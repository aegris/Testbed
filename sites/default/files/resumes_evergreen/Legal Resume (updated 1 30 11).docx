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4B" w:rsidRDefault="007640FA">
      <w:pPr>
        <w:pStyle w:val="Name"/>
      </w:pPr>
      <w:r>
        <w:t>Carrie Adams</w:t>
      </w:r>
    </w:p>
    <w:p w:rsidR="005D674B" w:rsidRDefault="007640FA">
      <w:pPr>
        <w:pStyle w:val="ContactInfo"/>
        <w:rPr>
          <w:rFonts w:eastAsia="MS Mincho"/>
        </w:rPr>
      </w:pPr>
      <w:r>
        <w:t>8635 SE Taylor Street</w:t>
      </w:r>
      <w:r w:rsidR="00DA39F8">
        <w:t xml:space="preserve">  </w:t>
      </w:r>
      <w:r w:rsidR="00DA39F8">
        <w:rPr>
          <w:rFonts w:eastAsia="MS Mincho"/>
        </w:rPr>
        <w:sym w:font="Wingdings 2" w:char="F0BF"/>
      </w:r>
      <w:r w:rsidR="00DA39F8">
        <w:t xml:space="preserve">  </w:t>
      </w:r>
      <w:r>
        <w:t>Portland, OR 97216</w:t>
      </w:r>
      <w:r w:rsidR="00DA39F8">
        <w:t xml:space="preserve">  </w:t>
      </w:r>
      <w:r w:rsidR="00DA39F8">
        <w:rPr>
          <w:rFonts w:eastAsia="MS Mincho"/>
        </w:rPr>
        <w:sym w:font="Wingdings 2" w:char="F0BF"/>
      </w:r>
      <w:r w:rsidR="00DA39F8">
        <w:t xml:space="preserve">  (</w:t>
      </w:r>
      <w:r>
        <w:t>503</w:t>
      </w:r>
      <w:r w:rsidR="00DA39F8">
        <w:t xml:space="preserve">) </w:t>
      </w:r>
      <w:r>
        <w:t>957-4978</w:t>
      </w:r>
      <w:r w:rsidR="00DA39F8">
        <w:t xml:space="preserve">  </w:t>
      </w:r>
      <w:r w:rsidR="00DA39F8">
        <w:rPr>
          <w:rFonts w:eastAsia="MS Mincho"/>
        </w:rPr>
        <w:sym w:font="Wingdings 2" w:char="F0BF"/>
      </w:r>
      <w:r w:rsidR="00DA39F8">
        <w:rPr>
          <w:rFonts w:eastAsia="MS Mincho"/>
        </w:rPr>
        <w:t xml:space="preserve">  </w:t>
      </w:r>
      <w:r>
        <w:rPr>
          <w:rFonts w:eastAsia="MS Mincho"/>
        </w:rPr>
        <w:t xml:space="preserve">carrie.adams@comcast.net </w:t>
      </w:r>
    </w:p>
    <w:p w:rsidR="005D674B" w:rsidRDefault="005D674B">
      <w:pPr>
        <w:pStyle w:val="Horizontalline"/>
      </w:pPr>
    </w:p>
    <w:p w:rsidR="005D674B" w:rsidRDefault="00335C08">
      <w:pPr>
        <w:pStyle w:val="Heading1"/>
      </w:pPr>
      <w:r>
        <w:t>OBJECTIVE</w:t>
      </w:r>
    </w:p>
    <w:p w:rsidR="00CE0A79" w:rsidRPr="005B5590" w:rsidRDefault="00335C08" w:rsidP="009A47E9">
      <w:pPr>
        <w:pStyle w:val="BulletedList"/>
        <w:numPr>
          <w:ilvl w:val="0"/>
          <w:numId w:val="0"/>
        </w:numPr>
        <w:ind w:left="360"/>
        <w:rPr>
          <w:b/>
        </w:rPr>
      </w:pPr>
      <w:r>
        <w:rPr>
          <w:b/>
        </w:rPr>
        <w:t>Seeking</w:t>
      </w:r>
      <w:r w:rsidR="00CE0A79" w:rsidRPr="005B5590">
        <w:rPr>
          <w:b/>
        </w:rPr>
        <w:t xml:space="preserve"> a </w:t>
      </w:r>
      <w:r>
        <w:rPr>
          <w:b/>
        </w:rPr>
        <w:t xml:space="preserve">legal </w:t>
      </w:r>
      <w:r w:rsidR="00CE0A79" w:rsidRPr="005B5590">
        <w:rPr>
          <w:b/>
        </w:rPr>
        <w:t xml:space="preserve">position within a government, nonprofit or corporate legal environment where </w:t>
      </w:r>
      <w:r w:rsidR="008B0633">
        <w:rPr>
          <w:b/>
        </w:rPr>
        <w:t xml:space="preserve">my education and experience in research, analysis, critical thinking, policy, writing and interpersonal skills </w:t>
      </w:r>
      <w:r w:rsidR="00CE0A79" w:rsidRPr="005B5590">
        <w:rPr>
          <w:b/>
        </w:rPr>
        <w:t>will</w:t>
      </w:r>
      <w:r w:rsidR="00FD5560" w:rsidRPr="005B5590">
        <w:rPr>
          <w:b/>
        </w:rPr>
        <w:t xml:space="preserve"> be fully utilized and expanded.</w:t>
      </w:r>
    </w:p>
    <w:tbl>
      <w:tblPr>
        <w:tblW w:w="0" w:type="auto"/>
        <w:tblLook w:val="0000"/>
      </w:tblPr>
      <w:tblGrid>
        <w:gridCol w:w="2898"/>
        <w:gridCol w:w="4050"/>
        <w:gridCol w:w="3204"/>
      </w:tblGrid>
      <w:tr w:rsidR="005D674B">
        <w:tc>
          <w:tcPr>
            <w:tcW w:w="2898" w:type="dxa"/>
          </w:tcPr>
          <w:p w:rsidR="005D674B" w:rsidRDefault="005D674B">
            <w:pPr>
              <w:pStyle w:val="SkillsList"/>
            </w:pPr>
          </w:p>
        </w:tc>
        <w:tc>
          <w:tcPr>
            <w:tcW w:w="4050" w:type="dxa"/>
          </w:tcPr>
          <w:p w:rsidR="005D674B" w:rsidRDefault="005D674B">
            <w:pPr>
              <w:pStyle w:val="SkillsList"/>
            </w:pPr>
          </w:p>
        </w:tc>
        <w:tc>
          <w:tcPr>
            <w:tcW w:w="3204" w:type="dxa"/>
          </w:tcPr>
          <w:p w:rsidR="005D674B" w:rsidRDefault="005D674B">
            <w:pPr>
              <w:pStyle w:val="SkillsList"/>
            </w:pPr>
          </w:p>
        </w:tc>
      </w:tr>
    </w:tbl>
    <w:p w:rsidR="005D674B" w:rsidRDefault="00DA39F8">
      <w:pPr>
        <w:pStyle w:val="CategoryHeading"/>
        <w:rPr>
          <w:rFonts w:eastAsia="MS Mincho"/>
        </w:rPr>
      </w:pPr>
      <w:r>
        <w:rPr>
          <w:rFonts w:eastAsia="MS Mincho"/>
        </w:rPr>
        <w:t>Professional Experience</w:t>
      </w:r>
    </w:p>
    <w:p w:rsidR="005D674B" w:rsidRDefault="00214A8D">
      <w:pPr>
        <w:pStyle w:val="Heading2"/>
      </w:pPr>
      <w:r>
        <w:rPr>
          <w:rStyle w:val="Employer"/>
        </w:rPr>
        <w:t>Portland Community College</w:t>
      </w:r>
      <w:r w:rsidR="00DA39F8">
        <w:t xml:space="preserve"> — </w:t>
      </w:r>
      <w:r>
        <w:t>Portland, OR</w:t>
      </w:r>
    </w:p>
    <w:p w:rsidR="005D674B" w:rsidRDefault="00214A8D">
      <w:pPr>
        <w:pStyle w:val="Job"/>
      </w:pPr>
      <w:r>
        <w:rPr>
          <w:rStyle w:val="JobTitle"/>
        </w:rPr>
        <w:t>Paralegal Program Specialist</w:t>
      </w:r>
      <w:r w:rsidR="00DA39F8">
        <w:t>, 20</w:t>
      </w:r>
      <w:r>
        <w:t>10</w:t>
      </w:r>
      <w:r w:rsidR="00DA39F8">
        <w:t xml:space="preserve"> to Present</w:t>
      </w:r>
    </w:p>
    <w:p w:rsidR="005D674B" w:rsidRDefault="003C0016">
      <w:pPr>
        <w:pStyle w:val="Jobdescription"/>
        <w:rPr>
          <w:highlight w:val="yellow"/>
        </w:rPr>
      </w:pPr>
      <w:proofErr w:type="gramStart"/>
      <w:r>
        <w:t>Res</w:t>
      </w:r>
      <w:r w:rsidR="002B3935">
        <w:t>p</w:t>
      </w:r>
      <w:r>
        <w:t>onsible for the marketing, advising, program operation, accreditation compliance,</w:t>
      </w:r>
      <w:r w:rsidR="002B3935">
        <w:t xml:space="preserve"> and admitting efforts of the Paralegal program.</w:t>
      </w:r>
      <w:proofErr w:type="gramEnd"/>
      <w:r>
        <w:t xml:space="preserve"> </w:t>
      </w:r>
    </w:p>
    <w:p w:rsidR="005D674B" w:rsidRDefault="00DA39F8">
      <w:pPr>
        <w:pStyle w:val="Heading3"/>
      </w:pPr>
      <w:r>
        <w:t>Key Results:</w:t>
      </w:r>
    </w:p>
    <w:p w:rsidR="005D674B" w:rsidRDefault="00932FA1">
      <w:pPr>
        <w:pStyle w:val="BulletedList-Indent"/>
      </w:pPr>
      <w:r w:rsidRPr="00932FA1">
        <w:t xml:space="preserve">Quickly developed a reputation for being a knowledgeable, efficient and trustworthy </w:t>
      </w:r>
      <w:r>
        <w:t xml:space="preserve">advising </w:t>
      </w:r>
      <w:r w:rsidRPr="00932FA1">
        <w:t>contact for Paralegal students.</w:t>
      </w:r>
    </w:p>
    <w:p w:rsidR="006C3657" w:rsidRDefault="006C3657">
      <w:pPr>
        <w:pStyle w:val="BulletedList-Indent"/>
      </w:pPr>
      <w:r>
        <w:t>Assisted classroom professor by grading all classroom and homework assignments and exams.</w:t>
      </w:r>
    </w:p>
    <w:p w:rsidR="00D07789" w:rsidRDefault="00D07789">
      <w:pPr>
        <w:pStyle w:val="BulletedList-Indent"/>
      </w:pPr>
      <w:r>
        <w:t>Ensured compliance with American Bar Association standards.</w:t>
      </w:r>
    </w:p>
    <w:p w:rsidR="00932FA1" w:rsidRPr="00932FA1" w:rsidRDefault="006C3657">
      <w:pPr>
        <w:pStyle w:val="BulletedList-Indent"/>
      </w:pPr>
      <w:r>
        <w:t>Conducted and authored annual Graduate Survey.</w:t>
      </w:r>
      <w:r w:rsidR="00932FA1">
        <w:t xml:space="preserve"> </w:t>
      </w:r>
    </w:p>
    <w:p w:rsidR="009A7A13" w:rsidRDefault="009A7A13">
      <w:pPr>
        <w:pStyle w:val="Heading2"/>
        <w:rPr>
          <w:rStyle w:val="Employer"/>
        </w:rPr>
      </w:pPr>
    </w:p>
    <w:p w:rsidR="005D674B" w:rsidRDefault="00214A8D">
      <w:pPr>
        <w:pStyle w:val="Heading2"/>
      </w:pPr>
      <w:r>
        <w:rPr>
          <w:rStyle w:val="Employer"/>
        </w:rPr>
        <w:t>Albina Head Start</w:t>
      </w:r>
      <w:r w:rsidR="00DA39F8">
        <w:t xml:space="preserve"> — </w:t>
      </w:r>
      <w:r>
        <w:t>Portland, 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0"/>
        <w:gridCol w:w="5052"/>
      </w:tblGrid>
      <w:tr w:rsidR="005D674B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5D674B" w:rsidRDefault="00214A8D" w:rsidP="00214A8D">
            <w:pPr>
              <w:pStyle w:val="Job"/>
            </w:pPr>
            <w:r>
              <w:rPr>
                <w:rStyle w:val="JobTitle"/>
              </w:rPr>
              <w:t>Lead Family Advocate</w:t>
            </w:r>
            <w:r w:rsidR="00DA39F8">
              <w:t>, 200</w:t>
            </w:r>
            <w:r>
              <w:t>7</w:t>
            </w:r>
            <w:r w:rsidR="00DA39F8">
              <w:t xml:space="preserve"> to 20</w:t>
            </w:r>
            <w:r>
              <w:t>10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5D674B" w:rsidRDefault="005D674B">
            <w:pPr>
              <w:pStyle w:val="Job"/>
              <w:rPr>
                <w:u w:val="single"/>
              </w:rPr>
            </w:pPr>
          </w:p>
        </w:tc>
      </w:tr>
    </w:tbl>
    <w:p w:rsidR="005D674B" w:rsidRPr="00D87053" w:rsidRDefault="00D87053">
      <w:pPr>
        <w:pStyle w:val="Jobdescription"/>
      </w:pPr>
      <w:proofErr w:type="gramStart"/>
      <w:r>
        <w:t>Responsible for planning, implementation, and evaluation of recruitment, eligibility, enrollment and attendance for Early Head Start children and families.</w:t>
      </w:r>
      <w:proofErr w:type="gramEnd"/>
      <w:r>
        <w:t xml:space="preserve">  </w:t>
      </w:r>
    </w:p>
    <w:p w:rsidR="005D674B" w:rsidRDefault="00DA39F8">
      <w:pPr>
        <w:pStyle w:val="Heading3"/>
      </w:pPr>
      <w:r>
        <w:t>Key Results:</w:t>
      </w:r>
    </w:p>
    <w:p w:rsidR="00F2044D" w:rsidRDefault="00D07789" w:rsidP="007A65A7">
      <w:pPr>
        <w:pStyle w:val="BulletedList-Indent"/>
      </w:pPr>
      <w:r>
        <w:t xml:space="preserve">Daily operational management of </w:t>
      </w:r>
      <w:r w:rsidR="00F2044D">
        <w:t xml:space="preserve">Social Services team </w:t>
      </w:r>
      <w:r>
        <w:t xml:space="preserve">resulted in </w:t>
      </w:r>
      <w:r w:rsidR="00F2044D">
        <w:t>a successful federal audit.</w:t>
      </w:r>
    </w:p>
    <w:p w:rsidR="00D87053" w:rsidRDefault="00D87053" w:rsidP="007A65A7">
      <w:pPr>
        <w:pStyle w:val="BulletedList-Indent"/>
      </w:pPr>
      <w:r>
        <w:t xml:space="preserve">Substantially increased funding coming into the </w:t>
      </w:r>
      <w:r w:rsidR="00CA6D1F">
        <w:t>program</w:t>
      </w:r>
      <w:r>
        <w:t xml:space="preserve"> by researching </w:t>
      </w:r>
      <w:r w:rsidR="00CA6D1F">
        <w:t>eligibility guidelines for the use of state subsidies.</w:t>
      </w:r>
    </w:p>
    <w:p w:rsidR="007A65A7" w:rsidRDefault="0024239D" w:rsidP="007A65A7">
      <w:pPr>
        <w:pStyle w:val="BulletedList-Indent"/>
      </w:pPr>
      <w:r>
        <w:t xml:space="preserve">Designed and </w:t>
      </w:r>
      <w:r w:rsidR="008C4B0B">
        <w:t>implemented</w:t>
      </w:r>
      <w:r>
        <w:t xml:space="preserve"> program’s first employee training program for Family Advocates.</w:t>
      </w:r>
    </w:p>
    <w:p w:rsidR="00CA6D1F" w:rsidRDefault="00F70A06" w:rsidP="00F2044D">
      <w:pPr>
        <w:pStyle w:val="BulletedList-Indent"/>
      </w:pPr>
      <w:r>
        <w:t>Coordinated and led recruitment, eligibility and enrollment efforts for early childhood program serving 340 families.</w:t>
      </w:r>
    </w:p>
    <w:p w:rsidR="009A7A13" w:rsidRDefault="009A7A13" w:rsidP="00F66561">
      <w:pPr>
        <w:pStyle w:val="Heading2"/>
        <w:rPr>
          <w:rStyle w:val="Employer"/>
        </w:rPr>
      </w:pPr>
    </w:p>
    <w:p w:rsidR="00F66561" w:rsidRDefault="00F66561" w:rsidP="00F66561">
      <w:pPr>
        <w:pStyle w:val="Heading2"/>
      </w:pPr>
      <w:r>
        <w:rPr>
          <w:rStyle w:val="Employer"/>
        </w:rPr>
        <w:t>Portland Public Schools</w:t>
      </w:r>
      <w:r>
        <w:t xml:space="preserve"> — Portland, 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0"/>
        <w:gridCol w:w="5052"/>
      </w:tblGrid>
      <w:tr w:rsidR="00F66561" w:rsidTr="00473180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F66561" w:rsidRDefault="00F66561" w:rsidP="00F66561">
            <w:pPr>
              <w:pStyle w:val="Job"/>
            </w:pPr>
            <w:r>
              <w:rPr>
                <w:rStyle w:val="JobTitle"/>
              </w:rPr>
              <w:t>HR Staffing Specialist</w:t>
            </w:r>
            <w:r>
              <w:t>, 2003 to 2007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F66561" w:rsidRDefault="00F66561" w:rsidP="00473180">
            <w:pPr>
              <w:pStyle w:val="Job"/>
              <w:rPr>
                <w:u w:val="single"/>
              </w:rPr>
            </w:pPr>
          </w:p>
        </w:tc>
      </w:tr>
    </w:tbl>
    <w:p w:rsidR="00847481" w:rsidRDefault="00847481" w:rsidP="00847481">
      <w:pPr>
        <w:pStyle w:val="Jobdescription"/>
        <w:rPr>
          <w:highlight w:val="yellow"/>
        </w:rPr>
      </w:pPr>
      <w:r>
        <w:t>Worked with senior management to create HR policies and procedures; recruit</w:t>
      </w:r>
      <w:r w:rsidR="008B1768">
        <w:t>ed</w:t>
      </w:r>
      <w:r>
        <w:t xml:space="preserve"> employees; and develop</w:t>
      </w:r>
      <w:r w:rsidR="008B1768">
        <w:t>ed</w:t>
      </w:r>
      <w:r>
        <w:t xml:space="preserve"> orientation, training and incentive programs. Manage</w:t>
      </w:r>
      <w:r w:rsidR="00D75751">
        <w:t>d</w:t>
      </w:r>
      <w:r>
        <w:t xml:space="preserve"> limited term employment process, administer</w:t>
      </w:r>
      <w:r w:rsidR="00D75751">
        <w:t>ed</w:t>
      </w:r>
      <w:r>
        <w:t xml:space="preserve"> </w:t>
      </w:r>
      <w:r w:rsidR="00D75751">
        <w:t xml:space="preserve">tuition reimbursement programs; </w:t>
      </w:r>
      <w:r>
        <w:t>and handle</w:t>
      </w:r>
      <w:r w:rsidR="00D75751">
        <w:t>d</w:t>
      </w:r>
      <w:r>
        <w:t xml:space="preserve"> HR generalist workplace issues.</w:t>
      </w:r>
    </w:p>
    <w:p w:rsidR="00F66561" w:rsidRDefault="00F66561" w:rsidP="00F66561">
      <w:pPr>
        <w:pStyle w:val="Heading3"/>
      </w:pPr>
      <w:r>
        <w:t>Key Results:</w:t>
      </w:r>
    </w:p>
    <w:p w:rsidR="00F66561" w:rsidRDefault="008B1768" w:rsidP="00F66561">
      <w:pPr>
        <w:pStyle w:val="BulletedList-Indent"/>
      </w:pPr>
      <w:r>
        <w:t xml:space="preserve">Improved </w:t>
      </w:r>
      <w:r w:rsidR="00C03EB6">
        <w:t xml:space="preserve">school </w:t>
      </w:r>
      <w:r>
        <w:t xml:space="preserve">safety by developing a system </w:t>
      </w:r>
      <w:r w:rsidR="00C03EB6">
        <w:t>for tracking and monitoring</w:t>
      </w:r>
      <w:r>
        <w:t xml:space="preserve"> criminal background check records of </w:t>
      </w:r>
      <w:r w:rsidR="00C03EB6">
        <w:t xml:space="preserve">all </w:t>
      </w:r>
      <w:r>
        <w:t>new temporary employees.</w:t>
      </w:r>
    </w:p>
    <w:p w:rsidR="00F66561" w:rsidRDefault="00C03EB6" w:rsidP="00F66561">
      <w:pPr>
        <w:pStyle w:val="BulletedList-Indent"/>
      </w:pPr>
      <w:r>
        <w:t>D</w:t>
      </w:r>
      <w:r w:rsidR="00F66561">
        <w:t xml:space="preserve">eveloped </w:t>
      </w:r>
      <w:r w:rsidR="00D07789">
        <w:t>district</w:t>
      </w:r>
      <w:r w:rsidR="00A1541C">
        <w:t>-</w:t>
      </w:r>
      <w:r w:rsidR="00D07789">
        <w:t xml:space="preserve">wide </w:t>
      </w:r>
      <w:r>
        <w:t xml:space="preserve">guidelines for ensuring that Paraprofessionals were in compliance with the No Child Left </w:t>
      </w:r>
      <w:proofErr w:type="gramStart"/>
      <w:r>
        <w:t>Behind</w:t>
      </w:r>
      <w:proofErr w:type="gramEnd"/>
      <w:r>
        <w:t xml:space="preserve"> </w:t>
      </w:r>
      <w:r w:rsidR="00344ECB">
        <w:t>Act.</w:t>
      </w:r>
    </w:p>
    <w:p w:rsidR="00F66561" w:rsidRDefault="00344ECB" w:rsidP="00F66561">
      <w:pPr>
        <w:pStyle w:val="BulletedList-Indent"/>
      </w:pPr>
      <w:r>
        <w:t>Coordinated quarterly professional development workshops for classified staff</w:t>
      </w:r>
      <w:r w:rsidR="00F66561">
        <w:t>.</w:t>
      </w:r>
    </w:p>
    <w:p w:rsidR="00F66561" w:rsidRDefault="0024239D" w:rsidP="00F66561">
      <w:pPr>
        <w:pStyle w:val="BulletedList-Indent"/>
      </w:pPr>
      <w:r w:rsidRPr="0024239D">
        <w:t>Consistently performed at a higher productivity rate than 95% of other department employees.</w:t>
      </w:r>
    </w:p>
    <w:p w:rsidR="003E3E74" w:rsidRPr="0024239D" w:rsidRDefault="003E3E74" w:rsidP="003E3E74">
      <w:pPr>
        <w:pStyle w:val="BulletedList-Indent"/>
        <w:numPr>
          <w:ilvl w:val="0"/>
          <w:numId w:val="0"/>
        </w:numPr>
        <w:ind w:left="720" w:hanging="360"/>
      </w:pPr>
    </w:p>
    <w:p w:rsidR="009A7A13" w:rsidRDefault="009A7A13" w:rsidP="003E3E74">
      <w:pPr>
        <w:pStyle w:val="Heading2"/>
        <w:rPr>
          <w:rStyle w:val="Employer"/>
        </w:rPr>
      </w:pPr>
    </w:p>
    <w:p w:rsidR="009A7A13" w:rsidRDefault="009A7A13" w:rsidP="009A7A13">
      <w:pPr>
        <w:pStyle w:val="Heading2"/>
      </w:pPr>
      <w:r>
        <w:rPr>
          <w:rStyle w:val="Employer"/>
        </w:rPr>
        <w:t>Albina Head Start</w:t>
      </w:r>
      <w:r>
        <w:t xml:space="preserve"> — Portland, 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0"/>
        <w:gridCol w:w="5052"/>
      </w:tblGrid>
      <w:tr w:rsidR="009A7A13" w:rsidTr="00BC4229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9A7A13" w:rsidRDefault="00315174" w:rsidP="00315174">
            <w:pPr>
              <w:pStyle w:val="Job"/>
            </w:pPr>
            <w:r>
              <w:rPr>
                <w:rStyle w:val="JobTitle"/>
              </w:rPr>
              <w:t>Technology Center Manager</w:t>
            </w:r>
            <w:r w:rsidR="009A7A13">
              <w:t>, 200</w:t>
            </w:r>
            <w:r>
              <w:t>0</w:t>
            </w:r>
            <w:r w:rsidR="009A7A13">
              <w:t xml:space="preserve"> to 20</w:t>
            </w:r>
            <w:r>
              <w:t>03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9A7A13" w:rsidRDefault="009A7A13" w:rsidP="00BC4229">
            <w:pPr>
              <w:pStyle w:val="Job"/>
              <w:rPr>
                <w:u w:val="single"/>
              </w:rPr>
            </w:pPr>
          </w:p>
        </w:tc>
      </w:tr>
    </w:tbl>
    <w:p w:rsidR="009A7A13" w:rsidRPr="00D87053" w:rsidRDefault="009A7A13" w:rsidP="009A7A13">
      <w:pPr>
        <w:pStyle w:val="Heading3"/>
      </w:pPr>
      <w:r w:rsidRPr="003E3E74">
        <w:rPr>
          <w:rFonts w:asciiTheme="majorHAnsi" w:hAnsiTheme="majorHAnsi"/>
          <w:b w:val="0"/>
          <w:i w:val="0"/>
        </w:rPr>
        <w:t>Established and maintained technology center for low-income community members in the Urban Enterprise Zone.</w:t>
      </w:r>
      <w:r w:rsidRPr="003E3E74">
        <w:rPr>
          <w:b w:val="0"/>
          <w:i w:val="0"/>
        </w:rPr>
        <w:t xml:space="preserve">  </w:t>
      </w:r>
      <w:r>
        <w:t xml:space="preserve">  </w:t>
      </w:r>
    </w:p>
    <w:p w:rsidR="009A7A13" w:rsidRDefault="009A7A13" w:rsidP="009A7A13">
      <w:pPr>
        <w:pStyle w:val="Heading3"/>
      </w:pPr>
      <w:r>
        <w:t>Key Results:</w:t>
      </w:r>
    </w:p>
    <w:p w:rsidR="009A7A13" w:rsidRDefault="009A7A13" w:rsidP="009A7A13">
      <w:pPr>
        <w:pStyle w:val="BulletedList-Indent"/>
      </w:pPr>
      <w:r>
        <w:t>Managed $250,000 in grant resources and prepared annual reports.</w:t>
      </w:r>
    </w:p>
    <w:p w:rsidR="009A7A13" w:rsidRDefault="009A7A13" w:rsidP="009A7A13">
      <w:pPr>
        <w:pStyle w:val="BulletedList-Indent"/>
      </w:pPr>
      <w:r>
        <w:t>Created and taught computer classes that paired at-risk youth with elderly students.</w:t>
      </w:r>
    </w:p>
    <w:p w:rsidR="009A7A13" w:rsidRDefault="009A7A13" w:rsidP="009A7A13">
      <w:pPr>
        <w:pStyle w:val="BulletedList-Indent"/>
      </w:pPr>
      <w:r>
        <w:t xml:space="preserve">Conducted extensive community outreach </w:t>
      </w:r>
      <w:r w:rsidR="0094699F">
        <w:t>campaign</w:t>
      </w:r>
      <w:r>
        <w:t>.</w:t>
      </w:r>
    </w:p>
    <w:p w:rsidR="009A7A13" w:rsidRDefault="009A7A13" w:rsidP="009A7A13">
      <w:pPr>
        <w:pStyle w:val="BulletedList-Indent"/>
      </w:pPr>
      <w:r>
        <w:t>Co-hosted educational television show.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0"/>
        <w:gridCol w:w="5052"/>
      </w:tblGrid>
      <w:tr w:rsidR="003E3E74" w:rsidTr="00BC4229"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:rsidR="003E3E74" w:rsidRDefault="003E3E74" w:rsidP="003E3E74">
            <w:pPr>
              <w:pStyle w:val="Job"/>
            </w:pP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3E3E74" w:rsidRDefault="003E3E74" w:rsidP="00BC4229">
            <w:pPr>
              <w:pStyle w:val="Job"/>
              <w:rPr>
                <w:u w:val="single"/>
              </w:rPr>
            </w:pPr>
          </w:p>
        </w:tc>
      </w:tr>
    </w:tbl>
    <w:p w:rsidR="005D674B" w:rsidRDefault="00DA39F8">
      <w:pPr>
        <w:pStyle w:val="CategoryHeading"/>
        <w:rPr>
          <w:rFonts w:eastAsia="MS Mincho"/>
        </w:rPr>
      </w:pPr>
      <w:r>
        <w:rPr>
          <w:rFonts w:eastAsia="MS Mincho"/>
        </w:rPr>
        <w:t>Education &amp; Certifications</w:t>
      </w:r>
    </w:p>
    <w:p w:rsidR="005D674B" w:rsidRDefault="00AA557B">
      <w:pPr>
        <w:pStyle w:val="Heading2"/>
        <w:rPr>
          <w:szCs w:val="21"/>
        </w:rPr>
      </w:pPr>
      <w:r>
        <w:rPr>
          <w:rStyle w:val="Employer"/>
        </w:rPr>
        <w:t>Concordia University</w:t>
      </w:r>
      <w:r w:rsidR="00DA39F8">
        <w:rPr>
          <w:szCs w:val="21"/>
        </w:rPr>
        <w:t xml:space="preserve"> — </w:t>
      </w:r>
      <w:r>
        <w:rPr>
          <w:szCs w:val="21"/>
        </w:rPr>
        <w:t>Portland, OR</w:t>
      </w:r>
    </w:p>
    <w:p w:rsidR="005D674B" w:rsidRDefault="00DA39F8">
      <w:pPr>
        <w:pStyle w:val="CollegeDegree"/>
        <w:rPr>
          <w:rStyle w:val="JobChar"/>
        </w:rPr>
      </w:pPr>
      <w:r>
        <w:rPr>
          <w:rStyle w:val="JobChar"/>
        </w:rPr>
        <w:t xml:space="preserve">Bachelor of </w:t>
      </w:r>
      <w:r w:rsidR="00AA557B">
        <w:rPr>
          <w:rStyle w:val="JobChar"/>
        </w:rPr>
        <w:t>Science</w:t>
      </w:r>
      <w:r>
        <w:rPr>
          <w:rStyle w:val="JobChar"/>
        </w:rPr>
        <w:t xml:space="preserve"> (B</w:t>
      </w:r>
      <w:r w:rsidR="00AA557B">
        <w:rPr>
          <w:rStyle w:val="JobChar"/>
        </w:rPr>
        <w:t>S</w:t>
      </w:r>
      <w:r>
        <w:rPr>
          <w:rStyle w:val="JobChar"/>
        </w:rPr>
        <w:t xml:space="preserve">) in </w:t>
      </w:r>
      <w:r w:rsidR="00AA557B">
        <w:rPr>
          <w:rStyle w:val="JobChar"/>
        </w:rPr>
        <w:t>Business Management</w:t>
      </w:r>
      <w:r>
        <w:rPr>
          <w:rStyle w:val="JobChar"/>
        </w:rPr>
        <w:t xml:space="preserve"> (with honors), </w:t>
      </w:r>
      <w:r w:rsidR="00AA557B">
        <w:rPr>
          <w:rStyle w:val="JobChar"/>
        </w:rPr>
        <w:t>2006</w:t>
      </w:r>
    </w:p>
    <w:p w:rsidR="00AA557B" w:rsidRDefault="00AA557B">
      <w:pPr>
        <w:pStyle w:val="CollegeDegree"/>
        <w:rPr>
          <w:rStyle w:val="JobChar"/>
        </w:rPr>
      </w:pPr>
    </w:p>
    <w:p w:rsidR="00AA557B" w:rsidRDefault="00AA557B" w:rsidP="00AA557B">
      <w:pPr>
        <w:pStyle w:val="Heading2"/>
        <w:rPr>
          <w:szCs w:val="21"/>
        </w:rPr>
      </w:pPr>
      <w:r>
        <w:rPr>
          <w:rStyle w:val="Employer"/>
        </w:rPr>
        <w:t>Portland Community College</w:t>
      </w:r>
      <w:r>
        <w:rPr>
          <w:szCs w:val="21"/>
        </w:rPr>
        <w:t xml:space="preserve"> — Portland, OR</w:t>
      </w:r>
    </w:p>
    <w:p w:rsidR="00AA557B" w:rsidRDefault="002974AA" w:rsidP="00AA557B">
      <w:pPr>
        <w:pStyle w:val="CollegeDegree"/>
        <w:rPr>
          <w:rStyle w:val="JobChar"/>
        </w:rPr>
      </w:pPr>
      <w:r>
        <w:rPr>
          <w:rStyle w:val="JobChar"/>
        </w:rPr>
        <w:t>Associate of Applied Science</w:t>
      </w:r>
      <w:r w:rsidR="00AA557B">
        <w:rPr>
          <w:rStyle w:val="JobChar"/>
        </w:rPr>
        <w:t xml:space="preserve"> </w:t>
      </w:r>
      <w:r>
        <w:rPr>
          <w:rStyle w:val="JobChar"/>
        </w:rPr>
        <w:t xml:space="preserve">(AAS) </w:t>
      </w:r>
      <w:r w:rsidR="00AA557B">
        <w:rPr>
          <w:rStyle w:val="JobChar"/>
        </w:rPr>
        <w:t>in P</w:t>
      </w:r>
      <w:r>
        <w:rPr>
          <w:rStyle w:val="JobChar"/>
        </w:rPr>
        <w:t>aralegal</w:t>
      </w:r>
      <w:r w:rsidR="00AA557B">
        <w:rPr>
          <w:rStyle w:val="JobChar"/>
        </w:rPr>
        <w:t xml:space="preserve"> (with honors), </w:t>
      </w:r>
      <w:r>
        <w:rPr>
          <w:rStyle w:val="JobChar"/>
        </w:rPr>
        <w:t>2007</w:t>
      </w:r>
    </w:p>
    <w:p w:rsidR="00393733" w:rsidRDefault="00393733" w:rsidP="00AA557B">
      <w:pPr>
        <w:pStyle w:val="CollegeDegree"/>
        <w:rPr>
          <w:rStyle w:val="JobChar"/>
        </w:rPr>
      </w:pPr>
    </w:p>
    <w:p w:rsidR="00393733" w:rsidRDefault="00393733" w:rsidP="00393733">
      <w:pPr>
        <w:pStyle w:val="Heading2"/>
        <w:rPr>
          <w:szCs w:val="21"/>
        </w:rPr>
      </w:pPr>
      <w:r>
        <w:rPr>
          <w:rStyle w:val="Employer"/>
        </w:rPr>
        <w:t>Basic Mediation Certification</w:t>
      </w:r>
      <w:r>
        <w:rPr>
          <w:szCs w:val="21"/>
        </w:rPr>
        <w:t xml:space="preserve"> — Beaverton, OR</w:t>
      </w:r>
    </w:p>
    <w:p w:rsidR="00393733" w:rsidRDefault="00393733" w:rsidP="00393733"/>
    <w:p w:rsidR="00393733" w:rsidRDefault="00393733" w:rsidP="00393733">
      <w:pPr>
        <w:pStyle w:val="Heading2"/>
        <w:rPr>
          <w:szCs w:val="21"/>
        </w:rPr>
      </w:pPr>
      <w:r>
        <w:rPr>
          <w:rStyle w:val="Employer"/>
        </w:rPr>
        <w:t>National Head Start Association</w:t>
      </w:r>
      <w:r>
        <w:rPr>
          <w:szCs w:val="21"/>
        </w:rPr>
        <w:t xml:space="preserve"> — Alexandria, VA</w:t>
      </w:r>
    </w:p>
    <w:p w:rsidR="00393733" w:rsidRPr="00393733" w:rsidRDefault="00393733" w:rsidP="00393733">
      <w:pPr>
        <w:pStyle w:val="CollegeDegree"/>
      </w:pPr>
      <w:r>
        <w:rPr>
          <w:rStyle w:val="JobChar"/>
        </w:rPr>
        <w:t>Mid-Manager Credential</w:t>
      </w:r>
    </w:p>
    <w:p w:rsidR="00AA557B" w:rsidRDefault="00AA557B">
      <w:pPr>
        <w:pStyle w:val="CollegeDegree"/>
        <w:rPr>
          <w:rStyle w:val="JobChar"/>
        </w:rPr>
      </w:pPr>
    </w:p>
    <w:sectPr w:rsidR="00AA557B" w:rsidSect="005D674B">
      <w:headerReference w:type="default" r:id="rId7"/>
      <w:headerReference w:type="first" r:id="rId8"/>
      <w:footerReference w:type="first" r:id="rId9"/>
      <w:pgSz w:w="12240" w:h="15840" w:code="1"/>
      <w:pgMar w:top="864" w:right="1152" w:bottom="720" w:left="1152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E66" w:rsidRDefault="00BD3E66">
      <w:r>
        <w:separator/>
      </w:r>
    </w:p>
  </w:endnote>
  <w:endnote w:type="continuationSeparator" w:id="0">
    <w:p w:rsidR="00BD3E66" w:rsidRDefault="00BD3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74B" w:rsidRDefault="005D674B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E66" w:rsidRDefault="00BD3E66">
      <w:r>
        <w:separator/>
      </w:r>
    </w:p>
  </w:footnote>
  <w:footnote w:type="continuationSeparator" w:id="0">
    <w:p w:rsidR="00BD3E66" w:rsidRDefault="00BD3E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4302"/>
      <w:gridCol w:w="5790"/>
    </w:tblGrid>
    <w:tr w:rsidR="005D674B">
      <w:tc>
        <w:tcPr>
          <w:tcW w:w="4302" w:type="dxa"/>
          <w:vAlign w:val="bottom"/>
        </w:tcPr>
        <w:p w:rsidR="005D674B" w:rsidRDefault="00ED4455" w:rsidP="00ED4455">
          <w:pPr>
            <w:pStyle w:val="Name-Header"/>
          </w:pPr>
          <w:r>
            <w:rPr>
              <w:szCs w:val="19"/>
            </w:rPr>
            <w:t>Carrie Adams</w:t>
          </w:r>
        </w:p>
      </w:tc>
      <w:tc>
        <w:tcPr>
          <w:tcW w:w="5790" w:type="dxa"/>
          <w:vAlign w:val="bottom"/>
        </w:tcPr>
        <w:p w:rsidR="005D674B" w:rsidRDefault="00DA39F8" w:rsidP="00ED4455">
          <w:pPr>
            <w:autoSpaceDE w:val="0"/>
            <w:autoSpaceDN w:val="0"/>
            <w:adjustRightInd w:val="0"/>
            <w:spacing w:before="120"/>
            <w:jc w:val="right"/>
            <w:rPr>
              <w:sz w:val="19"/>
              <w:szCs w:val="19"/>
            </w:rPr>
          </w:pPr>
          <w:r>
            <w:rPr>
              <w:rStyle w:val="PhoneNumber"/>
            </w:rPr>
            <w:t>Phone: (</w:t>
          </w:r>
          <w:r w:rsidR="00ED4455">
            <w:rPr>
              <w:rStyle w:val="PhoneNumber"/>
            </w:rPr>
            <w:t>503</w:t>
          </w:r>
          <w:r>
            <w:rPr>
              <w:rStyle w:val="PhoneNumber"/>
            </w:rPr>
            <w:t xml:space="preserve">) </w:t>
          </w:r>
          <w:r w:rsidR="00ED4455">
            <w:rPr>
              <w:rStyle w:val="PhoneNumber"/>
            </w:rPr>
            <w:t>957-4978</w:t>
          </w:r>
          <w:r>
            <w:rPr>
              <w:sz w:val="19"/>
              <w:szCs w:val="19"/>
            </w:rPr>
            <w:t xml:space="preserve">  </w:t>
          </w:r>
          <w:r>
            <w:rPr>
              <w:rFonts w:eastAsia="MS Mincho" w:cs="Arial"/>
              <w:sz w:val="14"/>
            </w:rPr>
            <w:sym w:font="Wingdings" w:char="F06E"/>
          </w:r>
          <w:r>
            <w:rPr>
              <w:sz w:val="19"/>
              <w:szCs w:val="19"/>
            </w:rPr>
            <w:t xml:space="preserve">  </w:t>
          </w:r>
          <w:r>
            <w:rPr>
              <w:rStyle w:val="PageNumber"/>
            </w:rPr>
            <w:t xml:space="preserve">Page </w:t>
          </w:r>
          <w:r w:rsidR="004C114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C114D">
            <w:rPr>
              <w:rStyle w:val="PageNumber"/>
            </w:rPr>
            <w:fldChar w:fldCharType="separate"/>
          </w:r>
          <w:r w:rsidR="00A1541C">
            <w:rPr>
              <w:rStyle w:val="PageNumber"/>
              <w:noProof/>
            </w:rPr>
            <w:t>2</w:t>
          </w:r>
          <w:r w:rsidR="004C114D">
            <w:rPr>
              <w:rStyle w:val="PageNumber"/>
            </w:rPr>
            <w:fldChar w:fldCharType="end"/>
          </w:r>
        </w:p>
      </w:tc>
    </w:tr>
  </w:tbl>
  <w:p w:rsidR="005D674B" w:rsidRDefault="005D674B" w:rsidP="0085124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74B" w:rsidRDefault="005D674B">
    <w:pPr>
      <w:pStyle w:val="SubmitResume"/>
      <w:tabs>
        <w:tab w:val="left" w:pos="1965"/>
        <w:tab w:val="right" w:pos="993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589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62EC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A61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F4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EAAF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EE27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1AA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2A9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C2F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11"/>
  </w:num>
  <w:num w:numId="4">
    <w:abstractNumId w:val="37"/>
  </w:num>
  <w:num w:numId="5">
    <w:abstractNumId w:val="25"/>
  </w:num>
  <w:num w:numId="6">
    <w:abstractNumId w:val="23"/>
  </w:num>
  <w:num w:numId="7">
    <w:abstractNumId w:val="10"/>
  </w:num>
  <w:num w:numId="8">
    <w:abstractNumId w:val="20"/>
  </w:num>
  <w:num w:numId="9">
    <w:abstractNumId w:val="14"/>
  </w:num>
  <w:num w:numId="10">
    <w:abstractNumId w:val="18"/>
  </w:num>
  <w:num w:numId="11">
    <w:abstractNumId w:val="21"/>
  </w:num>
  <w:num w:numId="12">
    <w:abstractNumId w:val="30"/>
  </w:num>
  <w:num w:numId="13">
    <w:abstractNumId w:val="36"/>
  </w:num>
  <w:num w:numId="14">
    <w:abstractNumId w:val="27"/>
  </w:num>
  <w:num w:numId="15">
    <w:abstractNumId w:val="33"/>
  </w:num>
  <w:num w:numId="16">
    <w:abstractNumId w:val="34"/>
  </w:num>
  <w:num w:numId="17">
    <w:abstractNumId w:val="29"/>
  </w:num>
  <w:num w:numId="18">
    <w:abstractNumId w:val="26"/>
  </w:num>
  <w:num w:numId="19">
    <w:abstractNumId w:val="35"/>
  </w:num>
  <w:num w:numId="20">
    <w:abstractNumId w:val="19"/>
  </w:num>
  <w:num w:numId="21">
    <w:abstractNumId w:val="13"/>
  </w:num>
  <w:num w:numId="22">
    <w:abstractNumId w:val="22"/>
  </w:num>
  <w:num w:numId="23">
    <w:abstractNumId w:val="32"/>
  </w:num>
  <w:num w:numId="24">
    <w:abstractNumId w:val="16"/>
  </w:num>
  <w:num w:numId="25">
    <w:abstractNumId w:val="12"/>
  </w:num>
  <w:num w:numId="26">
    <w:abstractNumId w:val="31"/>
  </w:num>
  <w:num w:numId="27">
    <w:abstractNumId w:val="15"/>
  </w:num>
  <w:num w:numId="28">
    <w:abstractNumId w:val="24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proofState w:spelling="clean" w:grammar="clean"/>
  <w:attachedTemplate r:id="rId1"/>
  <w:stylePaneFormatFilter w:val="1F01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/>
  <w:rsids>
    <w:rsidRoot w:val="00C342C5"/>
    <w:rsid w:val="0007166B"/>
    <w:rsid w:val="000F110F"/>
    <w:rsid w:val="000F4B8B"/>
    <w:rsid w:val="00151694"/>
    <w:rsid w:val="00167D91"/>
    <w:rsid w:val="00173230"/>
    <w:rsid w:val="00180EA9"/>
    <w:rsid w:val="00214A8D"/>
    <w:rsid w:val="00216F54"/>
    <w:rsid w:val="0024239D"/>
    <w:rsid w:val="00250737"/>
    <w:rsid w:val="002974AA"/>
    <w:rsid w:val="002B3935"/>
    <w:rsid w:val="00315174"/>
    <w:rsid w:val="00335C08"/>
    <w:rsid w:val="00344ECB"/>
    <w:rsid w:val="0035741E"/>
    <w:rsid w:val="00393733"/>
    <w:rsid w:val="003C0016"/>
    <w:rsid w:val="003E3E74"/>
    <w:rsid w:val="004027A0"/>
    <w:rsid w:val="004C114D"/>
    <w:rsid w:val="005061FE"/>
    <w:rsid w:val="00592395"/>
    <w:rsid w:val="005B5590"/>
    <w:rsid w:val="005D674B"/>
    <w:rsid w:val="006C3657"/>
    <w:rsid w:val="0072049B"/>
    <w:rsid w:val="007640FA"/>
    <w:rsid w:val="007A65A7"/>
    <w:rsid w:val="0080230E"/>
    <w:rsid w:val="0081272B"/>
    <w:rsid w:val="00847481"/>
    <w:rsid w:val="00851245"/>
    <w:rsid w:val="008B0633"/>
    <w:rsid w:val="008B1768"/>
    <w:rsid w:val="008C4B0B"/>
    <w:rsid w:val="00932FA1"/>
    <w:rsid w:val="0094699F"/>
    <w:rsid w:val="009A47E9"/>
    <w:rsid w:val="009A7A13"/>
    <w:rsid w:val="009D6F66"/>
    <w:rsid w:val="00A1541C"/>
    <w:rsid w:val="00A34476"/>
    <w:rsid w:val="00AA557B"/>
    <w:rsid w:val="00AC479C"/>
    <w:rsid w:val="00AE57CE"/>
    <w:rsid w:val="00B53D3E"/>
    <w:rsid w:val="00B614A1"/>
    <w:rsid w:val="00B95C06"/>
    <w:rsid w:val="00BB4B21"/>
    <w:rsid w:val="00BD0D7D"/>
    <w:rsid w:val="00BD3E66"/>
    <w:rsid w:val="00C03EB6"/>
    <w:rsid w:val="00C128CF"/>
    <w:rsid w:val="00C342C5"/>
    <w:rsid w:val="00C51E95"/>
    <w:rsid w:val="00CA6D1F"/>
    <w:rsid w:val="00CB046E"/>
    <w:rsid w:val="00CE0A79"/>
    <w:rsid w:val="00D07789"/>
    <w:rsid w:val="00D75751"/>
    <w:rsid w:val="00D87053"/>
    <w:rsid w:val="00DA39F8"/>
    <w:rsid w:val="00E6628C"/>
    <w:rsid w:val="00E97FFA"/>
    <w:rsid w:val="00EC523F"/>
    <w:rsid w:val="00ED4455"/>
    <w:rsid w:val="00F2044D"/>
    <w:rsid w:val="00F66561"/>
    <w:rsid w:val="00F70A06"/>
    <w:rsid w:val="00FD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1245"/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rFonts w:asciiTheme="minorHAnsi" w:hAnsiTheme="minorHAnsi"/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rFonts w:asciiTheme="minorHAnsi" w:hAnsiTheme="minorHAnsi"/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rFonts w:asciiTheme="minorHAnsi" w:hAnsiTheme="minorHAnsi"/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4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4B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D6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51245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rsid w:val="00851245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rsid w:val="00851245"/>
    <w:rPr>
      <w:rFonts w:asciiTheme="minorHAnsi" w:hAnsiTheme="minorHAnsi"/>
      <w:sz w:val="24"/>
      <w:szCs w:val="24"/>
    </w:rPr>
  </w:style>
  <w:style w:type="paragraph" w:customStyle="1" w:styleId="Name">
    <w:name w:val="Name"/>
    <w:basedOn w:val="Heading1"/>
    <w:rsid w:val="00851245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Theme="minorHAnsi" w:hAnsiTheme="minorHAnsi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rFonts w:asciiTheme="minorHAnsi" w:hAnsiTheme="minorHAnsi"/>
      <w:sz w:val="19"/>
      <w:szCs w:val="19"/>
    </w:rPr>
  </w:style>
  <w:style w:type="character" w:customStyle="1" w:styleId="ContactInfoChar">
    <w:name w:val="Contact Info Char"/>
    <w:basedOn w:val="DefaultParagraphFont"/>
    <w:link w:val="ContactInfo"/>
    <w:rsid w:val="00851245"/>
    <w:rPr>
      <w:rFonts w:asciiTheme="minorHAnsi" w:hAnsiTheme="minorHAnsi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851245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</w:pPr>
    <w:rPr>
      <w:rFonts w:asciiTheme="minorHAnsi" w:hAnsiTheme="minorHAnsi"/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5D674B"/>
    <w:pPr>
      <w:ind w:left="720"/>
    </w:pPr>
  </w:style>
  <w:style w:type="character" w:customStyle="1" w:styleId="Employer">
    <w:name w:val="Employer"/>
    <w:basedOn w:val="DefaultParagraphFont"/>
    <w:rsid w:val="005D674B"/>
    <w:rPr>
      <w:bCs/>
      <w:caps/>
      <w:sz w:val="21"/>
    </w:rPr>
  </w:style>
  <w:style w:type="character" w:customStyle="1" w:styleId="Heading4Char">
    <w:name w:val="Heading 4 Char"/>
    <w:basedOn w:val="DefaultParagraphFont"/>
    <w:link w:val="Heading4"/>
    <w:rsid w:val="00851245"/>
    <w:rPr>
      <w:rFonts w:asciiTheme="minorHAnsi" w:hAnsiTheme="minorHAnsi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rsid w:val="00851245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basedOn w:val="DefaultParagraphFont"/>
    <w:link w:val="Job"/>
    <w:rsid w:val="00851245"/>
    <w:rPr>
      <w:rFonts w:asciiTheme="minorHAnsi" w:hAnsiTheme="minorHAnsi"/>
      <w:sz w:val="19"/>
      <w:szCs w:val="19"/>
    </w:rPr>
  </w:style>
  <w:style w:type="character" w:customStyle="1" w:styleId="JobTitle">
    <w:name w:val="Job Title"/>
    <w:basedOn w:val="DefaultParagraphFont"/>
    <w:rsid w:val="005D674B"/>
    <w:rPr>
      <w:b/>
      <w:bCs/>
      <w:sz w:val="19"/>
      <w:u w:val="single"/>
    </w:rPr>
  </w:style>
  <w:style w:type="paragraph" w:customStyle="1" w:styleId="EmployerDescription">
    <w:name w:val="Employer Description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character" w:customStyle="1" w:styleId="PhoneNumber">
    <w:name w:val="Phone Number"/>
    <w:basedOn w:val="ContactInfoChar"/>
    <w:rsid w:val="00851245"/>
  </w:style>
  <w:style w:type="paragraph" w:customStyle="1" w:styleId="SubmitResume">
    <w:name w:val="Submit Resume"/>
    <w:basedOn w:val="Normal"/>
    <w:rsid w:val="005D674B"/>
    <w:pPr>
      <w:spacing w:before="200"/>
    </w:pPr>
    <w:rPr>
      <w:rFonts w:cs="MS Shell Dlg"/>
      <w:i/>
      <w:color w:val="333399"/>
      <w:sz w:val="18"/>
      <w:szCs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E0A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0A79"/>
    <w:rPr>
      <w:rFonts w:asciiTheme="majorHAnsi" w:hAnsiTheme="majorHAnsi"/>
      <w:i/>
      <w:iCs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rie\AppData\Roaming\Microsoft\Templates\HR%20Generalist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Bookman Old Style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HR Generalist resume.dotm</Template>
  <TotalTime>0</TotalTime>
  <Pages>2</Pages>
  <Words>432</Words>
  <Characters>2796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 Generalist Resume</vt:lpstr>
    </vt:vector>
  </TitlesOfParts>
  <LinksUpToDate>false</LinksUpToDate>
  <CharactersWithSpaces>3222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3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Generalist Resume</dc:title>
  <dc:creator/>
  <cp:lastModifiedBy/>
  <cp:revision>1</cp:revision>
  <cp:lastPrinted>2009-08-18T20:02:00Z</cp:lastPrinted>
  <dcterms:created xsi:type="dcterms:W3CDTF">2011-02-01T21:39:00Z</dcterms:created>
  <dcterms:modified xsi:type="dcterms:W3CDTF">2011-02-01T21:39:00Z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TC103622211033</vt:lpwstr>
  </property>
</Properties>
</file>