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2176A7" w:rsidRPr="002176A7" w:rsidRDefault="002176A7" w:rsidP="002176A7">
            <w:pPr>
              <w:spacing w:before="60"/>
              <w:jc w:val="center"/>
              <w:rPr>
                <w:rFonts w:ascii="Castellar" w:hAnsi="Castellar"/>
                <w:smallCaps/>
                <w:sz w:val="47"/>
              </w:rPr>
            </w:pPr>
            <w:r w:rsidRPr="002176A7">
              <w:rPr>
                <w:smallCaps/>
                <w:sz w:val="47"/>
              </w:rPr>
              <w:t xml:space="preserve">Jacob P. </w:t>
            </w:r>
            <w:proofErr w:type="spellStart"/>
            <w:r w:rsidRPr="002176A7">
              <w:rPr>
                <w:smallCaps/>
                <w:sz w:val="47"/>
              </w:rPr>
              <w:t>Pelkey</w:t>
            </w:r>
            <w:proofErr w:type="spellEnd"/>
          </w:p>
          <w:p w:rsidR="002176A7" w:rsidRPr="00FD7264" w:rsidRDefault="00566A79" w:rsidP="002176A7">
            <w:pPr>
              <w:spacing w:before="180"/>
              <w:jc w:val="center"/>
              <w:rPr>
                <w:rFonts w:ascii="Castellar" w:hAnsi="Castellar"/>
                <w:smallCap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</w:rPr>
              <w:t xml:space="preserve">4061 </w:t>
            </w:r>
            <w:proofErr w:type="spellStart"/>
            <w:r>
              <w:rPr>
                <w:sz w:val="22"/>
              </w:rPr>
              <w:t>Temescal</w:t>
            </w:r>
            <w:proofErr w:type="spellEnd"/>
            <w:r>
              <w:rPr>
                <w:sz w:val="22"/>
              </w:rPr>
              <w:t xml:space="preserve"> Ave. Norco, Ca. 92860  (951) 220-0636</w:t>
            </w:r>
          </w:p>
          <w:p w:rsidR="002176A7" w:rsidRPr="00FD7264" w:rsidRDefault="002176A7" w:rsidP="002176A7">
            <w:pPr>
              <w:pBdr>
                <w:top w:val="threeDEmboss" w:sz="18" w:space="1" w:color="auto"/>
              </w:pBdr>
              <w:spacing w:line="360" w:lineRule="auto"/>
              <w:jc w:val="center"/>
              <w:rPr>
                <w:rFonts w:ascii="Castellar" w:hAnsi="Castellar"/>
                <w:smallCap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176A7" w:rsidRPr="002176A7" w:rsidRDefault="002176A7" w:rsidP="002176A7">
            <w:pPr>
              <w:keepNext/>
              <w:spacing w:line="60" w:lineRule="exact"/>
              <w:ind w:right="58"/>
              <w:jc w:val="center"/>
              <w:outlineLvl w:val="2"/>
              <w:rPr>
                <w:sz w:val="22"/>
              </w:rPr>
            </w:pPr>
          </w:p>
          <w:p w:rsidR="002176A7" w:rsidRPr="002176A7" w:rsidRDefault="002176A7" w:rsidP="002176A7">
            <w:pPr>
              <w:keepNext/>
              <w:spacing w:line="60" w:lineRule="exact"/>
              <w:ind w:right="58"/>
              <w:jc w:val="center"/>
              <w:outlineLvl w:val="2"/>
              <w:rPr>
                <w:sz w:val="22"/>
              </w:rPr>
            </w:pPr>
          </w:p>
          <w:p w:rsidR="002176A7" w:rsidRPr="002176A7" w:rsidRDefault="002176A7" w:rsidP="002176A7">
            <w:pPr>
              <w:jc w:val="center"/>
              <w:rPr>
                <w:b/>
                <w:sz w:val="32"/>
                <w:u w:val="single"/>
              </w:rPr>
            </w:pPr>
            <w:r w:rsidRPr="002176A7">
              <w:rPr>
                <w:b/>
                <w:sz w:val="32"/>
                <w:u w:val="single"/>
              </w:rPr>
              <w:t>Objective</w:t>
            </w:r>
          </w:p>
          <w:p w:rsidR="002176A7" w:rsidRPr="002176A7" w:rsidRDefault="002176A7" w:rsidP="002176A7">
            <w:pPr>
              <w:rPr>
                <w:b/>
                <w:sz w:val="22"/>
                <w:u w:val="single"/>
              </w:rPr>
            </w:pPr>
          </w:p>
          <w:p w:rsidR="002176A7" w:rsidRPr="002176A7" w:rsidRDefault="002176A7" w:rsidP="002176A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76A7">
              <w:rPr>
                <w:sz w:val="24"/>
                <w:szCs w:val="24"/>
              </w:rPr>
              <w:t xml:space="preserve">I’m looking for a long-term career opportunity where I’m able to grow and become a valuable asset. </w:t>
            </w:r>
          </w:p>
          <w:p w:rsidR="002176A7" w:rsidRPr="002176A7" w:rsidRDefault="002176A7" w:rsidP="002176A7">
            <w:pPr>
              <w:ind w:left="360"/>
              <w:rPr>
                <w:b/>
                <w:sz w:val="22"/>
              </w:rPr>
            </w:pPr>
          </w:p>
          <w:p w:rsidR="002176A7" w:rsidRPr="002176A7" w:rsidRDefault="002176A7" w:rsidP="002176A7">
            <w:pPr>
              <w:ind w:left="360"/>
              <w:rPr>
                <w:b/>
                <w:sz w:val="22"/>
              </w:rPr>
            </w:pPr>
          </w:p>
          <w:p w:rsidR="002176A7" w:rsidRPr="00FD7264" w:rsidRDefault="002176A7" w:rsidP="002176A7">
            <w:pPr>
              <w:pBdr>
                <w:top w:val="threeDEmboss" w:sz="18" w:space="1" w:color="auto"/>
              </w:pBdr>
              <w:jc w:val="center"/>
              <w:rPr>
                <w:rFonts w:ascii="Castellar" w:hAnsi="Castellar"/>
                <w:smallCap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176A7" w:rsidRDefault="002176A7" w:rsidP="00F561DD">
            <w:pPr>
              <w:pStyle w:val="Heading1"/>
            </w:pPr>
          </w:p>
          <w:p w:rsidR="00F561DD" w:rsidRPr="0070617C" w:rsidRDefault="00F561DD" w:rsidP="00F561DD">
            <w:pPr>
              <w:pStyle w:val="Heading1"/>
            </w:pP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566A79" w:rsidRDefault="00DD630E" w:rsidP="002176A7">
            <w:pPr>
              <w:pStyle w:val="Heading1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66A79">
              <w:rPr>
                <w:rFonts w:ascii="Times New Roman" w:hAnsi="Times New Roman"/>
                <w:sz w:val="32"/>
                <w:szCs w:val="32"/>
              </w:rPr>
              <w:t xml:space="preserve">Work </w:t>
            </w:r>
            <w:r w:rsidR="00F561DD" w:rsidRPr="00566A79">
              <w:rPr>
                <w:rFonts w:ascii="Times New Roman" w:hAnsi="Times New Roman"/>
                <w:sz w:val="32"/>
                <w:szCs w:val="32"/>
              </w:rPr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2176A7" w:rsidP="00B67166">
            <w:pPr>
              <w:pStyle w:val="BodyText1"/>
            </w:pPr>
            <w:r>
              <w:t>6/09-Present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D630E" w:rsidRDefault="002D686A" w:rsidP="00B67166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Polara</w:t>
            </w:r>
            <w:proofErr w:type="spellEnd"/>
            <w:r>
              <w:rPr>
                <w:sz w:val="24"/>
                <w:szCs w:val="24"/>
              </w:rPr>
              <w:t xml:space="preserve"> Engineering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DD630E" w:rsidP="00B67166">
            <w:pPr>
              <w:pStyle w:val="BodyText3"/>
            </w:pPr>
            <w:r>
              <w:t>Corona, Ca</w:t>
            </w:r>
            <w:r w:rsidR="00FF3E47">
              <w:t>.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741C02" w:rsidRPr="00741C02" w:rsidRDefault="00DD630E" w:rsidP="00741C02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DD630E">
              <w:rPr>
                <w:rFonts w:ascii="Times New Roman" w:hAnsi="Times New Roman"/>
                <w:sz w:val="24"/>
                <w:szCs w:val="24"/>
              </w:rPr>
              <w:t>Lead/other</w:t>
            </w:r>
          </w:p>
          <w:p w:rsidR="00741C02" w:rsidRPr="00E92F2A" w:rsidRDefault="00741C02" w:rsidP="00741C02">
            <w:pPr>
              <w:pStyle w:val="BulletedList"/>
              <w:numPr>
                <w:ilvl w:val="3"/>
                <w:numId w:val="5"/>
              </w:numPr>
              <w:rPr>
                <w:sz w:val="20"/>
              </w:rPr>
            </w:pPr>
            <w:r w:rsidRPr="00E92F2A">
              <w:rPr>
                <w:sz w:val="20"/>
              </w:rPr>
              <w:t>Assign responsibilities, perform training and track progress of up to 12 employees.</w:t>
            </w:r>
          </w:p>
          <w:p w:rsidR="00741C02" w:rsidRPr="00E92F2A" w:rsidRDefault="00741C02" w:rsidP="00741C02">
            <w:pPr>
              <w:pStyle w:val="ListParagraph"/>
              <w:numPr>
                <w:ilvl w:val="3"/>
                <w:numId w:val="5"/>
              </w:numPr>
            </w:pPr>
            <w:r w:rsidRPr="00E92F2A">
              <w:t>Organize work orders to be completed for on time shipments</w:t>
            </w:r>
            <w:r w:rsidR="00AD0EF7" w:rsidRPr="00E92F2A">
              <w:t>.</w:t>
            </w:r>
          </w:p>
          <w:p w:rsidR="00D9681A" w:rsidRPr="00E92F2A" w:rsidRDefault="00D9681A" w:rsidP="00D9681A">
            <w:pPr>
              <w:pStyle w:val="BulletedList"/>
              <w:numPr>
                <w:ilvl w:val="0"/>
                <w:numId w:val="5"/>
              </w:numPr>
              <w:rPr>
                <w:sz w:val="20"/>
              </w:rPr>
            </w:pPr>
            <w:r w:rsidRPr="00E92F2A">
              <w:rPr>
                <w:sz w:val="20"/>
              </w:rPr>
              <w:t>Accurately document informati</w:t>
            </w:r>
            <w:r w:rsidR="0096628B" w:rsidRPr="00E92F2A">
              <w:rPr>
                <w:sz w:val="20"/>
              </w:rPr>
              <w:t>on for traceability and quality per ISO requirements.</w:t>
            </w:r>
          </w:p>
          <w:p w:rsidR="00D9681A" w:rsidRPr="00E92F2A" w:rsidRDefault="00D9681A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Communicate information to work collectively with others.</w:t>
            </w:r>
          </w:p>
          <w:p w:rsidR="00AD0EF7" w:rsidRPr="00E92F2A" w:rsidRDefault="00E92F2A" w:rsidP="00E92F2A">
            <w:pPr>
              <w:pStyle w:val="ListParagraph"/>
              <w:numPr>
                <w:ilvl w:val="0"/>
                <w:numId w:val="5"/>
              </w:numPr>
            </w:pPr>
            <w:r w:rsidRPr="00E92F2A">
              <w:t>Proficiently build product, solder components and m</w:t>
            </w:r>
            <w:r w:rsidR="00AD0EF7" w:rsidRPr="00E92F2A">
              <w:t>achine parts as necessary.</w:t>
            </w:r>
          </w:p>
          <w:p w:rsidR="0096628B" w:rsidRPr="00E92F2A" w:rsidRDefault="0096628B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Collaborate with my supervisor for employee evaluations and work flow.</w:t>
            </w:r>
          </w:p>
          <w:p w:rsidR="00985117" w:rsidRPr="00E92F2A" w:rsidRDefault="0096628B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Effectively engineer processes for lean manufacturing.</w:t>
            </w:r>
          </w:p>
          <w:p w:rsidR="0096628B" w:rsidRPr="00E92F2A" w:rsidRDefault="0096628B" w:rsidP="0096628B">
            <w:pPr>
              <w:pStyle w:val="ListParagraph"/>
              <w:numPr>
                <w:ilvl w:val="0"/>
                <w:numId w:val="5"/>
              </w:numPr>
            </w:pPr>
            <w:r w:rsidRPr="00E92F2A">
              <w:t>Write engineering change requests and deviations.</w:t>
            </w:r>
          </w:p>
          <w:p w:rsidR="0096628B" w:rsidRPr="00E92F2A" w:rsidRDefault="00741C02" w:rsidP="0096628B">
            <w:pPr>
              <w:pStyle w:val="ListParagraph"/>
              <w:numPr>
                <w:ilvl w:val="0"/>
                <w:numId w:val="5"/>
              </w:numPr>
            </w:pPr>
            <w:r w:rsidRPr="00E92F2A">
              <w:t>Quality check</w:t>
            </w:r>
            <w:r w:rsidR="0096628B" w:rsidRPr="00E92F2A">
              <w:t>, re-wr</w:t>
            </w:r>
            <w:r w:rsidRPr="00E92F2A">
              <w:t>ite and produce</w:t>
            </w:r>
            <w:r w:rsidR="0096628B" w:rsidRPr="00E92F2A">
              <w:t xml:space="preserve"> written procedures.</w:t>
            </w:r>
          </w:p>
          <w:p w:rsidR="00D9681A" w:rsidRPr="00E92F2A" w:rsidRDefault="00741C02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 xml:space="preserve">Ensure exceptional cleanliness, product and </w:t>
            </w:r>
            <w:r w:rsidR="00AD0EF7" w:rsidRPr="00E92F2A">
              <w:t>service.</w:t>
            </w:r>
          </w:p>
          <w:p w:rsidR="00AD0EF7" w:rsidRPr="00E92F2A" w:rsidRDefault="00AD0EF7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Travel to various states for field work.</w:t>
            </w:r>
          </w:p>
          <w:p w:rsidR="001849EC" w:rsidRPr="00E92F2A" w:rsidRDefault="001849EC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Design fixtures and tools to effectively assemble parts and components.</w:t>
            </w:r>
          </w:p>
          <w:p w:rsidR="00FA5D9C" w:rsidRPr="00E92F2A" w:rsidRDefault="00FA5D9C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Continually dia</w:t>
            </w:r>
            <w:r w:rsidR="00BB03F1">
              <w:t>gnose and repair rejected parts using an MRB system.</w:t>
            </w:r>
            <w:bookmarkStart w:id="0" w:name="_GoBack"/>
            <w:bookmarkEnd w:id="0"/>
          </w:p>
          <w:p w:rsidR="00FA5D9C" w:rsidRPr="00E92F2A" w:rsidRDefault="00FA5D9C" w:rsidP="00D9681A">
            <w:pPr>
              <w:pStyle w:val="ListParagraph"/>
              <w:numPr>
                <w:ilvl w:val="0"/>
                <w:numId w:val="5"/>
              </w:numPr>
            </w:pPr>
            <w:r w:rsidRPr="00E92F2A">
              <w:t>Perform technical projects to test the quality of new designs and parts.</w:t>
            </w:r>
          </w:p>
          <w:p w:rsidR="00AD0EF7" w:rsidRPr="00741C02" w:rsidRDefault="00AD0EF7" w:rsidP="00AD0EF7">
            <w:pPr>
              <w:pStyle w:val="ListParagraph"/>
              <w:rPr>
                <w:sz w:val="24"/>
                <w:szCs w:val="24"/>
              </w:rPr>
            </w:pPr>
          </w:p>
          <w:p w:rsidR="00E671D3" w:rsidRPr="00D9681A" w:rsidRDefault="00E671D3" w:rsidP="00D9681A"/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042BB0" w:rsidP="00D62111">
            <w:pPr>
              <w:pStyle w:val="BodyText1"/>
              <w:tabs>
                <w:tab w:val="left" w:pos="2520"/>
              </w:tabs>
            </w:pPr>
            <w:r>
              <w:t>8/08-3/09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042BB0" w:rsidP="00B67166">
            <w:pPr>
              <w:pStyle w:val="BodyText"/>
            </w:pPr>
            <w:r>
              <w:t>Pacific States Plywood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F3E47" w:rsidP="00B67166">
            <w:pPr>
              <w:pStyle w:val="BodyText3"/>
            </w:pPr>
            <w:r>
              <w:t>Springfield, Or.</w:t>
            </w:r>
          </w:p>
        </w:tc>
      </w:tr>
      <w:tr w:rsidR="00B67166" w:rsidRPr="00E92F2A">
        <w:trPr>
          <w:trHeight w:val="1095"/>
        </w:trPr>
        <w:tc>
          <w:tcPr>
            <w:tcW w:w="9090" w:type="dxa"/>
            <w:gridSpan w:val="4"/>
          </w:tcPr>
          <w:p w:rsidR="00B224C8" w:rsidRPr="00E92F2A" w:rsidRDefault="00042BB0" w:rsidP="00B224C8">
            <w:pPr>
              <w:pStyle w:val="Heading2"/>
              <w:rPr>
                <w:szCs w:val="20"/>
              </w:rPr>
            </w:pPr>
            <w:r w:rsidRPr="00E92F2A">
              <w:rPr>
                <w:szCs w:val="20"/>
              </w:rPr>
              <w:t>Machine Operator</w:t>
            </w:r>
          </w:p>
          <w:p w:rsidR="00B224C8" w:rsidRPr="00E92F2A" w:rsidRDefault="00042BB0" w:rsidP="00042BB0">
            <w:pPr>
              <w:pStyle w:val="BulletedList"/>
              <w:numPr>
                <w:ilvl w:val="0"/>
                <w:numId w:val="7"/>
              </w:numPr>
              <w:rPr>
                <w:sz w:val="20"/>
              </w:rPr>
            </w:pPr>
            <w:r w:rsidRPr="00E92F2A">
              <w:rPr>
                <w:sz w:val="20"/>
              </w:rPr>
              <w:t>Maintained proper functioning of various machines for smooth production of plywood.</w:t>
            </w:r>
          </w:p>
          <w:p w:rsidR="00E671D3" w:rsidRPr="00E92F2A" w:rsidRDefault="00042BB0" w:rsidP="00E671D3">
            <w:pPr>
              <w:pStyle w:val="ListParagraph"/>
              <w:numPr>
                <w:ilvl w:val="0"/>
                <w:numId w:val="7"/>
              </w:numPr>
            </w:pPr>
            <w:r w:rsidRPr="00E92F2A">
              <w:t>Participated on a weekend repair crew for upkeep of equipment (changing belts, replacing bolts and various components).</w:t>
            </w:r>
          </w:p>
          <w:p w:rsidR="00B67166" w:rsidRPr="00E92F2A" w:rsidRDefault="00042BB0" w:rsidP="00E671D3">
            <w:pPr>
              <w:pStyle w:val="ListParagraph"/>
              <w:numPr>
                <w:ilvl w:val="0"/>
                <w:numId w:val="7"/>
              </w:numPr>
            </w:pPr>
            <w:r w:rsidRPr="00E92F2A">
              <w:t>Resourcefully used materials to construct proper fitting parts for replacement.</w:t>
            </w:r>
          </w:p>
          <w:p w:rsidR="00566A79" w:rsidRPr="00E92F2A" w:rsidRDefault="00566A79" w:rsidP="00566A79">
            <w:pPr>
              <w:pStyle w:val="ListParagraph"/>
            </w:pP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042BB0" w:rsidP="00D62111">
            <w:pPr>
              <w:pStyle w:val="BodyText1"/>
              <w:tabs>
                <w:tab w:val="left" w:pos="2520"/>
              </w:tabs>
            </w:pPr>
            <w:r>
              <w:lastRenderedPageBreak/>
              <w:t>7/06-8/08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042BB0" w:rsidP="00B67166">
            <w:pPr>
              <w:pStyle w:val="BodyText"/>
            </w:pPr>
            <w:proofErr w:type="spellStart"/>
            <w:r>
              <w:t>Koffler</w:t>
            </w:r>
            <w:proofErr w:type="spellEnd"/>
            <w:r>
              <w:t xml:space="preserve"> Boats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F3E47" w:rsidP="00B67166">
            <w:pPr>
              <w:pStyle w:val="BodyText3"/>
            </w:pPr>
            <w:r>
              <w:t>Junction City, Or.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042BB0" w:rsidP="00B224C8">
            <w:pPr>
              <w:pStyle w:val="Heading2"/>
            </w:pPr>
            <w:r>
              <w:t>Painter/Finisher/Installer</w:t>
            </w:r>
          </w:p>
          <w:p w:rsidR="00B224C8" w:rsidRPr="00E92F2A" w:rsidRDefault="00042BB0" w:rsidP="00042BB0">
            <w:pPr>
              <w:pStyle w:val="BulletedList"/>
              <w:numPr>
                <w:ilvl w:val="0"/>
                <w:numId w:val="8"/>
              </w:numPr>
              <w:rPr>
                <w:sz w:val="20"/>
              </w:rPr>
            </w:pPr>
            <w:r w:rsidRPr="00E92F2A">
              <w:rPr>
                <w:sz w:val="20"/>
              </w:rPr>
              <w:t>Proficiently ordered all inventory for paint shop.</w:t>
            </w:r>
          </w:p>
          <w:p w:rsidR="00B224C8" w:rsidRPr="00E92F2A" w:rsidRDefault="00042BB0" w:rsidP="005B26AD">
            <w:pPr>
              <w:pStyle w:val="BulletedList"/>
              <w:numPr>
                <w:ilvl w:val="0"/>
                <w:numId w:val="8"/>
              </w:numPr>
              <w:rPr>
                <w:sz w:val="20"/>
              </w:rPr>
            </w:pPr>
            <w:r w:rsidRPr="00E92F2A">
              <w:rPr>
                <w:sz w:val="20"/>
              </w:rPr>
              <w:t>Managed employees for proper preparation of boats.</w:t>
            </w:r>
          </w:p>
          <w:p w:rsidR="005B26AD" w:rsidRPr="00E92F2A" w:rsidRDefault="005B26AD" w:rsidP="005B26AD">
            <w:pPr>
              <w:pStyle w:val="ListParagraph"/>
              <w:numPr>
                <w:ilvl w:val="0"/>
                <w:numId w:val="9"/>
              </w:numPr>
            </w:pPr>
            <w:r w:rsidRPr="00E92F2A">
              <w:t>Masked and painted all boats.</w:t>
            </w:r>
          </w:p>
          <w:p w:rsidR="005B26AD" w:rsidRPr="00566A79" w:rsidRDefault="005B26AD" w:rsidP="005B26A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92F2A">
              <w:t xml:space="preserve">Assisted with installation of compartment hinges, bilge pumps, wiring, floors, seats, motors, </w:t>
            </w:r>
            <w:proofErr w:type="gramStart"/>
            <w:r w:rsidRPr="00E92F2A">
              <w:t>carpet</w:t>
            </w:r>
            <w:proofErr w:type="gramEnd"/>
            <w:r w:rsidRPr="00E92F2A">
              <w:t xml:space="preserve"> and control panels</w:t>
            </w:r>
            <w:r w:rsidRPr="00566A79">
              <w:rPr>
                <w:sz w:val="24"/>
                <w:szCs w:val="24"/>
              </w:rPr>
              <w:t>.</w:t>
            </w:r>
          </w:p>
          <w:p w:rsidR="00B67166" w:rsidRDefault="00B67166" w:rsidP="00B224C8">
            <w:pPr>
              <w:pStyle w:val="BulletedList"/>
            </w:pP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FF3E47" w:rsidRDefault="005B26AD" w:rsidP="00D62111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 w:rsidRPr="00FF3E47">
              <w:rPr>
                <w:szCs w:val="22"/>
              </w:rPr>
              <w:t>4/05-7/06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FF3E47" w:rsidRDefault="005B26AD" w:rsidP="00B67166">
            <w:pPr>
              <w:pStyle w:val="BodyText"/>
            </w:pPr>
            <w:r w:rsidRPr="00FF3E47">
              <w:t>Franz Bakery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924EE6" w:rsidP="00B67166">
            <w:pPr>
              <w:pStyle w:val="BodyText3"/>
            </w:pPr>
            <w:r>
              <w:t xml:space="preserve">   </w:t>
            </w:r>
            <w:r w:rsidR="00FF3E47">
              <w:t>Springfield, Or.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5B26AD" w:rsidP="00B224C8">
            <w:pPr>
              <w:pStyle w:val="Heading2"/>
            </w:pPr>
            <w:r>
              <w:t>Machine Operator</w:t>
            </w:r>
          </w:p>
          <w:p w:rsidR="005B26AD" w:rsidRPr="00E92F2A" w:rsidRDefault="005B26AD" w:rsidP="00566A79">
            <w:pPr>
              <w:pStyle w:val="BodyText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 w:rsidRPr="00E92F2A">
              <w:rPr>
                <w:sz w:val="20"/>
                <w:szCs w:val="20"/>
              </w:rPr>
              <w:t>Ran multiple machines to carry on efficient production of bread products.</w:t>
            </w:r>
          </w:p>
          <w:p w:rsidR="00B224C8" w:rsidRPr="00E92F2A" w:rsidRDefault="005B26AD" w:rsidP="005B26AD">
            <w:pPr>
              <w:pStyle w:val="BulletedList"/>
              <w:numPr>
                <w:ilvl w:val="0"/>
                <w:numId w:val="10"/>
              </w:numPr>
              <w:rPr>
                <w:sz w:val="20"/>
              </w:rPr>
            </w:pPr>
            <w:r w:rsidRPr="00E92F2A">
              <w:rPr>
                <w:sz w:val="20"/>
              </w:rPr>
              <w:t>Supervised several co-workers.</w:t>
            </w:r>
          </w:p>
          <w:p w:rsidR="00566A79" w:rsidRPr="00566A79" w:rsidRDefault="00566A79" w:rsidP="00566A7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92F2A">
              <w:t>Assisted in preparing the ingredients for mixing the dough</w:t>
            </w:r>
            <w:r w:rsidRPr="00566A79">
              <w:rPr>
                <w:sz w:val="24"/>
                <w:szCs w:val="24"/>
              </w:rPr>
              <w:t>.</w:t>
            </w:r>
          </w:p>
          <w:p w:rsidR="00566A79" w:rsidRDefault="00566A79" w:rsidP="00566A79"/>
          <w:p w:rsidR="00566A79" w:rsidRPr="00566A79" w:rsidRDefault="00566A79" w:rsidP="00566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</w:t>
            </w:r>
          </w:p>
          <w:p w:rsidR="00566A79" w:rsidRDefault="00FF3E47" w:rsidP="00FF3E47">
            <w:pPr>
              <w:rPr>
                <w:sz w:val="22"/>
                <w:szCs w:val="22"/>
              </w:rPr>
            </w:pPr>
            <w:r w:rsidRPr="00FF3E47">
              <w:rPr>
                <w:sz w:val="22"/>
                <w:szCs w:val="22"/>
              </w:rPr>
              <w:t>10/04-4/05                                              MBM Food Distribution</w:t>
            </w:r>
            <w:r>
              <w:rPr>
                <w:sz w:val="22"/>
                <w:szCs w:val="22"/>
              </w:rPr>
              <w:t xml:space="preserve">                        </w:t>
            </w:r>
            <w:r w:rsidR="00924EE6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Moreno Valley, Ca.</w:t>
            </w:r>
          </w:p>
          <w:p w:rsidR="00FF3E47" w:rsidRDefault="00FF3E47" w:rsidP="00FF3E47">
            <w:pPr>
              <w:rPr>
                <w:rFonts w:ascii="Tahoma" w:hAnsi="Tahoma" w:cs="Tahoma"/>
                <w:b/>
              </w:rPr>
            </w:pPr>
          </w:p>
          <w:p w:rsidR="00FF3E47" w:rsidRDefault="00FF3E47" w:rsidP="00FF3E4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Forklift Operator/Scanner/Picker/Loader/Office Assistant</w:t>
            </w:r>
          </w:p>
          <w:p w:rsidR="00FF3E47" w:rsidRPr="00E92F2A" w:rsidRDefault="00FF3E47" w:rsidP="00FF3E47">
            <w:pPr>
              <w:rPr>
                <w:rFonts w:ascii="Tahoma" w:hAnsi="Tahoma" w:cs="Tahoma"/>
                <w:b/>
              </w:rPr>
            </w:pPr>
          </w:p>
          <w:p w:rsidR="00FF3E47" w:rsidRPr="00E92F2A" w:rsidRDefault="00FF3E47" w:rsidP="00FF3E4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E92F2A">
              <w:t>Maneuvered a stand up and sit down forklift</w:t>
            </w:r>
            <w:r w:rsidR="001E4B17" w:rsidRPr="00E92F2A">
              <w:t xml:space="preserve"> to rotate product for freshness.</w:t>
            </w:r>
          </w:p>
          <w:p w:rsidR="001E4B17" w:rsidRPr="00E92F2A" w:rsidRDefault="001E4B17" w:rsidP="001E4B1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E92F2A">
              <w:t>Picked orders per customer.</w:t>
            </w:r>
          </w:p>
          <w:p w:rsidR="001E4B17" w:rsidRPr="00E92F2A" w:rsidRDefault="001E4B17" w:rsidP="001E4B1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E92F2A">
              <w:t>Scanned all orders for exact preparation.</w:t>
            </w:r>
          </w:p>
          <w:p w:rsidR="001E4B17" w:rsidRPr="00E92F2A" w:rsidRDefault="001E4B17" w:rsidP="001E4B1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E92F2A">
              <w:t>Loaded trucks.</w:t>
            </w:r>
          </w:p>
          <w:p w:rsidR="001E4B17" w:rsidRPr="00E92F2A" w:rsidRDefault="001E4B17" w:rsidP="001E4B17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E92F2A">
              <w:t>Tended to will call orders, as well as shipments leaving the city via overnight mail.</w:t>
            </w:r>
          </w:p>
          <w:p w:rsidR="001E4B17" w:rsidRDefault="001E4B17" w:rsidP="001E4B17">
            <w:pPr>
              <w:rPr>
                <w:b/>
                <w:sz w:val="24"/>
                <w:szCs w:val="24"/>
              </w:rPr>
            </w:pPr>
          </w:p>
          <w:p w:rsidR="001E4B17" w:rsidRDefault="001E4B17">
            <w:r>
              <w:rPr>
                <w:sz w:val="24"/>
                <w:szCs w:val="24"/>
              </w:rPr>
              <w:t>_________________________________________________________________________</w:t>
            </w:r>
          </w:p>
          <w:p w:rsidR="00E92F2A" w:rsidRDefault="00E92F2A" w:rsidP="001E4B17">
            <w:pPr>
              <w:rPr>
                <w:sz w:val="24"/>
                <w:szCs w:val="24"/>
              </w:rPr>
            </w:pPr>
          </w:p>
          <w:p w:rsidR="001E4B17" w:rsidRDefault="001E4B17" w:rsidP="001E4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4/04-10/04         </w:t>
            </w:r>
            <w:r w:rsidR="00924EE6">
              <w:rPr>
                <w:sz w:val="24"/>
                <w:szCs w:val="24"/>
              </w:rPr>
              <w:t xml:space="preserve">                               </w:t>
            </w:r>
            <w:r>
              <w:rPr>
                <w:sz w:val="24"/>
                <w:szCs w:val="24"/>
              </w:rPr>
              <w:t xml:space="preserve"> Power </w:t>
            </w:r>
            <w:proofErr w:type="gramStart"/>
            <w:r>
              <w:rPr>
                <w:sz w:val="24"/>
                <w:szCs w:val="24"/>
              </w:rPr>
              <w:t>Engineers(</w:t>
            </w:r>
            <w:proofErr w:type="gramEnd"/>
            <w:r>
              <w:rPr>
                <w:sz w:val="24"/>
                <w:szCs w:val="24"/>
              </w:rPr>
              <w:t xml:space="preserve">Volt Technical)   </w:t>
            </w:r>
            <w:r w:rsidR="00924E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924EE6"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>Boise, Id.</w:t>
            </w:r>
          </w:p>
          <w:p w:rsidR="001E4B17" w:rsidRDefault="001E4B17" w:rsidP="001E4B17">
            <w:pPr>
              <w:rPr>
                <w:sz w:val="24"/>
                <w:szCs w:val="24"/>
              </w:rPr>
            </w:pPr>
          </w:p>
          <w:p w:rsidR="001E4B17" w:rsidRDefault="001E4B17" w:rsidP="001E4B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GIS Technician</w:t>
            </w:r>
          </w:p>
          <w:p w:rsidR="001E4B17" w:rsidRDefault="001E4B17" w:rsidP="001E4B17">
            <w:pPr>
              <w:rPr>
                <w:rFonts w:ascii="Tahoma" w:hAnsi="Tahoma" w:cs="Tahoma"/>
                <w:b/>
              </w:rPr>
            </w:pPr>
          </w:p>
          <w:p w:rsidR="001E4B17" w:rsidRPr="001E4B17" w:rsidRDefault="001E4B17" w:rsidP="001E4B17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</w:rPr>
            </w:pPr>
            <w:r w:rsidRPr="00E92F2A">
              <w:t>Worked closely with a technician team designing and editing within geo database software to map out the electrical system for the state of Florida</w:t>
            </w:r>
            <w:r>
              <w:rPr>
                <w:sz w:val="24"/>
                <w:szCs w:val="24"/>
              </w:rPr>
              <w:t>.</w:t>
            </w:r>
          </w:p>
          <w:p w:rsidR="001E4B17" w:rsidRDefault="001E4B17" w:rsidP="001E4B17">
            <w:pPr>
              <w:rPr>
                <w:rFonts w:ascii="Tahoma" w:hAnsi="Tahoma" w:cs="Tahoma"/>
                <w:b/>
              </w:rPr>
            </w:pPr>
          </w:p>
          <w:p w:rsidR="001E4B17" w:rsidRDefault="001E4B17" w:rsidP="001E4B1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_________________________________________________________________________________</w:t>
            </w:r>
          </w:p>
          <w:p w:rsidR="00E92F2A" w:rsidRDefault="00E92F2A" w:rsidP="00924EE6">
            <w:pPr>
              <w:rPr>
                <w:sz w:val="22"/>
                <w:szCs w:val="22"/>
              </w:rPr>
            </w:pPr>
          </w:p>
          <w:p w:rsidR="001E4B17" w:rsidRPr="00E92F2A" w:rsidRDefault="00924EE6" w:rsidP="00924EE6">
            <w:pPr>
              <w:rPr>
                <w:sz w:val="22"/>
                <w:szCs w:val="22"/>
              </w:rPr>
            </w:pPr>
            <w:r w:rsidRPr="00E92F2A">
              <w:rPr>
                <w:sz w:val="22"/>
                <w:szCs w:val="22"/>
              </w:rPr>
              <w:t xml:space="preserve">11/03-4/04                                          Ada County Hwy Dept.                                  </w:t>
            </w:r>
            <w:r w:rsidR="006065EE">
              <w:rPr>
                <w:sz w:val="22"/>
                <w:szCs w:val="22"/>
              </w:rPr>
              <w:t xml:space="preserve">              </w:t>
            </w:r>
            <w:r w:rsidRPr="00E92F2A">
              <w:rPr>
                <w:sz w:val="22"/>
                <w:szCs w:val="22"/>
              </w:rPr>
              <w:t xml:space="preserve"> Boise Id.</w:t>
            </w:r>
          </w:p>
          <w:p w:rsidR="00924EE6" w:rsidRDefault="00924EE6" w:rsidP="001E4B17">
            <w:pPr>
              <w:rPr>
                <w:sz w:val="24"/>
                <w:szCs w:val="24"/>
              </w:rPr>
            </w:pPr>
          </w:p>
          <w:p w:rsidR="00924EE6" w:rsidRDefault="00924EE6" w:rsidP="001E4B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Project Approval</w:t>
            </w:r>
          </w:p>
          <w:p w:rsidR="00924EE6" w:rsidRDefault="00924EE6" w:rsidP="001E4B17">
            <w:pPr>
              <w:rPr>
                <w:rFonts w:ascii="Tahoma" w:hAnsi="Tahoma" w:cs="Tahoma"/>
                <w:b/>
              </w:rPr>
            </w:pPr>
          </w:p>
          <w:p w:rsidR="00924EE6" w:rsidRPr="00E92F2A" w:rsidRDefault="00924EE6" w:rsidP="00E92F2A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</w:rPr>
            </w:pPr>
            <w:r w:rsidRPr="00E92F2A">
              <w:t>Took charge of all proposed community projects to determine eligibility.</w:t>
            </w:r>
          </w:p>
          <w:p w:rsidR="00924EE6" w:rsidRPr="00E92F2A" w:rsidRDefault="00924EE6" w:rsidP="00924EE6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</w:rPr>
            </w:pPr>
            <w:r w:rsidRPr="00E92F2A">
              <w:t>Utilized numerous computer programs.</w:t>
            </w:r>
          </w:p>
          <w:p w:rsidR="00924EE6" w:rsidRPr="00E92F2A" w:rsidRDefault="00924EE6" w:rsidP="00924EE6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</w:rPr>
            </w:pPr>
            <w:r w:rsidRPr="00E92F2A">
              <w:t>Obtained contact information for proposed projects to collaborated details.</w:t>
            </w:r>
          </w:p>
          <w:p w:rsidR="00924EE6" w:rsidRPr="00924EE6" w:rsidRDefault="00924EE6" w:rsidP="00924EE6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E92F2A">
              <w:t>Organized and filed all pertinent information from my research</w:t>
            </w:r>
            <w:r>
              <w:rPr>
                <w:sz w:val="24"/>
                <w:szCs w:val="24"/>
              </w:rPr>
              <w:t>.</w:t>
            </w:r>
          </w:p>
          <w:p w:rsidR="00FF3E47" w:rsidRPr="00FF3E47" w:rsidRDefault="00FF3E47" w:rsidP="00FF3E47">
            <w:pPr>
              <w:rPr>
                <w:sz w:val="24"/>
                <w:szCs w:val="24"/>
              </w:rPr>
            </w:pP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lastRenderedPageBreak/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E92F2A" w:rsidRDefault="00924EE6" w:rsidP="00B67166">
            <w:pPr>
              <w:pStyle w:val="BodyText1"/>
              <w:rPr>
                <w:szCs w:val="22"/>
              </w:rPr>
            </w:pPr>
            <w:r w:rsidRPr="00E92F2A">
              <w:rPr>
                <w:szCs w:val="22"/>
              </w:rPr>
              <w:t>August of 98’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E92F2A" w:rsidRDefault="00924EE6" w:rsidP="00B67166">
            <w:pPr>
              <w:pStyle w:val="BodyText"/>
            </w:pPr>
            <w:r w:rsidRPr="00E92F2A">
              <w:t>Lane Community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E92F2A" w:rsidRDefault="00924EE6" w:rsidP="00B67166">
            <w:pPr>
              <w:pStyle w:val="BodyText3"/>
              <w:rPr>
                <w:szCs w:val="22"/>
              </w:rPr>
            </w:pPr>
            <w:r w:rsidRPr="00E92F2A">
              <w:rPr>
                <w:szCs w:val="22"/>
              </w:rPr>
              <w:t>Eugene Or.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390E49" w:rsidP="00A43F4E">
            <w:pPr>
              <w:pStyle w:val="Heading2"/>
            </w:pPr>
            <w:r>
              <w:t>GED</w:t>
            </w:r>
          </w:p>
          <w:p w:rsidR="00B67166" w:rsidRDefault="00B67166" w:rsidP="00A43F4E">
            <w:pPr>
              <w:pStyle w:val="BulletedList"/>
            </w:pP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 w:rsidRPr="00E92F2A">
              <w:rPr>
                <w:sz w:val="20"/>
              </w:rPr>
              <w:t>References are available on request</w:t>
            </w:r>
            <w:r>
              <w:t>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E1E" w:rsidRDefault="000A0E1E">
      <w:r>
        <w:separator/>
      </w:r>
    </w:p>
  </w:endnote>
  <w:endnote w:type="continuationSeparator" w:id="0">
    <w:p w:rsidR="000A0E1E" w:rsidRDefault="000A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E1E" w:rsidRDefault="000A0E1E">
      <w:r>
        <w:separator/>
      </w:r>
    </w:p>
  </w:footnote>
  <w:footnote w:type="continuationSeparator" w:id="0">
    <w:p w:rsidR="000A0E1E" w:rsidRDefault="000A0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A5D9C">
    <w:pPr>
      <w:pStyle w:val="StyleContactInfo"/>
      <w:jc w:val="left"/>
    </w:pPr>
  </w:p>
  <w:p w:rsidR="00FB371B" w:rsidRPr="00FB371B" w:rsidRDefault="00FB371B" w:rsidP="00FB371B">
    <w:pPr>
      <w:pStyle w:val="YourNamePage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30E"/>
    <w:multiLevelType w:val="hybridMultilevel"/>
    <w:tmpl w:val="C9BE2390"/>
    <w:lvl w:ilvl="0" w:tplc="6F429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13FD1"/>
    <w:multiLevelType w:val="hybridMultilevel"/>
    <w:tmpl w:val="A1EA0408"/>
    <w:lvl w:ilvl="0" w:tplc="F0E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2ABA"/>
    <w:multiLevelType w:val="hybridMultilevel"/>
    <w:tmpl w:val="C4323E84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92320A"/>
    <w:multiLevelType w:val="hybridMultilevel"/>
    <w:tmpl w:val="C974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6545D"/>
    <w:multiLevelType w:val="hybridMultilevel"/>
    <w:tmpl w:val="44FA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29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C20D7"/>
    <w:multiLevelType w:val="hybridMultilevel"/>
    <w:tmpl w:val="452E85AE"/>
    <w:lvl w:ilvl="0" w:tplc="144AD03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F4970"/>
    <w:multiLevelType w:val="hybridMultilevel"/>
    <w:tmpl w:val="B7FC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00188"/>
    <w:multiLevelType w:val="hybridMultilevel"/>
    <w:tmpl w:val="B6FA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F5144F6"/>
    <w:multiLevelType w:val="hybridMultilevel"/>
    <w:tmpl w:val="4C387F06"/>
    <w:lvl w:ilvl="0" w:tplc="F0EE7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45791"/>
    <w:multiLevelType w:val="hybridMultilevel"/>
    <w:tmpl w:val="306C121A"/>
    <w:lvl w:ilvl="0" w:tplc="6F429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06AD9"/>
    <w:multiLevelType w:val="hybridMultilevel"/>
    <w:tmpl w:val="45AA0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A7"/>
    <w:rsid w:val="00042BB0"/>
    <w:rsid w:val="00050419"/>
    <w:rsid w:val="00075422"/>
    <w:rsid w:val="000A0E1E"/>
    <w:rsid w:val="001014A0"/>
    <w:rsid w:val="001849EC"/>
    <w:rsid w:val="001E4B17"/>
    <w:rsid w:val="001E6339"/>
    <w:rsid w:val="002176A7"/>
    <w:rsid w:val="002802E5"/>
    <w:rsid w:val="002D686A"/>
    <w:rsid w:val="00365AEA"/>
    <w:rsid w:val="0037263E"/>
    <w:rsid w:val="00390E49"/>
    <w:rsid w:val="0041675E"/>
    <w:rsid w:val="00430460"/>
    <w:rsid w:val="004467E5"/>
    <w:rsid w:val="00536728"/>
    <w:rsid w:val="00566A79"/>
    <w:rsid w:val="005704DB"/>
    <w:rsid w:val="005B26AD"/>
    <w:rsid w:val="006065EE"/>
    <w:rsid w:val="006A52DF"/>
    <w:rsid w:val="00727993"/>
    <w:rsid w:val="00741C02"/>
    <w:rsid w:val="00763259"/>
    <w:rsid w:val="00924EE6"/>
    <w:rsid w:val="0096628B"/>
    <w:rsid w:val="00971E9D"/>
    <w:rsid w:val="00985117"/>
    <w:rsid w:val="00A43F4E"/>
    <w:rsid w:val="00AA47AE"/>
    <w:rsid w:val="00AB451F"/>
    <w:rsid w:val="00AD0EF7"/>
    <w:rsid w:val="00AD63E4"/>
    <w:rsid w:val="00B224C8"/>
    <w:rsid w:val="00B5218C"/>
    <w:rsid w:val="00B64B21"/>
    <w:rsid w:val="00B67166"/>
    <w:rsid w:val="00B83D28"/>
    <w:rsid w:val="00BB03F1"/>
    <w:rsid w:val="00BB2FAB"/>
    <w:rsid w:val="00C5369F"/>
    <w:rsid w:val="00C8736B"/>
    <w:rsid w:val="00D43291"/>
    <w:rsid w:val="00D467AD"/>
    <w:rsid w:val="00D520D3"/>
    <w:rsid w:val="00D62111"/>
    <w:rsid w:val="00D73271"/>
    <w:rsid w:val="00D9681A"/>
    <w:rsid w:val="00DD630E"/>
    <w:rsid w:val="00E671D3"/>
    <w:rsid w:val="00E92F2A"/>
    <w:rsid w:val="00F561DD"/>
    <w:rsid w:val="00F6065D"/>
    <w:rsid w:val="00F702EF"/>
    <w:rsid w:val="00F95D8A"/>
    <w:rsid w:val="00FA5D9C"/>
    <w:rsid w:val="00FB371B"/>
    <w:rsid w:val="00FD7264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176A7"/>
    <w:pPr>
      <w:spacing w:before="120"/>
      <w:jc w:val="center"/>
    </w:pPr>
    <w:rPr>
      <w:rFonts w:ascii="Castellar" w:hAnsi="Castellar"/>
      <w:smallCaps/>
      <w:sz w:val="4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rsid w:val="002176A7"/>
    <w:rPr>
      <w:rFonts w:ascii="Castellar" w:hAnsi="Castellar"/>
      <w:smallCaps/>
      <w:sz w:val="4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">
    <w:name w:val="address"/>
    <w:basedOn w:val="Normal"/>
    <w:rsid w:val="002176A7"/>
    <w:pPr>
      <w:jc w:val="center"/>
    </w:pPr>
    <w:rPr>
      <w:sz w:val="22"/>
    </w:rPr>
  </w:style>
  <w:style w:type="paragraph" w:styleId="ListParagraph">
    <w:name w:val="List Paragraph"/>
    <w:basedOn w:val="Normal"/>
    <w:uiPriority w:val="34"/>
    <w:qFormat/>
    <w:rsid w:val="00D96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176A7"/>
    <w:pPr>
      <w:spacing w:before="120"/>
      <w:jc w:val="center"/>
    </w:pPr>
    <w:rPr>
      <w:rFonts w:ascii="Castellar" w:hAnsi="Castellar"/>
      <w:smallCaps/>
      <w:sz w:val="4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rsid w:val="002176A7"/>
    <w:rPr>
      <w:rFonts w:ascii="Castellar" w:hAnsi="Castellar"/>
      <w:smallCaps/>
      <w:sz w:val="4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">
    <w:name w:val="address"/>
    <w:basedOn w:val="Normal"/>
    <w:rsid w:val="002176A7"/>
    <w:pPr>
      <w:jc w:val="center"/>
    </w:pPr>
    <w:rPr>
      <w:sz w:val="22"/>
    </w:rPr>
  </w:style>
  <w:style w:type="paragraph" w:styleId="ListParagraph">
    <w:name w:val="List Paragraph"/>
    <w:basedOn w:val="Normal"/>
    <w:uiPriority w:val="34"/>
    <w:qFormat/>
    <w:rsid w:val="00D9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1553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pelkey</dc:creator>
  <cp:lastModifiedBy>Jacob pelkey</cp:lastModifiedBy>
  <cp:revision>9</cp:revision>
  <cp:lastPrinted>2002-06-26T18:17:00Z</cp:lastPrinted>
  <dcterms:created xsi:type="dcterms:W3CDTF">2012-05-06T22:38:00Z</dcterms:created>
  <dcterms:modified xsi:type="dcterms:W3CDTF">2012-07-29T18:14:00Z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