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38" w:rsidRDefault="00846D6E">
      <w:pPr>
        <w:pStyle w:val="ResumeSectionsHeadings"/>
      </w:pPr>
      <w:r>
        <w:t xml:space="preserve">Objective </w:t>
      </w:r>
    </w:p>
    <w:p w:rsidR="00B36638" w:rsidRDefault="00417AC2">
      <w:pPr>
        <w:pStyle w:val="Objective"/>
      </w:pPr>
      <w:r>
        <w:t>U</w:t>
      </w:r>
      <w:r w:rsidR="004A551F">
        <w:t xml:space="preserve">tilize </w:t>
      </w:r>
      <w:r>
        <w:t xml:space="preserve">all </w:t>
      </w:r>
      <w:r w:rsidR="004A551F">
        <w:t>my experience</w:t>
      </w:r>
      <w:r>
        <w:t>s</w:t>
      </w:r>
      <w:r w:rsidR="004A551F">
        <w:t xml:space="preserve"> in retail management</w:t>
      </w:r>
      <w:r>
        <w:t xml:space="preserve">, customer service, </w:t>
      </w:r>
      <w:r w:rsidR="004A551F">
        <w:t>order entry</w:t>
      </w:r>
      <w:r w:rsidR="00C87538">
        <w:t>/</w:t>
      </w:r>
      <w:r>
        <w:t>procurement</w:t>
      </w:r>
      <w:r w:rsidR="004A551F">
        <w:t xml:space="preserve"> and apply it to exceeding all </w:t>
      </w:r>
      <w:r w:rsidR="00C87538">
        <w:t xml:space="preserve">the expectations </w:t>
      </w:r>
      <w:r w:rsidR="00C42B7D">
        <w:t>of your company.</w:t>
      </w:r>
      <w:r w:rsidR="00846D6E">
        <w:t xml:space="preserve"> </w:t>
      </w:r>
    </w:p>
    <w:p w:rsidR="00B36638" w:rsidRDefault="00846D6E">
      <w:pPr>
        <w:pStyle w:val="ResumeSectionsHeadings"/>
      </w:pPr>
      <w:r>
        <w:t xml:space="preserve">Profile </w:t>
      </w:r>
    </w:p>
    <w:p w:rsidR="004A551F" w:rsidRDefault="004A551F">
      <w:pPr>
        <w:pStyle w:val="ProfileDetails"/>
      </w:pPr>
      <w:r>
        <w:t xml:space="preserve">Personable, motivated customer service professional with multiple </w:t>
      </w:r>
      <w:r w:rsidR="00C87538">
        <w:t xml:space="preserve">college </w:t>
      </w:r>
      <w:r>
        <w:t xml:space="preserve">degrees and a successful 12-year record of getting people into what they need most to </w:t>
      </w:r>
      <w:r w:rsidR="00C87538">
        <w:t>thrive</w:t>
      </w:r>
      <w:r>
        <w:t xml:space="preserve"> in their endeavors. </w:t>
      </w:r>
      <w:r w:rsidR="0055614B">
        <w:t xml:space="preserve">An unquestioned capacity to quickly learn new technologies with a never-ending thirst to learn more. </w:t>
      </w:r>
      <w:r w:rsidR="004221CF">
        <w:t>Aptitude</w:t>
      </w:r>
      <w:r>
        <w:t xml:space="preserve"> for enduring myself to those I help and an unquestioned expert at getting people into what they need. Demonstrated history of striving for results, exceeding goals and building teams that are second-to-none.</w:t>
      </w:r>
    </w:p>
    <w:p w:rsidR="00B36638" w:rsidRDefault="004A551F">
      <w:pPr>
        <w:pStyle w:val="ProfileDetails"/>
      </w:pPr>
      <w:r>
        <w:t>Flexible and versatile with and ability</w:t>
      </w:r>
      <w:r w:rsidR="00846D6E">
        <w:t xml:space="preserve"> to maintain a sense of humor under </w:t>
      </w:r>
      <w:r w:rsidR="004221CF">
        <w:t xml:space="preserve">the greatest of </w:t>
      </w:r>
      <w:r w:rsidR="00846D6E">
        <w:t>pressure</w:t>
      </w:r>
      <w:r w:rsidR="004221CF">
        <w:t>s</w:t>
      </w:r>
      <w:r w:rsidR="00846D6E">
        <w:t xml:space="preserve">. </w:t>
      </w:r>
      <w:r w:rsidR="004221CF">
        <w:t>A confident, competent and poised individual with a demonstrated ability to easily work around differences. Someone who can t</w:t>
      </w:r>
      <w:r w:rsidR="00846D6E">
        <w:t xml:space="preserve">hrive in </w:t>
      </w:r>
      <w:r w:rsidR="004221CF">
        <w:t>a deadline-driven environment</w:t>
      </w:r>
      <w:r w:rsidR="00846D6E">
        <w:t xml:space="preserve">. </w:t>
      </w:r>
    </w:p>
    <w:p w:rsidR="00B36638" w:rsidRDefault="00846D6E">
      <w:pPr>
        <w:pStyle w:val="ResumeSectionsHeadings"/>
      </w:pPr>
      <w:r>
        <w:rPr>
          <w:noProof/>
        </w:rPr>
        <w:t>Skills Summary</w:t>
      </w:r>
    </w:p>
    <w:tbl>
      <w:tblPr>
        <w:tblW w:w="9074" w:type="dxa"/>
        <w:tblInd w:w="378" w:type="dxa"/>
        <w:tblLayout w:type="fixed"/>
        <w:tblLook w:val="0000"/>
      </w:tblPr>
      <w:tblGrid>
        <w:gridCol w:w="3053"/>
        <w:gridCol w:w="2544"/>
        <w:gridCol w:w="3477"/>
      </w:tblGrid>
      <w:tr w:rsidR="00B36638">
        <w:trPr>
          <w:trHeight w:val="1000"/>
        </w:trPr>
        <w:tc>
          <w:tcPr>
            <w:tcW w:w="3053" w:type="dxa"/>
          </w:tcPr>
          <w:p w:rsidR="00CA17C1" w:rsidRDefault="00CA17C1">
            <w:pPr>
              <w:pStyle w:val="BulletList1"/>
            </w:pPr>
            <w:r>
              <w:t>Team Player</w:t>
            </w:r>
          </w:p>
          <w:p w:rsidR="00B36638" w:rsidRDefault="004A551F">
            <w:pPr>
              <w:pStyle w:val="BulletList1"/>
            </w:pPr>
            <w:r>
              <w:t>S</w:t>
            </w:r>
            <w:r w:rsidR="00E23781">
              <w:t>ales M</w:t>
            </w:r>
            <w:r>
              <w:t>anagement</w:t>
            </w:r>
          </w:p>
          <w:p w:rsidR="00B36638" w:rsidRDefault="00E23781">
            <w:pPr>
              <w:pStyle w:val="BulletList1"/>
            </w:pPr>
            <w:r>
              <w:t>Order Buying</w:t>
            </w:r>
          </w:p>
          <w:p w:rsidR="00E23781" w:rsidRDefault="00E23781">
            <w:pPr>
              <w:pStyle w:val="BulletList1"/>
            </w:pPr>
            <w:r>
              <w:t xml:space="preserve">Product </w:t>
            </w:r>
            <w:r w:rsidR="0055614B">
              <w:t>Procurement</w:t>
            </w:r>
          </w:p>
          <w:p w:rsidR="00E23781" w:rsidRDefault="00E23781" w:rsidP="00E23781">
            <w:pPr>
              <w:pStyle w:val="BulletList1"/>
            </w:pPr>
            <w:r>
              <w:t>Customer Service</w:t>
            </w:r>
          </w:p>
          <w:p w:rsidR="003B3532" w:rsidRDefault="003B3532" w:rsidP="00E23781">
            <w:pPr>
              <w:pStyle w:val="BulletList1"/>
            </w:pPr>
            <w:r>
              <w:t>Convey complex information into easily digestible portions</w:t>
            </w:r>
          </w:p>
        </w:tc>
        <w:tc>
          <w:tcPr>
            <w:tcW w:w="2544" w:type="dxa"/>
          </w:tcPr>
          <w:p w:rsidR="003B3532" w:rsidRDefault="003B3532" w:rsidP="003B3532">
            <w:pPr>
              <w:pStyle w:val="BulletList1"/>
            </w:pPr>
            <w:r>
              <w:t>Inventory Management</w:t>
            </w:r>
          </w:p>
          <w:p w:rsidR="003B3532" w:rsidRDefault="003B3532" w:rsidP="003B3532">
            <w:pPr>
              <w:pStyle w:val="BulletList1"/>
            </w:pPr>
            <w:r>
              <w:t>Computer Savvy</w:t>
            </w:r>
          </w:p>
          <w:p w:rsidR="003B3532" w:rsidRDefault="003B3532" w:rsidP="003B3532">
            <w:pPr>
              <w:pStyle w:val="BulletList1"/>
            </w:pPr>
            <w:r>
              <w:t>Apparel Knowledge</w:t>
            </w:r>
          </w:p>
          <w:p w:rsidR="00CA17C1" w:rsidRDefault="00CA17C1" w:rsidP="003B3532">
            <w:pPr>
              <w:pStyle w:val="BulletList1"/>
            </w:pPr>
            <w:r>
              <w:t>Works Across Department Lines</w:t>
            </w:r>
          </w:p>
        </w:tc>
        <w:tc>
          <w:tcPr>
            <w:tcW w:w="3477" w:type="dxa"/>
          </w:tcPr>
          <w:p w:rsidR="00E23781" w:rsidRDefault="004221CF" w:rsidP="00E23781">
            <w:pPr>
              <w:pStyle w:val="BulletList1"/>
            </w:pPr>
            <w:r>
              <w:t>Matching</w:t>
            </w:r>
            <w:r w:rsidR="00E23781">
              <w:t xml:space="preserve"> Products and Their Best Uses</w:t>
            </w:r>
          </w:p>
          <w:p w:rsidR="00B36638" w:rsidRDefault="00E23781">
            <w:pPr>
              <w:pStyle w:val="BulletList1"/>
            </w:pPr>
            <w:r>
              <w:t>Wide-Ranging Office Skills</w:t>
            </w:r>
          </w:p>
          <w:p w:rsidR="00B36638" w:rsidRDefault="00673970">
            <w:pPr>
              <w:pStyle w:val="BulletList1"/>
            </w:pPr>
            <w:r>
              <w:t>Quick Learning</w:t>
            </w:r>
          </w:p>
          <w:p w:rsidR="00B36638" w:rsidRDefault="00846D6E">
            <w:pPr>
              <w:pStyle w:val="BulletList1"/>
            </w:pPr>
            <w:r>
              <w:t>Professional Presentations</w:t>
            </w:r>
            <w:r w:rsidR="004221CF">
              <w:t xml:space="preserve"> Utilizing Visuals and S</w:t>
            </w:r>
            <w:r w:rsidR="003B3532">
              <w:t>ound</w:t>
            </w:r>
          </w:p>
          <w:p w:rsidR="004221CF" w:rsidRDefault="004221CF">
            <w:pPr>
              <w:pStyle w:val="BulletList1"/>
            </w:pPr>
            <w:r>
              <w:t xml:space="preserve">Toilet Un-clogging </w:t>
            </w:r>
            <w:r w:rsidR="0055614B">
              <w:t>Extraordinaire</w:t>
            </w:r>
          </w:p>
        </w:tc>
      </w:tr>
    </w:tbl>
    <w:p w:rsidR="00F27153" w:rsidRPr="0055614B" w:rsidRDefault="00846D6E" w:rsidP="00F27153">
      <w:pPr>
        <w:pStyle w:val="ResumeSectionsHeadings"/>
      </w:pPr>
      <w:r>
        <w:t>Professional Experience</w:t>
      </w:r>
    </w:p>
    <w:p w:rsidR="00B36638" w:rsidRDefault="00B43BDB">
      <w:pPr>
        <w:pStyle w:val="HeadingAllCaps"/>
      </w:pPr>
      <w:r>
        <w:t>MAnaging</w:t>
      </w:r>
      <w:r w:rsidR="00673970">
        <w:t xml:space="preserve">: </w:t>
      </w:r>
      <w:r>
        <w:t>empowering, achieving and exceeding</w:t>
      </w:r>
    </w:p>
    <w:p w:rsidR="00B43BDB" w:rsidRDefault="00B43BDB" w:rsidP="00B43BDB">
      <w:pPr>
        <w:pStyle w:val="BulletList1"/>
      </w:pPr>
      <w:r>
        <w:t xml:space="preserve">Empowered my </w:t>
      </w:r>
      <w:r w:rsidR="00CA17C1">
        <w:t>associates</w:t>
      </w:r>
      <w:r>
        <w:t xml:space="preserve"> to do more within the department</w:t>
      </w:r>
      <w:r w:rsidR="00673970">
        <w:t>.</w:t>
      </w:r>
    </w:p>
    <w:p w:rsidR="00B43BDB" w:rsidRDefault="00B43BDB" w:rsidP="00B43BDB">
      <w:pPr>
        <w:pStyle w:val="BulletList1"/>
      </w:pPr>
      <w:r>
        <w:t>Endorsed their desire to take more ownership of their surroundings.</w:t>
      </w:r>
    </w:p>
    <w:p w:rsidR="00B43BDB" w:rsidRDefault="00B43BDB" w:rsidP="00B43BDB">
      <w:pPr>
        <w:pStyle w:val="BulletList1"/>
      </w:pPr>
      <w:r>
        <w:t>Achieved at least a 20% increase in sales every year.</w:t>
      </w:r>
    </w:p>
    <w:p w:rsidR="00B43BDB" w:rsidRDefault="00B43BDB" w:rsidP="00B43BDB">
      <w:pPr>
        <w:pStyle w:val="BulletList1"/>
      </w:pPr>
      <w:r>
        <w:t>Encouraged the department to never stop learning</w:t>
      </w:r>
      <w:r w:rsidR="00CA17C1">
        <w:t xml:space="preserve"> or preparing</w:t>
      </w:r>
      <w:r>
        <w:t>.</w:t>
      </w:r>
    </w:p>
    <w:p w:rsidR="00B43BDB" w:rsidRDefault="00CA17C1" w:rsidP="00F27153">
      <w:pPr>
        <w:pStyle w:val="BulletList1"/>
      </w:pPr>
      <w:r>
        <w:t>Le</w:t>
      </w:r>
      <w:r w:rsidR="00B43BDB">
        <w:t>d the store in sales every year.</w:t>
      </w:r>
    </w:p>
    <w:p w:rsidR="00B43BDB" w:rsidRDefault="00B43BDB" w:rsidP="00B43BDB">
      <w:pPr>
        <w:pStyle w:val="HeadingAllCaps"/>
      </w:pPr>
      <w:r>
        <w:t xml:space="preserve">PRODUCTS: explaining, ordering and maintaining </w:t>
      </w:r>
    </w:p>
    <w:p w:rsidR="00B43BDB" w:rsidRDefault="00B43BDB" w:rsidP="00B43BDB">
      <w:pPr>
        <w:pStyle w:val="BulletList1"/>
      </w:pPr>
      <w:r>
        <w:t>Met with people to find the products best suited for their endeavors.</w:t>
      </w:r>
    </w:p>
    <w:p w:rsidR="00B43BDB" w:rsidRDefault="00B43BDB" w:rsidP="00B43BDB">
      <w:pPr>
        <w:pStyle w:val="BulletList1"/>
      </w:pPr>
      <w:r>
        <w:t>Explain complicated features and benefits in terms that were easy to absorb.</w:t>
      </w:r>
    </w:p>
    <w:p w:rsidR="00B43BDB" w:rsidRDefault="00B43BDB" w:rsidP="00B43BDB">
      <w:pPr>
        <w:pStyle w:val="BulletList1"/>
      </w:pPr>
      <w:r>
        <w:t xml:space="preserve">Worked to ensure that the customer had everything they needed to succeed prior to beginning. </w:t>
      </w:r>
    </w:p>
    <w:p w:rsidR="00B43BDB" w:rsidRDefault="00B43BDB" w:rsidP="00B43BDB">
      <w:pPr>
        <w:pStyle w:val="BulletList1"/>
      </w:pPr>
      <w:r>
        <w:t xml:space="preserve">Utilized JD </w:t>
      </w:r>
      <w:proofErr w:type="gramStart"/>
      <w:r>
        <w:t>Edwards</w:t>
      </w:r>
      <w:proofErr w:type="gramEnd"/>
      <w:r>
        <w:t xml:space="preserve"> software to order any products that I could not offer them upfront.</w:t>
      </w:r>
    </w:p>
    <w:p w:rsidR="00F27153" w:rsidRDefault="00B43BDB" w:rsidP="00F27153">
      <w:pPr>
        <w:pStyle w:val="BulletList1"/>
      </w:pPr>
      <w:r>
        <w:t>Worked to ensure that inventory was always correct and up-to-date</w:t>
      </w:r>
    </w:p>
    <w:p w:rsidR="00B36638" w:rsidRDefault="00673970">
      <w:pPr>
        <w:pStyle w:val="HeadingAllCaps"/>
      </w:pPr>
      <w:r>
        <w:t xml:space="preserve">People: Customer Service and </w:t>
      </w:r>
      <w:r w:rsidR="00846D6E">
        <w:t xml:space="preserve">Problem Solving </w:t>
      </w:r>
    </w:p>
    <w:p w:rsidR="00B36638" w:rsidRDefault="00673970">
      <w:pPr>
        <w:pStyle w:val="BulletList1"/>
      </w:pPr>
      <w:r>
        <w:t>Oversaw a department whose sales grew 81% in 3 years:</w:t>
      </w:r>
    </w:p>
    <w:p w:rsidR="00B36638" w:rsidRDefault="00673970">
      <w:pPr>
        <w:pStyle w:val="BulletList2"/>
      </w:pPr>
      <w:r>
        <w:t>Constructed a department where individuals had pride and ownership in it</w:t>
      </w:r>
      <w:r w:rsidR="0055614B">
        <w:t>.</w:t>
      </w:r>
    </w:p>
    <w:p w:rsidR="00673970" w:rsidRDefault="00673970">
      <w:pPr>
        <w:pStyle w:val="BulletList2"/>
      </w:pPr>
      <w:r>
        <w:t>Created an extremely knowledgeable staff that was ready and eager to handle the toughest of situations.</w:t>
      </w:r>
    </w:p>
    <w:p w:rsidR="0055614B" w:rsidRDefault="0055614B">
      <w:pPr>
        <w:pStyle w:val="BulletList2"/>
      </w:pPr>
      <w:r>
        <w:t>Ensured that employees knew that customers were the reason they worked, not the causes of work.</w:t>
      </w:r>
    </w:p>
    <w:p w:rsidR="00B36638" w:rsidRDefault="00F962CA">
      <w:pPr>
        <w:pStyle w:val="BulletList1"/>
      </w:pPr>
      <w:r>
        <w:t>Listened to the people to see what they really needed:</w:t>
      </w:r>
    </w:p>
    <w:p w:rsidR="00B36638" w:rsidRDefault="00F962CA">
      <w:pPr>
        <w:pStyle w:val="BulletList2"/>
      </w:pPr>
      <w:r>
        <w:t>Made suggestions to ensure that the customer had the right product for the right task.</w:t>
      </w:r>
    </w:p>
    <w:p w:rsidR="00F962CA" w:rsidRDefault="00F962CA">
      <w:pPr>
        <w:pStyle w:val="BulletList2"/>
      </w:pPr>
      <w:r>
        <w:t>Worked to overcome objections in regards to a number of factors.</w:t>
      </w:r>
    </w:p>
    <w:p w:rsidR="0055614B" w:rsidRDefault="0055614B">
      <w:pPr>
        <w:pStyle w:val="BulletList2"/>
      </w:pPr>
      <w:r>
        <w:t>Balanced customer wants with their needs to exceed their expectations.</w:t>
      </w:r>
    </w:p>
    <w:p w:rsidR="00B36638" w:rsidRDefault="00F962CA">
      <w:pPr>
        <w:pStyle w:val="BulletList1"/>
      </w:pPr>
      <w:r>
        <w:t xml:space="preserve">Worked through problems by utilizing all the tools at </w:t>
      </w:r>
      <w:r w:rsidR="0055614B">
        <w:t>my</w:t>
      </w:r>
      <w:r>
        <w:t xml:space="preserve"> disposal</w:t>
      </w:r>
      <w:r w:rsidR="00846D6E">
        <w:t>:</w:t>
      </w:r>
    </w:p>
    <w:p w:rsidR="00B36638" w:rsidRDefault="00F962CA">
      <w:pPr>
        <w:pStyle w:val="BulletList2"/>
      </w:pPr>
      <w:r>
        <w:t>Worked between parties and across department lines to ensure complete satisfaction</w:t>
      </w:r>
      <w:r w:rsidR="0055614B">
        <w:t>.</w:t>
      </w:r>
    </w:p>
    <w:p w:rsidR="00B36638" w:rsidRDefault="003B3532" w:rsidP="003B3532">
      <w:pPr>
        <w:pStyle w:val="BulletList2"/>
      </w:pPr>
      <w:r>
        <w:t>Created coalitions to help drive home solutions.</w:t>
      </w:r>
    </w:p>
    <w:p w:rsidR="00A372F8" w:rsidRDefault="003B3532" w:rsidP="00A372F8">
      <w:pPr>
        <w:pStyle w:val="BulletList2"/>
      </w:pPr>
      <w:r>
        <w:t>Listened to concerns and addressed them accordingly fro</w:t>
      </w:r>
      <w:r w:rsidR="00CA17C1">
        <w:t>m all stakeholders</w:t>
      </w:r>
      <w:r>
        <w:t>.</w:t>
      </w:r>
    </w:p>
    <w:p w:rsidR="00A372F8" w:rsidRDefault="00A372F8" w:rsidP="00A372F8">
      <w:pPr>
        <w:pStyle w:val="BulletList2"/>
      </w:pPr>
      <w:r>
        <w:t>Attempted to find the best solution that was most amicable for all parties involved.</w:t>
      </w:r>
    </w:p>
    <w:p w:rsidR="00A372F8" w:rsidRDefault="003B3532" w:rsidP="003B3532">
      <w:pPr>
        <w:pStyle w:val="BulletList2"/>
        <w:numPr>
          <w:ilvl w:val="0"/>
          <w:numId w:val="0"/>
        </w:numPr>
      </w:pPr>
      <w:r>
        <w:lastRenderedPageBreak/>
        <w:t xml:space="preserve">         </w:t>
      </w:r>
    </w:p>
    <w:p w:rsidR="00B36638" w:rsidRPr="003B3532" w:rsidRDefault="003B3532" w:rsidP="00A372F8">
      <w:pPr>
        <w:pStyle w:val="BulletList2"/>
        <w:numPr>
          <w:ilvl w:val="0"/>
          <w:numId w:val="0"/>
        </w:numPr>
        <w:ind w:left="540"/>
        <w:rPr>
          <w:sz w:val="21"/>
          <w:szCs w:val="21"/>
        </w:rPr>
      </w:pPr>
      <w:r>
        <w:rPr>
          <w:sz w:val="21"/>
          <w:szCs w:val="21"/>
        </w:rPr>
        <w:t>SKILL LITERACY: COMPUTERS AND CONFIDENTIALITY</w:t>
      </w:r>
    </w:p>
    <w:p w:rsidR="00B36638" w:rsidRDefault="003B3532">
      <w:pPr>
        <w:pStyle w:val="BulletList1"/>
        <w:keepNext/>
      </w:pPr>
      <w:r>
        <w:t xml:space="preserve">Worked with many different sales and inventory programs to ensure that goals were being </w:t>
      </w:r>
      <w:r w:rsidR="004221CF">
        <w:t>achieved</w:t>
      </w:r>
      <w:r w:rsidR="00846D6E">
        <w:t>:</w:t>
      </w:r>
    </w:p>
    <w:p w:rsidR="00B36638" w:rsidRDefault="003B3532">
      <w:pPr>
        <w:pStyle w:val="BulletList2"/>
        <w:keepNext/>
      </w:pPr>
      <w:r>
        <w:t>Utilized MS Office products for sales tracking, memo-building and presentation making</w:t>
      </w:r>
      <w:r w:rsidR="00846D6E">
        <w:t>.</w:t>
      </w:r>
    </w:p>
    <w:p w:rsidR="00B36638" w:rsidRDefault="00A372F8">
      <w:pPr>
        <w:pStyle w:val="BulletList2"/>
        <w:keepNext/>
      </w:pPr>
      <w:r>
        <w:t xml:space="preserve">Worked with JD Edwards sales ordering software, MMS Tryton for inventory control, AS400 for sales, ordering and inventory </w:t>
      </w:r>
      <w:r w:rsidR="004221CF">
        <w:t>inquiries</w:t>
      </w:r>
      <w:r>
        <w:t>.</w:t>
      </w:r>
    </w:p>
    <w:p w:rsidR="00B36638" w:rsidRDefault="00A372F8">
      <w:pPr>
        <w:pStyle w:val="BulletList2"/>
        <w:keepNext/>
      </w:pPr>
      <w:r>
        <w:t>Ability to make professional documents utilizing Adobe Creative Suite software.</w:t>
      </w:r>
    </w:p>
    <w:p w:rsidR="00B36638" w:rsidRDefault="00A372F8">
      <w:pPr>
        <w:pStyle w:val="BulletList2"/>
        <w:keepNext/>
      </w:pPr>
      <w:r>
        <w:t>Experienced in working with sensitive information and materials.</w:t>
      </w:r>
    </w:p>
    <w:p w:rsidR="00417AC2" w:rsidRPr="00F27153" w:rsidRDefault="003B3532" w:rsidP="00F27153">
      <w:pPr>
        <w:pStyle w:val="ResumeSectionsHeadings"/>
        <w:rPr>
          <w:rStyle w:val="HeadingAllCapsChar"/>
          <w:caps w:val="0"/>
          <w:sz w:val="22"/>
          <w:szCs w:val="20"/>
        </w:rPr>
      </w:pPr>
      <w:r>
        <w:t>Employment History</w:t>
      </w:r>
    </w:p>
    <w:p w:rsidR="003B3532" w:rsidRDefault="00A372F8" w:rsidP="003B3532">
      <w:pPr>
        <w:pStyle w:val="EmploymentHistoryLocations"/>
        <w:rPr>
          <w:rStyle w:val="ProfileDetailsChar"/>
        </w:rPr>
      </w:pPr>
      <w:r>
        <w:rPr>
          <w:rStyle w:val="HeadingAllCapsChar"/>
        </w:rPr>
        <w:t>Columbia Sportswear</w:t>
      </w:r>
      <w:r w:rsidR="003B3532">
        <w:t xml:space="preserve"> – </w:t>
      </w:r>
      <w:r>
        <w:t>Portland, Oregon</w:t>
      </w:r>
    </w:p>
    <w:p w:rsidR="00B36638" w:rsidRDefault="00A372F8">
      <w:pPr>
        <w:pStyle w:val="Jobtitles-employmenthistory"/>
        <w:rPr>
          <w:rStyle w:val="EmploymentHistoryLocationsCharChar"/>
        </w:rPr>
      </w:pPr>
      <w:r>
        <w:t>Department Supervisor</w:t>
      </w:r>
      <w:r w:rsidR="00846D6E">
        <w:t xml:space="preserve">, </w:t>
      </w:r>
      <w:r>
        <w:t>September 2008 to September 2011</w:t>
      </w:r>
    </w:p>
    <w:p w:rsidR="00B36638" w:rsidRDefault="00A372F8">
      <w:pPr>
        <w:ind w:left="450"/>
      </w:pPr>
      <w:r>
        <w:rPr>
          <w:rStyle w:val="HeadingAllCapsChar"/>
        </w:rPr>
        <w:t>Columbia sportswear</w:t>
      </w:r>
      <w:r w:rsidR="00846D6E">
        <w:t xml:space="preserve"> – </w:t>
      </w:r>
      <w:r>
        <w:t>Portland, Oregon</w:t>
      </w:r>
    </w:p>
    <w:p w:rsidR="00B36638" w:rsidRDefault="00A372F8">
      <w:pPr>
        <w:pStyle w:val="Jobtitles-employmenthistory"/>
      </w:pPr>
      <w:r>
        <w:t>Sales Associate</w:t>
      </w:r>
      <w:r w:rsidR="00846D6E">
        <w:t xml:space="preserve">, </w:t>
      </w:r>
      <w:r>
        <w:t>September 2007 to September 2008</w:t>
      </w:r>
    </w:p>
    <w:p w:rsidR="00A372F8" w:rsidRDefault="00A372F8" w:rsidP="00A372F8">
      <w:pPr>
        <w:ind w:left="450"/>
      </w:pPr>
      <w:r>
        <w:rPr>
          <w:rStyle w:val="HeadingAllCapsChar"/>
        </w:rPr>
        <w:t>Sports Authority</w:t>
      </w:r>
      <w:r>
        <w:t xml:space="preserve"> – Clackamas, Oregon</w:t>
      </w:r>
    </w:p>
    <w:p w:rsidR="00A372F8" w:rsidRDefault="00A372F8" w:rsidP="00A372F8">
      <w:pPr>
        <w:pStyle w:val="Jobtitles-employmenthistory"/>
      </w:pPr>
      <w:r>
        <w:t>Department Lead, April 2007 to September 2007</w:t>
      </w:r>
    </w:p>
    <w:p w:rsidR="00A372F8" w:rsidRDefault="00A372F8" w:rsidP="00A372F8">
      <w:pPr>
        <w:ind w:left="450"/>
      </w:pPr>
      <w:r>
        <w:rPr>
          <w:rStyle w:val="HeadingAllCapsChar"/>
        </w:rPr>
        <w:t>Sports Authority</w:t>
      </w:r>
      <w:r>
        <w:t xml:space="preserve"> – Salem, Oregon</w:t>
      </w:r>
    </w:p>
    <w:p w:rsidR="00A372F8" w:rsidRDefault="00A372F8" w:rsidP="00A372F8">
      <w:pPr>
        <w:pStyle w:val="Jobtitles-employmenthistory"/>
      </w:pPr>
      <w:r>
        <w:t>Department Manager, March 2006 to April 2007</w:t>
      </w:r>
    </w:p>
    <w:p w:rsidR="00A372F8" w:rsidRDefault="00A372F8" w:rsidP="00A372F8">
      <w:pPr>
        <w:ind w:left="450"/>
      </w:pPr>
      <w:r>
        <w:rPr>
          <w:rStyle w:val="HeadingAllCapsChar"/>
        </w:rPr>
        <w:t>Sports Authority</w:t>
      </w:r>
      <w:r>
        <w:t xml:space="preserve"> – Clackamas, Oregon</w:t>
      </w:r>
    </w:p>
    <w:p w:rsidR="00A372F8" w:rsidRDefault="00A372F8">
      <w:pPr>
        <w:pStyle w:val="Jobtitles-employmenthistory"/>
      </w:pPr>
      <w:r>
        <w:t>Department Lead, June 2004 to march 2006</w:t>
      </w:r>
    </w:p>
    <w:p w:rsidR="00B36638" w:rsidRDefault="00846D6E">
      <w:pPr>
        <w:pStyle w:val="ResumeSectionsHeadings"/>
      </w:pPr>
      <w:r>
        <w:t>Education</w:t>
      </w:r>
    </w:p>
    <w:p w:rsidR="00B36638" w:rsidRDefault="00A372F8">
      <w:pPr>
        <w:pStyle w:val="HeadingAllCaps"/>
      </w:pPr>
      <w:r>
        <w:t>Portland State University</w:t>
      </w:r>
      <w:r w:rsidR="00846D6E">
        <w:t xml:space="preserve"> – </w:t>
      </w:r>
      <w:r>
        <w:t>Portland, oregon</w:t>
      </w:r>
    </w:p>
    <w:p w:rsidR="00B36638" w:rsidRDefault="00A372F8">
      <w:pPr>
        <w:pStyle w:val="Jobtitles-employmenthistory"/>
      </w:pPr>
      <w:r>
        <w:t>Bachelor of Science, Communications</w:t>
      </w:r>
      <w:r w:rsidR="00846D6E">
        <w:t xml:space="preserve">, </w:t>
      </w:r>
      <w:r w:rsidR="00417AC2">
        <w:t>2008</w:t>
      </w:r>
    </w:p>
    <w:p w:rsidR="00B36638" w:rsidRDefault="00846D6E">
      <w:pPr>
        <w:pStyle w:val="EmploymentHistoryLocations"/>
      </w:pPr>
      <w:r>
        <w:t>GPA: 3.</w:t>
      </w:r>
      <w:r w:rsidR="00417AC2">
        <w:t>25</w:t>
      </w:r>
      <w:r>
        <w:t>/4.0</w:t>
      </w:r>
    </w:p>
    <w:p w:rsidR="00B36638" w:rsidRDefault="00417AC2">
      <w:pPr>
        <w:pStyle w:val="HeadingAllCaps"/>
      </w:pPr>
      <w:r>
        <w:t>Mt. Hood</w:t>
      </w:r>
      <w:r w:rsidR="00846D6E">
        <w:t xml:space="preserve"> Community College – </w:t>
      </w:r>
      <w:r>
        <w:t>Gresham, or</w:t>
      </w:r>
    </w:p>
    <w:p w:rsidR="00B36638" w:rsidRDefault="00846D6E">
      <w:pPr>
        <w:pStyle w:val="Jobtitles-employmenthistory"/>
      </w:pPr>
      <w:r>
        <w:t xml:space="preserve">Associate’s Degree in </w:t>
      </w:r>
      <w:r w:rsidR="00417AC2">
        <w:t>General Studies</w:t>
      </w:r>
      <w:r>
        <w:t xml:space="preserve">, </w:t>
      </w:r>
      <w:r w:rsidR="00417AC2">
        <w:t>2002</w:t>
      </w:r>
    </w:p>
    <w:p w:rsidR="00B36638" w:rsidRDefault="00417AC2">
      <w:pPr>
        <w:pStyle w:val="EmploymentHistoryLocations"/>
      </w:pPr>
      <w:r>
        <w:t>GPA: 3.0</w:t>
      </w:r>
      <w:r w:rsidR="00846D6E">
        <w:t>/4.0</w:t>
      </w:r>
    </w:p>
    <w:sectPr w:rsidR="00B36638" w:rsidSect="00B366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3C7" w:rsidRDefault="00F723C7">
      <w:r>
        <w:separator/>
      </w:r>
    </w:p>
  </w:endnote>
  <w:endnote w:type="continuationSeparator" w:id="0">
    <w:p w:rsidR="00F723C7" w:rsidRDefault="00F72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229" w:rsidRDefault="001852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638" w:rsidRDefault="00846D6E">
    <w:pPr>
      <w:pStyle w:val="Footer"/>
    </w:pPr>
    <w:r>
      <w:t xml:space="preserve">Page | </w:t>
    </w:r>
    <w:fldSimple w:instr=" PAGE   \* MERGEFORMAT ">
      <w:r w:rsidR="00C42B7D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229" w:rsidRDefault="001852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3C7" w:rsidRDefault="00F723C7">
      <w:r>
        <w:separator/>
      </w:r>
    </w:p>
  </w:footnote>
  <w:footnote w:type="continuationSeparator" w:id="0">
    <w:p w:rsidR="00F723C7" w:rsidRDefault="00F72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229" w:rsidRDefault="001852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638" w:rsidRDefault="00B36638">
    <w:pPr>
      <w:pStyle w:val="Name"/>
      <w:ind w:left="0"/>
    </w:pPr>
  </w:p>
  <w:p w:rsidR="00B36638" w:rsidRDefault="004A551F">
    <w:pPr>
      <w:pStyle w:val="Name"/>
    </w:pPr>
    <w:r>
      <w:t>George Dreger</w:t>
    </w:r>
  </w:p>
  <w:p w:rsidR="00B36638" w:rsidRDefault="00185229">
    <w:pPr>
      <w:pStyle w:val="Address"/>
      <w:tabs>
        <w:tab w:val="right" w:pos="9360"/>
      </w:tabs>
    </w:pPr>
    <w:r>
      <w:t>18145 Bluff R</w:t>
    </w:r>
    <w:r w:rsidR="004A551F">
      <w:t>d</w:t>
    </w:r>
    <w:r w:rsidR="00846D6E">
      <w:t xml:space="preserve"> </w:t>
    </w:r>
    <w:r w:rsidR="00846D6E">
      <w:sym w:font="Wingdings" w:char="F075"/>
    </w:r>
    <w:r w:rsidR="00846D6E">
      <w:t xml:space="preserve"> </w:t>
    </w:r>
    <w:r w:rsidR="004A551F">
      <w:t>Sandy, OR</w:t>
    </w:r>
    <w:r w:rsidR="00846D6E">
      <w:t xml:space="preserve"> </w:t>
    </w:r>
    <w:r w:rsidR="00846D6E">
      <w:sym w:font="Wingdings" w:char="F075"/>
    </w:r>
    <w:r w:rsidR="00846D6E">
      <w:t xml:space="preserve"> </w:t>
    </w:r>
    <w:r w:rsidR="004A551F">
      <w:t>(503) 784-9150</w:t>
    </w:r>
    <w:r w:rsidR="00846D6E">
      <w:t xml:space="preserve"> </w:t>
    </w:r>
    <w:r w:rsidR="00846D6E">
      <w:sym w:font="Wingdings" w:char="F075"/>
    </w:r>
    <w:r w:rsidR="00846D6E">
      <w:t xml:space="preserve"> </w:t>
    </w:r>
    <w:r w:rsidR="004A551F">
      <w:rPr>
        <w:szCs w:val="18"/>
      </w:rPr>
      <w:t>gedreger@yahoo.com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229" w:rsidRDefault="001852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E23781"/>
    <w:rsid w:val="00081458"/>
    <w:rsid w:val="00167A61"/>
    <w:rsid w:val="001801DA"/>
    <w:rsid w:val="00185229"/>
    <w:rsid w:val="00227856"/>
    <w:rsid w:val="00297447"/>
    <w:rsid w:val="003B3532"/>
    <w:rsid w:val="00417AC2"/>
    <w:rsid w:val="004221CF"/>
    <w:rsid w:val="004A551F"/>
    <w:rsid w:val="004B4D20"/>
    <w:rsid w:val="0055614B"/>
    <w:rsid w:val="00673970"/>
    <w:rsid w:val="00785E6A"/>
    <w:rsid w:val="007F305F"/>
    <w:rsid w:val="00846D6E"/>
    <w:rsid w:val="009126BB"/>
    <w:rsid w:val="00913E38"/>
    <w:rsid w:val="009B5F92"/>
    <w:rsid w:val="00A372F8"/>
    <w:rsid w:val="00AD702A"/>
    <w:rsid w:val="00B135B5"/>
    <w:rsid w:val="00B167AB"/>
    <w:rsid w:val="00B36638"/>
    <w:rsid w:val="00B43BDB"/>
    <w:rsid w:val="00C42B7D"/>
    <w:rsid w:val="00C73A71"/>
    <w:rsid w:val="00C87538"/>
    <w:rsid w:val="00CA17C1"/>
    <w:rsid w:val="00DD5A0C"/>
    <w:rsid w:val="00E23781"/>
    <w:rsid w:val="00E9161F"/>
    <w:rsid w:val="00F27153"/>
    <w:rsid w:val="00F723C7"/>
    <w:rsid w:val="00F96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semiHidden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b/>
      <w:bCs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eger%20Home%20Notebook\AppData\Roaming\Microsoft\Templates\MN_FunctionalResume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EAE3BAFD-393D-4327-8CF1-D74EEDF4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MN_FunctionalResume(2)</Template>
  <TotalTime>1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Dreger Home Notebook</dc:creator>
  <cp:lastModifiedBy>Dreger Home Notebook</cp:lastModifiedBy>
  <cp:revision>2</cp:revision>
  <cp:lastPrinted>2009-03-17T14:40:00Z</cp:lastPrinted>
  <dcterms:created xsi:type="dcterms:W3CDTF">2011-09-08T19:48:00Z</dcterms:created>
  <dcterms:modified xsi:type="dcterms:W3CDTF">2011-09-08T19:48:00Z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