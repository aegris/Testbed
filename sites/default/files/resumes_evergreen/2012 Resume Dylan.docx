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96" w:rsidRDefault="007D4696">
      <w:pPr>
        <w:pStyle w:val="Name"/>
      </w:pPr>
      <w:r>
        <w:t>Dylan balderrama</w:t>
      </w:r>
    </w:p>
    <w:p w:rsidR="007D4696" w:rsidRDefault="007D4696">
      <w:pPr>
        <w:pStyle w:val="Addressline"/>
      </w:pPr>
      <w:smartTag w:uri="urn:schemas-microsoft-com:office:smarttags" w:element="address">
        <w:smartTag w:uri="urn:schemas-microsoft-com:office:smarttags" w:element="Street">
          <w:r>
            <w:t>2032 East Bermuda Street</w:t>
          </w:r>
        </w:smartTag>
      </w:smartTag>
      <w:r>
        <w:t xml:space="preserve"> Unit 201,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City">
            <w:smartTag w:uri="urn:schemas-microsoft-com:office:smarttags" w:element="place">
              <w:r>
                <w:t>Long Beach</w:t>
              </w:r>
            </w:smartTag>
          </w:smartTag>
          <w:r>
            <w:t xml:space="preserve">, </w:t>
          </w:r>
          <w:smartTag w:uri="urn:schemas-microsoft-com:office:smarttags" w:element="State">
            <w:r>
              <w:t>CA</w:t>
            </w:r>
          </w:smartTag>
          <w:r>
            <w:t xml:space="preserve"> </w:t>
          </w:r>
          <w:smartTag w:uri="urn:schemas-microsoft-com:office:smarttags" w:element="State">
            <w:smartTag w:uri="urn:schemas-microsoft-com:office:smarttags" w:element="PostalCode">
              <w:r>
                <w:t>90814</w:t>
              </w:r>
            </w:smartTag>
          </w:smartTag>
        </w:smartTag>
      </w:smartTag>
      <w:r>
        <w:t xml:space="preserve"> </w:t>
      </w:r>
      <w:r w:rsidRPr="00302106">
        <w:rPr>
          <w:rStyle w:val="Addressbullets"/>
          <w:szCs w:val="12"/>
        </w:rPr>
        <w:sym w:font="Wingdings" w:char="F06C"/>
      </w:r>
      <w:r w:rsidRPr="00302106">
        <w:t xml:space="preserve"> </w:t>
      </w:r>
      <w:r>
        <w:t xml:space="preserve">562-244-7033 </w:t>
      </w:r>
      <w:r w:rsidRPr="00302106">
        <w:rPr>
          <w:rStyle w:val="Addressbullets"/>
          <w:szCs w:val="12"/>
        </w:rPr>
        <w:sym w:font="Wingdings" w:char="F06C"/>
      </w:r>
      <w:r w:rsidRPr="00302106">
        <w:t xml:space="preserve"> </w:t>
      </w:r>
      <w:r>
        <w:t>Dylanlbc@yahoo.com</w:t>
      </w:r>
    </w:p>
    <w:p w:rsidR="007D4696" w:rsidRDefault="007D4696">
      <w:pPr>
        <w:pStyle w:val="Sectionheader"/>
      </w:pPr>
      <w:r>
        <w:t>Administrative Support</w:t>
      </w:r>
    </w:p>
    <w:p w:rsidR="007D4696" w:rsidRPr="00033375" w:rsidRDefault="007D4696" w:rsidP="003C7447">
      <w:pPr>
        <w:pStyle w:val="Bulletwithspacer"/>
        <w:spacing w:before="0" w:after="0"/>
        <w:ind w:left="0" w:firstLine="0"/>
        <w:jc w:val="both"/>
      </w:pPr>
      <w:r w:rsidRPr="00033375">
        <w:t xml:space="preserve">Dedicated and technically skilled business professional </w:t>
      </w:r>
      <w:r>
        <w:t xml:space="preserve">relocating to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t>Portland</w:t>
            </w:r>
          </w:smartTag>
          <w:r>
            <w:t xml:space="preserve">, </w:t>
          </w:r>
          <w:smartTag w:uri="urn:schemas-microsoft-com:office:smarttags" w:element="State">
            <w:r>
              <w:t>Oregon</w:t>
            </w:r>
          </w:smartTag>
        </w:smartTag>
      </w:smartTag>
      <w:r>
        <w:t xml:space="preserve"> looking to acquire a challenging position in an environment that best utilizes skills and experience. Extremely v</w:t>
      </w:r>
      <w:r w:rsidRPr="00033375">
        <w:t>ersatile administrat</w:t>
      </w:r>
      <w:r>
        <w:t xml:space="preserve">ive support skill set developed </w:t>
      </w:r>
      <w:r w:rsidRPr="00033375">
        <w:t xml:space="preserve">through experience as an office manager, administrative assistant and office </w:t>
      </w:r>
      <w:r>
        <w:t>consultant</w:t>
      </w:r>
      <w:r w:rsidRPr="00033375">
        <w:t>.</w:t>
      </w:r>
      <w:r>
        <w:t xml:space="preserve"> Excels in resolving employer </w:t>
      </w:r>
      <w:r w:rsidRPr="00033375">
        <w:t>challenges with innovative solutions, systems and process improvements proven to increase efficiency, customer satisfaction and the bottom line.</w:t>
      </w:r>
    </w:p>
    <w:p w:rsidR="007D4696" w:rsidRDefault="007D4696" w:rsidP="004E2F2E">
      <w:pPr>
        <w:pStyle w:val="Sectionheader"/>
        <w:pBdr>
          <w:bottom w:val="single" w:sz="12" w:space="0" w:color="auto"/>
        </w:pBdr>
      </w:pPr>
      <w:r>
        <w:t>Key Skills</w:t>
      </w:r>
    </w:p>
    <w:tbl>
      <w:tblPr>
        <w:tblW w:w="10188" w:type="dxa"/>
        <w:tblLook w:val="00B0"/>
      </w:tblPr>
      <w:tblGrid>
        <w:gridCol w:w="3348"/>
        <w:gridCol w:w="3600"/>
        <w:gridCol w:w="3240"/>
      </w:tblGrid>
      <w:tr w:rsidR="007D4696" w:rsidRPr="00121629">
        <w:tc>
          <w:tcPr>
            <w:tcW w:w="3348" w:type="dxa"/>
          </w:tcPr>
          <w:p w:rsidR="007D4696" w:rsidRPr="00121629" w:rsidRDefault="007D4696">
            <w:pPr>
              <w:pStyle w:val="KeySkillsBullets"/>
            </w:pPr>
            <w:r w:rsidRPr="00121629">
              <w:t>Office Management</w:t>
            </w:r>
          </w:p>
          <w:p w:rsidR="007D4696" w:rsidRPr="00121629" w:rsidRDefault="007D4696">
            <w:pPr>
              <w:pStyle w:val="KeySkillsBullets"/>
            </w:pPr>
            <w:r w:rsidRPr="00121629">
              <w:t>Teambuilding &amp; Supervision</w:t>
            </w:r>
          </w:p>
          <w:p w:rsidR="007D4696" w:rsidRPr="00121629" w:rsidRDefault="007D4696">
            <w:pPr>
              <w:pStyle w:val="KeySkillsBullets"/>
            </w:pPr>
            <w:r w:rsidRPr="00121629">
              <w:t>Staff Development &amp; Training</w:t>
            </w:r>
          </w:p>
          <w:p w:rsidR="007D4696" w:rsidRPr="00121629" w:rsidRDefault="007D4696" w:rsidP="00033375">
            <w:pPr>
              <w:pStyle w:val="KeySkillsBullets"/>
            </w:pPr>
            <w:r w:rsidRPr="00121629">
              <w:t>Policies &amp; Procedures Manuals</w:t>
            </w:r>
          </w:p>
          <w:p w:rsidR="007D4696" w:rsidRPr="00121629" w:rsidRDefault="007D4696" w:rsidP="00033375">
            <w:pPr>
              <w:pStyle w:val="KeySkillsBullets"/>
            </w:pPr>
            <w:r w:rsidRPr="00121629">
              <w:t>Inventory Management</w:t>
            </w:r>
          </w:p>
        </w:tc>
        <w:tc>
          <w:tcPr>
            <w:tcW w:w="3600" w:type="dxa"/>
          </w:tcPr>
          <w:p w:rsidR="007D4696" w:rsidRPr="00121629" w:rsidRDefault="007D4696">
            <w:pPr>
              <w:pStyle w:val="KeySkillsBullets"/>
            </w:pPr>
            <w:r w:rsidRPr="00121629">
              <w:t>Report &amp; Document Preparation</w:t>
            </w:r>
          </w:p>
          <w:p w:rsidR="007D4696" w:rsidRPr="00121629" w:rsidRDefault="007D4696">
            <w:pPr>
              <w:pStyle w:val="KeySkillsBullets"/>
              <w:rPr>
                <w:szCs w:val="22"/>
              </w:rPr>
            </w:pPr>
            <w:r w:rsidRPr="00121629">
              <w:t>Accounts Payable/Receivable</w:t>
            </w:r>
          </w:p>
          <w:p w:rsidR="007D4696" w:rsidRPr="00121629" w:rsidRDefault="007D4696" w:rsidP="00033375">
            <w:pPr>
              <w:pStyle w:val="KeySkillsBullets"/>
            </w:pPr>
            <w:r w:rsidRPr="00121629">
              <w:t xml:space="preserve">Bookkeeping &amp; Payroll </w:t>
            </w:r>
          </w:p>
          <w:p w:rsidR="007D4696" w:rsidRPr="00121629" w:rsidRDefault="007D4696" w:rsidP="00033375">
            <w:pPr>
              <w:pStyle w:val="KeySkillsBullets"/>
            </w:pPr>
            <w:r w:rsidRPr="00121629">
              <w:t>Expense Reduction</w:t>
            </w:r>
          </w:p>
          <w:p w:rsidR="007D4696" w:rsidRPr="00121629" w:rsidRDefault="007D4696" w:rsidP="00033375">
            <w:pPr>
              <w:pStyle w:val="KeySkillsBullets"/>
            </w:pPr>
            <w:r w:rsidRPr="00121629">
              <w:t>Meeting &amp; Event Planning</w:t>
            </w:r>
          </w:p>
        </w:tc>
        <w:tc>
          <w:tcPr>
            <w:tcW w:w="3240" w:type="dxa"/>
          </w:tcPr>
          <w:p w:rsidR="007D4696" w:rsidRPr="00121629" w:rsidRDefault="007D4696" w:rsidP="00033375">
            <w:pPr>
              <w:pStyle w:val="KeySkillsBullets"/>
            </w:pPr>
            <w:r>
              <w:t>QuickB</w:t>
            </w:r>
            <w:r w:rsidRPr="00121629">
              <w:t>ooks</w:t>
            </w:r>
          </w:p>
          <w:p w:rsidR="007D4696" w:rsidRPr="00121629" w:rsidRDefault="007D4696" w:rsidP="00033375">
            <w:pPr>
              <w:pStyle w:val="KeySkillsBullets"/>
            </w:pPr>
            <w:r w:rsidRPr="00121629">
              <w:t xml:space="preserve">Millennium </w:t>
            </w:r>
          </w:p>
          <w:p w:rsidR="007D4696" w:rsidRPr="00121629" w:rsidRDefault="007D4696" w:rsidP="00033375">
            <w:pPr>
              <w:pStyle w:val="KeySkillsBullets"/>
            </w:pPr>
            <w:r w:rsidRPr="00121629">
              <w:t>Microsoft Office</w:t>
            </w:r>
          </w:p>
          <w:p w:rsidR="007D4696" w:rsidRDefault="007D4696" w:rsidP="00033375">
            <w:pPr>
              <w:pStyle w:val="KeySkillsBullets"/>
            </w:pPr>
            <w:r>
              <w:t>Gra</w:t>
            </w:r>
            <w:r w:rsidRPr="00121629">
              <w:t>mercy One Spa</w:t>
            </w:r>
            <w:r>
              <w:t xml:space="preserve"> </w:t>
            </w:r>
            <w:r w:rsidRPr="00121629">
              <w:t xml:space="preserve">Booker </w:t>
            </w:r>
          </w:p>
          <w:p w:rsidR="007D4696" w:rsidRPr="00121629" w:rsidRDefault="007D4696" w:rsidP="00033375">
            <w:pPr>
              <w:pStyle w:val="KeySkillsBullets"/>
            </w:pPr>
            <w:r>
              <w:t xml:space="preserve">Social Media/Blogging </w:t>
            </w:r>
          </w:p>
        </w:tc>
      </w:tr>
    </w:tbl>
    <w:p w:rsidR="007D4696" w:rsidRDefault="007D4696" w:rsidP="00ED0E85">
      <w:pPr>
        <w:pStyle w:val="Sectionheader"/>
        <w:pBdr>
          <w:top w:val="single" w:sz="4" w:space="6" w:color="auto"/>
        </w:pBdr>
      </w:pPr>
      <w:r>
        <w:t>Experience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7D4696" w:rsidRPr="00121629">
        <w:trPr>
          <w:trHeight w:val="144"/>
        </w:trPr>
        <w:tc>
          <w:tcPr>
            <w:tcW w:w="7200" w:type="dxa"/>
            <w:tcBorders>
              <w:bottom w:val="single" w:sz="8" w:space="0" w:color="auto"/>
            </w:tcBorders>
          </w:tcPr>
          <w:p w:rsidR="007D4696" w:rsidRPr="00121629" w:rsidRDefault="007D4696">
            <w:pPr>
              <w:pStyle w:val="Employername"/>
            </w:pPr>
            <w:r w:rsidRPr="00121629">
              <w:t xml:space="preserve">Hudavi Wellness Spa- </w:t>
            </w:r>
            <w:smartTag w:uri="urn:schemas-microsoft-com:office:smarttags" w:element="State">
              <w:smartTag w:uri="urn:schemas-microsoft-com:office:smarttags" w:element="City">
                <w:smartTag w:uri="urn:schemas-microsoft-com:office:smarttags" w:element="place">
                  <w:smartTag w:uri="urn:schemas-microsoft-com:office:smarttags" w:element="City">
                    <w:r w:rsidRPr="00121629">
                      <w:t>Long Beach</w:t>
                    </w:r>
                  </w:smartTag>
                </w:smartTag>
                <w:r w:rsidRPr="00121629">
                  <w:t xml:space="preserve">, </w:t>
                </w:r>
                <w:smartTag w:uri="urn:schemas-microsoft-com:office:smarttags" w:element="State">
                  <w:r w:rsidRPr="00121629">
                    <w:t>CA</w:t>
                  </w:r>
                </w:smartTag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7D4696" w:rsidRPr="00121629" w:rsidRDefault="007D4696" w:rsidP="00F22971">
            <w:pPr>
              <w:pStyle w:val="Daterightjustified"/>
              <w:numPr>
                <w:ilvl w:val="0"/>
                <w:numId w:val="27"/>
              </w:numPr>
              <w:rPr>
                <w:color w:val="000000"/>
              </w:rPr>
            </w:pPr>
            <w:r w:rsidRPr="00121629">
              <w:t>-</w:t>
            </w:r>
            <w:bookmarkStart w:id="0" w:name="_GoBack"/>
            <w:bookmarkEnd w:id="0"/>
            <w:r w:rsidRPr="00121629">
              <w:t xml:space="preserve">Present </w:t>
            </w:r>
          </w:p>
        </w:tc>
      </w:tr>
    </w:tbl>
    <w:p w:rsidR="007D4696" w:rsidRDefault="007D4696" w:rsidP="00F22971">
      <w:pPr>
        <w:pStyle w:val="Job"/>
        <w:rPr>
          <w:rStyle w:val="JobTitle"/>
        </w:rPr>
      </w:pPr>
      <w:r>
        <w:rPr>
          <w:rStyle w:val="JobTitle"/>
        </w:rPr>
        <w:t xml:space="preserve">Operations/Office </w:t>
      </w:r>
      <w:r w:rsidRPr="00302106">
        <w:rPr>
          <w:rStyle w:val="JobTitle"/>
        </w:rPr>
        <w:t>Manager</w:t>
      </w:r>
    </w:p>
    <w:p w:rsidR="007D4696" w:rsidRDefault="007D4696" w:rsidP="00F22971">
      <w:pPr>
        <w:pStyle w:val="Job"/>
        <w:numPr>
          <w:ilvl w:val="0"/>
          <w:numId w:val="28"/>
        </w:numPr>
        <w:rPr>
          <w:rStyle w:val="Jobdescription"/>
        </w:rPr>
      </w:pPr>
      <w:r>
        <w:rPr>
          <w:rStyle w:val="Jobdescription"/>
        </w:rPr>
        <w:t xml:space="preserve">Successfully oversees daily duties and operations while managing a team of 17 therapist and four administrative front desk coordinators. </w:t>
      </w:r>
    </w:p>
    <w:p w:rsidR="007D4696" w:rsidRDefault="007D4696" w:rsidP="00F22971">
      <w:pPr>
        <w:pStyle w:val="Job"/>
        <w:numPr>
          <w:ilvl w:val="0"/>
          <w:numId w:val="28"/>
        </w:numPr>
        <w:rPr>
          <w:rStyle w:val="Jobdescription"/>
        </w:rPr>
      </w:pPr>
      <w:r>
        <w:rPr>
          <w:rStyle w:val="Jobdescription"/>
        </w:rPr>
        <w:t xml:space="preserve">Handles marketing and promotional incentives with a proven increase in sales and productivity. </w:t>
      </w:r>
    </w:p>
    <w:p w:rsidR="007D4696" w:rsidRPr="000835FC" w:rsidRDefault="007D4696" w:rsidP="00F22971">
      <w:pPr>
        <w:pStyle w:val="Job"/>
        <w:numPr>
          <w:ilvl w:val="0"/>
          <w:numId w:val="28"/>
        </w:numPr>
      </w:pPr>
      <w:r w:rsidRPr="000835FC">
        <w:t>Elevated store’s guest-satisfaction</w:t>
      </w:r>
      <w:r>
        <w:t xml:space="preserve"> increasing client retention</w:t>
      </w:r>
      <w:r w:rsidRPr="000835FC">
        <w:t>; ensured the swift resolution of customer issues to preserve customer loyalty while complying with company policies.</w:t>
      </w:r>
    </w:p>
    <w:p w:rsidR="007D4696" w:rsidRPr="00C53A10" w:rsidRDefault="007D4696" w:rsidP="00C53A10">
      <w:pPr>
        <w:rPr>
          <w:rFonts w:cs="Tahoma"/>
          <w:spacing w:val="-3"/>
          <w:szCs w:val="22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7D4696" w:rsidRPr="00121629">
        <w:tc>
          <w:tcPr>
            <w:tcW w:w="7200" w:type="dxa"/>
            <w:tcBorders>
              <w:bottom w:val="single" w:sz="8" w:space="0" w:color="auto"/>
            </w:tcBorders>
          </w:tcPr>
          <w:p w:rsidR="007D4696" w:rsidRPr="00121629" w:rsidRDefault="007D4696">
            <w:pPr>
              <w:pStyle w:val="Employername"/>
            </w:pPr>
            <w:r w:rsidRPr="00121629">
              <w:t xml:space="preserve">Massage Heights- </w:t>
            </w:r>
            <w:smartTag w:uri="urn:schemas-microsoft-com:office:smarttags" w:element="State">
              <w:smartTag w:uri="urn:schemas-microsoft-com:office:smarttags" w:element="City">
                <w:smartTag w:uri="urn:schemas-microsoft-com:office:smarttags" w:element="place">
                  <w:smartTag w:uri="urn:schemas-microsoft-com:office:smarttags" w:element="City">
                    <w:r w:rsidRPr="00121629">
                      <w:t>Newport Beach</w:t>
                    </w:r>
                  </w:smartTag>
                </w:smartTag>
                <w:r w:rsidRPr="00121629">
                  <w:t xml:space="preserve">, </w:t>
                </w:r>
                <w:smartTag w:uri="urn:schemas-microsoft-com:office:smarttags" w:element="State">
                  <w:r w:rsidRPr="00121629">
                    <w:t>CA</w:t>
                  </w:r>
                </w:smartTag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7D4696" w:rsidRPr="00121629" w:rsidRDefault="007D4696">
            <w:pPr>
              <w:pStyle w:val="Daterightjustified"/>
              <w:rPr>
                <w:color w:val="000000"/>
              </w:rPr>
            </w:pPr>
            <w:r w:rsidRPr="00121629">
              <w:t>2010-2011</w:t>
            </w:r>
          </w:p>
        </w:tc>
      </w:tr>
    </w:tbl>
    <w:p w:rsidR="007D4696" w:rsidRPr="00302106" w:rsidRDefault="007D4696" w:rsidP="00302106">
      <w:pPr>
        <w:pStyle w:val="Job"/>
        <w:rPr>
          <w:rStyle w:val="JobTitle"/>
        </w:rPr>
      </w:pPr>
      <w:r>
        <w:rPr>
          <w:rStyle w:val="JobTitle"/>
        </w:rPr>
        <w:t>Assistant Administrative Manager</w:t>
      </w:r>
    </w:p>
    <w:p w:rsidR="007D4696" w:rsidRDefault="007D4696" w:rsidP="00F22971">
      <w:pPr>
        <w:pStyle w:val="ListParagraph"/>
        <w:numPr>
          <w:ilvl w:val="0"/>
          <w:numId w:val="29"/>
        </w:numPr>
        <w:rPr>
          <w:rStyle w:val="Jobdescription"/>
        </w:rPr>
      </w:pPr>
      <w:r>
        <w:rPr>
          <w:rStyle w:val="Jobdescription"/>
        </w:rPr>
        <w:t xml:space="preserve">Served as executive assistant to the manager and owner, while supervising sales team. </w:t>
      </w:r>
    </w:p>
    <w:p w:rsidR="007D4696" w:rsidRDefault="007D4696" w:rsidP="00F22971">
      <w:pPr>
        <w:pStyle w:val="ListParagraph"/>
        <w:numPr>
          <w:ilvl w:val="0"/>
          <w:numId w:val="29"/>
        </w:numPr>
        <w:rPr>
          <w:rStyle w:val="Jobdescription"/>
        </w:rPr>
      </w:pPr>
      <w:r>
        <w:rPr>
          <w:rStyle w:val="Jobdescription"/>
        </w:rPr>
        <w:t xml:space="preserve">Handled client accounts and memberships, and implemented successful sales strategies that help location exceed monthly goals. </w:t>
      </w:r>
    </w:p>
    <w:p w:rsidR="007D4696" w:rsidRDefault="007D4696" w:rsidP="00F22971">
      <w:pPr>
        <w:pStyle w:val="ListParagraph"/>
        <w:numPr>
          <w:ilvl w:val="0"/>
          <w:numId w:val="29"/>
        </w:numPr>
      </w:pPr>
      <w:r>
        <w:rPr>
          <w:rStyle w:val="Jobdescription"/>
        </w:rPr>
        <w:t>Functioned as primary liaison to customers and ensured a consistently positive customer experience.</w:t>
      </w:r>
      <w:r w:rsidRPr="00302106">
        <w:t xml:space="preserve"> </w:t>
      </w:r>
    </w:p>
    <w:p w:rsidR="007D4696" w:rsidRDefault="007D4696" w:rsidP="00C53A10"/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7D4696" w:rsidRPr="00121629" w:rsidTr="000A7C0C">
        <w:tc>
          <w:tcPr>
            <w:tcW w:w="7200" w:type="dxa"/>
            <w:tcBorders>
              <w:bottom w:val="single" w:sz="8" w:space="0" w:color="auto"/>
            </w:tcBorders>
          </w:tcPr>
          <w:p w:rsidR="007D4696" w:rsidRPr="00121629" w:rsidRDefault="007D4696" w:rsidP="000A7C0C">
            <w:pPr>
              <w:pStyle w:val="Employername"/>
            </w:pPr>
            <w:r w:rsidRPr="00121629">
              <w:t xml:space="preserve">Extreme Personal Training- </w:t>
            </w:r>
            <w:smartTag w:uri="urn:schemas-microsoft-com:office:smarttags" w:element="State">
              <w:smartTag w:uri="urn:schemas-microsoft-com:office:smarttags" w:element="City">
                <w:smartTag w:uri="urn:schemas-microsoft-com:office:smarttags" w:element="place">
                  <w:smartTag w:uri="urn:schemas-microsoft-com:office:smarttags" w:element="City">
                    <w:r w:rsidRPr="00121629">
                      <w:t>Long Beach</w:t>
                    </w:r>
                  </w:smartTag>
                </w:smartTag>
                <w:r w:rsidRPr="00121629">
                  <w:t xml:space="preserve">, </w:t>
                </w:r>
                <w:smartTag w:uri="urn:schemas-microsoft-com:office:smarttags" w:element="State">
                  <w:r w:rsidRPr="00121629">
                    <w:t>CA</w:t>
                  </w:r>
                </w:smartTag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7D4696" w:rsidRPr="00121629" w:rsidRDefault="007D4696" w:rsidP="000A7C0C">
            <w:pPr>
              <w:pStyle w:val="Daterightjustified"/>
              <w:rPr>
                <w:color w:val="000000"/>
              </w:rPr>
            </w:pPr>
            <w:r w:rsidRPr="00121629">
              <w:t>2007-2009</w:t>
            </w:r>
          </w:p>
        </w:tc>
      </w:tr>
    </w:tbl>
    <w:p w:rsidR="007D4696" w:rsidRPr="00302106" w:rsidRDefault="007D4696" w:rsidP="00C53A10">
      <w:pPr>
        <w:pStyle w:val="Job"/>
        <w:rPr>
          <w:rStyle w:val="JobTitle"/>
        </w:rPr>
      </w:pPr>
      <w:r>
        <w:rPr>
          <w:rStyle w:val="JobTitle"/>
        </w:rPr>
        <w:t>Assistant Manager</w:t>
      </w:r>
    </w:p>
    <w:p w:rsidR="007D4696" w:rsidRDefault="007D4696" w:rsidP="00832A74">
      <w:pPr>
        <w:pStyle w:val="ListParagraph"/>
        <w:numPr>
          <w:ilvl w:val="0"/>
          <w:numId w:val="30"/>
        </w:numPr>
        <w:rPr>
          <w:rStyle w:val="Jobdescription"/>
        </w:rPr>
      </w:pPr>
      <w:r>
        <w:rPr>
          <w:rStyle w:val="Jobdescription"/>
        </w:rPr>
        <w:t xml:space="preserve">Worked directly under owner handling daily operational duties, while supervising a staff of six. </w:t>
      </w:r>
    </w:p>
    <w:p w:rsidR="007D4696" w:rsidRDefault="007D4696" w:rsidP="00832A74">
      <w:pPr>
        <w:pStyle w:val="ListParagraph"/>
        <w:numPr>
          <w:ilvl w:val="0"/>
          <w:numId w:val="30"/>
        </w:numPr>
        <w:rPr>
          <w:rStyle w:val="Jobdescription"/>
        </w:rPr>
      </w:pPr>
      <w:r>
        <w:rPr>
          <w:rStyle w:val="Jobdescription"/>
        </w:rPr>
        <w:t xml:space="preserve">Maintained status of client accounts including the signing of new contracts and contractual payments. </w:t>
      </w:r>
    </w:p>
    <w:p w:rsidR="007D4696" w:rsidRDefault="007D4696" w:rsidP="00832A74">
      <w:pPr>
        <w:pStyle w:val="ListParagraph"/>
        <w:numPr>
          <w:ilvl w:val="0"/>
          <w:numId w:val="30"/>
        </w:numPr>
        <w:rPr>
          <w:rStyle w:val="Jobdescription"/>
        </w:rPr>
      </w:pPr>
      <w:r>
        <w:rPr>
          <w:rStyle w:val="Jobdescription"/>
        </w:rPr>
        <w:t xml:space="preserve">Handled all administrative duties including data entry, payroll, contract agreements and negotiations.  </w:t>
      </w:r>
    </w:p>
    <w:p w:rsidR="007D4696" w:rsidRDefault="007D4696" w:rsidP="00C53A10"/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7D4696" w:rsidRPr="00121629" w:rsidTr="000A7C0C">
        <w:tc>
          <w:tcPr>
            <w:tcW w:w="7200" w:type="dxa"/>
            <w:tcBorders>
              <w:bottom w:val="single" w:sz="8" w:space="0" w:color="auto"/>
            </w:tcBorders>
          </w:tcPr>
          <w:p w:rsidR="007D4696" w:rsidRPr="00121629" w:rsidRDefault="007D4696" w:rsidP="000A7C0C">
            <w:pPr>
              <w:pStyle w:val="Employername"/>
            </w:pPr>
            <w:r w:rsidRPr="00121629">
              <w:t xml:space="preserve">St. Michael’s Store Religious Books and </w:t>
            </w:r>
            <w:smartTag w:uri="urn:schemas-microsoft-com:office:smarttags" w:element="State">
              <w:smartTag w:uri="urn:schemas-microsoft-com:office:smarttags" w:element="City">
                <w:smartTag w:uri="urn:schemas-microsoft-com:office:smarttags" w:element="place">
                  <w:r w:rsidRPr="00121629">
                    <w:t>Gifts- Fontana</w:t>
                  </w:r>
                </w:smartTag>
              </w:smartTag>
              <w:r w:rsidRPr="00121629">
                <w:t xml:space="preserve">, </w:t>
              </w:r>
              <w:smartTag w:uri="urn:schemas-microsoft-com:office:smarttags" w:element="State">
                <w:r w:rsidRPr="00121629">
                  <w:t>CA</w:t>
                </w:r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7D4696" w:rsidRPr="00121629" w:rsidRDefault="007D4696" w:rsidP="00ED019A">
            <w:pPr>
              <w:pStyle w:val="Daterightjustified"/>
              <w:rPr>
                <w:color w:val="000000"/>
              </w:rPr>
            </w:pPr>
            <w:r w:rsidRPr="00121629">
              <w:t>2001-2009</w:t>
            </w:r>
          </w:p>
        </w:tc>
      </w:tr>
    </w:tbl>
    <w:p w:rsidR="007D4696" w:rsidRPr="00302106" w:rsidRDefault="007D4696" w:rsidP="00C53A10">
      <w:pPr>
        <w:pStyle w:val="Job"/>
        <w:rPr>
          <w:rStyle w:val="JobTitle"/>
        </w:rPr>
      </w:pPr>
      <w:r>
        <w:rPr>
          <w:rStyle w:val="JobTitle"/>
        </w:rPr>
        <w:t>Administrative Manager</w:t>
      </w:r>
    </w:p>
    <w:p w:rsidR="007D4696" w:rsidRDefault="007D4696" w:rsidP="00832A74">
      <w:pPr>
        <w:pStyle w:val="ListParagraph"/>
        <w:numPr>
          <w:ilvl w:val="0"/>
          <w:numId w:val="31"/>
        </w:numPr>
        <w:rPr>
          <w:rStyle w:val="Jobdescription"/>
        </w:rPr>
      </w:pPr>
      <w:r>
        <w:rPr>
          <w:rStyle w:val="Jobdescription"/>
        </w:rPr>
        <w:t xml:space="preserve">Successfully operated online retail store. </w:t>
      </w:r>
    </w:p>
    <w:p w:rsidR="007D4696" w:rsidRDefault="007D4696" w:rsidP="00832A74">
      <w:pPr>
        <w:pStyle w:val="ListParagraph"/>
        <w:numPr>
          <w:ilvl w:val="0"/>
          <w:numId w:val="31"/>
        </w:numPr>
        <w:rPr>
          <w:rStyle w:val="Jobdescription"/>
        </w:rPr>
      </w:pPr>
      <w:r>
        <w:rPr>
          <w:rStyle w:val="Jobdescription"/>
        </w:rPr>
        <w:t>Supervised all front and back office administrative duties including invoicing, data entry, shipping and receiving.</w:t>
      </w:r>
    </w:p>
    <w:p w:rsidR="007D4696" w:rsidRPr="00033375" w:rsidRDefault="007D4696" w:rsidP="00832A74">
      <w:pPr>
        <w:pStyle w:val="ListParagraph"/>
        <w:numPr>
          <w:ilvl w:val="0"/>
          <w:numId w:val="31"/>
        </w:numPr>
      </w:pPr>
      <w:r>
        <w:t>Handled client inquiries, accounts and orders ensuring efficiency and accuracy.</w:t>
      </w:r>
    </w:p>
    <w:p w:rsidR="007D4696" w:rsidRPr="00033375" w:rsidRDefault="007D4696" w:rsidP="00C53A10"/>
    <w:p w:rsidR="007D4696" w:rsidRDefault="007D4696">
      <w:pPr>
        <w:pStyle w:val="Sectionheader"/>
      </w:pPr>
      <w:r>
        <w:t>Education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7D4696" w:rsidRPr="00121629">
        <w:tc>
          <w:tcPr>
            <w:tcW w:w="7200" w:type="dxa"/>
            <w:tcBorders>
              <w:bottom w:val="single" w:sz="8" w:space="0" w:color="auto"/>
            </w:tcBorders>
          </w:tcPr>
          <w:p w:rsidR="007D4696" w:rsidRPr="00121629" w:rsidRDefault="007D4696">
            <w:pPr>
              <w:pStyle w:val="Employername"/>
            </w:pP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PlaceName">
                  <w:r w:rsidRPr="00121629">
                    <w:t>Long Beach</w:t>
                  </w:r>
                </w:smartTag>
              </w:smartTag>
              <w:r w:rsidRPr="00121629">
                <w:t xml:space="preserve"> </w:t>
              </w:r>
              <w:smartTag w:uri="urn:schemas-microsoft-com:office:smarttags" w:element="State">
                <w:smartTag w:uri="urn:schemas-microsoft-com:office:smarttags" w:element="PlaceType">
                  <w:r w:rsidRPr="00121629">
                    <w:t>City</w:t>
                  </w:r>
                </w:smartTag>
              </w:smartTag>
              <w:r w:rsidRPr="00121629">
                <w:t xml:space="preserve"> </w:t>
              </w:r>
              <w:smartTag w:uri="urn:schemas-microsoft-com:office:smarttags" w:element="State">
                <w:smartTag w:uri="urn:schemas-microsoft-com:office:smarttags" w:element="PlaceType">
                  <w:r w:rsidRPr="00121629">
                    <w:t>College</w:t>
                  </w:r>
                </w:smartTag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7D4696" w:rsidRPr="00121629" w:rsidRDefault="007D4696">
            <w:pPr>
              <w:pStyle w:val="Daterightjustified"/>
              <w:rPr>
                <w:color w:val="000000"/>
              </w:rPr>
            </w:pP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place">
                  <w:smartTag w:uri="urn:schemas-microsoft-com:office:smarttags" w:element="City">
                    <w:r w:rsidRPr="00121629">
                      <w:t>Long Beach</w:t>
                    </w:r>
                  </w:smartTag>
                </w:smartTag>
                <w:r w:rsidRPr="00121629">
                  <w:t xml:space="preserve">, </w:t>
                </w:r>
                <w:smartTag w:uri="urn:schemas-microsoft-com:office:smarttags" w:element="place">
                  <w:r w:rsidRPr="00121629">
                    <w:t>CA</w:t>
                  </w:r>
                </w:smartTag>
              </w:smartTag>
            </w:smartTag>
          </w:p>
        </w:tc>
      </w:tr>
    </w:tbl>
    <w:p w:rsidR="007D4696" w:rsidRPr="00302106" w:rsidRDefault="007D4696" w:rsidP="00C53A10">
      <w:pPr>
        <w:pStyle w:val="Job"/>
        <w:rPr>
          <w:rStyle w:val="JobTitle"/>
        </w:rPr>
      </w:pPr>
      <w:r>
        <w:rPr>
          <w:b/>
          <w:bCs w:val="0"/>
          <w:i/>
          <w:iCs w:val="0"/>
        </w:rPr>
        <w:t>4.0 GPA Dean’s</w:t>
      </w:r>
      <w:r w:rsidRPr="00C53A10">
        <w:rPr>
          <w:b/>
          <w:bCs w:val="0"/>
          <w:i/>
          <w:iCs w:val="0"/>
        </w:rPr>
        <w:t xml:space="preserve"> List with Special Recognition for Academic Excellence               </w:t>
      </w:r>
    </w:p>
    <w:sectPr w:rsidR="007D4696" w:rsidRPr="00302106" w:rsidSect="004E2F2E">
      <w:pgSz w:w="12240" w:h="15840"/>
      <w:pgMar w:top="288" w:right="1152" w:bottom="864" w:left="1152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D0EA2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A66FB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46EC44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DF4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5B457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6D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1EE7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9086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5F25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D3153"/>
    <w:multiLevelType w:val="hybridMultilevel"/>
    <w:tmpl w:val="0AB4DE2E"/>
    <w:lvl w:ilvl="0" w:tplc="3C9452FC">
      <w:start w:val="2011"/>
      <w:numFmt w:val="decimal"/>
      <w:lvlText w:val="%1"/>
      <w:lvlJc w:val="left"/>
      <w:pPr>
        <w:ind w:left="78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59F4607"/>
    <w:multiLevelType w:val="hybridMultilevel"/>
    <w:tmpl w:val="27E4C006"/>
    <w:lvl w:ilvl="0" w:tplc="605C026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A42667"/>
    <w:multiLevelType w:val="hybridMultilevel"/>
    <w:tmpl w:val="1214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B26EB"/>
    <w:multiLevelType w:val="hybridMultilevel"/>
    <w:tmpl w:val="5D0AB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C42438"/>
    <w:multiLevelType w:val="hybridMultilevel"/>
    <w:tmpl w:val="3F0C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0E58B0"/>
    <w:multiLevelType w:val="hybridMultilevel"/>
    <w:tmpl w:val="30629D9A"/>
    <w:lvl w:ilvl="0" w:tplc="3078E8B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BD527A"/>
    <w:multiLevelType w:val="hybridMultilevel"/>
    <w:tmpl w:val="A854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151B9"/>
    <w:multiLevelType w:val="hybridMultilevel"/>
    <w:tmpl w:val="DBC6C7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470DFB"/>
    <w:multiLevelType w:val="hybridMultilevel"/>
    <w:tmpl w:val="32C88C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1F510F"/>
    <w:multiLevelType w:val="hybridMultilevel"/>
    <w:tmpl w:val="CE9E0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1B69BB"/>
    <w:multiLevelType w:val="hybridMultilevel"/>
    <w:tmpl w:val="FB462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D37CAA"/>
    <w:multiLevelType w:val="hybridMultilevel"/>
    <w:tmpl w:val="8DD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F41EB"/>
    <w:multiLevelType w:val="hybridMultilevel"/>
    <w:tmpl w:val="1E3A0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3"/>
  </w:num>
  <w:num w:numId="13">
    <w:abstractNumId w:val="21"/>
  </w:num>
  <w:num w:numId="14">
    <w:abstractNumId w:val="22"/>
  </w:num>
  <w:num w:numId="15">
    <w:abstractNumId w:val="19"/>
  </w:num>
  <w:num w:numId="16">
    <w:abstractNumId w:val="17"/>
  </w:num>
  <w:num w:numId="17">
    <w:abstractNumId w:val="11"/>
  </w:num>
  <w:num w:numId="18">
    <w:abstractNumId w:val="11"/>
  </w:num>
  <w:num w:numId="19">
    <w:abstractNumId w:val="15"/>
  </w:num>
  <w:num w:numId="20">
    <w:abstractNumId w:val="11"/>
  </w:num>
  <w:num w:numId="21">
    <w:abstractNumId w:val="11"/>
  </w:num>
  <w:num w:numId="22">
    <w:abstractNumId w:val="11"/>
  </w:num>
  <w:num w:numId="23">
    <w:abstractNumId w:val="18"/>
  </w:num>
  <w:num w:numId="24">
    <w:abstractNumId w:val="11"/>
  </w:num>
  <w:num w:numId="25">
    <w:abstractNumId w:val="11"/>
  </w:num>
  <w:num w:numId="26">
    <w:abstractNumId w:val="20"/>
  </w:num>
  <w:num w:numId="27">
    <w:abstractNumId w:val="10"/>
  </w:num>
  <w:num w:numId="28">
    <w:abstractNumId w:val="14"/>
  </w:num>
  <w:num w:numId="29">
    <w:abstractNumId w:val="23"/>
  </w:num>
  <w:num w:numId="30">
    <w:abstractNumId w:val="16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701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A57"/>
    <w:rsid w:val="00024B18"/>
    <w:rsid w:val="00033375"/>
    <w:rsid w:val="000835FC"/>
    <w:rsid w:val="000A7C0C"/>
    <w:rsid w:val="000F5E7A"/>
    <w:rsid w:val="00121629"/>
    <w:rsid w:val="0013518A"/>
    <w:rsid w:val="00183185"/>
    <w:rsid w:val="001A308F"/>
    <w:rsid w:val="001C1885"/>
    <w:rsid w:val="00221C45"/>
    <w:rsid w:val="00285E8E"/>
    <w:rsid w:val="002D3053"/>
    <w:rsid w:val="002F0902"/>
    <w:rsid w:val="002F2EA2"/>
    <w:rsid w:val="00302106"/>
    <w:rsid w:val="003C7447"/>
    <w:rsid w:val="003F1649"/>
    <w:rsid w:val="004D2E53"/>
    <w:rsid w:val="004E2F2E"/>
    <w:rsid w:val="004E4E93"/>
    <w:rsid w:val="00524852"/>
    <w:rsid w:val="005405A6"/>
    <w:rsid w:val="0065049A"/>
    <w:rsid w:val="006D15E5"/>
    <w:rsid w:val="007A2D1D"/>
    <w:rsid w:val="007D02C3"/>
    <w:rsid w:val="007D4696"/>
    <w:rsid w:val="00832A74"/>
    <w:rsid w:val="00836D16"/>
    <w:rsid w:val="008576AA"/>
    <w:rsid w:val="00974C62"/>
    <w:rsid w:val="00B43AA7"/>
    <w:rsid w:val="00BC0A57"/>
    <w:rsid w:val="00BD2836"/>
    <w:rsid w:val="00BE3839"/>
    <w:rsid w:val="00C329F4"/>
    <w:rsid w:val="00C53A10"/>
    <w:rsid w:val="00C60A33"/>
    <w:rsid w:val="00D77C23"/>
    <w:rsid w:val="00DB48D0"/>
    <w:rsid w:val="00E31C9C"/>
    <w:rsid w:val="00EA70EC"/>
    <w:rsid w:val="00ED019A"/>
    <w:rsid w:val="00ED0E85"/>
    <w:rsid w:val="00F22971"/>
    <w:rsid w:val="00FB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75"/>
    <w:pPr>
      <w:jc w:val="both"/>
    </w:pPr>
    <w:rPr>
      <w:rFonts w:ascii="Garamond" w:hAnsi="Garamond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210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405A6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Job">
    <w:name w:val="Job"/>
    <w:basedOn w:val="Normal"/>
    <w:uiPriority w:val="99"/>
    <w:rsid w:val="00302106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uiPriority w:val="99"/>
    <w:rsid w:val="00033375"/>
    <w:pPr>
      <w:spacing w:after="200" w:line="240" w:lineRule="atLeast"/>
      <w:jc w:val="center"/>
    </w:pPr>
    <w:rPr>
      <w:caps/>
      <w:spacing w:val="80"/>
      <w:sz w:val="44"/>
    </w:rPr>
  </w:style>
  <w:style w:type="character" w:customStyle="1" w:styleId="Addressbullets">
    <w:name w:val="Address bullets"/>
    <w:basedOn w:val="DefaultParagraphFont"/>
    <w:uiPriority w:val="99"/>
    <w:rsid w:val="00302106"/>
    <w:rPr>
      <w:rFonts w:ascii="Garamond" w:eastAsia="MS Mincho" w:hAnsi="Garamond" w:cs="Times New Roman"/>
      <w:sz w:val="12"/>
    </w:rPr>
  </w:style>
  <w:style w:type="paragraph" w:customStyle="1" w:styleId="Addressline">
    <w:name w:val="Address line"/>
    <w:basedOn w:val="Normal"/>
    <w:uiPriority w:val="99"/>
    <w:rsid w:val="00302106"/>
    <w:pPr>
      <w:spacing w:after="160"/>
      <w:jc w:val="center"/>
    </w:pPr>
  </w:style>
  <w:style w:type="paragraph" w:customStyle="1" w:styleId="Sectionheader">
    <w:name w:val="Section header"/>
    <w:basedOn w:val="Normal"/>
    <w:uiPriority w:val="99"/>
    <w:rsid w:val="00302106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eastAsia="MS Mincho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uiPriority w:val="99"/>
    <w:rsid w:val="00302106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Sectionspacer">
    <w:name w:val="Section spacer"/>
    <w:basedOn w:val="Normal"/>
    <w:uiPriority w:val="99"/>
    <w:rsid w:val="00302106"/>
    <w:pPr>
      <w:jc w:val="left"/>
    </w:pPr>
    <w:rPr>
      <w:rFonts w:cs="Arial"/>
      <w:b/>
      <w:bCs/>
      <w:caps/>
      <w:sz w:val="16"/>
      <w:szCs w:val="16"/>
    </w:rPr>
  </w:style>
  <w:style w:type="paragraph" w:customStyle="1" w:styleId="Employername">
    <w:name w:val="Employer name"/>
    <w:basedOn w:val="Normal"/>
    <w:uiPriority w:val="99"/>
    <w:rsid w:val="00DB48D0"/>
    <w:pPr>
      <w:ind w:left="-72"/>
    </w:pPr>
  </w:style>
  <w:style w:type="paragraph" w:customStyle="1" w:styleId="Daterightjustified">
    <w:name w:val="Date right justified"/>
    <w:basedOn w:val="Normal"/>
    <w:uiPriority w:val="99"/>
    <w:rsid w:val="00DB48D0"/>
    <w:pPr>
      <w:jc w:val="right"/>
    </w:pPr>
  </w:style>
  <w:style w:type="paragraph" w:customStyle="1" w:styleId="KeySkillsBullets">
    <w:name w:val="Key Skills Bullets"/>
    <w:basedOn w:val="Normal"/>
    <w:uiPriority w:val="99"/>
    <w:rsid w:val="00302106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basedOn w:val="DefaultParagraphFont"/>
    <w:uiPriority w:val="99"/>
    <w:rsid w:val="00DB48D0"/>
    <w:rPr>
      <w:rFonts w:cs="Times New Roman"/>
      <w:b/>
      <w:bCs/>
      <w:i/>
      <w:iCs/>
    </w:rPr>
  </w:style>
  <w:style w:type="character" w:customStyle="1" w:styleId="Datesunderemployername">
    <w:name w:val="Dates under employer name"/>
    <w:basedOn w:val="DefaultParagraphFont"/>
    <w:uiPriority w:val="99"/>
    <w:rsid w:val="00DB48D0"/>
    <w:rPr>
      <w:rFonts w:cs="Times New Roman"/>
    </w:rPr>
  </w:style>
  <w:style w:type="character" w:customStyle="1" w:styleId="Jobdescription">
    <w:name w:val="Job description"/>
    <w:basedOn w:val="DefaultParagraphFont"/>
    <w:uiPriority w:val="99"/>
    <w:rsid w:val="00033375"/>
    <w:rPr>
      <w:rFonts w:ascii="Garamond" w:hAnsi="Garamond" w:cs="Tahoma"/>
      <w:spacing w:val="-3"/>
      <w:sz w:val="22"/>
      <w:szCs w:val="22"/>
    </w:rPr>
  </w:style>
  <w:style w:type="character" w:customStyle="1" w:styleId="Resultsitalics">
    <w:name w:val="Results italics"/>
    <w:basedOn w:val="DefaultParagraphFont"/>
    <w:uiPriority w:val="99"/>
    <w:rsid w:val="00033375"/>
    <w:rPr>
      <w:rFonts w:ascii="Garamond" w:hAnsi="Garamond" w:cs="Times New Roman"/>
      <w:b/>
      <w:i/>
      <w:sz w:val="22"/>
      <w:szCs w:val="22"/>
    </w:rPr>
  </w:style>
  <w:style w:type="paragraph" w:customStyle="1" w:styleId="Bulletedlist">
    <w:name w:val="Bulleted list"/>
    <w:basedOn w:val="PlainText"/>
    <w:uiPriority w:val="99"/>
    <w:rsid w:val="00F22971"/>
    <w:pPr>
      <w:numPr>
        <w:numId w:val="26"/>
      </w:numPr>
      <w:tabs>
        <w:tab w:val="clear" w:pos="360"/>
        <w:tab w:val="num" w:pos="720"/>
      </w:tabs>
      <w:spacing w:before="120"/>
      <w:ind w:left="720"/>
    </w:pPr>
    <w:rPr>
      <w:rFonts w:ascii="Verdana" w:hAnsi="Verdana" w:cs="Verdana"/>
      <w:bCs/>
      <w:sz w:val="17"/>
      <w:szCs w:val="17"/>
    </w:rPr>
  </w:style>
  <w:style w:type="paragraph" w:styleId="PlainText">
    <w:name w:val="Plain Text"/>
    <w:basedOn w:val="Normal"/>
    <w:link w:val="PlainTextChar"/>
    <w:uiPriority w:val="99"/>
    <w:rsid w:val="00F2297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22971"/>
    <w:rPr>
      <w:rFonts w:ascii="Consolas" w:hAnsi="Consolas" w:cs="Times New Roman"/>
      <w:sz w:val="21"/>
      <w:szCs w:val="21"/>
    </w:rPr>
  </w:style>
  <w:style w:type="paragraph" w:styleId="ListParagraph">
    <w:name w:val="List Paragraph"/>
    <w:basedOn w:val="Normal"/>
    <w:uiPriority w:val="99"/>
    <w:qFormat/>
    <w:rsid w:val="00F22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CEPTION%202\AppData\Roaming\Microsoft\Templates\MN_OffMgr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MN_OffMgrResume</Template>
  <TotalTime>0</TotalTime>
  <Pages>1</Pages>
  <Words>408</Words>
  <Characters>2329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DYLAN BALDERRAMA</dc:title>
  <dc:subject/>
  <dc:creator>RECEPTION 2</dc:creator>
  <cp:keywords/>
  <dc:description/>
  <cp:lastModifiedBy>Pat Balderrama</cp:lastModifiedBy>
  <cp:revision>2</cp:revision>
  <cp:lastPrinted>2009-06-15T18:07:00Z</cp:lastPrinted>
  <dcterms:created xsi:type="dcterms:W3CDTF">2012-05-31T02:02:00Z</dcterms:created>
  <dcterms:modified xsi:type="dcterms:W3CDTF">2012-05-31T02:02:00Z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TC103869369990</vt:lpwstr>
  </property>
</Properties>
</file>