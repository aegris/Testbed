
<file path=[Content_Types].xml><?xml version="1.0" encoding="utf-8"?>
<Types xmlns="http://schemas.openxmlformats.org/package/2006/content-types">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glossary/webSettings.xml" ContentType="application/vnd.openxmlformats-officedocument.wordprocessingml.webSettings+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F04" w:rsidRDefault="00332F04">
      <w:pPr>
        <w:pStyle w:val="Heading1"/>
      </w:pPr>
      <w:r>
        <w:t>Objective</w:t>
      </w:r>
    </w:p>
    <w:sdt>
      <w:sdtPr>
        <w:id w:val="9459735"/>
        <w:placeholder>
          <w:docPart w:val="55175E53D7B8B14BA112188B81E5897C"/>
        </w:placeholder>
      </w:sdtPr>
      <w:sdtContent>
        <w:p w:rsidR="00650832" w:rsidRDefault="00772098">
          <w:pPr>
            <w:pStyle w:val="BodyText"/>
          </w:pPr>
          <w:r>
            <w:t>R</w:t>
          </w:r>
          <w:r w:rsidR="004E445C">
            <w:t>eal-world experience with the day-to-day</w:t>
          </w:r>
          <w:r w:rsidR="00332F04">
            <w:t xml:space="preserve"> operation of a working law office.</w:t>
          </w:r>
          <w:r>
            <w:t xml:space="preserve"> Help to bridge the gap between “law” and “justice.”</w:t>
          </w:r>
        </w:p>
        <w:p w:rsidR="00650832" w:rsidRPr="00650832" w:rsidRDefault="00650832" w:rsidP="00650832">
          <w:pPr>
            <w:pStyle w:val="Heading1"/>
          </w:pPr>
          <w:r w:rsidRPr="00650832">
            <w:t>Skills</w:t>
          </w:r>
        </w:p>
        <w:p w:rsidR="00650832" w:rsidRPr="00EB5DE0" w:rsidRDefault="00650832" w:rsidP="00650832">
          <w:pPr>
            <w:pStyle w:val="ListBullet"/>
            <w:rPr>
              <w:sz w:val="28"/>
            </w:rPr>
          </w:pPr>
          <w:r>
            <w:t>Proficient in MS Word, Excel, PowerPoint</w:t>
          </w:r>
        </w:p>
        <w:p w:rsidR="00650832" w:rsidRPr="00E1197C" w:rsidRDefault="00650832" w:rsidP="00650832">
          <w:pPr>
            <w:pStyle w:val="ListBullet"/>
            <w:rPr>
              <w:sz w:val="28"/>
            </w:rPr>
          </w:pPr>
          <w:r>
            <w:t>Type 50+ wpm</w:t>
          </w:r>
        </w:p>
        <w:p w:rsidR="00650832" w:rsidRPr="00650832" w:rsidRDefault="00650832" w:rsidP="00650832">
          <w:pPr>
            <w:pStyle w:val="ListBullet"/>
            <w:rPr>
              <w:sz w:val="28"/>
            </w:rPr>
          </w:pPr>
          <w:r>
            <w:t>Familiar with various phone and intra-office communication systems</w:t>
          </w:r>
        </w:p>
        <w:p w:rsidR="00332F04" w:rsidRPr="00650832" w:rsidRDefault="00650832" w:rsidP="00650832">
          <w:pPr>
            <w:pStyle w:val="ListBullet"/>
            <w:rPr>
              <w:sz w:val="28"/>
            </w:rPr>
          </w:pPr>
          <w:r>
            <w:t>15+ years experience as front-line public interface for business</w:t>
          </w:r>
        </w:p>
      </w:sdtContent>
    </w:sdt>
    <w:p w:rsidR="005777D3" w:rsidRDefault="00332F04">
      <w:pPr>
        <w:pStyle w:val="Heading1"/>
      </w:pPr>
      <w:r>
        <w:t>Experience</w:t>
      </w:r>
    </w:p>
    <w:p w:rsidR="005777D3" w:rsidRDefault="005777D3" w:rsidP="005777D3">
      <w:pPr>
        <w:pStyle w:val="Heading2"/>
      </w:pPr>
      <w:r>
        <w:t>Intern, Student Legal Services, Portland State University, Portland, OR</w:t>
      </w:r>
      <w:r w:rsidR="00720E0A">
        <w:tab/>
      </w:r>
      <w:r w:rsidR="00A824FD">
        <w:t>Apr – Jun 2010</w:t>
      </w:r>
      <w:r w:rsidR="00720E0A">
        <w:tab/>
      </w:r>
    </w:p>
    <w:p w:rsidR="005777D3" w:rsidRDefault="005777D3" w:rsidP="005777D3">
      <w:pPr>
        <w:pStyle w:val="ListBullet"/>
      </w:pPr>
      <w:r>
        <w:t>Drafted demand letters</w:t>
      </w:r>
      <w:r w:rsidR="0035170E">
        <w:t xml:space="preserve"> and</w:t>
      </w:r>
      <w:r w:rsidR="00BD4D3B">
        <w:t xml:space="preserve"> legal analyses.</w:t>
      </w:r>
    </w:p>
    <w:p w:rsidR="005777D3" w:rsidRDefault="005777D3" w:rsidP="005777D3">
      <w:pPr>
        <w:pStyle w:val="ListBullet"/>
      </w:pPr>
      <w:r>
        <w:t>Observed attorney/client meetings, took notes.</w:t>
      </w:r>
    </w:p>
    <w:p w:rsidR="005777D3" w:rsidRDefault="005777D3" w:rsidP="005777D3">
      <w:pPr>
        <w:pStyle w:val="ListBullet"/>
      </w:pPr>
      <w:r>
        <w:t>Documented all activities in TimeMatters database.</w:t>
      </w:r>
    </w:p>
    <w:p w:rsidR="002642A8" w:rsidRDefault="005777D3" w:rsidP="005777D3">
      <w:pPr>
        <w:pStyle w:val="ListBullet"/>
      </w:pPr>
      <w:r>
        <w:t>Researched relevant statutes and case history for attorneys</w:t>
      </w:r>
      <w:r w:rsidR="002642A8">
        <w:t>, using Westlaw and ORS</w:t>
      </w:r>
      <w:r>
        <w:t>.</w:t>
      </w:r>
    </w:p>
    <w:p w:rsidR="005777D3" w:rsidRDefault="002642A8" w:rsidP="005777D3">
      <w:pPr>
        <w:pStyle w:val="ListBullet"/>
      </w:pPr>
      <w:r>
        <w:t>Researched client history using OJIN</w:t>
      </w:r>
    </w:p>
    <w:p w:rsidR="00332F04" w:rsidRDefault="00BB73D7">
      <w:pPr>
        <w:pStyle w:val="Heading2"/>
      </w:pPr>
      <w:sdt>
        <w:sdtPr>
          <w:id w:val="9459739"/>
          <w:placeholder>
            <w:docPart w:val="24AA4C0FCE41274895AAF41A2143025F"/>
          </w:placeholder>
        </w:sdtPr>
        <w:sdtContent>
          <w:r w:rsidR="00F91D2F">
            <w:t>Sales Representative/Delivery Driver, Cougar Mountain Baking Co. Lake Oswego, OR</w:t>
          </w:r>
        </w:sdtContent>
      </w:sdt>
      <w:r w:rsidR="00332F04">
        <w:tab/>
      </w:r>
      <w:r w:rsidR="00F91D2F">
        <w:t>Aug – Dec 2008</w:t>
      </w:r>
    </w:p>
    <w:sdt>
      <w:sdtPr>
        <w:id w:val="9459741"/>
        <w:placeholder>
          <w:docPart w:val="FED44CF9BBDB3E44B26616C3DE8AA863"/>
        </w:placeholder>
      </w:sdtPr>
      <w:sdtContent>
        <w:p w:rsidR="00F91D2F" w:rsidRDefault="00F91D2F" w:rsidP="00F91D2F">
          <w:pPr>
            <w:pStyle w:val="ListBullet"/>
          </w:pPr>
          <w:r>
            <w:t>Developed and maintained client relationships in person and by phone and email.</w:t>
          </w:r>
        </w:p>
        <w:p w:rsidR="00F91D2F" w:rsidRDefault="00F91D2F" w:rsidP="00F91D2F">
          <w:pPr>
            <w:pStyle w:val="ListBullet"/>
          </w:pPr>
          <w:r>
            <w:t>Provided excellent customer service</w:t>
          </w:r>
          <w:r w:rsidR="005777D3">
            <w:t>.</w:t>
          </w:r>
        </w:p>
        <w:p w:rsidR="00F91D2F" w:rsidRDefault="00F91D2F" w:rsidP="00F91D2F">
          <w:pPr>
            <w:pStyle w:val="ListBullet"/>
          </w:pPr>
          <w:r>
            <w:t>Delivered product and stocked shelves; promoted product through displays.</w:t>
          </w:r>
        </w:p>
        <w:p w:rsidR="00332F04" w:rsidRDefault="00F91D2F" w:rsidP="00F91D2F">
          <w:pPr>
            <w:pStyle w:val="ListBullet"/>
          </w:pPr>
          <w:r>
            <w:t>Prepared orders for shipping and arranged shipment logistics.</w:t>
          </w:r>
        </w:p>
      </w:sdtContent>
    </w:sdt>
    <w:p w:rsidR="00332F04" w:rsidRDefault="00BB73D7">
      <w:pPr>
        <w:pStyle w:val="Heading2"/>
      </w:pPr>
      <w:sdt>
        <w:sdtPr>
          <w:id w:val="9459744"/>
          <w:placeholder>
            <w:docPart w:val="DA992560642C5346BC2BE3DE10FFB347"/>
          </w:placeholder>
        </w:sdtPr>
        <w:sdtContent>
          <w:r w:rsidR="00F91D2F">
            <w:t>Inventory Associate/Driver, Western Inventory Services, Eugene, OR</w:t>
          </w:r>
        </w:sdtContent>
      </w:sdt>
      <w:r w:rsidR="00332F04">
        <w:tab/>
      </w:r>
      <w:r w:rsidR="00F91D2F">
        <w:t>Apr – Jun 2008</w:t>
      </w:r>
    </w:p>
    <w:sdt>
      <w:sdtPr>
        <w:id w:val="9459797"/>
        <w:placeholder>
          <w:docPart w:val="976DBF01589C934A8189EEEF7CA6C338"/>
        </w:placeholder>
      </w:sdtPr>
      <w:sdtContent>
        <w:p w:rsidR="00F91D2F" w:rsidRDefault="00F91D2F" w:rsidP="00F91D2F">
          <w:pPr>
            <w:pStyle w:val="ListBullet"/>
          </w:pPr>
          <w:r>
            <w:t>Tallied number and value of clients’ inventory, using state-of-the-art equipment.</w:t>
          </w:r>
        </w:p>
        <w:p w:rsidR="00F91D2F" w:rsidRDefault="00F91D2F" w:rsidP="00F91D2F">
          <w:pPr>
            <w:pStyle w:val="ListBullet"/>
          </w:pPr>
          <w:r>
            <w:t>Utilized attention to detail.</w:t>
          </w:r>
        </w:p>
        <w:p w:rsidR="006D00C2" w:rsidRDefault="00F91D2F" w:rsidP="00F91D2F">
          <w:pPr>
            <w:pStyle w:val="ListBullet"/>
          </w:pPr>
          <w:r>
            <w:t xml:space="preserve">Safely </w:t>
          </w:r>
          <w:r w:rsidR="006D00C2">
            <w:t xml:space="preserve">and punctually </w:t>
          </w:r>
          <w:r>
            <w:t>transported staff</w:t>
          </w:r>
          <w:r w:rsidR="006D00C2">
            <w:t xml:space="preserve"> to client; tracked field purchases, receipts.</w:t>
          </w:r>
        </w:p>
        <w:p w:rsidR="00332F04" w:rsidRDefault="006D00C2" w:rsidP="00F91D2F">
          <w:pPr>
            <w:pStyle w:val="ListBullet"/>
          </w:pPr>
          <w:r>
            <w:t>Maintained confidential information.</w:t>
          </w:r>
        </w:p>
      </w:sdtContent>
    </w:sdt>
    <w:p w:rsidR="00332F04" w:rsidRDefault="00332F04">
      <w:pPr>
        <w:pStyle w:val="Heading1"/>
      </w:pPr>
      <w:r>
        <w:t>Education</w:t>
      </w:r>
    </w:p>
    <w:p w:rsidR="00332F04" w:rsidRDefault="00BB73D7">
      <w:pPr>
        <w:pStyle w:val="Heading2"/>
      </w:pPr>
      <w:sdt>
        <w:sdtPr>
          <w:id w:val="9459748"/>
          <w:placeholder>
            <w:docPart w:val="52D93F85173DC742B2A4E2C8B2BE4305"/>
          </w:placeholder>
        </w:sdtPr>
        <w:sdtContent>
          <w:r w:rsidR="002369C4">
            <w:t>Portland State University</w:t>
          </w:r>
        </w:sdtContent>
      </w:sdt>
      <w:r w:rsidR="00332F04">
        <w:tab/>
      </w:r>
      <w:r w:rsidR="002369C4">
        <w:t>Sep 2008 - present</w:t>
      </w:r>
    </w:p>
    <w:sdt>
      <w:sdtPr>
        <w:id w:val="9459749"/>
        <w:placeholder>
          <w:docPart w:val="42B883B5B87966409DF4939CFB77DB71"/>
        </w:placeholder>
      </w:sdtPr>
      <w:sdtContent>
        <w:p w:rsidR="002369C4" w:rsidRDefault="002369C4">
          <w:pPr>
            <w:pStyle w:val="BodyText"/>
          </w:pPr>
          <w:r>
            <w:t xml:space="preserve">Bachelor of Arts, Criminology and Criminal Justice; degree pending, expected </w:t>
          </w:r>
          <w:r w:rsidR="00073AC5">
            <w:t>March 2011</w:t>
          </w:r>
          <w:r>
            <w:t>.</w:t>
          </w:r>
        </w:p>
        <w:p w:rsidR="002369C4" w:rsidRDefault="002369C4">
          <w:pPr>
            <w:pStyle w:val="BodyText"/>
            <w:rPr>
              <w:rFonts w:asciiTheme="majorHAnsi" w:eastAsiaTheme="majorEastAsia" w:hAnsiTheme="majorHAnsi" w:cstheme="majorBidi"/>
              <w:b/>
              <w:bCs/>
              <w:color w:val="000000" w:themeColor="text1"/>
              <w:szCs w:val="20"/>
            </w:rPr>
          </w:pPr>
          <w:r w:rsidRPr="002369C4">
            <w:rPr>
              <w:rFonts w:asciiTheme="majorHAnsi" w:eastAsiaTheme="majorEastAsia" w:hAnsiTheme="majorHAnsi" w:cstheme="majorBidi"/>
              <w:b/>
              <w:bCs/>
              <w:color w:val="000000" w:themeColor="text1"/>
              <w:szCs w:val="20"/>
            </w:rPr>
            <w:t>Relevant Coursework</w:t>
          </w:r>
        </w:p>
        <w:p w:rsidR="002369C4" w:rsidRDefault="002369C4">
          <w:pPr>
            <w:pStyle w:val="BodyText"/>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Jury Trial Techniques: Drafted and delivered opening statement and closing argument. Drafted questions for direct and cross examination of witnesses. Submitted to direct and cross examination as a witness. Sat on jury.</w:t>
          </w:r>
        </w:p>
        <w:p w:rsidR="005777D3" w:rsidRDefault="002369C4">
          <w:pPr>
            <w:pStyle w:val="BodyText"/>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Legal Reasoning: Analyzed U.</w:t>
          </w:r>
          <w:r w:rsidR="00A6196F">
            <w:rPr>
              <w:rFonts w:asciiTheme="majorHAnsi" w:eastAsiaTheme="majorEastAsia" w:hAnsiTheme="majorHAnsi" w:cstheme="majorBidi"/>
              <w:bCs/>
              <w:color w:val="000000" w:themeColor="text1"/>
              <w:szCs w:val="20"/>
            </w:rPr>
            <w:t>S. Supreme Court decisions, crit</w:t>
          </w:r>
          <w:r>
            <w:rPr>
              <w:rFonts w:asciiTheme="majorHAnsi" w:eastAsiaTheme="majorEastAsia" w:hAnsiTheme="majorHAnsi" w:cstheme="majorBidi"/>
              <w:bCs/>
              <w:color w:val="000000" w:themeColor="text1"/>
              <w:szCs w:val="20"/>
            </w:rPr>
            <w:t>ically review</w:t>
          </w:r>
          <w:r w:rsidR="00A6196F">
            <w:rPr>
              <w:rFonts w:asciiTheme="majorHAnsi" w:eastAsiaTheme="majorEastAsia" w:hAnsiTheme="majorHAnsi" w:cstheme="majorBidi"/>
              <w:bCs/>
              <w:color w:val="000000" w:themeColor="text1"/>
              <w:szCs w:val="20"/>
            </w:rPr>
            <w:t>e</w:t>
          </w:r>
          <w:r>
            <w:rPr>
              <w:rFonts w:asciiTheme="majorHAnsi" w:eastAsiaTheme="majorEastAsia" w:hAnsiTheme="majorHAnsi" w:cstheme="majorBidi"/>
              <w:bCs/>
              <w:color w:val="000000" w:themeColor="text1"/>
              <w:szCs w:val="20"/>
            </w:rPr>
            <w:t>d</w:t>
          </w:r>
          <w:r w:rsidR="00A6196F">
            <w:rPr>
              <w:rFonts w:asciiTheme="majorHAnsi" w:eastAsiaTheme="majorEastAsia" w:hAnsiTheme="majorHAnsi" w:cstheme="majorBidi"/>
              <w:bCs/>
              <w:color w:val="000000" w:themeColor="text1"/>
              <w:szCs w:val="20"/>
            </w:rPr>
            <w:t xml:space="preserve"> law journal arti</w:t>
          </w:r>
          <w:r w:rsidR="00D45B00">
            <w:rPr>
              <w:rFonts w:asciiTheme="majorHAnsi" w:eastAsiaTheme="majorEastAsia" w:hAnsiTheme="majorHAnsi" w:cstheme="majorBidi"/>
              <w:bCs/>
              <w:color w:val="000000" w:themeColor="text1"/>
              <w:szCs w:val="20"/>
            </w:rPr>
            <w:t>cles, reviewed</w:t>
          </w:r>
          <w:r w:rsidR="00B3052F">
            <w:rPr>
              <w:rFonts w:asciiTheme="majorHAnsi" w:eastAsiaTheme="majorEastAsia" w:hAnsiTheme="majorHAnsi" w:cstheme="majorBidi"/>
              <w:bCs/>
              <w:color w:val="000000" w:themeColor="text1"/>
              <w:szCs w:val="20"/>
            </w:rPr>
            <w:t xml:space="preserve"> published opinion</w:t>
          </w:r>
          <w:r w:rsidR="00A6196F">
            <w:rPr>
              <w:rFonts w:asciiTheme="majorHAnsi" w:eastAsiaTheme="majorEastAsia" w:hAnsiTheme="majorHAnsi" w:cstheme="majorBidi"/>
              <w:bCs/>
              <w:color w:val="000000" w:themeColor="text1"/>
              <w:szCs w:val="20"/>
            </w:rPr>
            <w:t>s of sitting Justices for predictive analysis of pending case.</w:t>
          </w:r>
          <w:r>
            <w:rPr>
              <w:rFonts w:asciiTheme="majorHAnsi" w:eastAsiaTheme="majorEastAsia" w:hAnsiTheme="majorHAnsi" w:cstheme="majorBidi"/>
              <w:bCs/>
              <w:color w:val="000000" w:themeColor="text1"/>
              <w:szCs w:val="20"/>
            </w:rPr>
            <w:t xml:space="preserve"> </w:t>
          </w:r>
        </w:p>
        <w:p w:rsidR="00332F04" w:rsidRPr="00663559" w:rsidRDefault="005777D3">
          <w:pPr>
            <w:pStyle w:val="BodyText"/>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 xml:space="preserve">Spanish 1, 2, 3 at H.M. Gunn High School, Spanish </w:t>
          </w:r>
          <w:r w:rsidR="00AE394E">
            <w:rPr>
              <w:rFonts w:asciiTheme="majorHAnsi" w:eastAsiaTheme="majorEastAsia" w:hAnsiTheme="majorHAnsi" w:cstheme="majorBidi"/>
              <w:bCs/>
              <w:color w:val="000000" w:themeColor="text1"/>
              <w:szCs w:val="20"/>
            </w:rPr>
            <w:t>2 at Foothill Junior College.</w:t>
          </w:r>
        </w:p>
      </w:sdtContent>
    </w:sdt>
    <w:p w:rsidR="00663559" w:rsidRDefault="00663559" w:rsidP="00663559">
      <w:pPr>
        <w:pStyle w:val="Heading1"/>
      </w:pPr>
      <w:r>
        <w:t>References</w:t>
      </w:r>
    </w:p>
    <w:p w:rsidR="00663559" w:rsidRDefault="00663559" w:rsidP="00663559">
      <w:pPr>
        <w:pStyle w:val="BodyText"/>
      </w:pPr>
      <w:r>
        <w:t>Danielle McGurrin, Ph.D., Associate Professor, Portland State University, Phone: 503-725-8356</w:t>
      </w:r>
    </w:p>
    <w:p w:rsidR="00663559" w:rsidRDefault="00663559" w:rsidP="00663559">
      <w:pPr>
        <w:pStyle w:val="BodyText"/>
      </w:pPr>
      <w:r>
        <w:t>R. Re</w:t>
      </w:r>
      <w:r w:rsidR="001249FF">
        <w:t xml:space="preserve">x Gay, J.D., Adjunct Professor, </w:t>
      </w:r>
      <w:r>
        <w:t>Portland State University, Email: gayr@pdx.edu</w:t>
      </w:r>
    </w:p>
    <w:p w:rsidR="00332F04" w:rsidRPr="00663559" w:rsidRDefault="00332F04" w:rsidP="00663559">
      <w:pPr>
        <w:pStyle w:val="BodyText"/>
      </w:pPr>
    </w:p>
    <w:sectPr w:rsidR="00332F04" w:rsidRPr="00663559" w:rsidSect="00332F04">
      <w:headerReference w:type="default" r:id="rId7"/>
      <w:headerReference w:type="first" r:id="rId8"/>
      <w:pgSz w:w="12240" w:h="15840"/>
      <w:pgMar w:top="720" w:right="1080" w:bottom="720" w:left="108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94E" w:rsidRDefault="00AE394E">
      <w:pPr>
        <w:spacing w:line="240" w:lineRule="auto"/>
      </w:pPr>
      <w:r>
        <w:separator/>
      </w:r>
    </w:p>
  </w:endnote>
  <w:endnote w:type="continuationSeparator" w:id="0">
    <w:p w:rsidR="00AE394E" w:rsidRDefault="00AE39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94E" w:rsidRDefault="00AE394E">
      <w:pPr>
        <w:spacing w:line="240" w:lineRule="auto"/>
      </w:pPr>
      <w:r>
        <w:separator/>
      </w:r>
    </w:p>
  </w:footnote>
  <w:footnote w:type="continuationSeparator" w:id="0">
    <w:p w:rsidR="00AE394E" w:rsidRDefault="00AE394E">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4E" w:rsidRDefault="00AE394E">
    <w:pPr>
      <w:pStyle w:val="Header"/>
    </w:pPr>
    <w:r>
      <w:t xml:space="preserve">Page </w:t>
    </w:r>
    <w:fldSimple w:instr=" page ">
      <w:r w:rsidR="00E94EAB">
        <w:rPr>
          <w:noProof/>
        </w:rPr>
        <w:t>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4E" w:rsidRDefault="00BB73D7">
    <w:pPr>
      <w:pStyle w:val="Title"/>
    </w:pPr>
    <w:r>
      <w:fldChar w:fldCharType="begin"/>
    </w:r>
    <w:r w:rsidR="00AE394E">
      <w:instrText xml:space="preserve"> PLACEHOLDER </w:instrText>
    </w:r>
    <w:r>
      <w:fldChar w:fldCharType="begin"/>
    </w:r>
    <w:r w:rsidR="00AE394E">
      <w:instrText xml:space="preserve"> IF </w:instrText>
    </w:r>
    <w:fldSimple w:instr=" USERNAME ">
      <w:r w:rsidR="00E94EAB">
        <w:rPr>
          <w:noProof/>
        </w:rPr>
        <w:instrText>Sam Parrish</w:instrText>
      </w:r>
    </w:fldSimple>
    <w:r w:rsidR="00AE394E">
      <w:instrText xml:space="preserve">="" "[Your Name]" </w:instrText>
    </w:r>
    <w:fldSimple w:instr=" USERNAME ">
      <w:r w:rsidR="00E94EAB">
        <w:rPr>
          <w:noProof/>
        </w:rPr>
        <w:instrText>Sam Parrish</w:instrText>
      </w:r>
    </w:fldSimple>
    <w:r>
      <w:fldChar w:fldCharType="separate"/>
    </w:r>
    <w:r w:rsidR="00E94EAB">
      <w:rPr>
        <w:noProof/>
      </w:rPr>
      <w:instrText>Sam Parrish</w:instrText>
    </w:r>
    <w:r>
      <w:fldChar w:fldCharType="end"/>
    </w:r>
    <w:r w:rsidR="00AE394E">
      <w:instrText xml:space="preserve"> \* MERGEFORMAT</w:instrText>
    </w:r>
    <w:r>
      <w:fldChar w:fldCharType="separate"/>
    </w:r>
    <w:r w:rsidR="00E94EAB">
      <w:t>Sam</w:t>
    </w:r>
    <w:r w:rsidR="00E94EAB">
      <w:rPr>
        <w:noProof/>
      </w:rPr>
      <w:t xml:space="preserve"> Parrish</w:t>
    </w:r>
    <w:r>
      <w:fldChar w:fldCharType="end"/>
    </w:r>
  </w:p>
  <w:p w:rsidR="00AE394E" w:rsidRDefault="00BB73D7">
    <w:pPr>
      <w:pStyle w:val="ContactDetails"/>
    </w:pPr>
    <w:r>
      <w:fldChar w:fldCharType="begin"/>
    </w:r>
    <w:r w:rsidR="00AE394E">
      <w:instrText xml:space="preserve"> PLACEHOLDER </w:instrText>
    </w:r>
    <w:r>
      <w:fldChar w:fldCharType="begin"/>
    </w:r>
    <w:r w:rsidR="00AE394E">
      <w:instrText xml:space="preserve"> IF </w:instrText>
    </w:r>
    <w:fldSimple w:instr=" USERPROPERTY WorkStreet ">
      <w:r w:rsidR="00E94EAB">
        <w:rPr>
          <w:noProof/>
        </w:rPr>
        <w:instrText>3381 SE 10th Ave</w:instrText>
      </w:r>
    </w:fldSimple>
    <w:r w:rsidR="00AE394E">
      <w:instrText xml:space="preserve">="" "[Street Address]" </w:instrText>
    </w:r>
    <w:fldSimple w:instr=" USERPROPERTY WorkStreet ">
      <w:r w:rsidR="00E94EAB">
        <w:rPr>
          <w:noProof/>
        </w:rPr>
        <w:instrText>3381 SE 10th Ave</w:instrText>
      </w:r>
    </w:fldSimple>
    <w:r>
      <w:fldChar w:fldCharType="separate"/>
    </w:r>
    <w:r w:rsidR="00E94EAB">
      <w:rPr>
        <w:noProof/>
      </w:rPr>
      <w:instrText>3381 SE 10th Ave</w:instrText>
    </w:r>
    <w:r>
      <w:fldChar w:fldCharType="end"/>
    </w:r>
    <w:r w:rsidR="00AE394E">
      <w:instrText xml:space="preserve"> \* MERGEFORMAT</w:instrText>
    </w:r>
    <w:r>
      <w:fldChar w:fldCharType="separate"/>
    </w:r>
    <w:r w:rsidR="00E94EAB">
      <w:t>3381 SE</w:t>
    </w:r>
    <w:r w:rsidR="00E94EAB">
      <w:rPr>
        <w:noProof/>
      </w:rPr>
      <w:t xml:space="preserve"> 10th Ave</w:t>
    </w:r>
    <w:r>
      <w:fldChar w:fldCharType="end"/>
    </w:r>
    <w:r w:rsidR="00AE394E">
      <w:t xml:space="preserve">, </w:t>
    </w:r>
    <w:r>
      <w:fldChar w:fldCharType="begin"/>
    </w:r>
    <w:r w:rsidR="00AE394E">
      <w:instrText xml:space="preserve"> PLACEHOLDER </w:instrText>
    </w:r>
    <w:r>
      <w:fldChar w:fldCharType="begin"/>
    </w:r>
    <w:r w:rsidR="00AE394E">
      <w:instrText xml:space="preserve"> IF </w:instrText>
    </w:r>
    <w:fldSimple w:instr=" USERPROPERTY WorkCity ">
      <w:r w:rsidR="00E94EAB">
        <w:rPr>
          <w:noProof/>
        </w:rPr>
        <w:instrText>Portland</w:instrText>
      </w:r>
    </w:fldSimple>
    <w:r w:rsidR="00AE394E">
      <w:instrText xml:space="preserve">="" "[City]" </w:instrText>
    </w:r>
    <w:fldSimple w:instr=" USERPROPERTY WorkCity ">
      <w:r w:rsidR="00E94EAB">
        <w:rPr>
          <w:noProof/>
        </w:rPr>
        <w:instrText>Portland</w:instrText>
      </w:r>
    </w:fldSimple>
    <w:r>
      <w:fldChar w:fldCharType="separate"/>
    </w:r>
    <w:r w:rsidR="00E94EAB">
      <w:rPr>
        <w:noProof/>
      </w:rPr>
      <w:instrText>Portland</w:instrText>
    </w:r>
    <w:r>
      <w:fldChar w:fldCharType="end"/>
    </w:r>
    <w:r w:rsidR="00AE394E">
      <w:instrText xml:space="preserve"> \* MERGEFORMAT</w:instrText>
    </w:r>
    <w:r>
      <w:fldChar w:fldCharType="separate"/>
    </w:r>
    <w:r w:rsidR="00E94EAB">
      <w:t>Portland</w:t>
    </w:r>
    <w:r>
      <w:fldChar w:fldCharType="end"/>
    </w:r>
    <w:r w:rsidR="00AE394E">
      <w:t xml:space="preserve">, </w:t>
    </w:r>
    <w:r>
      <w:fldChar w:fldCharType="begin"/>
    </w:r>
    <w:r w:rsidR="00AE394E">
      <w:instrText xml:space="preserve"> PLACEHOLDER </w:instrText>
    </w:r>
    <w:r>
      <w:fldChar w:fldCharType="begin"/>
    </w:r>
    <w:r w:rsidR="00AE394E">
      <w:instrText xml:space="preserve"> IF </w:instrText>
    </w:r>
    <w:fldSimple w:instr=" USERPROPERTY WorkState ">
      <w:r w:rsidR="00E94EAB">
        <w:rPr>
          <w:noProof/>
        </w:rPr>
        <w:instrText>OR</w:instrText>
      </w:r>
    </w:fldSimple>
    <w:r w:rsidR="00AE394E">
      <w:instrText xml:space="preserve">="" "[State]"  </w:instrText>
    </w:r>
    <w:fldSimple w:instr=" USERPROPERTY WorkState ">
      <w:r w:rsidR="00E94EAB">
        <w:rPr>
          <w:noProof/>
        </w:rPr>
        <w:instrText>OR</w:instrText>
      </w:r>
    </w:fldSimple>
    <w:r>
      <w:fldChar w:fldCharType="separate"/>
    </w:r>
    <w:r w:rsidR="00E94EAB">
      <w:rPr>
        <w:noProof/>
      </w:rPr>
      <w:instrText>OR</w:instrText>
    </w:r>
    <w:r>
      <w:fldChar w:fldCharType="end"/>
    </w:r>
    <w:r w:rsidR="00AE394E">
      <w:instrText xml:space="preserve"> \* MERGEFORMAT</w:instrText>
    </w:r>
    <w:r>
      <w:fldChar w:fldCharType="separate"/>
    </w:r>
    <w:r w:rsidR="00E94EAB">
      <w:t>OR</w:t>
    </w:r>
    <w:r>
      <w:fldChar w:fldCharType="end"/>
    </w:r>
    <w:r w:rsidR="00AE394E">
      <w:t xml:space="preserve"> </w:t>
    </w:r>
    <w:r>
      <w:fldChar w:fldCharType="begin"/>
    </w:r>
    <w:r w:rsidR="00AE394E">
      <w:instrText xml:space="preserve"> PLACEHOLDER </w:instrText>
    </w:r>
    <w:r>
      <w:fldChar w:fldCharType="begin"/>
    </w:r>
    <w:r w:rsidR="00AE394E">
      <w:instrText xml:space="preserve"> IF </w:instrText>
    </w:r>
    <w:fldSimple w:instr=" USERPROPERTY WorkZip ">
      <w:r w:rsidR="00E94EAB">
        <w:rPr>
          <w:noProof/>
        </w:rPr>
        <w:instrText>97202</w:instrText>
      </w:r>
    </w:fldSimple>
    <w:r w:rsidR="00AE394E">
      <w:instrText xml:space="preserve">="" "[Postal Code]" </w:instrText>
    </w:r>
    <w:fldSimple w:instr=" USERPROPERTY WorkZip ">
      <w:r w:rsidR="00E94EAB">
        <w:rPr>
          <w:noProof/>
        </w:rPr>
        <w:instrText>97202</w:instrText>
      </w:r>
    </w:fldSimple>
    <w:r>
      <w:fldChar w:fldCharType="separate"/>
    </w:r>
    <w:r w:rsidR="00E94EAB">
      <w:rPr>
        <w:noProof/>
      </w:rPr>
      <w:instrText>97202</w:instrText>
    </w:r>
    <w:r>
      <w:fldChar w:fldCharType="end"/>
    </w:r>
    <w:r w:rsidR="00AE394E">
      <w:instrText xml:space="preserve"> \* MERGEFORMAT</w:instrText>
    </w:r>
    <w:r>
      <w:fldChar w:fldCharType="separate"/>
    </w:r>
    <w:r w:rsidR="00E94EAB">
      <w:t>97202</w:t>
    </w:r>
    <w:r>
      <w:fldChar w:fldCharType="end"/>
    </w:r>
    <w:r w:rsidR="00AE394E">
      <w:br/>
      <w:t xml:space="preserve">Phone: 503-953-6116 Email: </w:t>
    </w:r>
    <w:r>
      <w:fldChar w:fldCharType="begin"/>
    </w:r>
    <w:r w:rsidR="00AE394E">
      <w:instrText xml:space="preserve"> PLACEHOLDER </w:instrText>
    </w:r>
    <w:r>
      <w:fldChar w:fldCharType="begin"/>
    </w:r>
    <w:r w:rsidR="00AE394E">
      <w:instrText xml:space="preserve"> IF </w:instrText>
    </w:r>
    <w:fldSimple w:instr=" USERPROPERTY EmailAddress1 ">
      <w:r w:rsidR="00E94EAB">
        <w:rPr>
          <w:noProof/>
        </w:rPr>
        <w:instrText>samp@pdx.edu</w:instrText>
      </w:r>
    </w:fldSimple>
    <w:r w:rsidR="00AE394E">
      <w:instrText xml:space="preserve">="" "[Your E-Mail]" </w:instrText>
    </w:r>
    <w:fldSimple w:instr=" USERPROPERTY EmailAddress1 ">
      <w:r w:rsidR="00E94EAB">
        <w:rPr>
          <w:noProof/>
        </w:rPr>
        <w:instrText>samp@pdx.edu</w:instrText>
      </w:r>
    </w:fldSimple>
    <w:r>
      <w:fldChar w:fldCharType="separate"/>
    </w:r>
    <w:r w:rsidR="00E94EAB">
      <w:rPr>
        <w:noProof/>
      </w:rPr>
      <w:instrText>samp@pdx.edu</w:instrText>
    </w:r>
    <w:r>
      <w:fldChar w:fldCharType="end"/>
    </w:r>
    <w:r w:rsidR="00AE394E">
      <w:instrText xml:space="preserve"> \* MERGEFORMAT</w:instrText>
    </w:r>
    <w:r>
      <w:fldChar w:fldCharType="separate"/>
    </w:r>
    <w:r w:rsidR="00E94EAB">
      <w:t>samp@pdx.edu</w:t>
    </w: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4E445C"/>
    <w:rsid w:val="00045385"/>
    <w:rsid w:val="00073AC5"/>
    <w:rsid w:val="000C4CAF"/>
    <w:rsid w:val="000E2553"/>
    <w:rsid w:val="001249FF"/>
    <w:rsid w:val="0016717F"/>
    <w:rsid w:val="002369C4"/>
    <w:rsid w:val="002642A8"/>
    <w:rsid w:val="00303047"/>
    <w:rsid w:val="00332F04"/>
    <w:rsid w:val="0035170E"/>
    <w:rsid w:val="004E445C"/>
    <w:rsid w:val="005777D3"/>
    <w:rsid w:val="00577AE4"/>
    <w:rsid w:val="0058664C"/>
    <w:rsid w:val="00650832"/>
    <w:rsid w:val="00663559"/>
    <w:rsid w:val="006D00C2"/>
    <w:rsid w:val="00720E0A"/>
    <w:rsid w:val="00772098"/>
    <w:rsid w:val="008423CF"/>
    <w:rsid w:val="008E1AAC"/>
    <w:rsid w:val="00984414"/>
    <w:rsid w:val="009871EA"/>
    <w:rsid w:val="00A6196F"/>
    <w:rsid w:val="00A824FD"/>
    <w:rsid w:val="00AE394E"/>
    <w:rsid w:val="00B3052F"/>
    <w:rsid w:val="00BB73D7"/>
    <w:rsid w:val="00BD4D3B"/>
    <w:rsid w:val="00C41BF9"/>
    <w:rsid w:val="00C86BA7"/>
    <w:rsid w:val="00CF6184"/>
    <w:rsid w:val="00D45B00"/>
    <w:rsid w:val="00E94EAB"/>
    <w:rsid w:val="00F46461"/>
    <w:rsid w:val="00F91D2F"/>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4" Type="http://schemas.openxmlformats.org/officeDocument/2006/relationships/webSettings" Target="webSettings.xml"/><Relationship Id="rId10" Type="http://schemas.openxmlformats.org/officeDocument/2006/relationships/glossaryDocument" Target="glossary/document.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Simple%20Resume.dotx" TargetMode="External"/></Relationships>
</file>

<file path=word/glossary/_rels/document.xml.rels><?xml version="1.0" encoding="UTF-8" standalone="yes"?>
<Relationships xmlns="http://schemas.openxmlformats.org/package/2006/relationships"><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175E53D7B8B14BA112188B81E5897C"/>
        <w:category>
          <w:name w:val="General"/>
          <w:gallery w:val="placeholder"/>
        </w:category>
        <w:types>
          <w:type w:val="bbPlcHdr"/>
        </w:types>
        <w:behaviors>
          <w:behavior w:val="content"/>
        </w:behaviors>
        <w:guid w:val="{8F8D6FC7-3DF7-914E-AAED-70CEA5E1A836}"/>
      </w:docPartPr>
      <w:docPartBody>
        <w:p w:rsidR="000B6B75" w:rsidRDefault="000B6B75">
          <w:pPr>
            <w:pStyle w:val="55175E53D7B8B14BA112188B81E5897C"/>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24AA4C0FCE41274895AAF41A2143025F"/>
        <w:category>
          <w:name w:val="General"/>
          <w:gallery w:val="placeholder"/>
        </w:category>
        <w:types>
          <w:type w:val="bbPlcHdr"/>
        </w:types>
        <w:behaviors>
          <w:behavior w:val="content"/>
        </w:behaviors>
        <w:guid w:val="{3109CD2E-7DC9-5743-9964-9D2B2CEDF864}"/>
      </w:docPartPr>
      <w:docPartBody>
        <w:p w:rsidR="000B6B75" w:rsidRDefault="000B6B75">
          <w:pPr>
            <w:pStyle w:val="24AA4C0FCE41274895AAF41A2143025F"/>
          </w:pPr>
          <w:r>
            <w:t>Lorem ipsum dolor</w:t>
          </w:r>
        </w:p>
      </w:docPartBody>
    </w:docPart>
    <w:docPart>
      <w:docPartPr>
        <w:name w:val="FED44CF9BBDB3E44B26616C3DE8AA863"/>
        <w:category>
          <w:name w:val="General"/>
          <w:gallery w:val="placeholder"/>
        </w:category>
        <w:types>
          <w:type w:val="bbPlcHdr"/>
        </w:types>
        <w:behaviors>
          <w:behavior w:val="content"/>
        </w:behaviors>
        <w:guid w:val="{6BF6B601-4C0D-8F41-AE5A-29B89AD50645}"/>
      </w:docPartPr>
      <w:docPartBody>
        <w:p w:rsidR="006111B3" w:rsidRDefault="000B6B75">
          <w:pPr>
            <w:pStyle w:val="ListBullet"/>
          </w:pPr>
          <w:r>
            <w:t>Etiam cursus suscipit enim. Nulla facilisi. Integer eleifend diam eu diam. Donec dapibus enim sollicitudin nulla. Nam hendrerit. Nunc id nisi. Curabitur sed neque. Pellentesque placerat consequat pede.</w:t>
          </w:r>
        </w:p>
        <w:p w:rsidR="006111B3" w:rsidRDefault="000B6B75">
          <w:pPr>
            <w:pStyle w:val="ListBullet"/>
          </w:pPr>
          <w:r>
            <w:t>Nullam dapibus elementum metus. Aenean libero sem, commodo euismod, imperdiet et, molestie vel, neque. Duis nec sapien eu pede consectetuer placerat.</w:t>
          </w:r>
        </w:p>
        <w:p w:rsidR="000B6B75" w:rsidRDefault="000B6B75">
          <w:pPr>
            <w:pStyle w:val="FED44CF9BBDB3E44B26616C3DE8AA863"/>
          </w:pPr>
          <w:r>
            <w:t>Pellentesque interdum, tellus non consectetuer mattis, lectus eros volutpat nunc, auctor nonummy nulla lectus nec tellus. Aliquam hendrerit lorem vulputate turpis.</w:t>
          </w:r>
        </w:p>
      </w:docPartBody>
    </w:docPart>
    <w:docPart>
      <w:docPartPr>
        <w:name w:val="DA992560642C5346BC2BE3DE10FFB347"/>
        <w:category>
          <w:name w:val="General"/>
          <w:gallery w:val="placeholder"/>
        </w:category>
        <w:types>
          <w:type w:val="bbPlcHdr"/>
        </w:types>
        <w:behaviors>
          <w:behavior w:val="content"/>
        </w:behaviors>
        <w:guid w:val="{696D3E8C-E007-DC42-8CDE-A38C1EAE2995}"/>
      </w:docPartPr>
      <w:docPartBody>
        <w:p w:rsidR="000B6B75" w:rsidRDefault="000B6B75">
          <w:pPr>
            <w:pStyle w:val="DA992560642C5346BC2BE3DE10FFB347"/>
          </w:pPr>
          <w:r>
            <w:t>Lorem ipsum dolor</w:t>
          </w:r>
        </w:p>
      </w:docPartBody>
    </w:docPart>
    <w:docPart>
      <w:docPartPr>
        <w:name w:val="976DBF01589C934A8189EEEF7CA6C338"/>
        <w:category>
          <w:name w:val="General"/>
          <w:gallery w:val="placeholder"/>
        </w:category>
        <w:types>
          <w:type w:val="bbPlcHdr"/>
        </w:types>
        <w:behaviors>
          <w:behavior w:val="content"/>
        </w:behaviors>
        <w:guid w:val="{6E2C2E69-4460-5043-9A03-08854B2451B3}"/>
      </w:docPartPr>
      <w:docPartBody>
        <w:p w:rsidR="006111B3" w:rsidRDefault="000B6B75">
          <w:pPr>
            <w:pStyle w:val="ListBullet"/>
          </w:pPr>
          <w:r>
            <w:t>Etiam cursus suscipit enim. Nulla facilisi. Integer eleifend diam eu diam. Donec dapibus enim sollicitudin nulla. Nam hendrerit. Nunc id nisi. Curabitur sed neque. Pellentesque placerat consequat pede.</w:t>
          </w:r>
        </w:p>
        <w:p w:rsidR="006111B3" w:rsidRDefault="000B6B75">
          <w:pPr>
            <w:pStyle w:val="ListBullet"/>
          </w:pPr>
          <w:r>
            <w:t>Nullam dapibus elementum metus. Aenean libero sem, commodo euismod, imperdiet et, molestie vel, neque. Duis nec sapien eu pede consectetuer placerat.</w:t>
          </w:r>
        </w:p>
        <w:p w:rsidR="000B6B75" w:rsidRDefault="000B6B75">
          <w:pPr>
            <w:pStyle w:val="976DBF01589C934A8189EEEF7CA6C338"/>
          </w:pPr>
          <w:r>
            <w:t>Pellentesque interdum, tellus non consectetuer mattis, lectus eros volutpat nunc, auctor nonummy nulla lectus nec tellus. Aliquam hendrerit lorem vulputate turpis.</w:t>
          </w:r>
        </w:p>
      </w:docPartBody>
    </w:docPart>
    <w:docPart>
      <w:docPartPr>
        <w:name w:val="52D93F85173DC742B2A4E2C8B2BE4305"/>
        <w:category>
          <w:name w:val="General"/>
          <w:gallery w:val="placeholder"/>
        </w:category>
        <w:types>
          <w:type w:val="bbPlcHdr"/>
        </w:types>
        <w:behaviors>
          <w:behavior w:val="content"/>
        </w:behaviors>
        <w:guid w:val="{D4385405-4FD8-864B-A1F4-9A9F4C49A962}"/>
      </w:docPartPr>
      <w:docPartBody>
        <w:p w:rsidR="000B6B75" w:rsidRDefault="000B6B75">
          <w:pPr>
            <w:pStyle w:val="52D93F85173DC742B2A4E2C8B2BE4305"/>
          </w:pPr>
          <w:r>
            <w:t>Aliquam dapibus.</w:t>
          </w:r>
        </w:p>
      </w:docPartBody>
    </w:docPart>
    <w:docPart>
      <w:docPartPr>
        <w:name w:val="42B883B5B87966409DF4939CFB77DB71"/>
        <w:category>
          <w:name w:val="General"/>
          <w:gallery w:val="placeholder"/>
        </w:category>
        <w:types>
          <w:type w:val="bbPlcHdr"/>
        </w:types>
        <w:behaviors>
          <w:behavior w:val="content"/>
        </w:behaviors>
        <w:guid w:val="{2AEDF2FE-E97C-264D-BF66-0CA5FE5AFCBD}"/>
      </w:docPartPr>
      <w:docPartBody>
        <w:p w:rsidR="000B6B75" w:rsidRDefault="000B6B75">
          <w:pPr>
            <w:pStyle w:val="42B883B5B87966409DF4939CFB77DB71"/>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B6B75"/>
    <w:rsid w:val="000B6B75"/>
    <w:rsid w:val="002E406F"/>
    <w:rsid w:val="002E6C46"/>
    <w:rsid w:val="002F5C08"/>
    <w:rsid w:val="006111B3"/>
    <w:rsid w:val="007333B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B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0B6B75"/>
    <w:pPr>
      <w:spacing w:after="200"/>
    </w:pPr>
    <w:rPr>
      <w:rFonts w:eastAsiaTheme="minorHAnsi"/>
      <w:sz w:val="20"/>
      <w:szCs w:val="22"/>
    </w:rPr>
  </w:style>
  <w:style w:type="character" w:customStyle="1" w:styleId="BodyTextChar">
    <w:name w:val="Body Text Char"/>
    <w:basedOn w:val="DefaultParagraphFont"/>
    <w:link w:val="BodyText"/>
    <w:rsid w:val="000B6B75"/>
    <w:rPr>
      <w:rFonts w:eastAsiaTheme="minorHAnsi"/>
      <w:sz w:val="20"/>
      <w:szCs w:val="22"/>
    </w:rPr>
  </w:style>
  <w:style w:type="paragraph" w:customStyle="1" w:styleId="55175E53D7B8B14BA112188B81E5897C">
    <w:name w:val="55175E53D7B8B14BA112188B81E5897C"/>
    <w:rsid w:val="000B6B75"/>
  </w:style>
  <w:style w:type="paragraph" w:customStyle="1" w:styleId="24AA4C0FCE41274895AAF41A2143025F">
    <w:name w:val="24AA4C0FCE41274895AAF41A2143025F"/>
    <w:rsid w:val="000B6B75"/>
  </w:style>
  <w:style w:type="paragraph" w:styleId="ListBullet">
    <w:name w:val="List Bullet"/>
    <w:basedOn w:val="Normal"/>
    <w:rsid w:val="000B6B75"/>
    <w:pPr>
      <w:numPr>
        <w:numId w:val="1"/>
      </w:numPr>
      <w:spacing w:after="120" w:line="276" w:lineRule="auto"/>
    </w:pPr>
    <w:rPr>
      <w:rFonts w:eastAsiaTheme="minorHAnsi"/>
      <w:sz w:val="20"/>
      <w:szCs w:val="22"/>
    </w:rPr>
  </w:style>
  <w:style w:type="paragraph" w:customStyle="1" w:styleId="FED44CF9BBDB3E44B26616C3DE8AA863">
    <w:name w:val="FED44CF9BBDB3E44B26616C3DE8AA863"/>
    <w:rsid w:val="000B6B75"/>
  </w:style>
  <w:style w:type="paragraph" w:customStyle="1" w:styleId="DA992560642C5346BC2BE3DE10FFB347">
    <w:name w:val="DA992560642C5346BC2BE3DE10FFB347"/>
    <w:rsid w:val="000B6B75"/>
  </w:style>
  <w:style w:type="paragraph" w:customStyle="1" w:styleId="976DBF01589C934A8189EEEF7CA6C338">
    <w:name w:val="976DBF01589C934A8189EEEF7CA6C338"/>
    <w:rsid w:val="000B6B75"/>
  </w:style>
  <w:style w:type="paragraph" w:customStyle="1" w:styleId="52D93F85173DC742B2A4E2C8B2BE4305">
    <w:name w:val="52D93F85173DC742B2A4E2C8B2BE4305"/>
    <w:rsid w:val="000B6B75"/>
  </w:style>
  <w:style w:type="paragraph" w:customStyle="1" w:styleId="42B883B5B87966409DF4939CFB77DB71">
    <w:name w:val="42B883B5B87966409DF4939CFB77DB71"/>
    <w:rsid w:val="000B6B75"/>
  </w:style>
  <w:style w:type="paragraph" w:customStyle="1" w:styleId="E0DE0303FC31314D8E8CD9E91B477E77">
    <w:name w:val="E0DE0303FC31314D8E8CD9E91B477E77"/>
    <w:rsid w:val="000B6B75"/>
  </w:style>
  <w:style w:type="paragraph" w:customStyle="1" w:styleId="EF065721923C484A9B0F0A0C3412CAB2">
    <w:name w:val="EF065721923C484A9B0F0A0C3412CAB2"/>
    <w:rsid w:val="000B6B75"/>
  </w:style>
  <w:style w:type="paragraph" w:customStyle="1" w:styleId="AEC8A41DF966C443AF6BD2E801789BF9">
    <w:name w:val="AEC8A41DF966C443AF6BD2E801789BF9"/>
    <w:rsid w:val="000B6B7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72</TotalTime>
  <Pages>2</Pages>
  <Words>320</Words>
  <Characters>1825</Characters>
  <Application>Microsoft Macintosh Word</Application>
  <DocSecurity>0</DocSecurity>
  <Lines>15</Lines>
  <Paragraphs>3</Paragraphs>
  <ScaleCrop>false</ScaleCrop>
  <Manager/>
  <Company/>
  <LinksUpToDate>false</LinksUpToDate>
  <CharactersWithSpaces>2241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Parrish</dc:creator>
  <cp:keywords/>
  <dc:description/>
  <cp:lastModifiedBy>Sam Parrish</cp:lastModifiedBy>
  <cp:revision>27</cp:revision>
  <cp:lastPrinted>2011-02-06T09:50:00Z</cp:lastPrinted>
  <dcterms:created xsi:type="dcterms:W3CDTF">2010-02-18T06:22:00Z</dcterms:created>
  <dcterms:modified xsi:type="dcterms:W3CDTF">2011-02-06T09:50:00Z</dcterms:modified>
  <cp:category/>
</cp:coreProperties>
</file>