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36B" w:rsidRDefault="00EC4EA1">
      <w:r w:rsidRPr="00EC4EA1">
        <w:rPr>
          <w:rFonts w:ascii="Times New Roman" w:hAnsi="Times New Roman" w:cs="Times New Roman"/>
          <w:noProof/>
          <w:color w:val="auto"/>
          <w:kern w:val="0"/>
          <w:sz w:val="24"/>
          <w:szCs w:val="24"/>
        </w:rPr>
        <w:pict>
          <v:group id="Group 1" o:spid="_x0000_s1026" style="position:absolute;margin-left:12pt;margin-top:10.5pt;width:538.55pt;height:721.4pt;z-index:251658240" coordorigin="10675,10559" coordsize="683,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">
            <v:group id="Group 3" o:spid="_x0000_s1027" style="position:absolute;left:10723;top:10559;width:173;height:53" coordorigin="10876,10976" coordsize="172,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10913;top:10983;width:124;height: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Jh4MMA&#10;AADaAAAADwAAAGRycy9kb3ducmV2LnhtbESPUWvCQBCE3wv+h2OFvumlFltJPUUErUGsGP0BS26b&#10;hOb2Qm6r6b/vFYQ+DjPzDTNf9q5RV+pC7dnA0zgBRVx4W3Np4HLejGaggiBbbDyTgR8KsFwMHuaY&#10;Wn/jE11zKVWEcEjRQCXSplqHoiKHYexb4uh9+s6hRNmV2nZ4i3DX6EmSvGiHNceFCltaV1R85d/O&#10;wDRk+9dZVm44O04+8tW7bA97MeZx2K/eQAn18h++t3fWwDP8XYk3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Jh4MMAAADaAAAADwAAAAAAAAAAAAAAAACYAgAAZHJzL2Rv&#10;d25yZXYueG1sUEsFBgAAAAAEAAQA9QAAAIgDAAAAAA==&#10;" filled="f" fillcolor="#fffffe" stroked="f" strokecolor="black [0]" insetpen="t">
                <v:textbox inset="2.88pt,2.88pt,2.88pt,2.88pt">
                  <w:txbxContent>
                    <w:p w:rsidR="00544F97" w:rsidRDefault="00544F97" w:rsidP="00544F97">
                      <w:pPr>
                        <w:widowControl w:val="0"/>
                        <w:tabs>
                          <w:tab w:val="left" w:pos="128"/>
                        </w:tabs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36"/>
                          <w:szCs w:val="36"/>
                        </w:rPr>
                        <w:t>Paralegal</w:t>
                      </w:r>
                    </w:p>
                  </w:txbxContent>
                </v:textbox>
              </v:shape>
              <v:group id="Group 5" o:spid="_x0000_s1029" style="position:absolute;left:10876;top:10976;width:37;height:40" coordorigin="11437,10628" coordsize="45,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6" o:spid="_x0000_s1030" style="position:absolute;left:11439;top:10646;width:43;height:30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32r8MA&#10;AADaAAAADwAAAGRycy9kb3ducmV2LnhtbESPQYvCMBSE74L/ITzBi2iqdWWpRlFxwYsH3WXPj+bZ&#10;FpuX0sS27q83grDHYWa+YVabzpSiodoVlhVMJxEI4tTqgjMFP99f408QziNrLC2Tggc52Kz7vRUm&#10;2rZ8pubiMxEg7BJUkHtfJVK6NCeDbmIr4uBdbW3QB1lnUtfYBrgp5SyKFtJgwWEhx4r2OaW3y90o&#10;+Dua0+z3VEW7dnsYxeeYm3kaKzUcdNslCE+d/w+/20et4ANeV8INk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32r8MAAADaAAAADwAAAAAAAAAAAAAAAACYAgAAZHJzL2Rv&#10;d25yZXYueG1sUEsFBgAAAAAEAAQA9QAAAIgDAAAAAA==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8,1388;863,2025;0,900;975,2438;3863,1800;4125,0;3788,1388" o:connectangles="0,0,0,0,0,0,0"/>
                </v:shape>
                <v:shape id="Freeform 7" o:spid="_x0000_s1031" style="position:absolute;left:11437;top:10635;width:41;height:36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udR8MA&#10;AADaAAAADwAAAGRycy9kb3ducmV2LnhtbESPQWvCQBSE7wX/w/IEb82mgpJG11CEUItQMC09P7LP&#10;bNrs25jdavrv3YLgcZiZb5h1MdpOnGnwrWMFT0kKgrh2uuVGwedH+ZiB8AFZY+eYFPyRh2IzeVhj&#10;rt2FD3SuQiMihH2OCkwIfS6lrw1Z9InriaN3dIPFEOXQSD3gJcJtJ+dpupQWW44LBnvaGqp/ql+r&#10;4P3NmCwtaVF9zbPnhdufqu9XVGo2HV9WIAKN4R6+tXdawRL+r8QbID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udR8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,3038;375,1425;562,0;150,1763;2662,3413;4087,2288;2887,3038" o:connectangles="0,0,0,0,0,0,0"/>
                </v:shape>
                <v:shape id="Freeform 8" o:spid="_x0000_s1032" style="position:absolute;left:11442;top:10629;width:23;height:33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4t3MQA&#10;AADaAAAADwAAAGRycy9kb3ducmV2LnhtbESPQWvCQBSE74L/YXmF3nRTW2JJ3QQRWupJjemht0f2&#10;NQnNvg3ZrYn99a4geBxm5htmlY2mFSfqXWNZwdM8AkFcWt1wpaA4vs9eQTiPrLG1TArO5CBLp5MV&#10;JtoOfKBT7isRIOwSVFB73yVSurImg25uO+Lg/djeoA+yr6TucQhw08pFFMXSYMNhocaONjWVv/mf&#10;UbD/L7/xA1/iczzI7fN2lEXxtVPq8WFcv4HwNPp7+Nb+1AqWcL0SboB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OLdzEAAAA2g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,2925;788,675;1688,0;488,750;975,3000;2363,3188;1275,2925" o:connectangles="0,0,0,0,0,0,0"/>
                </v:shape>
                <v:shape id="Freeform 9" o:spid="_x0000_s1033" style="position:absolute;left:11445;top:10628;width:28;height:31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98xL8A&#10;AADaAAAADwAAAGRycy9kb3ducmV2LnhtbERPTYvCMBC9L/gfwgje1lQPIl2jqCgqIsuqF29DMrbF&#10;ZhKaqPXfm4Owx8f7nsxaW4sHNaFyrGDQz0AQa2cqLhScT+vvMYgQkQ3WjknBiwLMpp2vCebGPfmP&#10;HsdYiBTCIUcFZYw+lzLokiyGvvPEibu6xmJMsCmkafCZwm0th1k2khYrTg0lelqWpG/Hu1Ww2Jg6&#10;83q93L3072B12F6q/dwr1eu28x8Qkdr4L/64t0ZB2pqupBsgp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33zEvwAAANoAAAAPAAAAAAAAAAAAAAAAAJgCAABkcnMvZG93bnJl&#10;di54bWxQSwUGAAAAAAQABAD1AAAAhAMAAAAA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,2250;1725,263;2813,413;1425,113;188,2063;1050,3188;450,2250" o:connectangles="0,0,0,0,0,0,0"/>
                </v:shape>
                <v:shape id="Freeform 10" o:spid="_x0000_s1034" style="position:absolute;left:11452;top:10634;width:19;height:22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qwKMMA&#10;AADaAAAADwAAAGRycy9kb3ducmV2LnhtbESPQWvCQBSE7wX/w/IEL0U38SBt6iqiVLTgocbS6yP7&#10;mgSzb0P2VeO/7wpCj8PMfMPMl71r1IW6UHs2kE4SUMSFtzWXBk75+/gFVBBki41nMnCjAMvF4GmO&#10;mfVX/qTLUUoVIRwyNFCJtJnWoajIYZj4ljh6P75zKFF2pbYdXiPcNXqaJDPtsOa4UGFL64qK8/HX&#10;GUg23/lh24udfeXPadh/HFISMWY07FdvoIR6+Q8/2jtr4BXuV+IN0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qwKMMAAADaAAAADwAAAAAAAAAAAAAAAACYAgAAZHJzL2Rv&#10;d25yZXYueG1sUEsFBgAAAAAEAAQA9QAAAIg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,1613;1125,188;1875,225;938,113;188,1538;825,2250;375,1613" o:connectangles="0,0,0,0,0,0,0"/>
                </v:shape>
                <v:shape id="Freeform 11" o:spid="_x0000_s1035" style="position:absolute;left:11455;top:10634;width:23;height:17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co8UA&#10;AADbAAAADwAAAGRycy9kb3ducmV2LnhtbESPzW7CQAyE75V4h5WReisbOFRVyoLSCgSiPfD3AFbW&#10;zabNeqPsAoGnrw9I3GzNeObzdN77Rp2pi3VgA+NRBoq4DLbmysDxsHx5AxUTssUmMBm4UoT5bPA0&#10;xdyGC+/ovE+VkhCOORpwKbW51rF05DGOQkss2k/oPCZZu0rbDi8S7hs9ybJX7bFmaXDY0qej8m9/&#10;8gY28ev3sNh+h2pVL9z141Zsj7vCmOdhX7yDStSnh/l+vbaCL/Tyiwy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rNyj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,975;1800,488;2287,1050;1725,263;187,750;150,1725;262,975" o:connectangles="0,0,0,0,0,0,0"/>
                </v:shape>
              </v:group>
              <v:shape id="Text Box 12" o:spid="_x0000_s1036" type="#_x0000_t202" style="position:absolute;left:10914;top:11001;width:135;height: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GnA8AA&#10;AADbAAAADwAAAGRycy9kb3ducmV2LnhtbERPTYvCMBC9C/6HMII3m6qgUo0igrCHhVV38Tw2Y1ts&#10;JiWJtru/fiMI3ubxPme16UwtHuR8ZVnBOElBEOdWV1wo+PnejxYgfEDWWFsmBb/kYbPu91aYadvy&#10;kR6nUIgYwj5DBWUITSalz0sy6BPbEEfuap3BEKErpHbYxnBTy0mazqTBimNDiQ3tSspvp7tRcL7M&#10;74fWTQ/H218zq+3Wf30Gr9Rw0G2XIAJ14S1+uT90nD+G5y/xA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7GnA8AAAADbAAAADwAAAAAAAAAAAAAAAACYAgAAZHJzL2Rvd25y&#10;ZXYueG1sUEsFBgAAAAAEAAQA9QAAAIUDAAAAAA==&#10;" filled="f" stroked="f" strokecolor="black [0]" insetpen="t">
                <v:textbox inset="2.88pt,2.88pt,2.88pt,2.88pt">
                  <w:txbxContent>
                    <w:p w:rsidR="00544F97" w:rsidRDefault="00544F97" w:rsidP="00544F97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i/>
                          <w:iCs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In Certification Training</w:t>
                      </w:r>
                    </w:p>
                  </w:txbxContent>
                </v:textbox>
              </v:shape>
            </v:group>
            <v:group id="Group 13" o:spid="_x0000_s1037" style="position:absolute;left:11087;top:10561;width:107;height:158" coordorigin="11051,10947" coordsize="107,1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Text Box 14" o:spid="_x0000_s1038" type="#_x0000_t202" style="position:absolute;left:11051;top:10968;width:107;height:1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iRMIA&#10;AADbAAAADwAAAGRycy9kb3ducmV2LnhtbERP22rCQBB9L/gPywh9000ttpK6ighag1gx+gFDdpqE&#10;ZmdDdqrp33cLQt/mcK4zX/auUVfqQu3ZwNM4AUVceFtzaeBy3oxmoIIgW2w8k4EfCrBcDB7mmFp/&#10;4xNdcylVDOGQooFKpE21DkVFDsPYt8SR+/SdQ4mwK7Xt8BbDXaMnSfKiHdYcGypsaV1R8ZV/OwPT&#10;kO1fZ1m54ew4+chX77I97MWYx2G/egMl1Mu/+O7e2Tj/Gf5+iQf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+aJEwgAAANsAAAAPAAAAAAAAAAAAAAAAAJgCAABkcnMvZG93&#10;bnJldi54bWxQSwUGAAAAAAQABAD1AAAAhwMAAAAA&#10;" filled="f" fillcolor="#fffffe" stroked="f" strokecolor="black [0]" insetpen="t">
                <v:textbox inset="2.88pt,2.88pt,2.88pt,2.88pt">
                  <w:txbxContent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  <w:t>4500 NE 125th Pl. #15</w:t>
                      </w:r>
                    </w:p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  <w:t>Portland, Oregon 97210</w:t>
                      </w:r>
                    </w:p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  <w:t xml:space="preserve">208.717.7771 phone  </w:t>
                      </w:r>
                    </w:p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  <w:t> </w:t>
                      </w:r>
                    </w:p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14"/>
                          <w:szCs w:val="14"/>
                        </w:rPr>
                        <w:t>alenahoene@gmail.com</w:t>
                      </w:r>
                    </w:p>
                  </w:txbxContent>
                </v:textbox>
              </v:shape>
              <v:shape id="Text Box 15" o:spid="_x0000_s1039" type="#_x0000_t202" style="position:absolute;left:11051;top:10947;width:94;height: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A6MMIA&#10;AADbAAAADwAAAGRycy9kb3ducmV2LnhtbERP22rCQBB9L/gPywh9002ltpK6ighag1gx+gFDdpqE&#10;ZmdDdqrp33cLQt/mcK4zX/auUVfqQu3ZwNM4AUVceFtzaeBy3oxmoIIgW2w8k4EfCrBcDB7mmFp/&#10;4xNdcylVDOGQooFKpE21DkVFDsPYt8SR+/SdQ4mwK7Xt8BbDXaMnSfKiHdYcGypsaV1R8ZV/OwPT&#10;kO1fZ1m54ew4+chX77I97MWYx2G/egMl1Mu/+O7e2Tj/Gf5+iQfo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EDowwgAAANsAAAAPAAAAAAAAAAAAAAAAAJgCAABkcnMvZG93&#10;bnJldi54bWxQSwUGAAAAAAQABAD1AAAAhwMAAAAA&#10;" filled="f" fillcolor="#fffffe" stroked="f" strokecolor="black [0]" insetpen="t">
                <v:textbox inset="2.88pt,2.88pt,2.88pt,2.88pt">
                  <w:txbxContent>
                    <w:p w:rsidR="00544F97" w:rsidRDefault="00544F97" w:rsidP="00544F97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</w:rPr>
                        <w:t>Alena I. Hoene</w:t>
                      </w:r>
                    </w:p>
                  </w:txbxContent>
                </v:textbox>
              </v:shape>
            </v:group>
            <v:group id="Group 16" o:spid="_x0000_s1040" style="position:absolute;left:10675;top:11383;width:684;height:92" coordorigin="10858,11046" coordsize="320,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<v:shape id="Freeform 17" o:spid="_x0000_s1041" style="position:absolute;left:10858;top:11051;width:320;height:58;visibility:visible;mso-wrap-style:square;v-text-anchor:top" coordsize="1008,1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OPHb0A&#10;AADbAAAADwAAAGRycy9kb3ducmV2LnhtbERPTYvCMBC9C/6HMII3TbpIkWoUERSvdkXwNjRjW2wm&#10;pcna+u+NIOxtHu9z1tvBNuJJna8da0jmCgRx4UzNpYbL72G2BOEDssHGMWl4kYftZjxaY2Zcz2d6&#10;5qEUMYR9hhqqENpMSl9UZNHPXUscubvrLIYIu1KaDvsYbhv5o1QqLdYcGypsaV9R8cj/rIayT+/5&#10;USU3dTydaxUW1zSRV62nk2G3AhFoCP/ir/tk4vwUPr/EA+Tm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nOPHb0AAADbAAAADwAAAAAAAAAAAAAAAACYAgAAZHJzL2Rvd25yZXYu&#10;eG1sUEsFBgAAAAAEAAQA9QAAAIIDAAAAAA==&#10;" path="m1008,185v,-127,,-127,,-127c631,19,295,2,,,,185,,185,,185r1008,xe" fillcolor="#2e3640" stroked="f" strokecolor="#212120">
                <v:shadow color="#8c8682"/>
                <v:path arrowok="t" o:connecttype="custom" o:connectlocs="32004,5898;32004,1849;0,0;0,5898;32004,5898" o:connectangles="0,0,0,0,0"/>
              </v:shape>
              <v:group id="Group 18" o:spid="_x0000_s1042" style="position:absolute;left:10858;top:11046;width:320;height:48" coordorigin="10858,11046" coordsize="320,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19" o:spid="_x0000_s1043" style="position:absolute;left:10858;top:11072;width:320;height:22;visibility:visible;mso-wrap-style:square;v-text-anchor:top" coordsize="1008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0qa8UA&#10;AADbAAAADwAAAGRycy9kb3ducmV2LnhtbESPQUvDQBCF74X+h2UKXorZaKGU2G0RrSCVHpqKeByy&#10;YxLMzobdTRr/vXMQvM3w3rz3zXY/uU6NFGLr2cBdloMirrxtuTbwfnm53YCKCdli55kM/FCE/W4+&#10;22Jh/ZXPNJapVhLCsUADTUp9oXWsGnIYM98Ti/blg8Mka6i1DXiVcNfp+zxfa4ctS0ODPT01VH2X&#10;gzOwPOLoy3oYPj/8ST+Hw6FcveXG3CymxwdQiab0b/67frWCL7Dyiwygd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SprxQAAANsAAAAPAAAAAAAAAAAAAAAAAJgCAABkcnMv&#10;ZG93bnJldi54bWxQSwUGAAAAAAQABAD1AAAAigMAAAAA&#10;" path="m,c389,2,734,33,1008,69e" filled="f" fillcolor="#fffffe" strokecolor="#fffffe" strokeweight=".17714mm">
                  <v:stroke joinstyle="miter"/>
                  <v:shadow color="#8c8682"/>
                  <v:path arrowok="t" o:connecttype="custom" o:connectlocs="0,0;32004,2200" o:connectangles="0,0"/>
                </v:shape>
                <v:shape id="Freeform 20" o:spid="_x0000_s1044" style="position:absolute;left:10858;top:11057;width:320;height:14;visibility:visible;mso-wrap-style:square;v-text-anchor:top" coordsize="100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dndsMA&#10;AADbAAAADwAAAGRycy9kb3ducmV2LnhtbERPTWsCMRC9C/6HMIVepGarRepqlCIVSg+ia6F4Gzbj&#10;ZutmEjaprv++EQre5vE+Z77sbCPO1IbasYLnYQaCuHS65krB13799AoiRGSNjWNScKUAy0W/N8dc&#10;uwvv6FzESqQQDjkqMDH6XMpQGrIYhs4TJ+7oWosxwbaSusVLCreNHGXZRFqsOTUY9LQyVJ6KX6tg&#10;ZNY/3y+b1fZ9UnwGLw9jN/Cs1OND9zYDEamLd/G/+0On+VO4/ZIO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dndsMAAADbAAAADwAAAAAAAAAAAAAAAACYAgAAZHJzL2Rv&#10;d25yZXYueG1sUEsFBgAAAAAEAAQA9QAAAIgDAAAAAA==&#10;" path="m,12c386,,731,18,1008,45e" filled="f" fillcolor="#fffffe" strokecolor="#fffffe" strokeweight=".17714mm">
                  <v:stroke joinstyle="miter"/>
                  <v:shadow color="#8c8682"/>
                  <v:path arrowok="t" o:connecttype="custom" o:connectlocs="0,383;32004,1435" o:connectangles="0,0"/>
                </v:shape>
                <v:shape id="Freeform 21" o:spid="_x0000_s1045" style="position:absolute;left:10858;top:11046;width:320;height:17;visibility:visible;mso-wrap-style:square;v-text-anchor:top" coordsize="100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u9JbsA&#10;AADbAAAADwAAAGRycy9kb3ducmV2LnhtbERPSwrCMBDdC94hjOBOUyvUUo3iB8GtnwOMzdgWm0lp&#10;ora3NwvB5eP9V5vO1OJNrassK5hNIxDEudUVFwpu1+MkBeE8ssbaMinoycFmPRysMNP2w2d6X3wh&#10;Qgi7DBWU3jeZlC4vyaCb2oY4cA/bGvQBtoXULX5CuKllHEWJNFhxaCixoX1J+fPyMgp2975PmqJP&#10;boe404t5nc6NTJUaj7rtEoSnzv/FP/dJK4jD+vAl/AC5/g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bvSW7AAAA2wAAAA8AAAAAAAAAAAAAAAAAmAIAAGRycy9kb3ducmV2Lnht&#10;bFBLBQYAAAAABAAEAPUAAACAAwAAAAA=&#10;" path="m1008,53c731,22,387,,,8e" filled="f" fillcolor="#fffffe" strokecolor="#efb32f" strokeweight=".17714mm">
                  <v:stroke joinstyle="miter"/>
                  <v:shadow color="#8c8682"/>
                  <v:path arrowok="t" o:connecttype="custom" o:connectlocs="32004,1690;0,255" o:connectangles="0,0"/>
                </v:shape>
                <v:shape id="Freeform 22" o:spid="_x0000_s1046" style="position:absolute;left:10858;top:11058;width:320;height:17;visibility:visible;mso-wrap-style:square;v-text-anchor:top" coordsize="10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AzNcMA&#10;AADbAAAADwAAAGRycy9kb3ducmV2LnhtbESPQYvCMBCF78L+hzDC3jRVWJWuaXEFcQ9erF72NjRj&#10;U2wmpYm1/vuNIHh8vHnfm7fOB9uInjpfO1YwmyYgiEuna64UnE+7yQqED8gaG8ek4EEe8uxjtMZU&#10;uzsfqS9CJSKEfYoKTAhtKqUvDVn0U9cSR+/iOoshyq6SusN7hNtGzpNkIS3WHBsMtrQ1VF6Lm41v&#10;XI5/za03q/pQ4Ndj+VNs/H6r1Od42HyDCDSE9/Er/asVzGfw3BI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AzNcMAAADbAAAADwAAAAAAAAAAAAAAAACYAgAAZHJzL2Rv&#10;d25yZXYueG1sUEsFBgAAAAAEAAQA9QAAAIgDAAAAAA==&#10;" path="m,7c387,,731,24,1008,54e" filled="f" fillcolor="#fffffe" strokecolor="#fffffe" strokeweight=".17714mm">
                  <v:stroke joinstyle="miter"/>
                  <v:shadow color="#8c8682"/>
                  <v:path arrowok="t" o:connecttype="custom" o:connectlocs="0,223;32004,1721" o:connectangles="0,0"/>
                </v:shape>
                <v:shape id="Freeform 23" o:spid="_x0000_s1047" style="position:absolute;left:10858;top:11070;width:320;height:17;visibility:visible;mso-wrap-style:square;v-text-anchor:top" coordsize="1008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WGycEA&#10;AADbAAAADwAAAGRycy9kb3ducmV2LnhtbESPzWrDMBCE74W8g9hAbrUcB1zjWAn5IdBr0zzAxtrY&#10;JtbKWIp/3r4qFHocZuYbpthPphUD9a6xrGAdxSCIS6sbrhTcvi/vGQjnkTW2lknBTA72u8Vbgbm2&#10;I3/RcPWVCBB2OSqove9yKV1Zk0EX2Y44eA/bG/RB9pXUPY4BblqZxHEqDTYcFmrs6FRT+by+jILj&#10;fZ7TrprT2zmZ9MemzTZGZkqtltNhC8LT5P/Df+1PrSBJ4PdL+AFy9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FhsnBAAAA2wAAAA8AAAAAAAAAAAAAAAAAmAIAAGRycy9kb3du&#10;cmV2LnhtbFBLBQYAAAAABAAEAPUAAACGAwAAAAA=&#10;" path="m,8c386,,731,23,1008,53e" filled="f" fillcolor="#fffffe" strokecolor="#efb32f" strokeweight=".17714mm">
                  <v:stroke joinstyle="miter"/>
                  <v:shadow color="#8c8682"/>
                  <v:path arrowok="t" o:connecttype="custom" o:connectlocs="0,255;32004,1690" o:connectangles="0,0"/>
                </v:shape>
              </v:group>
            </v:group>
          </v:group>
        </w:pict>
      </w:r>
    </w:p>
    <w:p w:rsidR="00544F97" w:rsidRDefault="00544F97"/>
    <w:p w:rsidR="00544F97" w:rsidRDefault="00544F97"/>
    <w:p w:rsidR="00544F97" w:rsidRDefault="00544F97"/>
    <w:p w:rsidR="00544F97" w:rsidRPr="00AA0286" w:rsidRDefault="00AA0286">
      <w:pPr>
        <w:rPr>
          <w:b/>
          <w:sz w:val="28"/>
          <w:szCs w:val="28"/>
        </w:rPr>
      </w:pPr>
      <w:r w:rsidRPr="00AA0286">
        <w:rPr>
          <w:b/>
          <w:sz w:val="28"/>
          <w:szCs w:val="28"/>
        </w:rPr>
        <w:t>Objective</w:t>
      </w:r>
    </w:p>
    <w:p w:rsidR="00AA0286" w:rsidRDefault="00AA0286">
      <w:pPr>
        <w:rPr>
          <w:sz w:val="24"/>
          <w:szCs w:val="24"/>
        </w:rPr>
      </w:pPr>
      <w:r>
        <w:rPr>
          <w:sz w:val="24"/>
          <w:szCs w:val="24"/>
        </w:rPr>
        <w:t>To obtain a full time career as a paralegal or legal assistant.</w:t>
      </w:r>
    </w:p>
    <w:p w:rsidR="00AA0286" w:rsidRDefault="00AA0286">
      <w:pPr>
        <w:rPr>
          <w:b/>
          <w:sz w:val="28"/>
          <w:szCs w:val="28"/>
        </w:rPr>
      </w:pPr>
      <w:r w:rsidRPr="00AA0286">
        <w:rPr>
          <w:b/>
          <w:sz w:val="28"/>
          <w:szCs w:val="28"/>
        </w:rPr>
        <w:t>Professional Profile</w:t>
      </w:r>
    </w:p>
    <w:p w:rsidR="00AA0286" w:rsidRDefault="00AA0286">
      <w:pPr>
        <w:rPr>
          <w:sz w:val="24"/>
          <w:szCs w:val="24"/>
        </w:rPr>
      </w:pPr>
      <w:r>
        <w:rPr>
          <w:sz w:val="24"/>
          <w:szCs w:val="24"/>
        </w:rPr>
        <w:t xml:space="preserve">I am currently studying at Portland Community College, majoring in Paralegal Studies. </w:t>
      </w:r>
    </w:p>
    <w:p w:rsidR="00AA0286" w:rsidRDefault="00AA0286">
      <w:pPr>
        <w:rPr>
          <w:sz w:val="24"/>
          <w:szCs w:val="24"/>
        </w:rPr>
      </w:pPr>
      <w:r>
        <w:rPr>
          <w:sz w:val="24"/>
          <w:szCs w:val="24"/>
        </w:rPr>
        <w:t>I posses the following skills that are relevant to this position:</w:t>
      </w:r>
    </w:p>
    <w:p w:rsidR="00AA0286" w:rsidRDefault="00AA0286" w:rsidP="00AA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Great communication</w:t>
      </w:r>
    </w:p>
    <w:p w:rsidR="00AA0286" w:rsidRDefault="00AA0286" w:rsidP="00AA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Outstanding work ethic and organizational skills.</w:t>
      </w:r>
    </w:p>
    <w:p w:rsidR="00AA0286" w:rsidRDefault="00AA0286" w:rsidP="00AA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Optimistic and extroverted personality</w:t>
      </w:r>
    </w:p>
    <w:p w:rsidR="00AA0286" w:rsidRDefault="00AA0286" w:rsidP="00AA02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 well by myself or in a group setting</w:t>
      </w:r>
    </w:p>
    <w:p w:rsidR="00B15503" w:rsidRDefault="00543A3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Professional Accomplishments</w:t>
      </w:r>
    </w:p>
    <w:p w:rsidR="00543A3E" w:rsidRDefault="00543A3E">
      <w:pPr>
        <w:rPr>
          <w:sz w:val="24"/>
          <w:szCs w:val="24"/>
        </w:rPr>
      </w:pPr>
      <w:r>
        <w:rPr>
          <w:sz w:val="24"/>
          <w:szCs w:val="24"/>
        </w:rPr>
        <w:t>Institute for Paralegal Education</w:t>
      </w:r>
    </w:p>
    <w:p w:rsidR="00543A3E" w:rsidRPr="007F47AE" w:rsidRDefault="00543A3E" w:rsidP="00543A3E">
      <w:pPr>
        <w:pStyle w:val="ListParagraph"/>
        <w:numPr>
          <w:ilvl w:val="0"/>
          <w:numId w:val="2"/>
        </w:numPr>
      </w:pPr>
      <w:r w:rsidRPr="007F47AE">
        <w:t>Participated in the professional development seminar</w:t>
      </w:r>
    </w:p>
    <w:p w:rsidR="00543A3E" w:rsidRPr="007F47AE" w:rsidRDefault="00543A3E" w:rsidP="00543A3E">
      <w:pPr>
        <w:pStyle w:val="ListParagraph"/>
        <w:numPr>
          <w:ilvl w:val="1"/>
          <w:numId w:val="2"/>
        </w:numPr>
      </w:pPr>
      <w:r w:rsidRPr="007F47AE">
        <w:t>Trial Preparation from Start to Finish for Paralegals</w:t>
      </w:r>
    </w:p>
    <w:p w:rsidR="00543A3E" w:rsidRPr="007F47AE" w:rsidRDefault="00543A3E" w:rsidP="00543A3E">
      <w:pPr>
        <w:pStyle w:val="ListParagraph"/>
        <w:numPr>
          <w:ilvl w:val="0"/>
          <w:numId w:val="2"/>
        </w:numPr>
      </w:pPr>
      <w:r w:rsidRPr="007F47AE">
        <w:t>Obtained a Certificate of Completion for this seminar on May 17, 2012</w:t>
      </w:r>
    </w:p>
    <w:p w:rsidR="00544F97" w:rsidRDefault="00543A3E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Work History</w:t>
      </w:r>
    </w:p>
    <w:p w:rsidR="00543A3E" w:rsidRDefault="00543A3E">
      <w:pPr>
        <w:rPr>
          <w:sz w:val="24"/>
          <w:szCs w:val="24"/>
        </w:rPr>
      </w:pPr>
      <w:r>
        <w:rPr>
          <w:sz w:val="24"/>
          <w:szCs w:val="24"/>
        </w:rPr>
        <w:t>Taco Time International - Customer Service/Cashier/Cook</w:t>
      </w:r>
    </w:p>
    <w:p w:rsidR="00543A3E" w:rsidRPr="007F47AE" w:rsidRDefault="007F47AE" w:rsidP="007F47AE">
      <w:pPr>
        <w:pStyle w:val="ListParagraph"/>
        <w:numPr>
          <w:ilvl w:val="0"/>
          <w:numId w:val="3"/>
        </w:numPr>
      </w:pPr>
      <w:r w:rsidRPr="007F47AE">
        <w:t>Assisted Customers, prepared food, cleaned and maintained the store</w:t>
      </w:r>
    </w:p>
    <w:p w:rsidR="007F47AE" w:rsidRPr="007F47AE" w:rsidRDefault="007F47AE" w:rsidP="007F47AE">
      <w:pPr>
        <w:pStyle w:val="ListParagraph"/>
        <w:numPr>
          <w:ilvl w:val="0"/>
          <w:numId w:val="3"/>
        </w:numPr>
      </w:pPr>
      <w:r w:rsidRPr="007F47AE">
        <w:t>Employed June 2010 – May 2012</w:t>
      </w:r>
    </w:p>
    <w:p w:rsidR="007F47AE" w:rsidRDefault="007F47AE" w:rsidP="007F47AE">
      <w:pPr>
        <w:rPr>
          <w:sz w:val="24"/>
          <w:szCs w:val="24"/>
        </w:rPr>
      </w:pPr>
      <w:r>
        <w:rPr>
          <w:sz w:val="24"/>
          <w:szCs w:val="24"/>
        </w:rPr>
        <w:t>Hoene Hardware – Customer Service Associate/Sales Associate</w:t>
      </w:r>
    </w:p>
    <w:p w:rsidR="007F47AE" w:rsidRPr="007F47AE" w:rsidRDefault="007F47AE" w:rsidP="007F47AE">
      <w:pPr>
        <w:pStyle w:val="ListParagraph"/>
        <w:numPr>
          <w:ilvl w:val="0"/>
          <w:numId w:val="4"/>
        </w:numPr>
      </w:pPr>
      <w:r w:rsidRPr="007F47AE">
        <w:t>Assisted Customers in the purchase of hardware, appliances, and floor coverings. Cleaned and maintained sales floor. Stocked merchandise. Balanced registers.</w:t>
      </w:r>
    </w:p>
    <w:p w:rsidR="007F47AE" w:rsidRPr="007F47AE" w:rsidRDefault="007F47AE" w:rsidP="007F47AE">
      <w:pPr>
        <w:pStyle w:val="ListParagraph"/>
        <w:numPr>
          <w:ilvl w:val="0"/>
          <w:numId w:val="4"/>
        </w:numPr>
      </w:pPr>
      <w:r w:rsidRPr="007F47AE">
        <w:t>Employed November 2009 – January 2010</w:t>
      </w:r>
    </w:p>
    <w:p w:rsidR="007F47AE" w:rsidRDefault="007F47AE" w:rsidP="007F47AE">
      <w:pPr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7F47AE" w:rsidRDefault="007F47AE" w:rsidP="007F47AE">
      <w:pPr>
        <w:rPr>
          <w:sz w:val="24"/>
          <w:szCs w:val="24"/>
        </w:rPr>
      </w:pPr>
      <w:r>
        <w:rPr>
          <w:sz w:val="24"/>
          <w:szCs w:val="24"/>
        </w:rPr>
        <w:t>Portland Community College – Currently attending</w:t>
      </w:r>
    </w:p>
    <w:p w:rsidR="007F47AE" w:rsidRDefault="007F47AE" w:rsidP="007F47AE">
      <w:pPr>
        <w:rPr>
          <w:sz w:val="24"/>
          <w:szCs w:val="24"/>
        </w:rPr>
      </w:pPr>
      <w:r>
        <w:rPr>
          <w:sz w:val="24"/>
          <w:szCs w:val="24"/>
        </w:rPr>
        <w:t>Lewis-Clark State College – August 2010-May 2012 (Studied Social Work and Paralegal Studies) GPA: 3</w:t>
      </w:r>
      <w:r w:rsidR="00EA3B39">
        <w:rPr>
          <w:sz w:val="24"/>
          <w:szCs w:val="24"/>
        </w:rPr>
        <w:t>.0</w:t>
      </w:r>
    </w:p>
    <w:p w:rsidR="007F47AE" w:rsidRPr="007F47AE" w:rsidRDefault="007F47AE" w:rsidP="007F47AE">
      <w:pPr>
        <w:rPr>
          <w:sz w:val="24"/>
          <w:szCs w:val="24"/>
        </w:rPr>
      </w:pPr>
      <w:r>
        <w:rPr>
          <w:sz w:val="24"/>
          <w:szCs w:val="24"/>
        </w:rPr>
        <w:t>Prairie High School – August 2006-May 2010 (General Studies) GPA: 3.5</w:t>
      </w:r>
    </w:p>
    <w:sectPr w:rsidR="007F47AE" w:rsidRPr="007F47AE" w:rsidSect="00544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37E8A"/>
    <w:multiLevelType w:val="hybridMultilevel"/>
    <w:tmpl w:val="8AF6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14E8C"/>
    <w:multiLevelType w:val="hybridMultilevel"/>
    <w:tmpl w:val="353C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0121D"/>
    <w:multiLevelType w:val="hybridMultilevel"/>
    <w:tmpl w:val="4994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8C4E13"/>
    <w:multiLevelType w:val="hybridMultilevel"/>
    <w:tmpl w:val="E22A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702815"/>
    <w:rsid w:val="002D3218"/>
    <w:rsid w:val="00543A3E"/>
    <w:rsid w:val="00544F97"/>
    <w:rsid w:val="00702815"/>
    <w:rsid w:val="007F47AE"/>
    <w:rsid w:val="00AA0286"/>
    <w:rsid w:val="00B15503"/>
    <w:rsid w:val="00D855E8"/>
    <w:rsid w:val="00E743D1"/>
    <w:rsid w:val="00EA3B39"/>
    <w:rsid w:val="00EC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F97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na\AppData\Local\Microsoft\Windows\Temporary%20Internet%20Files\Content.IE5\0OLV0M8G\Alena%20I.%20Hoene%20-%20Letterhead%200519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Alena I. Hoene - Letterhead 051912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2</cp:revision>
  <cp:lastPrinted>2012-05-20T00:57:00Z</cp:lastPrinted>
  <dcterms:created xsi:type="dcterms:W3CDTF">2012-05-21T17:48:00Z</dcterms:created>
  <dcterms:modified xsi:type="dcterms:W3CDTF">2012-05-21T17:48:00Z</dcterms:modified>
</cp:coreProperties>
</file>