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Imprint MT Shadow" w:hAnsi="Imprint MT Shadow"/>
          <w:sz w:val="32"/>
          <w:szCs w:val="32"/>
        </w:rPr>
        <w:alias w:val="Author"/>
        <w:id w:val="4805016"/>
        <w:placeholder>
          <w:docPart w:val="45C29A4F1850487581F2C49E3863593C"/>
        </w:placeholder>
        <w:dataBinding w:prefixMappings="xmlns:ns0='http://schemas.openxmlformats.org/package/2006/metadata/core-properties' xmlns:ns1='http://purl.org/dc/elements/1.1/'" w:xpath="/ns0:coreProperties[1]/ns1:creator[1]" w:storeItemID="{6C3C8BC8-F283-45AE-878A-BAB7291924A1}"/>
        <w:text/>
      </w:sdtPr>
      <w:sdtEndPr/>
      <w:sdtContent>
        <w:p w:rsidR="00666B90" w:rsidRPr="00006FB8" w:rsidRDefault="00BB5D88">
          <w:pPr>
            <w:pStyle w:val="YourName"/>
            <w:rPr>
              <w:rFonts w:ascii="Imprint MT Shadow" w:hAnsi="Imprint MT Shadow"/>
              <w:sz w:val="32"/>
              <w:szCs w:val="32"/>
            </w:rPr>
          </w:pPr>
          <w:r w:rsidRPr="00006FB8">
            <w:rPr>
              <w:rFonts w:ascii="Imprint MT Shadow" w:hAnsi="Imprint MT Shadow"/>
              <w:sz w:val="32"/>
              <w:szCs w:val="32"/>
            </w:rPr>
            <w:t>Samantha O'Connor-Mejia</w:t>
          </w:r>
        </w:p>
      </w:sdtContent>
    </w:sdt>
    <w:p w:rsidR="00666B90" w:rsidRDefault="00BB5D88">
      <w:pPr>
        <w:pStyle w:val="ContactInformation"/>
      </w:pPr>
      <w:r>
        <w:t>178 Mathews King Rd</w:t>
      </w:r>
      <w:r w:rsidR="004630F2">
        <w:t xml:space="preserve">, </w:t>
      </w:r>
      <w:r>
        <w:t>Luverne, AL 36049</w:t>
      </w:r>
      <w:r w:rsidR="004630F2">
        <w:t xml:space="preserve"> | </w:t>
      </w:r>
      <w:r>
        <w:t>352.942.8305</w:t>
      </w:r>
      <w:r w:rsidR="004630F2">
        <w:t xml:space="preserve"> | </w:t>
      </w:r>
      <w:r>
        <w:t>smejia@troy.edu</w:t>
      </w:r>
    </w:p>
    <w:p w:rsidR="00666B90" w:rsidRPr="00006FB8" w:rsidRDefault="004630F2">
      <w:pPr>
        <w:pStyle w:val="SectionHeading"/>
        <w:rPr>
          <w:rFonts w:ascii="AR JULIAN" w:hAnsi="AR JULIAN"/>
          <w:sz w:val="22"/>
        </w:rPr>
      </w:pPr>
      <w:r w:rsidRPr="00006FB8">
        <w:rPr>
          <w:rFonts w:ascii="AR JULIAN" w:hAnsi="AR JULIAN"/>
          <w:sz w:val="22"/>
        </w:rPr>
        <w:t>EDUCATION</w:t>
      </w:r>
    </w:p>
    <w:p w:rsidR="00666B90" w:rsidRDefault="00BB5D88">
      <w:pPr>
        <w:pStyle w:val="Location"/>
      </w:pPr>
      <w:r>
        <w:t>Troy University, Troy, Alabama</w:t>
      </w:r>
    </w:p>
    <w:p w:rsidR="00666B90" w:rsidRDefault="00BB5D88">
      <w:pPr>
        <w:pStyle w:val="JobTitle"/>
      </w:pPr>
      <w:r>
        <w:t>Bachelors of Science in Human Services</w:t>
      </w:r>
      <w:r w:rsidR="004630F2">
        <w:tab/>
      </w:r>
      <w:sdt>
        <w:sdtPr>
          <w:id w:val="275215203"/>
          <w:placeholder>
            <w:docPart w:val="F4E2AF9872B24D8B8AFFC9213240DF82"/>
          </w:placeholder>
          <w:date w:fullDate="2011-12-16T00:00:00Z">
            <w:dateFormat w:val="YYYY"/>
            <w:lid w:val="en-US"/>
            <w:storeMappedDataAs w:val="dateTime"/>
            <w:calendar w:val="gregorian"/>
          </w:date>
        </w:sdtPr>
        <w:sdtEndPr/>
        <w:sdtContent>
          <w:r>
            <w:t>2011</w:t>
          </w:r>
        </w:sdtContent>
      </w:sdt>
    </w:p>
    <w:p w:rsidR="00666B90" w:rsidRDefault="00BB5D88">
      <w:pPr>
        <w:pStyle w:val="NormalBodyText"/>
      </w:pPr>
      <w:r>
        <w:t>Minor in Psychology</w:t>
      </w:r>
    </w:p>
    <w:p w:rsidR="001D6244" w:rsidRDefault="001D6244">
      <w:pPr>
        <w:pStyle w:val="NormalBodyText"/>
      </w:pPr>
      <w:r>
        <w:t>Honors: Chancellor’s List</w:t>
      </w:r>
    </w:p>
    <w:p w:rsidR="00666B90" w:rsidRDefault="00BB5D88">
      <w:pPr>
        <w:pStyle w:val="SpaceAfter"/>
      </w:pPr>
      <w:r>
        <w:t xml:space="preserve">Magna </w:t>
      </w:r>
      <w:proofErr w:type="gramStart"/>
      <w:r>
        <w:t>Cum</w:t>
      </w:r>
      <w:proofErr w:type="gramEnd"/>
      <w:r>
        <w:t xml:space="preserve"> Laude</w:t>
      </w:r>
    </w:p>
    <w:p w:rsidR="00666B90" w:rsidRDefault="00BB5D88">
      <w:pPr>
        <w:pStyle w:val="Location"/>
      </w:pPr>
      <w:r>
        <w:t>Pasco-Hernando Community College, Brooksville, Florida</w:t>
      </w:r>
    </w:p>
    <w:p w:rsidR="00666B90" w:rsidRDefault="00BB5D88" w:rsidP="00BB5D88">
      <w:pPr>
        <w:pStyle w:val="JobTitle"/>
      </w:pPr>
      <w:r>
        <w:t xml:space="preserve">Associate in the Arts </w:t>
      </w:r>
      <w:r w:rsidR="004630F2">
        <w:tab/>
      </w:r>
      <w:sdt>
        <w:sdtPr>
          <w:id w:val="275215213"/>
          <w:placeholder>
            <w:docPart w:val="31EC5D4110654A44B1DB9CEEB7D7F870"/>
          </w:placeholder>
          <w:date>
            <w:dateFormat w:val="YYYY"/>
            <w:lid w:val="en-US"/>
            <w:storeMappedDataAs w:val="dateTime"/>
            <w:calendar w:val="gregorian"/>
          </w:date>
        </w:sdtPr>
        <w:sdtEndPr/>
        <w:sdtContent>
          <w:r>
            <w:t>2009</w:t>
          </w:r>
        </w:sdtContent>
      </w:sdt>
    </w:p>
    <w:p w:rsidR="00BB5D88" w:rsidRDefault="00BB5D88" w:rsidP="00BB5D88">
      <w:pPr>
        <w:pStyle w:val="JobTitle"/>
      </w:pPr>
    </w:p>
    <w:p w:rsidR="00666B90" w:rsidRDefault="00BB5D88">
      <w:pPr>
        <w:pStyle w:val="Location"/>
      </w:pPr>
      <w:r>
        <w:t>Pasco-Hernando Community College, New Port Richey, Florida</w:t>
      </w:r>
    </w:p>
    <w:p w:rsidR="00666B90" w:rsidRDefault="00BB5D88" w:rsidP="001D6244">
      <w:pPr>
        <w:pStyle w:val="JobTitle"/>
      </w:pPr>
      <w:r>
        <w:t>Certificate in Computer Aided Drafting</w:t>
      </w:r>
      <w:r w:rsidR="004630F2">
        <w:tab/>
      </w:r>
      <w:sdt>
        <w:sdtPr>
          <w:id w:val="275215217"/>
          <w:placeholder>
            <w:docPart w:val="7E0291303B1441388D60A7BEDF6B1A21"/>
          </w:placeholder>
          <w:date>
            <w:dateFormat w:val="YYYY"/>
            <w:lid w:val="en-US"/>
            <w:storeMappedDataAs w:val="dateTime"/>
            <w:calendar w:val="gregorian"/>
          </w:date>
        </w:sdtPr>
        <w:sdtEndPr/>
        <w:sdtContent>
          <w:r>
            <w:t>2006</w:t>
          </w:r>
        </w:sdtContent>
      </w:sdt>
    </w:p>
    <w:p w:rsidR="00666B90" w:rsidRPr="00006FB8" w:rsidRDefault="001D6244">
      <w:pPr>
        <w:pStyle w:val="SectionHeading"/>
        <w:rPr>
          <w:rFonts w:ascii="AR JULIAN" w:hAnsi="AR JULIAN"/>
          <w:sz w:val="22"/>
        </w:rPr>
      </w:pPr>
      <w:r w:rsidRPr="00006FB8">
        <w:rPr>
          <w:rFonts w:ascii="AR JULIAN" w:hAnsi="AR JULIAN"/>
          <w:sz w:val="22"/>
        </w:rPr>
        <w:t>Human Services</w:t>
      </w:r>
      <w:r w:rsidR="004630F2" w:rsidRPr="00006FB8">
        <w:rPr>
          <w:rFonts w:ascii="AR JULIAN" w:hAnsi="AR JULIAN"/>
          <w:sz w:val="22"/>
        </w:rPr>
        <w:t xml:space="preserve"> EXPERIENCE</w:t>
      </w:r>
    </w:p>
    <w:p w:rsidR="00666B90" w:rsidRDefault="001D6244">
      <w:pPr>
        <w:pStyle w:val="Location"/>
      </w:pPr>
      <w:r>
        <w:t>Troy University</w:t>
      </w:r>
    </w:p>
    <w:p w:rsidR="00033D1C" w:rsidRDefault="00033D1C" w:rsidP="00033D1C">
      <w:pPr>
        <w:pStyle w:val="JobTitle"/>
      </w:pPr>
      <w:r>
        <w:t>Intern- Guidance Counseling Department</w:t>
      </w:r>
      <w:r>
        <w:tab/>
      </w:r>
      <w:sdt>
        <w:sdtPr>
          <w:id w:val="-463122394"/>
          <w:placeholder>
            <w:docPart w:val="B6556284FD72482EA0A49738E1D11550"/>
          </w:placeholder>
          <w:date>
            <w:dateFormat w:val="M/d/yyyy"/>
            <w:lid w:val="en-US"/>
            <w:storeMappedDataAs w:val="dateTime"/>
            <w:calendar w:val="gregorian"/>
          </w:date>
        </w:sdtPr>
        <w:sdtEndPr/>
        <w:sdtContent>
          <w:r>
            <w:t>2011</w:t>
          </w:r>
        </w:sdtContent>
      </w:sdt>
    </w:p>
    <w:p w:rsidR="00666B90" w:rsidRPr="00033D1C" w:rsidRDefault="00033D1C" w:rsidP="000D6B44">
      <w:pPr>
        <w:pStyle w:val="SpaceAfter"/>
        <w:tabs>
          <w:tab w:val="left" w:pos="540"/>
        </w:tabs>
        <w:ind w:left="540" w:hanging="252"/>
      </w:pPr>
      <w:r>
        <w:t>Luverne, AL, Luverne High School,  120-hour field practicum,  Gloria Linton, School Counselor Coordinate testing materials for EXPLORE, AHSGE, and PSAT, arrange scholarship and financial aid information for parents of seniors, observed counseling sessions with students and/or parents, observed interdepartmental meetings with various professionals,  maintain enrolled student records, archive former student records, assisted Counselor with various tasks when necessary and/or appropriate</w:t>
      </w:r>
      <w:r w:rsidR="00AB7216" w:rsidRPr="00AB7216">
        <w:rPr>
          <w:b/>
        </w:rPr>
        <w:tab/>
      </w:r>
      <w:r w:rsidR="00AB7216" w:rsidRPr="00AB7216">
        <w:rPr>
          <w:b/>
        </w:rPr>
        <w:tab/>
      </w:r>
      <w:r w:rsidR="00AB7216" w:rsidRPr="00AB7216">
        <w:rPr>
          <w:b/>
        </w:rPr>
        <w:tab/>
      </w:r>
      <w:r w:rsidR="00AB7216" w:rsidRPr="00AB7216">
        <w:rPr>
          <w:b/>
        </w:rPr>
        <w:tab/>
        <w:t xml:space="preserve">   </w:t>
      </w:r>
      <w:r w:rsidR="004E7FA2" w:rsidRPr="00AB7216">
        <w:rPr>
          <w:b/>
        </w:rPr>
        <w:t xml:space="preserve">     </w:t>
      </w:r>
      <w:r w:rsidR="004E7FA2" w:rsidRPr="00AB7216">
        <w:rPr>
          <w:b/>
        </w:rPr>
        <w:tab/>
      </w:r>
      <w:r w:rsidR="004E7FA2" w:rsidRPr="00AB7216">
        <w:rPr>
          <w:b/>
        </w:rPr>
        <w:tab/>
      </w:r>
    </w:p>
    <w:p w:rsidR="00666B90" w:rsidRDefault="004E7FA2">
      <w:pPr>
        <w:pStyle w:val="JobTitle"/>
      </w:pPr>
      <w:r>
        <w:t>Volunteer</w:t>
      </w:r>
      <w:r w:rsidR="0042273C">
        <w:t xml:space="preserve"> Advisor</w:t>
      </w:r>
      <w:r>
        <w:t xml:space="preserve">- </w:t>
      </w:r>
      <w:r w:rsidR="0042273C">
        <w:t>Nature Coast EMS Explorer’s Program</w:t>
      </w:r>
      <w:r w:rsidR="004630F2">
        <w:tab/>
      </w:r>
      <w:sdt>
        <w:sdtPr>
          <w:id w:val="275215266"/>
          <w:placeholder>
            <w:docPart w:val="BF2C3BF01AFA48ECA975248C6E3E3A19"/>
          </w:placeholder>
          <w:date>
            <w:dateFormat w:val="M/d/yyyy"/>
            <w:lid w:val="en-US"/>
            <w:storeMappedDataAs w:val="dateTime"/>
            <w:calendar w:val="gregorian"/>
          </w:date>
        </w:sdtPr>
        <w:sdtEndPr/>
        <w:sdtContent>
          <w:r w:rsidR="0042273C">
            <w:t>2010</w:t>
          </w:r>
        </w:sdtContent>
      </w:sdt>
    </w:p>
    <w:p w:rsidR="00666B90" w:rsidRDefault="0042273C" w:rsidP="008A7669">
      <w:pPr>
        <w:pStyle w:val="SpaceAfter"/>
        <w:tabs>
          <w:tab w:val="left" w:pos="9360"/>
        </w:tabs>
        <w:ind w:left="540" w:right="187" w:hanging="252"/>
      </w:pPr>
      <w:r>
        <w:t>Inverness, FL</w:t>
      </w:r>
      <w:r w:rsidR="00FB5E32">
        <w:t xml:space="preserve">, Nature Coast EMS, </w:t>
      </w:r>
      <w:r w:rsidR="00033D1C">
        <w:t>Jane Bedford, Education Director</w:t>
      </w:r>
      <w:r w:rsidR="000D6B44">
        <w:t xml:space="preserve"> </w:t>
      </w:r>
      <w:r w:rsidR="000D6B44">
        <w:tab/>
      </w:r>
      <w:r w:rsidR="008A7669">
        <w:t xml:space="preserve">                                            </w:t>
      </w:r>
      <w:r w:rsidR="000D6B44">
        <w:t>Organized and coordinated adolescents in preparing for a caree</w:t>
      </w:r>
      <w:r w:rsidR="008A7669">
        <w:t xml:space="preserve">r in Emergency Medical Services,                                                                </w:t>
      </w:r>
      <w:r w:rsidR="000D6B44">
        <w:t xml:space="preserve"> </w:t>
      </w:r>
      <w:r w:rsidR="008A7669">
        <w:t>facilitate and supervise camping trips, fundraisers, festivals, and skills training events</w:t>
      </w:r>
      <w:r>
        <w:tab/>
      </w:r>
      <w:r>
        <w:tab/>
      </w:r>
    </w:p>
    <w:p w:rsidR="00666B90" w:rsidRDefault="0042273C">
      <w:pPr>
        <w:pStyle w:val="JobTitle"/>
      </w:pPr>
      <w:r>
        <w:t>Volunteer</w:t>
      </w:r>
      <w:r w:rsidR="004E7FA2">
        <w:t xml:space="preserve">- </w:t>
      </w:r>
      <w:r>
        <w:t>Student Services Social Work Department</w:t>
      </w:r>
      <w:r w:rsidR="004630F2">
        <w:tab/>
      </w:r>
      <w:sdt>
        <w:sdtPr>
          <w:id w:val="275215269"/>
          <w:placeholder>
            <w:docPart w:val="5EDE240F443A4324ACE6F8D0E8C941CD"/>
          </w:placeholder>
          <w:date>
            <w:dateFormat w:val="YYYY"/>
            <w:lid w:val="en-US"/>
            <w:storeMappedDataAs w:val="dateTime"/>
            <w:calendar w:val="gregorian"/>
          </w:date>
        </w:sdtPr>
        <w:sdtEndPr/>
        <w:sdtContent>
          <w:r>
            <w:t>2009</w:t>
          </w:r>
        </w:sdtContent>
      </w:sdt>
    </w:p>
    <w:p w:rsidR="0042273C" w:rsidRPr="0042273C" w:rsidRDefault="0042273C" w:rsidP="000D6B44">
      <w:pPr>
        <w:pStyle w:val="JobTitle"/>
        <w:tabs>
          <w:tab w:val="left" w:pos="720"/>
        </w:tabs>
        <w:ind w:left="540" w:hanging="252"/>
        <w:rPr>
          <w:b w:val="0"/>
        </w:rPr>
      </w:pPr>
      <w:r>
        <w:rPr>
          <w:b w:val="0"/>
        </w:rPr>
        <w:t>Brooksville, FL, Hernando County School Board</w:t>
      </w:r>
      <w:r w:rsidR="00AB7216">
        <w:rPr>
          <w:b w:val="0"/>
        </w:rPr>
        <w:t>, Cynthia Brown-Jackson, MSW</w:t>
      </w:r>
      <w:r>
        <w:rPr>
          <w:b w:val="0"/>
        </w:rPr>
        <w:t xml:space="preserve">  </w:t>
      </w:r>
      <w:r>
        <w:rPr>
          <w:b w:val="0"/>
        </w:rPr>
        <w:tab/>
      </w:r>
      <w:r>
        <w:rPr>
          <w:b w:val="0"/>
        </w:rPr>
        <w:tab/>
      </w:r>
      <w:r>
        <w:rPr>
          <w:b w:val="0"/>
        </w:rPr>
        <w:tab/>
      </w:r>
      <w:r>
        <w:rPr>
          <w:b w:val="0"/>
        </w:rPr>
        <w:tab/>
      </w:r>
      <w:r w:rsidR="00FB5E32">
        <w:rPr>
          <w:b w:val="0"/>
        </w:rPr>
        <w:t xml:space="preserve">   Updated, reorganized, and reviewed Social Work forms, updated student clinical history reports,</w:t>
      </w:r>
      <w:r w:rsidR="00FB5E32">
        <w:rPr>
          <w:b w:val="0"/>
        </w:rPr>
        <w:tab/>
      </w:r>
      <w:r w:rsidR="00FB5E32">
        <w:rPr>
          <w:b w:val="0"/>
        </w:rPr>
        <w:tab/>
      </w:r>
      <w:r w:rsidR="00FB5E32">
        <w:rPr>
          <w:b w:val="0"/>
        </w:rPr>
        <w:tab/>
      </w:r>
      <w:r w:rsidR="00FB5E32">
        <w:rPr>
          <w:b w:val="0"/>
        </w:rPr>
        <w:tab/>
        <w:t xml:space="preserve"> assisted school social workers at FDLRS Pre-K Screening  </w:t>
      </w:r>
      <w:r>
        <w:rPr>
          <w:b w:val="0"/>
        </w:rPr>
        <w:tab/>
        <w:t xml:space="preserve">                                                                                                                                                                                                                                                                                                                                                                                                                                                                                                                                                                                                        </w:t>
      </w:r>
    </w:p>
    <w:p w:rsidR="00666B90" w:rsidRPr="00006FB8" w:rsidRDefault="008A7669">
      <w:pPr>
        <w:pStyle w:val="SectionHeading"/>
        <w:rPr>
          <w:rFonts w:ascii="AR JULIAN" w:hAnsi="AR JULIAN"/>
          <w:sz w:val="22"/>
        </w:rPr>
      </w:pPr>
      <w:r w:rsidRPr="00006FB8">
        <w:rPr>
          <w:rFonts w:ascii="AR JULIAN" w:hAnsi="AR JULIAN"/>
          <w:sz w:val="22"/>
        </w:rPr>
        <w:t>Employment</w:t>
      </w:r>
      <w:r w:rsidR="004630F2" w:rsidRPr="00006FB8">
        <w:rPr>
          <w:rFonts w:ascii="AR JULIAN" w:hAnsi="AR JULIAN"/>
          <w:sz w:val="22"/>
        </w:rPr>
        <w:t xml:space="preserve"> EXPERIENCE</w:t>
      </w:r>
    </w:p>
    <w:p w:rsidR="00666B90" w:rsidRDefault="00401CB8">
      <w:pPr>
        <w:pStyle w:val="Location"/>
      </w:pPr>
      <w:r>
        <w:t>St. John’s Hearing Institute</w:t>
      </w:r>
    </w:p>
    <w:p w:rsidR="00666B90" w:rsidRDefault="00401CB8">
      <w:pPr>
        <w:pStyle w:val="JobTitle"/>
      </w:pPr>
      <w:r>
        <w:t>Office Manager/Care Coordinator</w:t>
      </w:r>
      <w:r w:rsidR="004630F2">
        <w:tab/>
      </w:r>
      <w:sdt>
        <w:sdtPr>
          <w:id w:val="275215280"/>
          <w:placeholder>
            <w:docPart w:val="6DA5364477DD4C7DBDD91D11ACE4AB8D"/>
          </w:placeholder>
          <w:date>
            <w:dateFormat w:val="MMMM yyyy"/>
            <w:lid w:val="en-US"/>
            <w:storeMappedDataAs w:val="dateTime"/>
            <w:calendar w:val="gregorian"/>
          </w:date>
        </w:sdtPr>
        <w:sdtEndPr/>
        <w:sdtContent>
          <w:r>
            <w:t>2005</w:t>
          </w:r>
        </w:sdtContent>
      </w:sdt>
      <w:r w:rsidR="004630F2">
        <w:t xml:space="preserve"> – </w:t>
      </w:r>
      <w:sdt>
        <w:sdtPr>
          <w:id w:val="275215282"/>
          <w:placeholder>
            <w:docPart w:val="B922618F72E54F559129D3FE20A2A0B6"/>
          </w:placeholder>
          <w:date>
            <w:dateFormat w:val="MMMM yyyy"/>
            <w:lid w:val="en-US"/>
            <w:storeMappedDataAs w:val="dateTime"/>
            <w:calendar w:val="gregorian"/>
          </w:date>
        </w:sdtPr>
        <w:sdtEndPr/>
        <w:sdtContent>
          <w:r>
            <w:t>2007</w:t>
          </w:r>
        </w:sdtContent>
      </w:sdt>
    </w:p>
    <w:p w:rsidR="00666B90" w:rsidRDefault="00401CB8" w:rsidP="00006FB8">
      <w:pPr>
        <w:pStyle w:val="SpaceAfter"/>
        <w:ind w:left="540" w:hanging="252"/>
      </w:pPr>
      <w:r>
        <w:t>Maintain contracts with facilities for patient care, managed Pasco County office,</w:t>
      </w:r>
      <w:r w:rsidR="00800DE6">
        <w:t xml:space="preserve"> cultivated positive patient relationships, coordinated staff schedules,</w:t>
      </w:r>
      <w:r>
        <w:t xml:space="preserve"> </w:t>
      </w:r>
      <w:r w:rsidR="00800DE6">
        <w:t xml:space="preserve">developed new profitable financial strategies that </w:t>
      </w:r>
      <w:r>
        <w:t>increa</w:t>
      </w:r>
      <w:r w:rsidR="00800DE6">
        <w:t>sed office earnings</w:t>
      </w:r>
      <w:r>
        <w:t xml:space="preserve"> 30k to 150k</w:t>
      </w:r>
    </w:p>
    <w:p w:rsidR="00666B90" w:rsidRDefault="008A7669">
      <w:pPr>
        <w:pStyle w:val="Location"/>
      </w:pPr>
      <w:r>
        <w:t>Sam O’Connor Builder, Inc.</w:t>
      </w:r>
    </w:p>
    <w:p w:rsidR="00666B90" w:rsidRDefault="00401CB8">
      <w:pPr>
        <w:pStyle w:val="JobTitle"/>
      </w:pPr>
      <w:r>
        <w:t>Construction Coordinator/Field Superintendent</w:t>
      </w:r>
      <w:r w:rsidR="004630F2">
        <w:tab/>
      </w:r>
      <w:sdt>
        <w:sdtPr>
          <w:id w:val="275215288"/>
          <w:placeholder>
            <w:docPart w:val="43B231A55D2C4F918446187AD35FFC49"/>
          </w:placeholder>
          <w:date>
            <w:dateFormat w:val="MMMM yyyy"/>
            <w:lid w:val="en-US"/>
            <w:storeMappedDataAs w:val="dateTime"/>
            <w:calendar w:val="gregorian"/>
          </w:date>
        </w:sdtPr>
        <w:sdtEndPr/>
        <w:sdtContent>
          <w:r w:rsidR="00800DE6">
            <w:t>1998</w:t>
          </w:r>
        </w:sdtContent>
      </w:sdt>
      <w:r w:rsidR="004630F2">
        <w:t xml:space="preserve"> – </w:t>
      </w:r>
      <w:sdt>
        <w:sdtPr>
          <w:id w:val="275215290"/>
          <w:placeholder>
            <w:docPart w:val="6985C67F6F3F49EF88185A01B2084C14"/>
          </w:placeholder>
          <w:date>
            <w:dateFormat w:val="MMMM yyyy"/>
            <w:lid w:val="en-US"/>
            <w:storeMappedDataAs w:val="dateTime"/>
            <w:calendar w:val="gregorian"/>
          </w:date>
        </w:sdtPr>
        <w:sdtEndPr/>
        <w:sdtContent>
          <w:r w:rsidR="00800DE6">
            <w:t>2006</w:t>
          </w:r>
        </w:sdtContent>
      </w:sdt>
    </w:p>
    <w:p w:rsidR="00666B90" w:rsidRDefault="00865C9E" w:rsidP="00006FB8">
      <w:pPr>
        <w:pStyle w:val="SpaceAfter"/>
        <w:ind w:left="540" w:hanging="252"/>
      </w:pPr>
      <w:bookmarkStart w:id="0" w:name="OLE_LINK1"/>
      <w:bookmarkStart w:id="1" w:name="OLE_LINK2"/>
      <w:bookmarkStart w:id="2" w:name="_GoBack"/>
      <w:r>
        <w:t xml:space="preserve">Coordinated construction contracts through permitting and estimating, organize and facilitate </w:t>
      </w:r>
      <w:r w:rsidR="00312B23">
        <w:t>on-</w:t>
      </w:r>
      <w:r>
        <w:t>site construction</w:t>
      </w:r>
      <w:r w:rsidR="00312B23">
        <w:t xml:space="preserve">, promoting constructive relationships with </w:t>
      </w:r>
      <w:r>
        <w:t>sub-contractors and laborers</w:t>
      </w:r>
      <w:r w:rsidR="00006FB8">
        <w:t xml:space="preserve">, advanced connections within County Builders Association and Development Departments  </w:t>
      </w:r>
      <w:r>
        <w:t xml:space="preserve"> </w:t>
      </w:r>
    </w:p>
    <w:bookmarkEnd w:id="0"/>
    <w:bookmarkEnd w:id="1"/>
    <w:bookmarkEnd w:id="2"/>
    <w:p w:rsidR="00666B90" w:rsidRPr="00006FB8" w:rsidRDefault="004630F2">
      <w:pPr>
        <w:pStyle w:val="SectionHeading"/>
        <w:rPr>
          <w:rFonts w:ascii="AR JULIAN" w:hAnsi="AR JULIAN"/>
          <w:sz w:val="22"/>
        </w:rPr>
      </w:pPr>
      <w:r w:rsidRPr="00006FB8">
        <w:rPr>
          <w:rFonts w:ascii="AR JULIAN" w:hAnsi="AR JULIAN"/>
          <w:sz w:val="22"/>
        </w:rPr>
        <w:t>MEMBERSHIPS</w:t>
      </w:r>
    </w:p>
    <w:p w:rsidR="00666B90" w:rsidRDefault="007B12C9">
      <w:pPr>
        <w:pStyle w:val="NormalBodyText"/>
      </w:pPr>
      <w:r>
        <w:t>Mississippi-Alabama Sociological Association</w:t>
      </w:r>
    </w:p>
    <w:p w:rsidR="00666B90" w:rsidRDefault="007B12C9">
      <w:pPr>
        <w:pStyle w:val="NormalBodyText"/>
      </w:pPr>
      <w:r>
        <w:t>Nation</w:t>
      </w:r>
      <w:r w:rsidR="001D6244">
        <w:t>al Association of Social Worker</w:t>
      </w:r>
      <w:r w:rsidR="00865C9E">
        <w:t>s (NASW)</w:t>
      </w:r>
    </w:p>
    <w:p w:rsidR="00666B90" w:rsidRDefault="007B12C9">
      <w:pPr>
        <w:pStyle w:val="NormalBodyText"/>
      </w:pPr>
      <w:r>
        <w:t>Council for Social Work Education</w:t>
      </w:r>
      <w:r w:rsidR="00865C9E">
        <w:t xml:space="preserve"> (CWSE)</w:t>
      </w:r>
    </w:p>
    <w:p w:rsidR="00865C9E" w:rsidRDefault="00865C9E">
      <w:pPr>
        <w:pStyle w:val="NormalBodyText"/>
      </w:pPr>
      <w:r>
        <w:t>Phi Sigma Theta, National Honor Society</w:t>
      </w:r>
    </w:p>
    <w:p w:rsidR="00865C9E" w:rsidRDefault="00865C9E">
      <w:pPr>
        <w:pStyle w:val="NormalBodyText"/>
      </w:pPr>
      <w:r>
        <w:t>Sigma Alpha Sigma, Social Work Society</w:t>
      </w:r>
    </w:p>
    <w:sectPr w:rsidR="00865C9E">
      <w:headerReference w:type="default" r:id="rId9"/>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E67" w:rsidRDefault="00053E67">
      <w:pPr>
        <w:spacing w:line="240" w:lineRule="auto"/>
      </w:pPr>
      <w:r>
        <w:separator/>
      </w:r>
    </w:p>
  </w:endnote>
  <w:endnote w:type="continuationSeparator" w:id="0">
    <w:p w:rsidR="00053E67" w:rsidRDefault="00053E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 JULIAN">
    <w:panose1 w:val="02000000000000000000"/>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E67" w:rsidRDefault="00053E67">
      <w:pPr>
        <w:spacing w:line="240" w:lineRule="auto"/>
      </w:pPr>
      <w:r>
        <w:separator/>
      </w:r>
    </w:p>
  </w:footnote>
  <w:footnote w:type="continuationSeparator" w:id="0">
    <w:p w:rsidR="00053E67" w:rsidRDefault="00053E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B90" w:rsidRDefault="00053E67">
    <w:pPr>
      <w:pStyle w:val="YourName"/>
    </w:pPr>
    <w:sdt>
      <w:sdtPr>
        <w:alias w:val="Author"/>
        <w:id w:val="25244219"/>
        <w:dataBinding w:prefixMappings="xmlns:ns0='http://purl.org/dc/elements/1.1/' xmlns:ns1='http://schemas.openxmlformats.org/package/2006/metadata/core-properties' " w:xpath="/ns1:coreProperties[1]/ns0:creator[1]" w:storeItemID="{6C3C8BC8-F283-45AE-878A-BAB7291924A1}"/>
        <w:text/>
      </w:sdtPr>
      <w:sdtEndPr/>
      <w:sdtContent>
        <w:r w:rsidR="00BB5D88">
          <w:t>Samantha O'Connor-Mejia</w:t>
        </w:r>
      </w:sdtContent>
    </w:sdt>
    <w:r w:rsidR="004630F2">
      <w:tab/>
      <w:t xml:space="preserve">Page </w:t>
    </w:r>
    <w:r w:rsidR="004630F2">
      <w:fldChar w:fldCharType="begin"/>
    </w:r>
    <w:r w:rsidR="004630F2">
      <w:instrText xml:space="preserve"> PAGE   \* MERGEFORMAT </w:instrText>
    </w:r>
    <w:r w:rsidR="004630F2">
      <w:fldChar w:fldCharType="separate"/>
    </w:r>
    <w:r w:rsidR="00006FB8">
      <w:rPr>
        <w:noProof/>
      </w:rPr>
      <w:t>2</w:t>
    </w:r>
    <w:r w:rsidR="004630F2">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66A41A76"/>
    <w:lvl w:ilvl="0">
      <w:start w:val="1"/>
      <w:numFmt w:val="decimal"/>
      <w:lvlText w:val="%1."/>
      <w:lvlJc w:val="left"/>
      <w:pPr>
        <w:tabs>
          <w:tab w:val="num" w:pos="720"/>
        </w:tabs>
        <w:ind w:left="720" w:hanging="360"/>
      </w:pPr>
    </w:lvl>
  </w:abstractNum>
  <w:abstractNum w:abstractNumId="1">
    <w:nsid w:val="FFFFFF83"/>
    <w:multiLevelType w:val="singleLevel"/>
    <w:tmpl w:val="5DB424D4"/>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4E72BEE2"/>
    <w:lvl w:ilvl="0">
      <w:start w:val="1"/>
      <w:numFmt w:val="decimal"/>
      <w:lvlText w:val="%1."/>
      <w:lvlJc w:val="left"/>
      <w:pPr>
        <w:tabs>
          <w:tab w:val="num" w:pos="360"/>
        </w:tabs>
        <w:ind w:left="360" w:hanging="360"/>
      </w:pPr>
    </w:lvl>
  </w:abstractNum>
  <w:abstractNum w:abstractNumId="3">
    <w:nsid w:val="FFFFFF89"/>
    <w:multiLevelType w:val="singleLevel"/>
    <w:tmpl w:val="AD24E02A"/>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D88"/>
    <w:rsid w:val="00006FB8"/>
    <w:rsid w:val="00033D1C"/>
    <w:rsid w:val="00053E67"/>
    <w:rsid w:val="000D6B44"/>
    <w:rsid w:val="001D6244"/>
    <w:rsid w:val="00312B23"/>
    <w:rsid w:val="00401CB8"/>
    <w:rsid w:val="0042273C"/>
    <w:rsid w:val="004630F2"/>
    <w:rsid w:val="004E7FA2"/>
    <w:rsid w:val="00525667"/>
    <w:rsid w:val="00666B90"/>
    <w:rsid w:val="007B12C9"/>
    <w:rsid w:val="00800DE6"/>
    <w:rsid w:val="00865C9E"/>
    <w:rsid w:val="008A7669"/>
    <w:rsid w:val="00AB7216"/>
    <w:rsid w:val="00BB5D88"/>
    <w:rsid w:val="00C762FC"/>
    <w:rsid w:val="00CF79B3"/>
    <w:rsid w:val="00DE0EBF"/>
    <w:rsid w:val="00FB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unhideWhenUsed/>
    <w:qFormat/>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unhideWhenUsed/>
    <w:qFormat/>
    <w:pPr>
      <w:spacing w:after="0" w:line="264" w:lineRule="auto"/>
    </w:pPr>
    <w:rPr>
      <w:sz w:val="16"/>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DefaultParagraphFont"/>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AppData\Roaming\Microsoft\Templates\Curriculum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C29A4F1850487581F2C49E3863593C"/>
        <w:category>
          <w:name w:val="General"/>
          <w:gallery w:val="placeholder"/>
        </w:category>
        <w:types>
          <w:type w:val="bbPlcHdr"/>
        </w:types>
        <w:behaviors>
          <w:behavior w:val="content"/>
        </w:behaviors>
        <w:guid w:val="{71C4B44C-053A-4E4D-9FE7-DD3D9194FEE9}"/>
      </w:docPartPr>
      <w:docPartBody>
        <w:p w:rsidR="00265175" w:rsidRDefault="000D402B">
          <w:pPr>
            <w:pStyle w:val="45C29A4F1850487581F2C49E3863593C"/>
          </w:pPr>
          <w:r>
            <w:t>[your name]</w:t>
          </w:r>
        </w:p>
      </w:docPartBody>
    </w:docPart>
    <w:docPart>
      <w:docPartPr>
        <w:name w:val="F4E2AF9872B24D8B8AFFC9213240DF82"/>
        <w:category>
          <w:name w:val="General"/>
          <w:gallery w:val="placeholder"/>
        </w:category>
        <w:types>
          <w:type w:val="bbPlcHdr"/>
        </w:types>
        <w:behaviors>
          <w:behavior w:val="content"/>
        </w:behaviors>
        <w:guid w:val="{103A74C3-97CB-4E44-9DB1-1A173EA08968}"/>
      </w:docPartPr>
      <w:docPartBody>
        <w:p w:rsidR="00265175" w:rsidRDefault="000D402B">
          <w:pPr>
            <w:pStyle w:val="F4E2AF9872B24D8B8AFFC9213240DF82"/>
          </w:pPr>
          <w:r>
            <w:t>[Pick the Year]</w:t>
          </w:r>
        </w:p>
      </w:docPartBody>
    </w:docPart>
    <w:docPart>
      <w:docPartPr>
        <w:name w:val="31EC5D4110654A44B1DB9CEEB7D7F870"/>
        <w:category>
          <w:name w:val="General"/>
          <w:gallery w:val="placeholder"/>
        </w:category>
        <w:types>
          <w:type w:val="bbPlcHdr"/>
        </w:types>
        <w:behaviors>
          <w:behavior w:val="content"/>
        </w:behaviors>
        <w:guid w:val="{A944960E-FA0D-4A10-8693-8650DE461ECA}"/>
      </w:docPartPr>
      <w:docPartBody>
        <w:p w:rsidR="00265175" w:rsidRDefault="000D402B">
          <w:pPr>
            <w:pStyle w:val="31EC5D4110654A44B1DB9CEEB7D7F870"/>
          </w:pPr>
          <w:r>
            <w:t>[Pick the Year]</w:t>
          </w:r>
        </w:p>
      </w:docPartBody>
    </w:docPart>
    <w:docPart>
      <w:docPartPr>
        <w:name w:val="7E0291303B1441388D60A7BEDF6B1A21"/>
        <w:category>
          <w:name w:val="General"/>
          <w:gallery w:val="placeholder"/>
        </w:category>
        <w:types>
          <w:type w:val="bbPlcHdr"/>
        </w:types>
        <w:behaviors>
          <w:behavior w:val="content"/>
        </w:behaviors>
        <w:guid w:val="{CCD7ED5A-98A2-44B0-AFD7-22C3194B984E}"/>
      </w:docPartPr>
      <w:docPartBody>
        <w:p w:rsidR="00265175" w:rsidRDefault="000D402B">
          <w:pPr>
            <w:pStyle w:val="7E0291303B1441388D60A7BEDF6B1A21"/>
          </w:pPr>
          <w:r>
            <w:t>[Pick the Year]</w:t>
          </w:r>
        </w:p>
      </w:docPartBody>
    </w:docPart>
    <w:docPart>
      <w:docPartPr>
        <w:name w:val="BF2C3BF01AFA48ECA975248C6E3E3A19"/>
        <w:category>
          <w:name w:val="General"/>
          <w:gallery w:val="placeholder"/>
        </w:category>
        <w:types>
          <w:type w:val="bbPlcHdr"/>
        </w:types>
        <w:behaviors>
          <w:behavior w:val="content"/>
        </w:behaviors>
        <w:guid w:val="{B049B21E-824C-499C-987F-5970995AA1BE}"/>
      </w:docPartPr>
      <w:docPartBody>
        <w:p w:rsidR="00265175" w:rsidRDefault="000D402B">
          <w:pPr>
            <w:pStyle w:val="BF2C3BF01AFA48ECA975248C6E3E3A19"/>
          </w:pPr>
          <w:r>
            <w:t>[Pick the Year]</w:t>
          </w:r>
        </w:p>
      </w:docPartBody>
    </w:docPart>
    <w:docPart>
      <w:docPartPr>
        <w:name w:val="5EDE240F443A4324ACE6F8D0E8C941CD"/>
        <w:category>
          <w:name w:val="General"/>
          <w:gallery w:val="placeholder"/>
        </w:category>
        <w:types>
          <w:type w:val="bbPlcHdr"/>
        </w:types>
        <w:behaviors>
          <w:behavior w:val="content"/>
        </w:behaviors>
        <w:guid w:val="{8E59C853-7E7A-4220-91EB-CE657D0B0FF9}"/>
      </w:docPartPr>
      <w:docPartBody>
        <w:p w:rsidR="00265175" w:rsidRDefault="000D402B">
          <w:pPr>
            <w:pStyle w:val="5EDE240F443A4324ACE6F8D0E8C941CD"/>
          </w:pPr>
          <w:r>
            <w:t>[Pick the Year</w:t>
          </w:r>
        </w:p>
      </w:docPartBody>
    </w:docPart>
    <w:docPart>
      <w:docPartPr>
        <w:name w:val="6DA5364477DD4C7DBDD91D11ACE4AB8D"/>
        <w:category>
          <w:name w:val="General"/>
          <w:gallery w:val="placeholder"/>
        </w:category>
        <w:types>
          <w:type w:val="bbPlcHdr"/>
        </w:types>
        <w:behaviors>
          <w:behavior w:val="content"/>
        </w:behaviors>
        <w:guid w:val="{04F3E670-5923-4979-AAD9-272A44EF0D2B}"/>
      </w:docPartPr>
      <w:docPartBody>
        <w:p w:rsidR="00265175" w:rsidRDefault="000D402B">
          <w:pPr>
            <w:pStyle w:val="6DA5364477DD4C7DBDD91D11ACE4AB8D"/>
          </w:pPr>
          <w:r>
            <w:t>[Start Date]</w:t>
          </w:r>
        </w:p>
      </w:docPartBody>
    </w:docPart>
    <w:docPart>
      <w:docPartPr>
        <w:name w:val="B922618F72E54F559129D3FE20A2A0B6"/>
        <w:category>
          <w:name w:val="General"/>
          <w:gallery w:val="placeholder"/>
        </w:category>
        <w:types>
          <w:type w:val="bbPlcHdr"/>
        </w:types>
        <w:behaviors>
          <w:behavior w:val="content"/>
        </w:behaviors>
        <w:guid w:val="{D07F9E88-45F0-41D2-8D5F-37BE76A83E35}"/>
      </w:docPartPr>
      <w:docPartBody>
        <w:p w:rsidR="00265175" w:rsidRDefault="000D402B">
          <w:pPr>
            <w:pStyle w:val="B922618F72E54F559129D3FE20A2A0B6"/>
          </w:pPr>
          <w:r>
            <w:t>[End Date]</w:t>
          </w:r>
        </w:p>
      </w:docPartBody>
    </w:docPart>
    <w:docPart>
      <w:docPartPr>
        <w:name w:val="43B231A55D2C4F918446187AD35FFC49"/>
        <w:category>
          <w:name w:val="General"/>
          <w:gallery w:val="placeholder"/>
        </w:category>
        <w:types>
          <w:type w:val="bbPlcHdr"/>
        </w:types>
        <w:behaviors>
          <w:behavior w:val="content"/>
        </w:behaviors>
        <w:guid w:val="{BC4B70CB-9000-437C-825A-9F35E5846D98}"/>
      </w:docPartPr>
      <w:docPartBody>
        <w:p w:rsidR="00265175" w:rsidRDefault="000D402B">
          <w:pPr>
            <w:pStyle w:val="43B231A55D2C4F918446187AD35FFC49"/>
          </w:pPr>
          <w:r>
            <w:t>[Start Date]</w:t>
          </w:r>
        </w:p>
      </w:docPartBody>
    </w:docPart>
    <w:docPart>
      <w:docPartPr>
        <w:name w:val="6985C67F6F3F49EF88185A01B2084C14"/>
        <w:category>
          <w:name w:val="General"/>
          <w:gallery w:val="placeholder"/>
        </w:category>
        <w:types>
          <w:type w:val="bbPlcHdr"/>
        </w:types>
        <w:behaviors>
          <w:behavior w:val="content"/>
        </w:behaviors>
        <w:guid w:val="{854C9D5A-F976-4983-A215-5F283EBFCEA7}"/>
      </w:docPartPr>
      <w:docPartBody>
        <w:p w:rsidR="00265175" w:rsidRDefault="000D402B">
          <w:pPr>
            <w:pStyle w:val="6985C67F6F3F49EF88185A01B2084C14"/>
          </w:pPr>
          <w:r>
            <w:t>[End Date]</w:t>
          </w:r>
        </w:p>
      </w:docPartBody>
    </w:docPart>
    <w:docPart>
      <w:docPartPr>
        <w:name w:val="B6556284FD72482EA0A49738E1D11550"/>
        <w:category>
          <w:name w:val="General"/>
          <w:gallery w:val="placeholder"/>
        </w:category>
        <w:types>
          <w:type w:val="bbPlcHdr"/>
        </w:types>
        <w:behaviors>
          <w:behavior w:val="content"/>
        </w:behaviors>
        <w:guid w:val="{8F8FF040-FA72-439C-89CE-950C899B1F97}"/>
      </w:docPartPr>
      <w:docPartBody>
        <w:p w:rsidR="00265175" w:rsidRDefault="00483CD7" w:rsidP="00483CD7">
          <w:pPr>
            <w:pStyle w:val="B6556284FD72482EA0A49738E1D11550"/>
          </w:pPr>
          <w:r>
            <w:t>[Pick the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R JULIAN">
    <w:panose1 w:val="02000000000000000000"/>
    <w:charset w:val="00"/>
    <w:family w:val="auto"/>
    <w:pitch w:val="variable"/>
    <w:sig w:usb0="8000002F"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CD7"/>
    <w:rsid w:val="000A3598"/>
    <w:rsid w:val="000D402B"/>
    <w:rsid w:val="00265175"/>
    <w:rsid w:val="0048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C29A4F1850487581F2C49E3863593C">
    <w:name w:val="45C29A4F1850487581F2C49E3863593C"/>
  </w:style>
  <w:style w:type="paragraph" w:customStyle="1" w:styleId="7B5C79BD2E2B4F138E2A70D6D928F4EB">
    <w:name w:val="7B5C79BD2E2B4F138E2A70D6D928F4EB"/>
  </w:style>
  <w:style w:type="paragraph" w:customStyle="1" w:styleId="4B2944D5478F4D94870F6FF53FD08B4B">
    <w:name w:val="4B2944D5478F4D94870F6FF53FD08B4B"/>
  </w:style>
  <w:style w:type="paragraph" w:customStyle="1" w:styleId="7D98EAD777D44CCA83776F2996354AFD">
    <w:name w:val="7D98EAD777D44CCA83776F2996354AFD"/>
  </w:style>
  <w:style w:type="paragraph" w:customStyle="1" w:styleId="C1BCEE821023450896632EB4D4AAB228">
    <w:name w:val="C1BCEE821023450896632EB4D4AAB228"/>
  </w:style>
  <w:style w:type="paragraph" w:customStyle="1" w:styleId="D2B56D13D97A48E893F0F64E1300C1B2">
    <w:name w:val="D2B56D13D97A48E893F0F64E1300C1B2"/>
  </w:style>
  <w:style w:type="paragraph" w:customStyle="1" w:styleId="F7F9D593931B44ABA9F6C3DC41F7A467">
    <w:name w:val="F7F9D593931B44ABA9F6C3DC41F7A467"/>
  </w:style>
  <w:style w:type="paragraph" w:customStyle="1" w:styleId="F4E2AF9872B24D8B8AFFC9213240DF82">
    <w:name w:val="F4E2AF9872B24D8B8AFFC9213240DF82"/>
  </w:style>
  <w:style w:type="paragraph" w:customStyle="1" w:styleId="A72EC25396154C04AD5B21E85C118321">
    <w:name w:val="A72EC25396154C04AD5B21E85C118321"/>
  </w:style>
  <w:style w:type="paragraph" w:customStyle="1" w:styleId="7198E1A5DBF4477FA0AB12CA92A2209F">
    <w:name w:val="7198E1A5DBF4477FA0AB12CA92A2209F"/>
  </w:style>
  <w:style w:type="paragraph" w:customStyle="1" w:styleId="D93F764A4C9748EF861CB0DD161C2B80">
    <w:name w:val="D93F764A4C9748EF861CB0DD161C2B80"/>
  </w:style>
  <w:style w:type="paragraph" w:customStyle="1" w:styleId="67EEAC0F6D3F4BC5956F7A291904DD80">
    <w:name w:val="67EEAC0F6D3F4BC5956F7A291904DD80"/>
  </w:style>
  <w:style w:type="paragraph" w:customStyle="1" w:styleId="31EC5D4110654A44B1DB9CEEB7D7F870">
    <w:name w:val="31EC5D4110654A44B1DB9CEEB7D7F870"/>
  </w:style>
  <w:style w:type="paragraph" w:customStyle="1" w:styleId="7E3C7198E9C247FDB1D8254F8485478C">
    <w:name w:val="7E3C7198E9C247FDB1D8254F8485478C"/>
  </w:style>
  <w:style w:type="paragraph" w:customStyle="1" w:styleId="F2B03FDDEB9A4AE7BEAD33990991FDE6">
    <w:name w:val="F2B03FDDEB9A4AE7BEAD33990991FDE6"/>
  </w:style>
  <w:style w:type="paragraph" w:customStyle="1" w:styleId="FEBFA4242AB54560B46C88EE6D011C2C">
    <w:name w:val="FEBFA4242AB54560B46C88EE6D011C2C"/>
  </w:style>
  <w:style w:type="paragraph" w:customStyle="1" w:styleId="7E0291303B1441388D60A7BEDF6B1A21">
    <w:name w:val="7E0291303B1441388D60A7BEDF6B1A21"/>
  </w:style>
  <w:style w:type="paragraph" w:customStyle="1" w:styleId="2DE416966DDA4362A34796045A7B1727">
    <w:name w:val="2DE416966DDA4362A34796045A7B1727"/>
  </w:style>
  <w:style w:type="paragraph" w:customStyle="1" w:styleId="0EB6A20AFAD04B84BFA992325E0BD2A6">
    <w:name w:val="0EB6A20AFAD04B84BFA992325E0BD2A6"/>
  </w:style>
  <w:style w:type="paragraph" w:customStyle="1" w:styleId="32481A539DA9406A95CEF8096F52853A">
    <w:name w:val="32481A539DA9406A95CEF8096F52853A"/>
  </w:style>
  <w:style w:type="paragraph" w:customStyle="1" w:styleId="45E88636F732412D84E941E887482CB5">
    <w:name w:val="45E88636F732412D84E941E887482CB5"/>
  </w:style>
  <w:style w:type="paragraph" w:customStyle="1" w:styleId="BF470AE113854DD89F82A64AE7D133F8">
    <w:name w:val="BF470AE113854DD89F82A64AE7D133F8"/>
  </w:style>
  <w:style w:type="paragraph" w:customStyle="1" w:styleId="97A091EA6C03426C9FEC8AC74B8D7177">
    <w:name w:val="97A091EA6C03426C9FEC8AC74B8D7177"/>
  </w:style>
  <w:style w:type="paragraph" w:customStyle="1" w:styleId="B48DF57954904EB7809DC1D9AC10F949">
    <w:name w:val="B48DF57954904EB7809DC1D9AC10F949"/>
  </w:style>
  <w:style w:type="paragraph" w:customStyle="1" w:styleId="B1C907D7B08247269BD0FA876F1236A8">
    <w:name w:val="B1C907D7B08247269BD0FA876F1236A8"/>
  </w:style>
  <w:style w:type="paragraph" w:customStyle="1" w:styleId="5C146885063645639A6195E616CC91AE">
    <w:name w:val="5C146885063645639A6195E616CC91AE"/>
  </w:style>
  <w:style w:type="paragraph" w:customStyle="1" w:styleId="80C6F770E89D43D2B9F35F39A1993CE5">
    <w:name w:val="80C6F770E89D43D2B9F35F39A1993CE5"/>
  </w:style>
  <w:style w:type="paragraph" w:customStyle="1" w:styleId="BD499752C7B04AEA9F3DC1C904DABF13">
    <w:name w:val="BD499752C7B04AEA9F3DC1C904DABF13"/>
  </w:style>
  <w:style w:type="paragraph" w:customStyle="1" w:styleId="103F98BED1E042518BFD46345DE4582F">
    <w:name w:val="103F98BED1E042518BFD46345DE4582F"/>
  </w:style>
  <w:style w:type="paragraph" w:customStyle="1" w:styleId="73F7EFD331B946A0A521A672D217AABB">
    <w:name w:val="73F7EFD331B946A0A521A672D217AABB"/>
  </w:style>
  <w:style w:type="paragraph" w:customStyle="1" w:styleId="6276900896564A99861A46588F179103">
    <w:name w:val="6276900896564A99861A46588F179103"/>
  </w:style>
  <w:style w:type="paragraph" w:customStyle="1" w:styleId="AD9D27CB14954CDCA1B443089F7286CC">
    <w:name w:val="AD9D27CB14954CDCA1B443089F7286CC"/>
  </w:style>
  <w:style w:type="paragraph" w:customStyle="1" w:styleId="F5DBE002A6D24624991FCF03B04B882F">
    <w:name w:val="F5DBE002A6D24624991FCF03B04B882F"/>
  </w:style>
  <w:style w:type="paragraph" w:customStyle="1" w:styleId="045B812C004B45BF93A6EF37F7549861">
    <w:name w:val="045B812C004B45BF93A6EF37F7549861"/>
  </w:style>
  <w:style w:type="paragraph" w:customStyle="1" w:styleId="BF2C3BF01AFA48ECA975248C6E3E3A19">
    <w:name w:val="BF2C3BF01AFA48ECA975248C6E3E3A19"/>
  </w:style>
  <w:style w:type="paragraph" w:customStyle="1" w:styleId="9E687FCDCBAF416986C608ADCF93E85A">
    <w:name w:val="9E687FCDCBAF416986C608ADCF93E85A"/>
  </w:style>
  <w:style w:type="paragraph" w:customStyle="1" w:styleId="9B9379B6632642E3BC0FD6B50D664AD2">
    <w:name w:val="9B9379B6632642E3BC0FD6B50D664AD2"/>
  </w:style>
  <w:style w:type="paragraph" w:customStyle="1" w:styleId="5EDE240F443A4324ACE6F8D0E8C941CD">
    <w:name w:val="5EDE240F443A4324ACE6F8D0E8C941CD"/>
  </w:style>
  <w:style w:type="paragraph" w:customStyle="1" w:styleId="FF6ECF9F7D384EE4B7D63180C19CAA07">
    <w:name w:val="FF6ECF9F7D384EE4B7D63180C19CAA07"/>
  </w:style>
  <w:style w:type="paragraph" w:customStyle="1" w:styleId="DB29A91D1CA84468AC619706D9919A69">
    <w:name w:val="DB29A91D1CA84468AC619706D9919A69"/>
  </w:style>
  <w:style w:type="paragraph" w:customStyle="1" w:styleId="759749CDAD874FCB9A97C8BE2F7EA1F7">
    <w:name w:val="759749CDAD874FCB9A97C8BE2F7EA1F7"/>
  </w:style>
  <w:style w:type="paragraph" w:customStyle="1" w:styleId="F397D51A97894CEE97C9E0E696DADAC7">
    <w:name w:val="F397D51A97894CEE97C9E0E696DADAC7"/>
  </w:style>
  <w:style w:type="paragraph" w:customStyle="1" w:styleId="7740EBEC71EB4F68AF02C5DDA9D236EF">
    <w:name w:val="7740EBEC71EB4F68AF02C5DDA9D236EF"/>
  </w:style>
  <w:style w:type="paragraph" w:customStyle="1" w:styleId="D8E3E2EA4E9F467A8282530B5E89CC96">
    <w:name w:val="D8E3E2EA4E9F467A8282530B5E89CC96"/>
  </w:style>
  <w:style w:type="paragraph" w:customStyle="1" w:styleId="6DA5364477DD4C7DBDD91D11ACE4AB8D">
    <w:name w:val="6DA5364477DD4C7DBDD91D11ACE4AB8D"/>
  </w:style>
  <w:style w:type="paragraph" w:customStyle="1" w:styleId="B922618F72E54F559129D3FE20A2A0B6">
    <w:name w:val="B922618F72E54F559129D3FE20A2A0B6"/>
  </w:style>
  <w:style w:type="paragraph" w:customStyle="1" w:styleId="D4F7290C680645C5A979A5A4DA7269B6">
    <w:name w:val="D4F7290C680645C5A979A5A4DA7269B6"/>
  </w:style>
  <w:style w:type="paragraph" w:customStyle="1" w:styleId="9EE402F313EE4EF6A3FCCE934BCA4608">
    <w:name w:val="9EE402F313EE4EF6A3FCCE934BCA4608"/>
  </w:style>
  <w:style w:type="paragraph" w:customStyle="1" w:styleId="1574C41161364E3EB56CD0D00C65CA58">
    <w:name w:val="1574C41161364E3EB56CD0D00C65CA58"/>
  </w:style>
  <w:style w:type="paragraph" w:customStyle="1" w:styleId="43B231A55D2C4F918446187AD35FFC49">
    <w:name w:val="43B231A55D2C4F918446187AD35FFC49"/>
  </w:style>
  <w:style w:type="paragraph" w:customStyle="1" w:styleId="6985C67F6F3F49EF88185A01B2084C14">
    <w:name w:val="6985C67F6F3F49EF88185A01B2084C14"/>
  </w:style>
  <w:style w:type="paragraph" w:customStyle="1" w:styleId="D739BB754E954178A8F8122A31EB87B9">
    <w:name w:val="D739BB754E954178A8F8122A31EB87B9"/>
  </w:style>
  <w:style w:type="paragraph" w:customStyle="1" w:styleId="58F99EFC56DE46A7A1BF1350C1ABFDED">
    <w:name w:val="58F99EFC56DE46A7A1BF1350C1ABFDED"/>
  </w:style>
  <w:style w:type="paragraph" w:customStyle="1" w:styleId="443FA68A611A4A6AB9BD61EBCCA6FA50">
    <w:name w:val="443FA68A611A4A6AB9BD61EBCCA6FA50"/>
  </w:style>
  <w:style w:type="paragraph" w:customStyle="1" w:styleId="9EE2240EEA6A4921A849F63E75A84BAB">
    <w:name w:val="9EE2240EEA6A4921A849F63E75A84BAB"/>
  </w:style>
  <w:style w:type="paragraph" w:customStyle="1" w:styleId="357DACAB216248E9A17716AACF317EB6">
    <w:name w:val="357DACAB216248E9A17716AACF317EB6"/>
  </w:style>
  <w:style w:type="paragraph" w:customStyle="1" w:styleId="13170B59F47F4D77BC834A046CCBD1BF">
    <w:name w:val="13170B59F47F4D77BC834A046CCBD1BF"/>
  </w:style>
  <w:style w:type="paragraph" w:customStyle="1" w:styleId="667DE2371A4743138A2E1955F71EC382">
    <w:name w:val="667DE2371A4743138A2E1955F71EC382"/>
  </w:style>
  <w:style w:type="paragraph" w:customStyle="1" w:styleId="2963C29039B64DCBB9633131CA79CF9B">
    <w:name w:val="2963C29039B64DCBB9633131CA79CF9B"/>
  </w:style>
  <w:style w:type="paragraph" w:customStyle="1" w:styleId="33639E9CCD91466EA7A6321DDCEB990A">
    <w:name w:val="33639E9CCD91466EA7A6321DDCEB990A"/>
  </w:style>
  <w:style w:type="paragraph" w:customStyle="1" w:styleId="3E9990A79998494482985AFB21F58371">
    <w:name w:val="3E9990A79998494482985AFB21F58371"/>
  </w:style>
  <w:style w:type="paragraph" w:customStyle="1" w:styleId="69F1E16633D949359F72AD6C502DA5F2">
    <w:name w:val="69F1E16633D949359F72AD6C502DA5F2"/>
  </w:style>
  <w:style w:type="paragraph" w:customStyle="1" w:styleId="923D174DAD2A44B69DB624049287DDDE">
    <w:name w:val="923D174DAD2A44B69DB624049287DDDE"/>
  </w:style>
  <w:style w:type="paragraph" w:customStyle="1" w:styleId="72EF30CB9C864AFCAACD99307497CD09">
    <w:name w:val="72EF30CB9C864AFCAACD99307497CD09"/>
  </w:style>
  <w:style w:type="paragraph" w:customStyle="1" w:styleId="91696A1F4EB84BC1A06489A88A083715">
    <w:name w:val="91696A1F4EB84BC1A06489A88A083715"/>
  </w:style>
  <w:style w:type="paragraph" w:customStyle="1" w:styleId="5B9AB829D54E4DA798E1CE427873F1A3">
    <w:name w:val="5B9AB829D54E4DA798E1CE427873F1A3"/>
  </w:style>
  <w:style w:type="paragraph" w:customStyle="1" w:styleId="45CFE2CB3FBF4F5BAF6829E5F8CFA843">
    <w:name w:val="45CFE2CB3FBF4F5BAF6829E5F8CFA843"/>
  </w:style>
  <w:style w:type="paragraph" w:customStyle="1" w:styleId="F3140AE617664BAEB8616CA61E99475B">
    <w:name w:val="F3140AE617664BAEB8616CA61E99475B"/>
  </w:style>
  <w:style w:type="paragraph" w:customStyle="1" w:styleId="3F5281DCBF15445B8031348CF695FBBE">
    <w:name w:val="3F5281DCBF15445B8031348CF695FBBE"/>
  </w:style>
  <w:style w:type="paragraph" w:customStyle="1" w:styleId="A6C87F3D5FF24A889FCB93D07D5D44A5">
    <w:name w:val="A6C87F3D5FF24A889FCB93D07D5D44A5"/>
  </w:style>
  <w:style w:type="paragraph" w:customStyle="1" w:styleId="92758D11C29B45E9960948EEE1B2222B">
    <w:name w:val="92758D11C29B45E9960948EEE1B2222B"/>
  </w:style>
  <w:style w:type="paragraph" w:customStyle="1" w:styleId="950BD0C9CD974030A85060BE77C8CFD0">
    <w:name w:val="950BD0C9CD974030A85060BE77C8CFD0"/>
  </w:style>
  <w:style w:type="paragraph" w:customStyle="1" w:styleId="BC2EC02A7A444D1FA930B88F252A4BB7">
    <w:name w:val="BC2EC02A7A444D1FA930B88F252A4BB7"/>
  </w:style>
  <w:style w:type="paragraph" w:customStyle="1" w:styleId="F1B68C99F71B45D29BF0E37FA4A60339">
    <w:name w:val="F1B68C99F71B45D29BF0E37FA4A60339"/>
  </w:style>
  <w:style w:type="paragraph" w:customStyle="1" w:styleId="56A5296B8866428186EEC5CD6E759BAA">
    <w:name w:val="56A5296B8866428186EEC5CD6E759BAA"/>
  </w:style>
  <w:style w:type="paragraph" w:customStyle="1" w:styleId="2E8D3754171C46B2A9A43A6E07EA02B8">
    <w:name w:val="2E8D3754171C46B2A9A43A6E07EA02B8"/>
    <w:rsid w:val="00483CD7"/>
  </w:style>
  <w:style w:type="paragraph" w:customStyle="1" w:styleId="C69543E07F9644998D372B2825D305DF">
    <w:name w:val="C69543E07F9644998D372B2825D305DF"/>
    <w:rsid w:val="00483CD7"/>
  </w:style>
  <w:style w:type="paragraph" w:customStyle="1" w:styleId="B6556284FD72482EA0A49738E1D11550">
    <w:name w:val="B6556284FD72482EA0A49738E1D11550"/>
    <w:rsid w:val="00483C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C29A4F1850487581F2C49E3863593C">
    <w:name w:val="45C29A4F1850487581F2C49E3863593C"/>
  </w:style>
  <w:style w:type="paragraph" w:customStyle="1" w:styleId="7B5C79BD2E2B4F138E2A70D6D928F4EB">
    <w:name w:val="7B5C79BD2E2B4F138E2A70D6D928F4EB"/>
  </w:style>
  <w:style w:type="paragraph" w:customStyle="1" w:styleId="4B2944D5478F4D94870F6FF53FD08B4B">
    <w:name w:val="4B2944D5478F4D94870F6FF53FD08B4B"/>
  </w:style>
  <w:style w:type="paragraph" w:customStyle="1" w:styleId="7D98EAD777D44CCA83776F2996354AFD">
    <w:name w:val="7D98EAD777D44CCA83776F2996354AFD"/>
  </w:style>
  <w:style w:type="paragraph" w:customStyle="1" w:styleId="C1BCEE821023450896632EB4D4AAB228">
    <w:name w:val="C1BCEE821023450896632EB4D4AAB228"/>
  </w:style>
  <w:style w:type="paragraph" w:customStyle="1" w:styleId="D2B56D13D97A48E893F0F64E1300C1B2">
    <w:name w:val="D2B56D13D97A48E893F0F64E1300C1B2"/>
  </w:style>
  <w:style w:type="paragraph" w:customStyle="1" w:styleId="F7F9D593931B44ABA9F6C3DC41F7A467">
    <w:name w:val="F7F9D593931B44ABA9F6C3DC41F7A467"/>
  </w:style>
  <w:style w:type="paragraph" w:customStyle="1" w:styleId="F4E2AF9872B24D8B8AFFC9213240DF82">
    <w:name w:val="F4E2AF9872B24D8B8AFFC9213240DF82"/>
  </w:style>
  <w:style w:type="paragraph" w:customStyle="1" w:styleId="A72EC25396154C04AD5B21E85C118321">
    <w:name w:val="A72EC25396154C04AD5B21E85C118321"/>
  </w:style>
  <w:style w:type="paragraph" w:customStyle="1" w:styleId="7198E1A5DBF4477FA0AB12CA92A2209F">
    <w:name w:val="7198E1A5DBF4477FA0AB12CA92A2209F"/>
  </w:style>
  <w:style w:type="paragraph" w:customStyle="1" w:styleId="D93F764A4C9748EF861CB0DD161C2B80">
    <w:name w:val="D93F764A4C9748EF861CB0DD161C2B80"/>
  </w:style>
  <w:style w:type="paragraph" w:customStyle="1" w:styleId="67EEAC0F6D3F4BC5956F7A291904DD80">
    <w:name w:val="67EEAC0F6D3F4BC5956F7A291904DD80"/>
  </w:style>
  <w:style w:type="paragraph" w:customStyle="1" w:styleId="31EC5D4110654A44B1DB9CEEB7D7F870">
    <w:name w:val="31EC5D4110654A44B1DB9CEEB7D7F870"/>
  </w:style>
  <w:style w:type="paragraph" w:customStyle="1" w:styleId="7E3C7198E9C247FDB1D8254F8485478C">
    <w:name w:val="7E3C7198E9C247FDB1D8254F8485478C"/>
  </w:style>
  <w:style w:type="paragraph" w:customStyle="1" w:styleId="F2B03FDDEB9A4AE7BEAD33990991FDE6">
    <w:name w:val="F2B03FDDEB9A4AE7BEAD33990991FDE6"/>
  </w:style>
  <w:style w:type="paragraph" w:customStyle="1" w:styleId="FEBFA4242AB54560B46C88EE6D011C2C">
    <w:name w:val="FEBFA4242AB54560B46C88EE6D011C2C"/>
  </w:style>
  <w:style w:type="paragraph" w:customStyle="1" w:styleId="7E0291303B1441388D60A7BEDF6B1A21">
    <w:name w:val="7E0291303B1441388D60A7BEDF6B1A21"/>
  </w:style>
  <w:style w:type="paragraph" w:customStyle="1" w:styleId="2DE416966DDA4362A34796045A7B1727">
    <w:name w:val="2DE416966DDA4362A34796045A7B1727"/>
  </w:style>
  <w:style w:type="paragraph" w:customStyle="1" w:styleId="0EB6A20AFAD04B84BFA992325E0BD2A6">
    <w:name w:val="0EB6A20AFAD04B84BFA992325E0BD2A6"/>
  </w:style>
  <w:style w:type="paragraph" w:customStyle="1" w:styleId="32481A539DA9406A95CEF8096F52853A">
    <w:name w:val="32481A539DA9406A95CEF8096F52853A"/>
  </w:style>
  <w:style w:type="paragraph" w:customStyle="1" w:styleId="45E88636F732412D84E941E887482CB5">
    <w:name w:val="45E88636F732412D84E941E887482CB5"/>
  </w:style>
  <w:style w:type="paragraph" w:customStyle="1" w:styleId="BF470AE113854DD89F82A64AE7D133F8">
    <w:name w:val="BF470AE113854DD89F82A64AE7D133F8"/>
  </w:style>
  <w:style w:type="paragraph" w:customStyle="1" w:styleId="97A091EA6C03426C9FEC8AC74B8D7177">
    <w:name w:val="97A091EA6C03426C9FEC8AC74B8D7177"/>
  </w:style>
  <w:style w:type="paragraph" w:customStyle="1" w:styleId="B48DF57954904EB7809DC1D9AC10F949">
    <w:name w:val="B48DF57954904EB7809DC1D9AC10F949"/>
  </w:style>
  <w:style w:type="paragraph" w:customStyle="1" w:styleId="B1C907D7B08247269BD0FA876F1236A8">
    <w:name w:val="B1C907D7B08247269BD0FA876F1236A8"/>
  </w:style>
  <w:style w:type="paragraph" w:customStyle="1" w:styleId="5C146885063645639A6195E616CC91AE">
    <w:name w:val="5C146885063645639A6195E616CC91AE"/>
  </w:style>
  <w:style w:type="paragraph" w:customStyle="1" w:styleId="80C6F770E89D43D2B9F35F39A1993CE5">
    <w:name w:val="80C6F770E89D43D2B9F35F39A1993CE5"/>
  </w:style>
  <w:style w:type="paragraph" w:customStyle="1" w:styleId="BD499752C7B04AEA9F3DC1C904DABF13">
    <w:name w:val="BD499752C7B04AEA9F3DC1C904DABF13"/>
  </w:style>
  <w:style w:type="paragraph" w:customStyle="1" w:styleId="103F98BED1E042518BFD46345DE4582F">
    <w:name w:val="103F98BED1E042518BFD46345DE4582F"/>
  </w:style>
  <w:style w:type="paragraph" w:customStyle="1" w:styleId="73F7EFD331B946A0A521A672D217AABB">
    <w:name w:val="73F7EFD331B946A0A521A672D217AABB"/>
  </w:style>
  <w:style w:type="paragraph" w:customStyle="1" w:styleId="6276900896564A99861A46588F179103">
    <w:name w:val="6276900896564A99861A46588F179103"/>
  </w:style>
  <w:style w:type="paragraph" w:customStyle="1" w:styleId="AD9D27CB14954CDCA1B443089F7286CC">
    <w:name w:val="AD9D27CB14954CDCA1B443089F7286CC"/>
  </w:style>
  <w:style w:type="paragraph" w:customStyle="1" w:styleId="F5DBE002A6D24624991FCF03B04B882F">
    <w:name w:val="F5DBE002A6D24624991FCF03B04B882F"/>
  </w:style>
  <w:style w:type="paragraph" w:customStyle="1" w:styleId="045B812C004B45BF93A6EF37F7549861">
    <w:name w:val="045B812C004B45BF93A6EF37F7549861"/>
  </w:style>
  <w:style w:type="paragraph" w:customStyle="1" w:styleId="BF2C3BF01AFA48ECA975248C6E3E3A19">
    <w:name w:val="BF2C3BF01AFA48ECA975248C6E3E3A19"/>
  </w:style>
  <w:style w:type="paragraph" w:customStyle="1" w:styleId="9E687FCDCBAF416986C608ADCF93E85A">
    <w:name w:val="9E687FCDCBAF416986C608ADCF93E85A"/>
  </w:style>
  <w:style w:type="paragraph" w:customStyle="1" w:styleId="9B9379B6632642E3BC0FD6B50D664AD2">
    <w:name w:val="9B9379B6632642E3BC0FD6B50D664AD2"/>
  </w:style>
  <w:style w:type="paragraph" w:customStyle="1" w:styleId="5EDE240F443A4324ACE6F8D0E8C941CD">
    <w:name w:val="5EDE240F443A4324ACE6F8D0E8C941CD"/>
  </w:style>
  <w:style w:type="paragraph" w:customStyle="1" w:styleId="FF6ECF9F7D384EE4B7D63180C19CAA07">
    <w:name w:val="FF6ECF9F7D384EE4B7D63180C19CAA07"/>
  </w:style>
  <w:style w:type="paragraph" w:customStyle="1" w:styleId="DB29A91D1CA84468AC619706D9919A69">
    <w:name w:val="DB29A91D1CA84468AC619706D9919A69"/>
  </w:style>
  <w:style w:type="paragraph" w:customStyle="1" w:styleId="759749CDAD874FCB9A97C8BE2F7EA1F7">
    <w:name w:val="759749CDAD874FCB9A97C8BE2F7EA1F7"/>
  </w:style>
  <w:style w:type="paragraph" w:customStyle="1" w:styleId="F397D51A97894CEE97C9E0E696DADAC7">
    <w:name w:val="F397D51A97894CEE97C9E0E696DADAC7"/>
  </w:style>
  <w:style w:type="paragraph" w:customStyle="1" w:styleId="7740EBEC71EB4F68AF02C5DDA9D236EF">
    <w:name w:val="7740EBEC71EB4F68AF02C5DDA9D236EF"/>
  </w:style>
  <w:style w:type="paragraph" w:customStyle="1" w:styleId="D8E3E2EA4E9F467A8282530B5E89CC96">
    <w:name w:val="D8E3E2EA4E9F467A8282530B5E89CC96"/>
  </w:style>
  <w:style w:type="paragraph" w:customStyle="1" w:styleId="6DA5364477DD4C7DBDD91D11ACE4AB8D">
    <w:name w:val="6DA5364477DD4C7DBDD91D11ACE4AB8D"/>
  </w:style>
  <w:style w:type="paragraph" w:customStyle="1" w:styleId="B922618F72E54F559129D3FE20A2A0B6">
    <w:name w:val="B922618F72E54F559129D3FE20A2A0B6"/>
  </w:style>
  <w:style w:type="paragraph" w:customStyle="1" w:styleId="D4F7290C680645C5A979A5A4DA7269B6">
    <w:name w:val="D4F7290C680645C5A979A5A4DA7269B6"/>
  </w:style>
  <w:style w:type="paragraph" w:customStyle="1" w:styleId="9EE402F313EE4EF6A3FCCE934BCA4608">
    <w:name w:val="9EE402F313EE4EF6A3FCCE934BCA4608"/>
  </w:style>
  <w:style w:type="paragraph" w:customStyle="1" w:styleId="1574C41161364E3EB56CD0D00C65CA58">
    <w:name w:val="1574C41161364E3EB56CD0D00C65CA58"/>
  </w:style>
  <w:style w:type="paragraph" w:customStyle="1" w:styleId="43B231A55D2C4F918446187AD35FFC49">
    <w:name w:val="43B231A55D2C4F918446187AD35FFC49"/>
  </w:style>
  <w:style w:type="paragraph" w:customStyle="1" w:styleId="6985C67F6F3F49EF88185A01B2084C14">
    <w:name w:val="6985C67F6F3F49EF88185A01B2084C14"/>
  </w:style>
  <w:style w:type="paragraph" w:customStyle="1" w:styleId="D739BB754E954178A8F8122A31EB87B9">
    <w:name w:val="D739BB754E954178A8F8122A31EB87B9"/>
  </w:style>
  <w:style w:type="paragraph" w:customStyle="1" w:styleId="58F99EFC56DE46A7A1BF1350C1ABFDED">
    <w:name w:val="58F99EFC56DE46A7A1BF1350C1ABFDED"/>
  </w:style>
  <w:style w:type="paragraph" w:customStyle="1" w:styleId="443FA68A611A4A6AB9BD61EBCCA6FA50">
    <w:name w:val="443FA68A611A4A6AB9BD61EBCCA6FA50"/>
  </w:style>
  <w:style w:type="paragraph" w:customStyle="1" w:styleId="9EE2240EEA6A4921A849F63E75A84BAB">
    <w:name w:val="9EE2240EEA6A4921A849F63E75A84BAB"/>
  </w:style>
  <w:style w:type="paragraph" w:customStyle="1" w:styleId="357DACAB216248E9A17716AACF317EB6">
    <w:name w:val="357DACAB216248E9A17716AACF317EB6"/>
  </w:style>
  <w:style w:type="paragraph" w:customStyle="1" w:styleId="13170B59F47F4D77BC834A046CCBD1BF">
    <w:name w:val="13170B59F47F4D77BC834A046CCBD1BF"/>
  </w:style>
  <w:style w:type="paragraph" w:customStyle="1" w:styleId="667DE2371A4743138A2E1955F71EC382">
    <w:name w:val="667DE2371A4743138A2E1955F71EC382"/>
  </w:style>
  <w:style w:type="paragraph" w:customStyle="1" w:styleId="2963C29039B64DCBB9633131CA79CF9B">
    <w:name w:val="2963C29039B64DCBB9633131CA79CF9B"/>
  </w:style>
  <w:style w:type="paragraph" w:customStyle="1" w:styleId="33639E9CCD91466EA7A6321DDCEB990A">
    <w:name w:val="33639E9CCD91466EA7A6321DDCEB990A"/>
  </w:style>
  <w:style w:type="paragraph" w:customStyle="1" w:styleId="3E9990A79998494482985AFB21F58371">
    <w:name w:val="3E9990A79998494482985AFB21F58371"/>
  </w:style>
  <w:style w:type="paragraph" w:customStyle="1" w:styleId="69F1E16633D949359F72AD6C502DA5F2">
    <w:name w:val="69F1E16633D949359F72AD6C502DA5F2"/>
  </w:style>
  <w:style w:type="paragraph" w:customStyle="1" w:styleId="923D174DAD2A44B69DB624049287DDDE">
    <w:name w:val="923D174DAD2A44B69DB624049287DDDE"/>
  </w:style>
  <w:style w:type="paragraph" w:customStyle="1" w:styleId="72EF30CB9C864AFCAACD99307497CD09">
    <w:name w:val="72EF30CB9C864AFCAACD99307497CD09"/>
  </w:style>
  <w:style w:type="paragraph" w:customStyle="1" w:styleId="91696A1F4EB84BC1A06489A88A083715">
    <w:name w:val="91696A1F4EB84BC1A06489A88A083715"/>
  </w:style>
  <w:style w:type="paragraph" w:customStyle="1" w:styleId="5B9AB829D54E4DA798E1CE427873F1A3">
    <w:name w:val="5B9AB829D54E4DA798E1CE427873F1A3"/>
  </w:style>
  <w:style w:type="paragraph" w:customStyle="1" w:styleId="45CFE2CB3FBF4F5BAF6829E5F8CFA843">
    <w:name w:val="45CFE2CB3FBF4F5BAF6829E5F8CFA843"/>
  </w:style>
  <w:style w:type="paragraph" w:customStyle="1" w:styleId="F3140AE617664BAEB8616CA61E99475B">
    <w:name w:val="F3140AE617664BAEB8616CA61E99475B"/>
  </w:style>
  <w:style w:type="paragraph" w:customStyle="1" w:styleId="3F5281DCBF15445B8031348CF695FBBE">
    <w:name w:val="3F5281DCBF15445B8031348CF695FBBE"/>
  </w:style>
  <w:style w:type="paragraph" w:customStyle="1" w:styleId="A6C87F3D5FF24A889FCB93D07D5D44A5">
    <w:name w:val="A6C87F3D5FF24A889FCB93D07D5D44A5"/>
  </w:style>
  <w:style w:type="paragraph" w:customStyle="1" w:styleId="92758D11C29B45E9960948EEE1B2222B">
    <w:name w:val="92758D11C29B45E9960948EEE1B2222B"/>
  </w:style>
  <w:style w:type="paragraph" w:customStyle="1" w:styleId="950BD0C9CD974030A85060BE77C8CFD0">
    <w:name w:val="950BD0C9CD974030A85060BE77C8CFD0"/>
  </w:style>
  <w:style w:type="paragraph" w:customStyle="1" w:styleId="BC2EC02A7A444D1FA930B88F252A4BB7">
    <w:name w:val="BC2EC02A7A444D1FA930B88F252A4BB7"/>
  </w:style>
  <w:style w:type="paragraph" w:customStyle="1" w:styleId="F1B68C99F71B45D29BF0E37FA4A60339">
    <w:name w:val="F1B68C99F71B45D29BF0E37FA4A60339"/>
  </w:style>
  <w:style w:type="paragraph" w:customStyle="1" w:styleId="56A5296B8866428186EEC5CD6E759BAA">
    <w:name w:val="56A5296B8866428186EEC5CD6E759BAA"/>
  </w:style>
  <w:style w:type="paragraph" w:customStyle="1" w:styleId="2E8D3754171C46B2A9A43A6E07EA02B8">
    <w:name w:val="2E8D3754171C46B2A9A43A6E07EA02B8"/>
    <w:rsid w:val="00483CD7"/>
  </w:style>
  <w:style w:type="paragraph" w:customStyle="1" w:styleId="C69543E07F9644998D372B2825D305DF">
    <w:name w:val="C69543E07F9644998D372B2825D305DF"/>
    <w:rsid w:val="00483CD7"/>
  </w:style>
  <w:style w:type="paragraph" w:customStyle="1" w:styleId="B6556284FD72482EA0A49738E1D11550">
    <w:name w:val="B6556284FD72482EA0A49738E1D11550"/>
    <w:rsid w:val="00483C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CurriculumVitae</Template>
  <TotalTime>333</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O'Connor-Mejia</dc:creator>
  <cp:lastModifiedBy>Samantha O'Connor-Mejia</cp:lastModifiedBy>
  <cp:revision>4</cp:revision>
  <cp:lastPrinted>2006-08-01T17:47:00Z</cp:lastPrinted>
  <dcterms:created xsi:type="dcterms:W3CDTF">2011-12-08T00:05:00Z</dcterms:created>
  <dcterms:modified xsi:type="dcterms:W3CDTF">2012-01-17T03:21:00Z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