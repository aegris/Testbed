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03FFE" w14:textId="77777777" w:rsidR="008C503B" w:rsidRPr="005F4CB4" w:rsidRDefault="00BE4B14" w:rsidP="005F4CB4">
      <w:pPr>
        <w:pStyle w:val="Heading1"/>
        <w:rPr>
          <w:sz w:val="20"/>
          <w:szCs w:val="20"/>
        </w:rPr>
      </w:pPr>
      <w:r w:rsidRPr="005F4CB4">
        <w:rPr>
          <w:sz w:val="20"/>
          <w:szCs w:val="20"/>
        </w:rPr>
        <w:t>Objective</w:t>
      </w:r>
      <w:bookmarkStart w:id="0" w:name="_GoBack"/>
      <w:bookmarkEnd w:id="0"/>
    </w:p>
    <w:p w14:paraId="67E3A459" w14:textId="77777777" w:rsidR="00A71458" w:rsidRPr="005F4CB4" w:rsidRDefault="00A71458" w:rsidP="005F4CB4">
      <w:pPr>
        <w:pStyle w:val="BodyText"/>
        <w:spacing w:line="240" w:lineRule="auto"/>
        <w:rPr>
          <w:szCs w:val="20"/>
        </w:rPr>
      </w:pPr>
      <w:r w:rsidRPr="005F4CB4">
        <w:rPr>
          <w:szCs w:val="20"/>
        </w:rPr>
        <w:tab/>
        <w:t xml:space="preserve">I am seeking a position to help advance my career and knowledge within the Health Care field with emphasis on Health Care Administration. </w:t>
      </w:r>
    </w:p>
    <w:p w14:paraId="2324E990" w14:textId="77777777" w:rsidR="008C503B" w:rsidRPr="005F4CB4" w:rsidRDefault="00BE4B14" w:rsidP="005F4CB4">
      <w:pPr>
        <w:pStyle w:val="Heading1"/>
        <w:rPr>
          <w:sz w:val="20"/>
          <w:szCs w:val="20"/>
        </w:rPr>
      </w:pPr>
      <w:r w:rsidRPr="005F4CB4">
        <w:rPr>
          <w:sz w:val="20"/>
          <w:szCs w:val="20"/>
        </w:rPr>
        <w:t>Experience</w:t>
      </w:r>
    </w:p>
    <w:p w14:paraId="5A20FD1F" w14:textId="77777777" w:rsidR="008C503B" w:rsidRPr="005F4CB4" w:rsidRDefault="00A71458" w:rsidP="005F4CB4">
      <w:pPr>
        <w:pStyle w:val="Heading2"/>
      </w:pPr>
      <w:sdt>
        <w:sdtPr>
          <w:id w:val="9459739"/>
          <w:placeholder>
            <w:docPart w:val="245D9D9F7239A346A1E1E6B9DA329E7F"/>
          </w:placeholder>
        </w:sdtPr>
        <w:sdtContent>
          <w:r w:rsidRPr="005F4CB4">
            <w:t>River Valley Landing (Life Enrichment Director</w:t>
          </w:r>
          <w:r w:rsidR="005C0EDB">
            <w:t>, Manager on Duty</w:t>
          </w:r>
          <w:r w:rsidRPr="005F4CB4">
            <w:t>)</w:t>
          </w:r>
        </w:sdtContent>
      </w:sdt>
      <w:r w:rsidR="00BE4B14" w:rsidRPr="005F4CB4">
        <w:tab/>
      </w:r>
      <w:r w:rsidRPr="005F4CB4">
        <w:t>April 2010 - Current</w:t>
      </w:r>
    </w:p>
    <w:sdt>
      <w:sdtPr>
        <w:rPr>
          <w:szCs w:val="20"/>
        </w:rPr>
        <w:id w:val="9459741"/>
        <w:placeholder>
          <w:docPart w:val="95FB7709B719F1488F533D455DE82853"/>
        </w:placeholder>
      </w:sdtPr>
      <w:sdtContent>
        <w:p w14:paraId="3E9B76DD" w14:textId="77777777" w:rsidR="005C0EDB" w:rsidRDefault="005C0EDB" w:rsidP="005C0EDB">
          <w:pPr>
            <w:pStyle w:val="ListBullet"/>
            <w:spacing w:line="240" w:lineRule="auto"/>
            <w:rPr>
              <w:szCs w:val="20"/>
            </w:rPr>
          </w:pPr>
          <w:r>
            <w:rPr>
              <w:szCs w:val="20"/>
            </w:rPr>
            <w:t>Customer Service, answering multiple lines, taking care of emergencies.</w:t>
          </w:r>
        </w:p>
        <w:p w14:paraId="6D2BC5A3" w14:textId="77777777" w:rsidR="005C0EDB" w:rsidRDefault="005C0EDB" w:rsidP="005C0EDB">
          <w:pPr>
            <w:pStyle w:val="ListBullet"/>
            <w:spacing w:line="240" w:lineRule="auto"/>
            <w:rPr>
              <w:szCs w:val="20"/>
            </w:rPr>
          </w:pPr>
          <w:r>
            <w:rPr>
              <w:szCs w:val="20"/>
            </w:rPr>
            <w:t>Planning and scheduling a month in advance activities and events that involve residents to interact mentally, physically, spiritually, and socially.</w:t>
          </w:r>
        </w:p>
        <w:p w14:paraId="4349F7C0" w14:textId="77777777" w:rsidR="005C0EDB" w:rsidRDefault="005C0EDB" w:rsidP="005C0EDB">
          <w:pPr>
            <w:pStyle w:val="ListBullet"/>
            <w:spacing w:line="240" w:lineRule="auto"/>
            <w:rPr>
              <w:szCs w:val="20"/>
            </w:rPr>
          </w:pPr>
          <w:r>
            <w:rPr>
              <w:szCs w:val="20"/>
            </w:rPr>
            <w:t>Staying organized with events and understanding time management.</w:t>
          </w:r>
        </w:p>
        <w:p w14:paraId="07B24C35" w14:textId="77777777" w:rsidR="008C503B" w:rsidRPr="005F4CB4" w:rsidRDefault="005C0EDB" w:rsidP="005C0EDB">
          <w:pPr>
            <w:pStyle w:val="ListBullet"/>
            <w:spacing w:line="240" w:lineRule="auto"/>
            <w:rPr>
              <w:szCs w:val="20"/>
            </w:rPr>
          </w:pPr>
          <w:r>
            <w:rPr>
              <w:szCs w:val="20"/>
            </w:rPr>
            <w:t>Controlling budget and ordering through different vendors.</w:t>
          </w:r>
        </w:p>
      </w:sdtContent>
    </w:sdt>
    <w:p w14:paraId="5E223D5B" w14:textId="77777777" w:rsidR="008C503B" w:rsidRPr="005F4CB4" w:rsidRDefault="00A71458" w:rsidP="005F4CB4">
      <w:pPr>
        <w:pStyle w:val="Heading2"/>
      </w:pPr>
      <w:sdt>
        <w:sdtPr>
          <w:id w:val="9459744"/>
          <w:placeholder>
            <w:docPart w:val="93F4558F15558B40B24A2C8DA6487989"/>
          </w:placeholder>
        </w:sdtPr>
        <w:sdtContent>
          <w:r w:rsidRPr="005F4CB4">
            <w:t>Apple Bee’s (Host, To Go, Expo, Waitress)</w:t>
          </w:r>
        </w:sdtContent>
      </w:sdt>
      <w:r w:rsidR="00BE4B14" w:rsidRPr="005F4CB4">
        <w:tab/>
      </w:r>
      <w:r w:rsidRPr="005F4CB4">
        <w:t>April 2008 - July 2010</w:t>
      </w:r>
    </w:p>
    <w:sdt>
      <w:sdtPr>
        <w:rPr>
          <w:szCs w:val="20"/>
        </w:rPr>
        <w:id w:val="9459797"/>
        <w:placeholder>
          <w:docPart w:val="7E4FA24353511F428CE4DDC640FD618A"/>
        </w:placeholder>
      </w:sdtPr>
      <w:sdtContent>
        <w:p w14:paraId="6298BD6C" w14:textId="77777777" w:rsidR="00A71458" w:rsidRDefault="005C0EDB" w:rsidP="005F4CB4">
          <w:pPr>
            <w:pStyle w:val="ListBullet"/>
            <w:spacing w:line="240" w:lineRule="auto"/>
            <w:rPr>
              <w:szCs w:val="20"/>
            </w:rPr>
          </w:pPr>
          <w:r>
            <w:rPr>
              <w:szCs w:val="20"/>
            </w:rPr>
            <w:t>Customer Service and gaining clients.</w:t>
          </w:r>
        </w:p>
        <w:p w14:paraId="18A7D19F" w14:textId="77777777" w:rsidR="005C0EDB" w:rsidRDefault="005C0EDB" w:rsidP="005F4CB4">
          <w:pPr>
            <w:pStyle w:val="ListBullet"/>
            <w:spacing w:line="240" w:lineRule="auto"/>
            <w:rPr>
              <w:szCs w:val="20"/>
            </w:rPr>
          </w:pPr>
          <w:r>
            <w:rPr>
              <w:szCs w:val="20"/>
            </w:rPr>
            <w:t>Working in a fast paced environment and keeping stressful situations under control.</w:t>
          </w:r>
        </w:p>
        <w:p w14:paraId="79217E20" w14:textId="77777777" w:rsidR="005C0EDB" w:rsidRPr="005F4CB4" w:rsidRDefault="005C0EDB" w:rsidP="005F4CB4">
          <w:pPr>
            <w:pStyle w:val="ListBullet"/>
            <w:spacing w:line="240" w:lineRule="auto"/>
            <w:rPr>
              <w:szCs w:val="20"/>
            </w:rPr>
          </w:pPr>
          <w:r>
            <w:rPr>
              <w:szCs w:val="20"/>
            </w:rPr>
            <w:t>Staying one step ahead of myself to become more organized which helped better my customer service.</w:t>
          </w:r>
        </w:p>
        <w:p w14:paraId="14F088C4" w14:textId="77777777" w:rsidR="00A71458" w:rsidRPr="005F4CB4" w:rsidRDefault="00A71458" w:rsidP="005F4CB4">
          <w:pPr>
            <w:pStyle w:val="Heading2"/>
          </w:pPr>
          <w:sdt>
            <w:sdtPr>
              <w:id w:val="-1053390610"/>
              <w:placeholder>
                <w:docPart w:val="E3D6A6732CF32E45A9BF3E541A4C2238"/>
              </w:placeholder>
            </w:sdtPr>
            <w:sdtContent>
              <w:r w:rsidRPr="005F4CB4">
                <w:t xml:space="preserve">Abba Day Spa (Receptionist) </w:t>
              </w:r>
            </w:sdtContent>
          </w:sdt>
          <w:r w:rsidRPr="005F4CB4">
            <w:tab/>
            <w:t>October 2008-2009</w:t>
          </w:r>
        </w:p>
        <w:sdt>
          <w:sdtPr>
            <w:rPr>
              <w:szCs w:val="20"/>
            </w:rPr>
            <w:id w:val="2012788678"/>
            <w:placeholder>
              <w:docPart w:val="49DA5021C6033B478F7B1A29C1822D68"/>
            </w:placeholder>
          </w:sdtPr>
          <w:sdtContent>
            <w:p w14:paraId="6ABB737C" w14:textId="77777777" w:rsidR="005C0EDB" w:rsidRDefault="005C0EDB" w:rsidP="005C0EDB">
              <w:pPr>
                <w:pStyle w:val="ListBullet"/>
                <w:spacing w:line="240" w:lineRule="auto"/>
                <w:rPr>
                  <w:szCs w:val="20"/>
                </w:rPr>
              </w:pPr>
              <w:r>
                <w:rPr>
                  <w:szCs w:val="20"/>
                </w:rPr>
                <w:t>Welcoming all customers to feel at home when they enter the spa.</w:t>
              </w:r>
            </w:p>
            <w:p w14:paraId="344A434D" w14:textId="77777777" w:rsidR="005C0EDB" w:rsidRDefault="005C0EDB" w:rsidP="005C0EDB">
              <w:pPr>
                <w:pStyle w:val="ListBullet"/>
                <w:spacing w:line="240" w:lineRule="auto"/>
                <w:rPr>
                  <w:szCs w:val="20"/>
                </w:rPr>
              </w:pPr>
              <w:r>
                <w:rPr>
                  <w:szCs w:val="20"/>
                </w:rPr>
                <w:t>Cashed out the registers making sure finances were correct.</w:t>
              </w:r>
            </w:p>
            <w:p w14:paraId="20049FFD" w14:textId="77777777" w:rsidR="008C503B" w:rsidRPr="005F4CB4" w:rsidRDefault="005C0EDB" w:rsidP="005C0EDB">
              <w:pPr>
                <w:pStyle w:val="ListBullet"/>
                <w:spacing w:line="240" w:lineRule="auto"/>
                <w:rPr>
                  <w:szCs w:val="20"/>
                </w:rPr>
              </w:pPr>
              <w:r>
                <w:rPr>
                  <w:szCs w:val="20"/>
                </w:rPr>
                <w:t>Building relationships with customers to improve their return.</w:t>
              </w:r>
            </w:p>
          </w:sdtContent>
        </w:sdt>
      </w:sdtContent>
    </w:sdt>
    <w:p w14:paraId="6C7A7D88" w14:textId="77777777" w:rsidR="008C503B" w:rsidRPr="005F4CB4" w:rsidRDefault="00BE4B14" w:rsidP="005F4CB4">
      <w:pPr>
        <w:pStyle w:val="Heading1"/>
        <w:rPr>
          <w:sz w:val="20"/>
          <w:szCs w:val="20"/>
        </w:rPr>
      </w:pPr>
      <w:r w:rsidRPr="005F4CB4">
        <w:rPr>
          <w:sz w:val="20"/>
          <w:szCs w:val="20"/>
        </w:rPr>
        <w:t>Education</w:t>
      </w:r>
    </w:p>
    <w:p w14:paraId="322EB555" w14:textId="77777777" w:rsidR="008C503B" w:rsidRPr="005F4CB4" w:rsidRDefault="00A71458" w:rsidP="005F4CB4">
      <w:pPr>
        <w:pStyle w:val="Heading2"/>
      </w:pPr>
      <w:sdt>
        <w:sdtPr>
          <w:id w:val="9459748"/>
          <w:placeholder>
            <w:docPart w:val="A806DEFDA65BAB4BBACFD9EC32FE962A"/>
          </w:placeholder>
        </w:sdtPr>
        <w:sdtContent>
          <w:r w:rsidRPr="005F4CB4">
            <w:t>University of Phoenix (Associates Degree)</w:t>
          </w:r>
        </w:sdtContent>
      </w:sdt>
      <w:r w:rsidR="00BE4B14" w:rsidRPr="005F4CB4">
        <w:tab/>
      </w:r>
      <w:r w:rsidRPr="005F4CB4">
        <w:t>January 2009 - Current</w:t>
      </w:r>
    </w:p>
    <w:sdt>
      <w:sdtPr>
        <w:rPr>
          <w:szCs w:val="20"/>
        </w:rPr>
        <w:id w:val="9459749"/>
        <w:placeholder>
          <w:docPart w:val="18270552A88ED245B889090EFD584A27"/>
        </w:placeholder>
      </w:sdtPr>
      <w:sdtContent>
        <w:p w14:paraId="44EF3926" w14:textId="77777777" w:rsidR="008C503B" w:rsidRPr="005F4CB4" w:rsidRDefault="00A71458" w:rsidP="005F4CB4">
          <w:pPr>
            <w:pStyle w:val="BodyText"/>
            <w:spacing w:line="240" w:lineRule="auto"/>
            <w:rPr>
              <w:szCs w:val="20"/>
            </w:rPr>
          </w:pPr>
          <w:r w:rsidRPr="005F4CB4">
            <w:rPr>
              <w:szCs w:val="20"/>
            </w:rPr>
            <w:t>Gained my Associates Degree at University of Phoenix and is still currently taking night classes that will not interfere with work. I plan on receiving my Bachelors Degree in Health Care Administration by 2013.</w:t>
          </w:r>
        </w:p>
      </w:sdtContent>
    </w:sdt>
    <w:p w14:paraId="28703448" w14:textId="77777777" w:rsidR="008C503B" w:rsidRPr="005F4CB4" w:rsidRDefault="00A71458" w:rsidP="005F4CB4">
      <w:pPr>
        <w:pStyle w:val="Heading2"/>
      </w:pPr>
      <w:sdt>
        <w:sdtPr>
          <w:id w:val="9459752"/>
          <w:placeholder>
            <w:docPart w:val="EF2BD933661A844CA723A0E9706A008F"/>
          </w:placeholder>
        </w:sdtPr>
        <w:sdtContent>
          <w:r w:rsidRPr="005F4CB4">
            <w:t>High School</w:t>
          </w:r>
        </w:sdtContent>
      </w:sdt>
      <w:r w:rsidR="00BE4B14" w:rsidRPr="005F4CB4">
        <w:tab/>
      </w:r>
      <w:r w:rsidRPr="005F4CB4">
        <w:t xml:space="preserve">Class of 2009 </w:t>
      </w:r>
    </w:p>
    <w:sdt>
      <w:sdtPr>
        <w:rPr>
          <w:szCs w:val="20"/>
        </w:rPr>
        <w:id w:val="9459753"/>
        <w:placeholder>
          <w:docPart w:val="9716D54C2B3E1F4499DA8CAD5F08FA5B"/>
        </w:placeholder>
      </w:sdtPr>
      <w:sdtContent>
        <w:p w14:paraId="739280F3" w14:textId="77777777" w:rsidR="008C503B" w:rsidRPr="005F4CB4" w:rsidRDefault="00A71458" w:rsidP="005F4CB4">
          <w:pPr>
            <w:pStyle w:val="BodyText"/>
            <w:spacing w:line="240" w:lineRule="auto"/>
            <w:rPr>
              <w:szCs w:val="20"/>
            </w:rPr>
          </w:pPr>
          <w:r w:rsidRPr="005F4CB4">
            <w:rPr>
              <w:szCs w:val="20"/>
            </w:rPr>
            <w:t xml:space="preserve">Graduated High school early in March 2009 with a 3.5 GPA </w:t>
          </w:r>
        </w:p>
      </w:sdtContent>
    </w:sdt>
    <w:p w14:paraId="5669DF77" w14:textId="77777777" w:rsidR="008C503B" w:rsidRDefault="00BE4B14" w:rsidP="00DD42E4">
      <w:pPr>
        <w:pStyle w:val="Heading1"/>
        <w:rPr>
          <w:sz w:val="20"/>
          <w:szCs w:val="20"/>
        </w:rPr>
      </w:pPr>
      <w:r w:rsidRPr="005F4CB4">
        <w:rPr>
          <w:sz w:val="20"/>
          <w:szCs w:val="20"/>
        </w:rPr>
        <w:t>Ski</w:t>
      </w:r>
      <w:r w:rsidR="00DD42E4">
        <w:rPr>
          <w:sz w:val="20"/>
          <w:szCs w:val="20"/>
        </w:rPr>
        <w:t>lls</w:t>
      </w:r>
    </w:p>
    <w:p w14:paraId="36AEB55E" w14:textId="77777777" w:rsidR="005C0EDB" w:rsidRDefault="00DD42E4" w:rsidP="00DD42E4">
      <w:pPr>
        <w:rPr>
          <w:rFonts w:eastAsia="Times New Roman" w:cs="Arial"/>
          <w:bCs/>
          <w:color w:val="000000"/>
          <w:szCs w:val="20"/>
          <w:shd w:val="clear" w:color="auto" w:fill="FFFFFF"/>
        </w:rPr>
      </w:pPr>
      <w:r w:rsidRPr="00DD42E4">
        <w:rPr>
          <w:szCs w:val="20"/>
        </w:rPr>
        <w:t xml:space="preserve">Communication. Independent. </w:t>
      </w:r>
      <w:r w:rsidR="005F4CB4" w:rsidRPr="00DD42E4">
        <w:rPr>
          <w:szCs w:val="20"/>
        </w:rPr>
        <w:t>Organized</w:t>
      </w:r>
      <w:r w:rsidR="005C0EDB">
        <w:rPr>
          <w:szCs w:val="20"/>
        </w:rPr>
        <w:t xml:space="preserve">. Knowledgeable. </w:t>
      </w:r>
      <w:r w:rsidRPr="00DD42E4">
        <w:rPr>
          <w:szCs w:val="20"/>
        </w:rPr>
        <w:t>Computer</w:t>
      </w:r>
      <w:r>
        <w:rPr>
          <w:szCs w:val="20"/>
        </w:rPr>
        <w:t xml:space="preserve"> skills. </w:t>
      </w:r>
      <w:r>
        <w:rPr>
          <w:rFonts w:eastAsia="Times New Roman" w:cs="Arial"/>
          <w:bCs/>
          <w:color w:val="000000"/>
          <w:szCs w:val="20"/>
          <w:shd w:val="clear" w:color="auto" w:fill="FFFFFF"/>
        </w:rPr>
        <w:t xml:space="preserve">Flexibility. Adaptability. </w:t>
      </w:r>
    </w:p>
    <w:p w14:paraId="6770A885" w14:textId="77777777" w:rsidR="00DD42E4" w:rsidRPr="00DD42E4" w:rsidRDefault="00DD42E4" w:rsidP="00DD42E4">
      <w:pPr>
        <w:rPr>
          <w:rFonts w:eastAsia="Times New Roman" w:cs="Times New Roman"/>
          <w:szCs w:val="20"/>
        </w:rPr>
      </w:pPr>
      <w:r w:rsidRPr="00DD42E4">
        <w:rPr>
          <w:rFonts w:eastAsia="Times New Roman" w:cs="Arial"/>
          <w:bCs/>
          <w:color w:val="000000"/>
          <w:szCs w:val="20"/>
          <w:shd w:val="clear" w:color="auto" w:fill="FFFFFF"/>
        </w:rPr>
        <w:t>Managing Multiple Priorities</w:t>
      </w:r>
      <w:r>
        <w:rPr>
          <w:rFonts w:eastAsia="Times New Roman" w:cs="Arial"/>
          <w:bCs/>
          <w:color w:val="000000"/>
          <w:szCs w:val="20"/>
          <w:shd w:val="clear" w:color="auto" w:fill="FFFFFF"/>
        </w:rPr>
        <w:t xml:space="preserve">. Leadership. Planning. Dependable. Honest. </w:t>
      </w:r>
      <w:r w:rsidR="005C0EDB">
        <w:rPr>
          <w:rFonts w:eastAsia="Times New Roman" w:cs="Arial"/>
          <w:bCs/>
          <w:color w:val="000000"/>
          <w:szCs w:val="20"/>
          <w:shd w:val="clear" w:color="auto" w:fill="FFFFFF"/>
        </w:rPr>
        <w:t>Dedicated. Professional. Confident.</w:t>
      </w:r>
    </w:p>
    <w:p w14:paraId="67FDDA32" w14:textId="77777777" w:rsidR="00DD42E4" w:rsidRPr="00DD42E4" w:rsidRDefault="00DD42E4" w:rsidP="00DD42E4">
      <w:pPr>
        <w:pStyle w:val="BodyText"/>
      </w:pPr>
    </w:p>
    <w:p w14:paraId="10A88EE0" w14:textId="77777777" w:rsidR="005F4CB4" w:rsidRDefault="005F4CB4" w:rsidP="005F4CB4">
      <w:pPr>
        <w:pStyle w:val="BodyText"/>
        <w:spacing w:line="240" w:lineRule="auto"/>
      </w:pPr>
    </w:p>
    <w:p w14:paraId="2D7DF1A1" w14:textId="77777777" w:rsidR="005F4CB4" w:rsidRDefault="005F4CB4" w:rsidP="005F4CB4">
      <w:pPr>
        <w:pStyle w:val="BodyText"/>
        <w:spacing w:line="240" w:lineRule="auto"/>
      </w:pPr>
    </w:p>
    <w:p w14:paraId="53AB878D" w14:textId="77777777" w:rsidR="008C503B" w:rsidRDefault="008C503B"/>
    <w:sectPr w:rsidR="008C503B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4B6A3" w14:textId="77777777" w:rsidR="00DD42E4" w:rsidRDefault="00DD42E4">
      <w:pPr>
        <w:spacing w:line="240" w:lineRule="auto"/>
      </w:pPr>
      <w:r>
        <w:separator/>
      </w:r>
    </w:p>
  </w:endnote>
  <w:endnote w:type="continuationSeparator" w:id="0">
    <w:p w14:paraId="0183EDCC" w14:textId="77777777" w:rsidR="00DD42E4" w:rsidRDefault="00DD4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C12CC" w14:textId="77777777" w:rsidR="00DD42E4" w:rsidRDefault="00DD42E4">
      <w:pPr>
        <w:spacing w:line="240" w:lineRule="auto"/>
      </w:pPr>
      <w:r>
        <w:separator/>
      </w:r>
    </w:p>
  </w:footnote>
  <w:footnote w:type="continuationSeparator" w:id="0">
    <w:p w14:paraId="7E6170D8" w14:textId="77777777" w:rsidR="00DD42E4" w:rsidRDefault="00DD4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D16F3" w14:textId="77777777" w:rsidR="00DD42E4" w:rsidRDefault="00DD42E4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0EDB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4793F" w14:textId="77777777" w:rsidR="00DD42E4" w:rsidRDefault="00DD42E4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>
        <w:rPr>
          <w:noProof/>
        </w:rPr>
        <w:instrText>Brittany Dohrwardt</w:instrText>
      </w:r>
    </w:fldSimple>
    <w:r>
      <w:instrText xml:space="preserve">="" "[Your Name]" </w:instrText>
    </w:r>
    <w:fldSimple w:instr=" USERNAME ">
      <w:r>
        <w:rPr>
          <w:noProof/>
        </w:rPr>
        <w:instrText>Brittany Dohrwardt</w:instrText>
      </w:r>
    </w:fldSimple>
    <w:r>
      <w:fldChar w:fldCharType="separate"/>
    </w:r>
    <w:r>
      <w:rPr>
        <w:noProof/>
      </w:rPr>
      <w:instrText>Brittany Dohrwardt</w:instrText>
    </w:r>
    <w:r>
      <w:fldChar w:fldCharType="end"/>
    </w:r>
    <w:r>
      <w:instrText xml:space="preserve"> \* MERGEFORMAT</w:instrText>
    </w:r>
    <w:r>
      <w:fldChar w:fldCharType="separate"/>
    </w:r>
    <w:r w:rsidR="007663D7">
      <w:t xml:space="preserve">Brittany </w:t>
    </w:r>
    <w:r w:rsidR="007663D7">
      <w:rPr>
        <w:noProof/>
      </w:rPr>
      <w:t>Dohrwardt</w:t>
    </w:r>
    <w:r>
      <w:fldChar w:fldCharType="end"/>
    </w:r>
  </w:p>
  <w:p w14:paraId="176C09C8" w14:textId="614D1A45" w:rsidR="00DD42E4" w:rsidRDefault="00DD42E4">
    <w:pPr>
      <w:pStyle w:val="ContactDetails"/>
    </w:pPr>
    <w:r>
      <w:t>8900 Sw Sweek Dr. apt. 1313 Tualatin</w:t>
    </w:r>
    <w:r w:rsidR="007663D7">
      <w:t>, OR</w:t>
    </w:r>
    <w:r>
      <w:t xml:space="preserve"> </w:t>
    </w:r>
    <w:r w:rsidR="007663D7">
      <w:t xml:space="preserve">97062 </w:t>
    </w:r>
    <w:r>
      <w:br/>
      <w:t>Phone: (503) 369 8577   E-Mail: Dohrwardtbrittany@yahoo.com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71458"/>
    <w:rsid w:val="00146310"/>
    <w:rsid w:val="001A3DF0"/>
    <w:rsid w:val="00361852"/>
    <w:rsid w:val="005C0EDB"/>
    <w:rsid w:val="005F4CB4"/>
    <w:rsid w:val="00635811"/>
    <w:rsid w:val="007663D7"/>
    <w:rsid w:val="008C503B"/>
    <w:rsid w:val="008E0DDF"/>
    <w:rsid w:val="009448D8"/>
    <w:rsid w:val="00995EAB"/>
    <w:rsid w:val="00A71458"/>
    <w:rsid w:val="00BE4B14"/>
    <w:rsid w:val="00DD42E4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3A7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18270552A88ED245B889090EFD584A27">
    <w:name w:val="18270552A88ED245B889090EFD584A27"/>
    <w:rsid w:val="00A71458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18270552A88ED245B889090EFD584A27">
    <w:name w:val="18270552A88ED245B889090EFD584A27"/>
    <w:rsid w:val="00A71458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5D9D9F7239A346A1E1E6B9DA329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3C505-AD64-C64C-BB80-18D550AB0F4A}"/>
      </w:docPartPr>
      <w:docPartBody>
        <w:p w:rsidR="007A519C" w:rsidRDefault="007A519C">
          <w:pPr>
            <w:pStyle w:val="245D9D9F7239A346A1E1E6B9DA329E7F"/>
          </w:pPr>
          <w:r>
            <w:t>Lorem ipsum dolor</w:t>
          </w:r>
        </w:p>
      </w:docPartBody>
    </w:docPart>
    <w:docPart>
      <w:docPartPr>
        <w:name w:val="95FB7709B719F1488F533D455DE82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02C64-2B67-1342-B912-D3E76B0D4412}"/>
      </w:docPartPr>
      <w:docPartBody>
        <w:p w:rsidR="007A519C" w:rsidRDefault="007A519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A519C" w:rsidRDefault="007A519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519C" w:rsidRDefault="007A519C">
          <w:pPr>
            <w:pStyle w:val="95FB7709B719F1488F533D455DE8285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3F4558F15558B40B24A2C8DA6487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2D9A-52DF-0347-8966-F8C5E1C5E5DD}"/>
      </w:docPartPr>
      <w:docPartBody>
        <w:p w:rsidR="007A519C" w:rsidRDefault="007A519C">
          <w:pPr>
            <w:pStyle w:val="93F4558F15558B40B24A2C8DA6487989"/>
          </w:pPr>
          <w:r>
            <w:t>Lorem ipsum dolor</w:t>
          </w:r>
        </w:p>
      </w:docPartBody>
    </w:docPart>
    <w:docPart>
      <w:docPartPr>
        <w:name w:val="7E4FA24353511F428CE4DDC640FD6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437FC-01A7-F647-BBBD-61DB3EC953F3}"/>
      </w:docPartPr>
      <w:docPartBody>
        <w:p w:rsidR="007A519C" w:rsidRDefault="007A519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A519C" w:rsidRDefault="007A519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519C" w:rsidRDefault="007A519C">
          <w:pPr>
            <w:pStyle w:val="7E4FA24353511F428CE4DDC640FD618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806DEFDA65BAB4BBACFD9EC32FE9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47AF-E1AE-1D4A-9CF2-E9847671E9F8}"/>
      </w:docPartPr>
      <w:docPartBody>
        <w:p w:rsidR="007A519C" w:rsidRDefault="007A519C">
          <w:pPr>
            <w:pStyle w:val="A806DEFDA65BAB4BBACFD9EC32FE962A"/>
          </w:pPr>
          <w:r>
            <w:t>Aliquam dapibus.</w:t>
          </w:r>
        </w:p>
      </w:docPartBody>
    </w:docPart>
    <w:docPart>
      <w:docPartPr>
        <w:name w:val="18270552A88ED245B889090EFD584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3F0FE-1F7A-0B40-B08E-57CD446D8961}"/>
      </w:docPartPr>
      <w:docPartBody>
        <w:p w:rsidR="007A519C" w:rsidRDefault="007A519C">
          <w:pPr>
            <w:pStyle w:val="18270552A88ED245B889090EFD584A2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EF2BD933661A844CA723A0E9706A0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DE8A-2CBF-2A4D-B3A5-140F8D922A08}"/>
      </w:docPartPr>
      <w:docPartBody>
        <w:p w:rsidR="007A519C" w:rsidRDefault="007A519C">
          <w:pPr>
            <w:pStyle w:val="EF2BD933661A844CA723A0E9706A008F"/>
          </w:pPr>
          <w:r>
            <w:t>Aliquam dapibus.</w:t>
          </w:r>
        </w:p>
      </w:docPartBody>
    </w:docPart>
    <w:docPart>
      <w:docPartPr>
        <w:name w:val="9716D54C2B3E1F4499DA8CAD5F08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1B97-57CC-304D-9BB5-A001CD5E8362}"/>
      </w:docPartPr>
      <w:docPartBody>
        <w:p w:rsidR="007A519C" w:rsidRDefault="007A519C">
          <w:pPr>
            <w:pStyle w:val="9716D54C2B3E1F4499DA8CAD5F08FA5B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E3D6A6732CF32E45A9BF3E541A4C2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B8A28-FC93-9242-A034-411AA2DC8A23}"/>
      </w:docPartPr>
      <w:docPartBody>
        <w:p w:rsidR="007A519C" w:rsidRDefault="007A519C" w:rsidP="007A519C">
          <w:pPr>
            <w:pStyle w:val="E3D6A6732CF32E45A9BF3E541A4C2238"/>
          </w:pPr>
          <w:r>
            <w:t>Lorem ipsum dolor</w:t>
          </w:r>
        </w:p>
      </w:docPartBody>
    </w:docPart>
    <w:docPart>
      <w:docPartPr>
        <w:name w:val="49DA5021C6033B478F7B1A29C1822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E7D48-BD5A-3545-9BFD-D7158F727D00}"/>
      </w:docPartPr>
      <w:docPartBody>
        <w:p w:rsidR="007A519C" w:rsidRDefault="007A519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7A519C" w:rsidRDefault="007A519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519C" w:rsidRDefault="007A519C" w:rsidP="007A519C">
          <w:pPr>
            <w:pStyle w:val="49DA5021C6033B478F7B1A29C1822D68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9C"/>
    <w:rsid w:val="007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E47804312CF6C4196D32F800D7A041A">
    <w:name w:val="FE47804312CF6C4196D32F800D7A041A"/>
  </w:style>
  <w:style w:type="paragraph" w:customStyle="1" w:styleId="245D9D9F7239A346A1E1E6B9DA329E7F">
    <w:name w:val="245D9D9F7239A346A1E1E6B9DA329E7F"/>
  </w:style>
  <w:style w:type="paragraph" w:styleId="ListBullet">
    <w:name w:val="List Bullet"/>
    <w:basedOn w:val="Normal"/>
    <w:rsid w:val="007A519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FB7709B719F1488F533D455DE82853">
    <w:name w:val="95FB7709B719F1488F533D455DE82853"/>
  </w:style>
  <w:style w:type="paragraph" w:customStyle="1" w:styleId="93F4558F15558B40B24A2C8DA6487989">
    <w:name w:val="93F4558F15558B40B24A2C8DA6487989"/>
  </w:style>
  <w:style w:type="paragraph" w:customStyle="1" w:styleId="7E4FA24353511F428CE4DDC640FD618A">
    <w:name w:val="7E4FA24353511F428CE4DDC640FD618A"/>
  </w:style>
  <w:style w:type="paragraph" w:customStyle="1" w:styleId="A806DEFDA65BAB4BBACFD9EC32FE962A">
    <w:name w:val="A806DEFDA65BAB4BBACFD9EC32FE962A"/>
  </w:style>
  <w:style w:type="paragraph" w:customStyle="1" w:styleId="18270552A88ED245B889090EFD584A27">
    <w:name w:val="18270552A88ED245B889090EFD584A27"/>
  </w:style>
  <w:style w:type="paragraph" w:customStyle="1" w:styleId="EF2BD933661A844CA723A0E9706A008F">
    <w:name w:val="EF2BD933661A844CA723A0E9706A008F"/>
  </w:style>
  <w:style w:type="paragraph" w:customStyle="1" w:styleId="9716D54C2B3E1F4499DA8CAD5F08FA5B">
    <w:name w:val="9716D54C2B3E1F4499DA8CAD5F08FA5B"/>
  </w:style>
  <w:style w:type="paragraph" w:customStyle="1" w:styleId="DA90C80ACB69B847AE73DDA2FC1FE434">
    <w:name w:val="DA90C80ACB69B847AE73DDA2FC1FE434"/>
  </w:style>
  <w:style w:type="paragraph" w:customStyle="1" w:styleId="E3D6A6732CF32E45A9BF3E541A4C2238">
    <w:name w:val="E3D6A6732CF32E45A9BF3E541A4C2238"/>
    <w:rsid w:val="007A519C"/>
  </w:style>
  <w:style w:type="paragraph" w:customStyle="1" w:styleId="49DA5021C6033B478F7B1A29C1822D68">
    <w:name w:val="49DA5021C6033B478F7B1A29C1822D68"/>
    <w:rsid w:val="007A519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E47804312CF6C4196D32F800D7A041A">
    <w:name w:val="FE47804312CF6C4196D32F800D7A041A"/>
  </w:style>
  <w:style w:type="paragraph" w:customStyle="1" w:styleId="245D9D9F7239A346A1E1E6B9DA329E7F">
    <w:name w:val="245D9D9F7239A346A1E1E6B9DA329E7F"/>
  </w:style>
  <w:style w:type="paragraph" w:styleId="ListBullet">
    <w:name w:val="List Bullet"/>
    <w:basedOn w:val="Normal"/>
    <w:rsid w:val="007A519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FB7709B719F1488F533D455DE82853">
    <w:name w:val="95FB7709B719F1488F533D455DE82853"/>
  </w:style>
  <w:style w:type="paragraph" w:customStyle="1" w:styleId="93F4558F15558B40B24A2C8DA6487989">
    <w:name w:val="93F4558F15558B40B24A2C8DA6487989"/>
  </w:style>
  <w:style w:type="paragraph" w:customStyle="1" w:styleId="7E4FA24353511F428CE4DDC640FD618A">
    <w:name w:val="7E4FA24353511F428CE4DDC640FD618A"/>
  </w:style>
  <w:style w:type="paragraph" w:customStyle="1" w:styleId="A806DEFDA65BAB4BBACFD9EC32FE962A">
    <w:name w:val="A806DEFDA65BAB4BBACFD9EC32FE962A"/>
  </w:style>
  <w:style w:type="paragraph" w:customStyle="1" w:styleId="18270552A88ED245B889090EFD584A27">
    <w:name w:val="18270552A88ED245B889090EFD584A27"/>
  </w:style>
  <w:style w:type="paragraph" w:customStyle="1" w:styleId="EF2BD933661A844CA723A0E9706A008F">
    <w:name w:val="EF2BD933661A844CA723A0E9706A008F"/>
  </w:style>
  <w:style w:type="paragraph" w:customStyle="1" w:styleId="9716D54C2B3E1F4499DA8CAD5F08FA5B">
    <w:name w:val="9716D54C2B3E1F4499DA8CAD5F08FA5B"/>
  </w:style>
  <w:style w:type="paragraph" w:customStyle="1" w:styleId="DA90C80ACB69B847AE73DDA2FC1FE434">
    <w:name w:val="DA90C80ACB69B847AE73DDA2FC1FE434"/>
  </w:style>
  <w:style w:type="paragraph" w:customStyle="1" w:styleId="E3D6A6732CF32E45A9BF3E541A4C2238">
    <w:name w:val="E3D6A6732CF32E45A9BF3E541A4C2238"/>
    <w:rsid w:val="007A519C"/>
  </w:style>
  <w:style w:type="paragraph" w:customStyle="1" w:styleId="49DA5021C6033B478F7B1A29C1822D68">
    <w:name w:val="49DA5021C6033B478F7B1A29C1822D68"/>
    <w:rsid w:val="007A5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16</TotalTime>
  <Pages>1</Pages>
  <Words>257</Words>
  <Characters>1465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1719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Dohrwardt</dc:creator>
  <cp:keywords/>
  <dc:description/>
  <cp:lastModifiedBy>Brittany Dohrwardt</cp:lastModifiedBy>
  <cp:revision>3</cp:revision>
  <dcterms:created xsi:type="dcterms:W3CDTF">2011-12-05T04:53:00Z</dcterms:created>
  <dcterms:modified xsi:type="dcterms:W3CDTF">2011-12-05T05:28:00Z</dcterms:modified>
  <cp:category/>
</cp:coreProperties>
</file>