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77" w:rsidRPr="00D27E09" w:rsidRDefault="00AD6177" w:rsidP="007D41DF">
      <w:pPr>
        <w:spacing w:before="100" w:beforeAutospacing="1" w:after="100" w:afterAutospacing="1" w:line="240" w:lineRule="auto"/>
        <w:jc w:val="center"/>
        <w:rPr>
          <w:rFonts w:cs="Arial"/>
          <w:b/>
          <w:sz w:val="40"/>
          <w:szCs w:val="40"/>
        </w:rPr>
      </w:pPr>
      <w:r w:rsidRPr="00D27E09">
        <w:rPr>
          <w:rFonts w:cs="Arial"/>
          <w:b/>
          <w:sz w:val="40"/>
          <w:szCs w:val="40"/>
        </w:rPr>
        <w:t>KAYLA CASAGRANDE</w:t>
      </w:r>
    </w:p>
    <w:p w:rsidR="00AD6177" w:rsidRPr="008A4F1B" w:rsidRDefault="00AD6177" w:rsidP="008A4F1B">
      <w:pPr>
        <w:spacing w:before="100" w:beforeAutospacing="1" w:after="100" w:afterAutospacing="1" w:line="240" w:lineRule="auto"/>
        <w:jc w:val="center"/>
      </w:pPr>
      <w:r w:rsidRPr="0058382C">
        <w:rPr>
          <w:rFonts w:cs="Arial"/>
        </w:rPr>
        <w:t>Portland, OR 9720</w:t>
      </w:r>
      <w:r>
        <w:rPr>
          <w:rFonts w:cs="Arial"/>
        </w:rPr>
        <w:t>2</w:t>
      </w:r>
      <w:r w:rsidRPr="0058382C">
        <w:rPr>
          <w:rFonts w:cs="Arial"/>
        </w:rPr>
        <w:tab/>
        <w:t>503-869-6126</w:t>
      </w:r>
      <w:r w:rsidRPr="0058382C">
        <w:rPr>
          <w:rFonts w:cs="Arial"/>
        </w:rPr>
        <w:tab/>
      </w:r>
      <w:r w:rsidRPr="0058382C">
        <w:rPr>
          <w:rFonts w:cs="Arial"/>
        </w:rPr>
        <w:tab/>
      </w:r>
      <w:hyperlink r:id="rId5" w:history="1">
        <w:r w:rsidRPr="0058382C">
          <w:rPr>
            <w:rStyle w:val="Hyperlink"/>
            <w:rFonts w:cs="Arial"/>
            <w:color w:val="000000"/>
            <w:u w:val="none"/>
          </w:rPr>
          <w:t>kaylacasagrande@hotmail.com</w:t>
        </w:r>
      </w:hyperlink>
    </w:p>
    <w:p w:rsidR="00AD6177" w:rsidRDefault="00AD6177" w:rsidP="00DC1C23">
      <w:pPr>
        <w:spacing w:after="0" w:line="5" w:lineRule="atLeast"/>
        <w:jc w:val="center"/>
        <w:rPr>
          <w:rFonts w:cs="Arial"/>
        </w:rPr>
      </w:pPr>
      <w:r w:rsidRPr="0058382C">
        <w:rPr>
          <w:rFonts w:cs="Arial"/>
          <w:b/>
          <w:sz w:val="24"/>
          <w:szCs w:val="24"/>
        </w:rPr>
        <w:t>Objective:</w:t>
      </w:r>
      <w:r w:rsidRPr="0058382C">
        <w:rPr>
          <w:rFonts w:cs="Arial"/>
        </w:rPr>
        <w:t xml:space="preserve"> </w:t>
      </w:r>
      <w:r>
        <w:rPr>
          <w:rFonts w:cs="Arial"/>
        </w:rPr>
        <w:t>I am a very friendly and organized person and am looking for an administrative or data entry position.</w:t>
      </w:r>
    </w:p>
    <w:p w:rsidR="00AD6177" w:rsidRDefault="00AD6177" w:rsidP="00DC1C23">
      <w:pPr>
        <w:spacing w:after="0" w:line="5" w:lineRule="atLeast"/>
        <w:jc w:val="center"/>
        <w:rPr>
          <w:rFonts w:cs="Arial"/>
        </w:rPr>
      </w:pPr>
    </w:p>
    <w:p w:rsidR="00AD6177" w:rsidRPr="00953782" w:rsidRDefault="00AD6177" w:rsidP="00DC1C23">
      <w:pPr>
        <w:spacing w:after="0" w:line="5" w:lineRule="atLeast"/>
        <w:jc w:val="center"/>
        <w:rPr>
          <w:rFonts w:cs="Arial"/>
          <w:b/>
          <w:sz w:val="24"/>
          <w:szCs w:val="24"/>
        </w:rPr>
      </w:pPr>
      <w:r w:rsidRPr="00953782">
        <w:rPr>
          <w:rFonts w:cs="Arial"/>
          <w:b/>
          <w:sz w:val="24"/>
          <w:szCs w:val="24"/>
        </w:rPr>
        <w:t>Education</w:t>
      </w:r>
    </w:p>
    <w:p w:rsidR="00AD6177" w:rsidRPr="0058382C" w:rsidRDefault="00AD6177" w:rsidP="000A0932">
      <w:pPr>
        <w:spacing w:before="100" w:beforeAutospacing="1" w:after="100" w:afterAutospacing="1" w:line="240" w:lineRule="auto"/>
        <w:jc w:val="center"/>
        <w:rPr>
          <w:rFonts w:cs="Arial"/>
          <w:i/>
        </w:rPr>
      </w:pPr>
      <w:r>
        <w:rPr>
          <w:rFonts w:cs="Arial"/>
          <w:i/>
        </w:rPr>
        <w:t>Accelerated Accounting Certificate</w:t>
      </w:r>
      <w:r w:rsidRPr="0058382C">
        <w:rPr>
          <w:rFonts w:cs="Arial"/>
          <w:i/>
        </w:rPr>
        <w:t xml:space="preserve">, </w:t>
      </w:r>
      <w:r>
        <w:rPr>
          <w:rFonts w:cs="Arial"/>
          <w:i/>
        </w:rPr>
        <w:t>March 2012</w:t>
      </w:r>
    </w:p>
    <w:p w:rsidR="00AD6177" w:rsidRPr="008A4F1B" w:rsidRDefault="00AD6177" w:rsidP="000A0932">
      <w:pPr>
        <w:spacing w:before="100" w:beforeAutospacing="1" w:after="100" w:afterAutospacing="1" w:line="240" w:lineRule="auto"/>
        <w:jc w:val="center"/>
        <w:rPr>
          <w:rFonts w:cs="Arial"/>
          <w:sz w:val="24"/>
          <w:szCs w:val="24"/>
        </w:rPr>
      </w:pPr>
      <w:r w:rsidRPr="0058382C">
        <w:rPr>
          <w:rFonts w:cs="Arial"/>
          <w:sz w:val="24"/>
          <w:szCs w:val="24"/>
        </w:rPr>
        <w:t>Portland Community College, Portland, OR</w:t>
      </w:r>
    </w:p>
    <w:p w:rsidR="00AD6177" w:rsidRDefault="00AD6177" w:rsidP="007D41DF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Related </w:t>
      </w:r>
      <w:r w:rsidRPr="0058382C">
        <w:rPr>
          <w:rFonts w:cs="Arial"/>
          <w:b/>
          <w:sz w:val="24"/>
          <w:szCs w:val="24"/>
        </w:rPr>
        <w:t>Professional Experience</w:t>
      </w:r>
    </w:p>
    <w:p w:rsidR="00AD6177" w:rsidRPr="0058382C" w:rsidRDefault="00AD6177" w:rsidP="007D41DF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AD6177" w:rsidRDefault="00AD6177" w:rsidP="00E500A3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sz w:val="28"/>
          <w:szCs w:val="28"/>
        </w:rPr>
        <w:t>Harris Transportation, Portland, OR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</w:t>
      </w:r>
      <w:r>
        <w:rPr>
          <w:rFonts w:cs="Arial"/>
          <w:i/>
          <w:sz w:val="24"/>
          <w:szCs w:val="24"/>
        </w:rPr>
        <w:t>Billing Specialist, 2012</w:t>
      </w:r>
    </w:p>
    <w:p w:rsidR="00AD6177" w:rsidRDefault="00AD6177" w:rsidP="00E500A3">
      <w:pPr>
        <w:numPr>
          <w:ilvl w:val="0"/>
          <w:numId w:val="9"/>
        </w:numPr>
        <w:tabs>
          <w:tab w:val="clear" w:pos="720"/>
          <w:tab w:val="num" w:pos="18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Two week temporary position through Accounting Connections</w:t>
      </w:r>
    </w:p>
    <w:p w:rsidR="00AD6177" w:rsidRDefault="00AD6177" w:rsidP="00E500A3">
      <w:pPr>
        <w:numPr>
          <w:ilvl w:val="0"/>
          <w:numId w:val="9"/>
        </w:numPr>
        <w:tabs>
          <w:tab w:val="clear" w:pos="720"/>
          <w:tab w:val="num" w:pos="18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Scan paperwork from nightly deliveries, enter/correct any missing information</w:t>
      </w:r>
    </w:p>
    <w:p w:rsidR="00AD6177" w:rsidRPr="00E500A3" w:rsidRDefault="00AD6177" w:rsidP="00E500A3">
      <w:pPr>
        <w:numPr>
          <w:ilvl w:val="0"/>
          <w:numId w:val="9"/>
        </w:numPr>
        <w:tabs>
          <w:tab w:val="clear" w:pos="720"/>
          <w:tab w:val="num" w:pos="18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Review and process customer accounts</w:t>
      </w:r>
    </w:p>
    <w:p w:rsidR="00AD6177" w:rsidRDefault="00AD6177" w:rsidP="00DC1C23">
      <w:pPr>
        <w:spacing w:before="100" w:beforeAutospacing="1" w:after="100" w:afterAutospacing="1" w:line="180" w:lineRule="auto"/>
        <w:rPr>
          <w:rFonts w:cs="Arial"/>
          <w:i/>
          <w:sz w:val="24"/>
          <w:szCs w:val="24"/>
        </w:rPr>
      </w:pPr>
      <w:r>
        <w:rPr>
          <w:rFonts w:cs="Arial"/>
          <w:sz w:val="28"/>
          <w:szCs w:val="28"/>
        </w:rPr>
        <w:t>Sanderson Safety Supplies, Portland, OR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</w:t>
      </w:r>
      <w:r w:rsidRPr="00ED3DFB">
        <w:rPr>
          <w:rFonts w:cs="Arial"/>
          <w:i/>
          <w:sz w:val="24"/>
          <w:szCs w:val="24"/>
        </w:rPr>
        <w:t>Reception/</w:t>
      </w:r>
      <w:r>
        <w:rPr>
          <w:rFonts w:cs="Arial"/>
          <w:i/>
          <w:sz w:val="24"/>
          <w:szCs w:val="24"/>
        </w:rPr>
        <w:t>P</w:t>
      </w:r>
      <w:r w:rsidRPr="00ED3DFB">
        <w:rPr>
          <w:rFonts w:cs="Arial"/>
          <w:i/>
          <w:sz w:val="24"/>
          <w:szCs w:val="24"/>
        </w:rPr>
        <w:t xml:space="preserve">hone </w:t>
      </w:r>
      <w:r>
        <w:rPr>
          <w:rFonts w:cs="Arial"/>
          <w:i/>
          <w:sz w:val="24"/>
          <w:szCs w:val="24"/>
        </w:rPr>
        <w:t>O</w:t>
      </w:r>
      <w:r w:rsidRPr="00ED3DFB">
        <w:rPr>
          <w:rFonts w:cs="Arial"/>
          <w:i/>
          <w:sz w:val="24"/>
          <w:szCs w:val="24"/>
        </w:rPr>
        <w:t>perator, 2012</w:t>
      </w:r>
    </w:p>
    <w:p w:rsidR="00AD6177" w:rsidRPr="00ED3DFB" w:rsidRDefault="00AD6177" w:rsidP="00ED3DFB">
      <w:pPr>
        <w:numPr>
          <w:ilvl w:val="0"/>
          <w:numId w:val="9"/>
        </w:numPr>
        <w:tabs>
          <w:tab w:val="clear" w:pos="720"/>
          <w:tab w:val="num" w:pos="18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Three month temporary position through Accounting Connections</w:t>
      </w:r>
    </w:p>
    <w:p w:rsidR="00AD6177" w:rsidRPr="00ED3DFB" w:rsidRDefault="00AD6177" w:rsidP="00ED3DFB">
      <w:pPr>
        <w:numPr>
          <w:ilvl w:val="0"/>
          <w:numId w:val="9"/>
        </w:numPr>
        <w:tabs>
          <w:tab w:val="clear" w:pos="720"/>
          <w:tab w:val="num" w:pos="18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Answer and direct 200 calls/day on a five-line phone system</w:t>
      </w:r>
    </w:p>
    <w:p w:rsidR="00AD6177" w:rsidRPr="00ED3DFB" w:rsidRDefault="00AD6177" w:rsidP="00ED3DFB">
      <w:pPr>
        <w:numPr>
          <w:ilvl w:val="0"/>
          <w:numId w:val="9"/>
        </w:numPr>
        <w:tabs>
          <w:tab w:val="clear" w:pos="720"/>
          <w:tab w:val="num" w:pos="18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File and maintain invoices</w:t>
      </w:r>
      <w:r>
        <w:rPr>
          <w:rFonts w:cs="Arial"/>
          <w:sz w:val="24"/>
          <w:szCs w:val="24"/>
        </w:rPr>
        <w:t xml:space="preserve"> using alpha numerical filing</w:t>
      </w:r>
    </w:p>
    <w:p w:rsidR="00AD6177" w:rsidRDefault="00AD6177" w:rsidP="00DC1C23">
      <w:pPr>
        <w:spacing w:before="100" w:beforeAutospacing="1" w:after="100" w:afterAutospacing="1" w:line="180" w:lineRule="auto"/>
        <w:rPr>
          <w:rFonts w:cs="Arial"/>
          <w:i/>
          <w:sz w:val="24"/>
          <w:szCs w:val="24"/>
        </w:rPr>
      </w:pPr>
      <w:r>
        <w:rPr>
          <w:rFonts w:cs="Arial"/>
          <w:sz w:val="28"/>
          <w:szCs w:val="28"/>
        </w:rPr>
        <w:t>Evergreen Prosthetics and Orthotics, Portland, OR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</w:t>
      </w:r>
      <w:r>
        <w:rPr>
          <w:rFonts w:cs="Arial"/>
          <w:i/>
          <w:sz w:val="24"/>
          <w:szCs w:val="24"/>
        </w:rPr>
        <w:t>Receptionist/Admin., 2012</w:t>
      </w:r>
    </w:p>
    <w:p w:rsidR="00AD6177" w:rsidRPr="00ED3DFB" w:rsidRDefault="00AD6177" w:rsidP="008A4F1B">
      <w:pPr>
        <w:numPr>
          <w:ilvl w:val="0"/>
          <w:numId w:val="6"/>
        </w:numPr>
        <w:tabs>
          <w:tab w:val="clear" w:pos="720"/>
          <w:tab w:val="num" w:pos="18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One month temporary position</w:t>
      </w:r>
    </w:p>
    <w:p w:rsidR="00AD6177" w:rsidRPr="00ED3DFB" w:rsidRDefault="00AD6177" w:rsidP="008A4F1B">
      <w:pPr>
        <w:numPr>
          <w:ilvl w:val="0"/>
          <w:numId w:val="6"/>
        </w:numPr>
        <w:tabs>
          <w:tab w:val="clear" w:pos="720"/>
          <w:tab w:val="num" w:pos="18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Answer telephones, greet customers and provide excellent customer service</w:t>
      </w:r>
    </w:p>
    <w:p w:rsidR="00AD6177" w:rsidRDefault="00AD6177" w:rsidP="008A4F1B">
      <w:pPr>
        <w:numPr>
          <w:ilvl w:val="0"/>
          <w:numId w:val="6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Schedule appointments, and coordinate sched</w:t>
      </w:r>
      <w:r>
        <w:rPr>
          <w:rFonts w:cs="Arial"/>
          <w:sz w:val="24"/>
          <w:szCs w:val="24"/>
        </w:rPr>
        <w:t>ules for multiple practitioners</w:t>
      </w:r>
    </w:p>
    <w:p w:rsidR="00AD6177" w:rsidRPr="00ED3DFB" w:rsidRDefault="00AD6177" w:rsidP="008A4F1B">
      <w:pPr>
        <w:numPr>
          <w:ilvl w:val="0"/>
          <w:numId w:val="6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of general office equipment, i.e., fax machine, copier, printer, etc</w:t>
      </w:r>
    </w:p>
    <w:p w:rsidR="00AD6177" w:rsidRPr="00ED3DFB" w:rsidRDefault="00AD6177" w:rsidP="008A4F1B">
      <w:pPr>
        <w:numPr>
          <w:ilvl w:val="0"/>
          <w:numId w:val="6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Verify eligibility and benefits of insurance</w:t>
      </w:r>
    </w:p>
    <w:p w:rsidR="00AD6177" w:rsidRPr="0058382C" w:rsidRDefault="00AD6177" w:rsidP="00ED3DFB">
      <w:pPr>
        <w:tabs>
          <w:tab w:val="num" w:pos="180"/>
          <w:tab w:val="num" w:pos="360"/>
        </w:tabs>
        <w:spacing w:before="100" w:beforeAutospacing="1" w:after="100" w:afterAutospacing="1" w:line="180" w:lineRule="auto"/>
        <w:rPr>
          <w:rFonts w:cs="Arial"/>
          <w:sz w:val="24"/>
          <w:szCs w:val="24"/>
        </w:rPr>
      </w:pPr>
      <w:r w:rsidRPr="00953782">
        <w:rPr>
          <w:rFonts w:cs="Arial"/>
          <w:sz w:val="28"/>
          <w:szCs w:val="28"/>
        </w:rPr>
        <w:t>Safeway, Inc., Portland, OR</w:t>
      </w:r>
      <w:r w:rsidRPr="0058382C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      </w:t>
      </w:r>
      <w:r w:rsidRPr="0058382C">
        <w:rPr>
          <w:rFonts w:cs="Arial"/>
          <w:i/>
          <w:sz w:val="24"/>
          <w:szCs w:val="24"/>
        </w:rPr>
        <w:t>Starbucks Barista, 2007- 2010</w:t>
      </w:r>
    </w:p>
    <w:p w:rsidR="00AD6177" w:rsidRPr="00ED3DFB" w:rsidRDefault="00AD6177" w:rsidP="00ED3DFB">
      <w:pPr>
        <w:numPr>
          <w:ilvl w:val="0"/>
          <w:numId w:val="2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AST Certified; trained as Assistant Manager</w:t>
      </w:r>
    </w:p>
    <w:p w:rsidR="00AD6177" w:rsidRPr="00ED3DFB" w:rsidRDefault="00AD6177" w:rsidP="00ED3DFB">
      <w:pPr>
        <w:numPr>
          <w:ilvl w:val="0"/>
          <w:numId w:val="2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Train workers in food preparation, and in service, sanitation, and safety procedures</w:t>
      </w:r>
    </w:p>
    <w:p w:rsidR="00AD6177" w:rsidRPr="00ED3DFB" w:rsidRDefault="00AD6177" w:rsidP="00ED3DFB">
      <w:pPr>
        <w:numPr>
          <w:ilvl w:val="0"/>
          <w:numId w:val="2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Assign employees to specific duties</w:t>
      </w:r>
    </w:p>
    <w:p w:rsidR="00AD6177" w:rsidRDefault="00AD6177" w:rsidP="00A8769E">
      <w:pPr>
        <w:numPr>
          <w:ilvl w:val="0"/>
          <w:numId w:val="2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Order, receive, or stock supplies or retail products</w:t>
      </w:r>
      <w:bookmarkStart w:id="0" w:name="_GoBack"/>
      <w:bookmarkEnd w:id="0"/>
    </w:p>
    <w:p w:rsidR="00AD6177" w:rsidRPr="0058382C" w:rsidRDefault="00AD6177" w:rsidP="00D257AF">
      <w:pPr>
        <w:tabs>
          <w:tab w:val="num" w:pos="180"/>
          <w:tab w:val="num" w:pos="360"/>
        </w:tabs>
        <w:spacing w:before="100" w:beforeAutospacing="1" w:after="100" w:afterAutospacing="1" w:line="180" w:lineRule="auto"/>
        <w:rPr>
          <w:rFonts w:cs="Arial"/>
          <w:sz w:val="24"/>
          <w:szCs w:val="24"/>
        </w:rPr>
      </w:pPr>
      <w:r w:rsidRPr="00953782">
        <w:rPr>
          <w:rFonts w:cs="Arial"/>
          <w:sz w:val="28"/>
          <w:szCs w:val="28"/>
        </w:rPr>
        <w:t>Paradise Ultrasound, Paradise, CA</w:t>
      </w:r>
      <w:r w:rsidRPr="0058382C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  </w:t>
      </w:r>
      <w:r w:rsidRPr="0058382C">
        <w:rPr>
          <w:rFonts w:cs="Arial"/>
          <w:i/>
          <w:sz w:val="24"/>
          <w:szCs w:val="24"/>
        </w:rPr>
        <w:t>Receptionist, 2004- 2007</w:t>
      </w:r>
    </w:p>
    <w:p w:rsidR="00AD6177" w:rsidRPr="00ED3DFB" w:rsidRDefault="00AD6177" w:rsidP="00D257AF">
      <w:pPr>
        <w:numPr>
          <w:ilvl w:val="0"/>
          <w:numId w:val="3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Answer telephones, direct calls, and take messages</w:t>
      </w:r>
    </w:p>
    <w:p w:rsidR="00AD6177" w:rsidRPr="00ED3DFB" w:rsidRDefault="00AD6177" w:rsidP="00D257AF">
      <w:pPr>
        <w:numPr>
          <w:ilvl w:val="0"/>
          <w:numId w:val="3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Schedule appointments, and maintain and update appointment calendars</w:t>
      </w:r>
    </w:p>
    <w:p w:rsidR="00AD6177" w:rsidRPr="00ED3DFB" w:rsidRDefault="00AD6177" w:rsidP="00D257AF">
      <w:pPr>
        <w:numPr>
          <w:ilvl w:val="0"/>
          <w:numId w:val="3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rPr>
          <w:rFonts w:cs="Arial"/>
          <w:sz w:val="24"/>
          <w:szCs w:val="24"/>
        </w:rPr>
        <w:t>File and maintain records</w:t>
      </w:r>
    </w:p>
    <w:p w:rsidR="00AD6177" w:rsidRPr="00ED3DFB" w:rsidRDefault="00AD6177" w:rsidP="00D257AF">
      <w:pPr>
        <w:numPr>
          <w:ilvl w:val="0"/>
          <w:numId w:val="3"/>
        </w:numPr>
        <w:tabs>
          <w:tab w:val="clear" w:pos="720"/>
          <w:tab w:val="num" w:pos="180"/>
          <w:tab w:val="num" w:pos="360"/>
        </w:tabs>
        <w:spacing w:before="100" w:beforeAutospacing="1" w:after="100" w:afterAutospacing="1" w:line="180" w:lineRule="auto"/>
        <w:ind w:left="0" w:firstLine="0"/>
        <w:rPr>
          <w:rFonts w:cs="Arial"/>
          <w:sz w:val="24"/>
          <w:szCs w:val="24"/>
        </w:rPr>
      </w:pPr>
      <w:r w:rsidRPr="00ED3DFB">
        <w:t>Greet persons entering establishment, determine nature and purpose of visit, and direct or escort them to specific destinations</w:t>
      </w:r>
    </w:p>
    <w:sectPr w:rsidR="00AD6177" w:rsidRPr="00ED3DFB" w:rsidSect="009F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03C"/>
    <w:multiLevelType w:val="hybridMultilevel"/>
    <w:tmpl w:val="57E8B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D0622"/>
    <w:multiLevelType w:val="multilevel"/>
    <w:tmpl w:val="FCC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00B6E"/>
    <w:multiLevelType w:val="hybridMultilevel"/>
    <w:tmpl w:val="46C2D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9270E9"/>
    <w:multiLevelType w:val="hybridMultilevel"/>
    <w:tmpl w:val="B6682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222014"/>
    <w:multiLevelType w:val="multilevel"/>
    <w:tmpl w:val="0D30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A06D3"/>
    <w:multiLevelType w:val="multilevel"/>
    <w:tmpl w:val="EA8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47098"/>
    <w:multiLevelType w:val="hybridMultilevel"/>
    <w:tmpl w:val="E5267E24"/>
    <w:lvl w:ilvl="0" w:tplc="8C0C4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FA696D"/>
    <w:multiLevelType w:val="hybridMultilevel"/>
    <w:tmpl w:val="B128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0070C"/>
    <w:multiLevelType w:val="multilevel"/>
    <w:tmpl w:val="112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B72D3"/>
    <w:multiLevelType w:val="hybridMultilevel"/>
    <w:tmpl w:val="73561F5E"/>
    <w:lvl w:ilvl="0" w:tplc="DC1A7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1DF"/>
    <w:rsid w:val="000123A0"/>
    <w:rsid w:val="000222CF"/>
    <w:rsid w:val="00027118"/>
    <w:rsid w:val="0006571A"/>
    <w:rsid w:val="000832FF"/>
    <w:rsid w:val="000A0932"/>
    <w:rsid w:val="000B09CC"/>
    <w:rsid w:val="000D0350"/>
    <w:rsid w:val="000E07BA"/>
    <w:rsid w:val="00132D36"/>
    <w:rsid w:val="00153619"/>
    <w:rsid w:val="00174A9B"/>
    <w:rsid w:val="00183FDB"/>
    <w:rsid w:val="00197221"/>
    <w:rsid w:val="001B017C"/>
    <w:rsid w:val="001B0A4D"/>
    <w:rsid w:val="001B66AF"/>
    <w:rsid w:val="001C4464"/>
    <w:rsid w:val="001D2A9C"/>
    <w:rsid w:val="001E737D"/>
    <w:rsid w:val="001F6854"/>
    <w:rsid w:val="00214686"/>
    <w:rsid w:val="00233E28"/>
    <w:rsid w:val="002344C3"/>
    <w:rsid w:val="00256D77"/>
    <w:rsid w:val="00262B54"/>
    <w:rsid w:val="00263212"/>
    <w:rsid w:val="00290B7A"/>
    <w:rsid w:val="00291541"/>
    <w:rsid w:val="002E2216"/>
    <w:rsid w:val="002F07E6"/>
    <w:rsid w:val="00324DC8"/>
    <w:rsid w:val="00330782"/>
    <w:rsid w:val="003422E8"/>
    <w:rsid w:val="003445BD"/>
    <w:rsid w:val="00351450"/>
    <w:rsid w:val="00352CCB"/>
    <w:rsid w:val="00374F10"/>
    <w:rsid w:val="00394EE2"/>
    <w:rsid w:val="003A7E69"/>
    <w:rsid w:val="003D7CFE"/>
    <w:rsid w:val="003E2839"/>
    <w:rsid w:val="003E3716"/>
    <w:rsid w:val="003E5638"/>
    <w:rsid w:val="003F54B5"/>
    <w:rsid w:val="00405A3E"/>
    <w:rsid w:val="00407A74"/>
    <w:rsid w:val="00411396"/>
    <w:rsid w:val="00432DA3"/>
    <w:rsid w:val="00434B26"/>
    <w:rsid w:val="00435FC2"/>
    <w:rsid w:val="0043634A"/>
    <w:rsid w:val="00460E32"/>
    <w:rsid w:val="00484D75"/>
    <w:rsid w:val="0049345D"/>
    <w:rsid w:val="004A6B1B"/>
    <w:rsid w:val="004D54F4"/>
    <w:rsid w:val="005012F7"/>
    <w:rsid w:val="00515483"/>
    <w:rsid w:val="00515991"/>
    <w:rsid w:val="00521EC6"/>
    <w:rsid w:val="005474D0"/>
    <w:rsid w:val="00547A9F"/>
    <w:rsid w:val="005517F5"/>
    <w:rsid w:val="00552010"/>
    <w:rsid w:val="00565913"/>
    <w:rsid w:val="0058382C"/>
    <w:rsid w:val="00597BCA"/>
    <w:rsid w:val="005A01CB"/>
    <w:rsid w:val="005A5629"/>
    <w:rsid w:val="005B262D"/>
    <w:rsid w:val="005B358B"/>
    <w:rsid w:val="00645F2E"/>
    <w:rsid w:val="00661DB9"/>
    <w:rsid w:val="00662CE9"/>
    <w:rsid w:val="006860B9"/>
    <w:rsid w:val="0069350A"/>
    <w:rsid w:val="006B39D7"/>
    <w:rsid w:val="006C2625"/>
    <w:rsid w:val="006F7AB0"/>
    <w:rsid w:val="00723121"/>
    <w:rsid w:val="007365D7"/>
    <w:rsid w:val="00752173"/>
    <w:rsid w:val="00765D81"/>
    <w:rsid w:val="00773A37"/>
    <w:rsid w:val="00781C9E"/>
    <w:rsid w:val="007A5782"/>
    <w:rsid w:val="007B6FED"/>
    <w:rsid w:val="007D41DF"/>
    <w:rsid w:val="00822E81"/>
    <w:rsid w:val="00833C4A"/>
    <w:rsid w:val="008350C6"/>
    <w:rsid w:val="00854222"/>
    <w:rsid w:val="0086746D"/>
    <w:rsid w:val="008733B4"/>
    <w:rsid w:val="00886B2A"/>
    <w:rsid w:val="00887AD1"/>
    <w:rsid w:val="008A158F"/>
    <w:rsid w:val="008A4F1B"/>
    <w:rsid w:val="008D3EB0"/>
    <w:rsid w:val="008E4954"/>
    <w:rsid w:val="008E5B13"/>
    <w:rsid w:val="00915025"/>
    <w:rsid w:val="0092184A"/>
    <w:rsid w:val="00925234"/>
    <w:rsid w:val="00953782"/>
    <w:rsid w:val="009653CA"/>
    <w:rsid w:val="009703F7"/>
    <w:rsid w:val="009823F7"/>
    <w:rsid w:val="00983CC5"/>
    <w:rsid w:val="00987CCE"/>
    <w:rsid w:val="009C6CC2"/>
    <w:rsid w:val="009F27BA"/>
    <w:rsid w:val="00A14A05"/>
    <w:rsid w:val="00A27EB9"/>
    <w:rsid w:val="00A826BA"/>
    <w:rsid w:val="00A8769E"/>
    <w:rsid w:val="00A878EF"/>
    <w:rsid w:val="00A87D4C"/>
    <w:rsid w:val="00A968B3"/>
    <w:rsid w:val="00AA32C9"/>
    <w:rsid w:val="00AB0A5E"/>
    <w:rsid w:val="00AB5D77"/>
    <w:rsid w:val="00AD6177"/>
    <w:rsid w:val="00AD73B6"/>
    <w:rsid w:val="00AE64A2"/>
    <w:rsid w:val="00AF56C9"/>
    <w:rsid w:val="00B203C2"/>
    <w:rsid w:val="00B37D81"/>
    <w:rsid w:val="00B519B5"/>
    <w:rsid w:val="00B52F44"/>
    <w:rsid w:val="00B611DA"/>
    <w:rsid w:val="00B7038C"/>
    <w:rsid w:val="00BC348A"/>
    <w:rsid w:val="00BD648E"/>
    <w:rsid w:val="00BF1AA3"/>
    <w:rsid w:val="00BF74C1"/>
    <w:rsid w:val="00C06FE2"/>
    <w:rsid w:val="00C104DF"/>
    <w:rsid w:val="00C10B07"/>
    <w:rsid w:val="00C1573E"/>
    <w:rsid w:val="00C32911"/>
    <w:rsid w:val="00C46B79"/>
    <w:rsid w:val="00C520EC"/>
    <w:rsid w:val="00C57413"/>
    <w:rsid w:val="00C63BD1"/>
    <w:rsid w:val="00C76BCE"/>
    <w:rsid w:val="00C9007E"/>
    <w:rsid w:val="00C94CC2"/>
    <w:rsid w:val="00CA0DD1"/>
    <w:rsid w:val="00CA231F"/>
    <w:rsid w:val="00CA44A5"/>
    <w:rsid w:val="00CB6C4A"/>
    <w:rsid w:val="00CC2730"/>
    <w:rsid w:val="00CD457B"/>
    <w:rsid w:val="00CD5C14"/>
    <w:rsid w:val="00CD7F84"/>
    <w:rsid w:val="00CF500D"/>
    <w:rsid w:val="00D00F08"/>
    <w:rsid w:val="00D257AF"/>
    <w:rsid w:val="00D269F4"/>
    <w:rsid w:val="00D27E09"/>
    <w:rsid w:val="00D67FE1"/>
    <w:rsid w:val="00D77E0F"/>
    <w:rsid w:val="00DB0DF1"/>
    <w:rsid w:val="00DB42F0"/>
    <w:rsid w:val="00DB5FF2"/>
    <w:rsid w:val="00DC16DD"/>
    <w:rsid w:val="00DC1C23"/>
    <w:rsid w:val="00DE588C"/>
    <w:rsid w:val="00DF10E4"/>
    <w:rsid w:val="00E02297"/>
    <w:rsid w:val="00E1364D"/>
    <w:rsid w:val="00E500A3"/>
    <w:rsid w:val="00E61DC8"/>
    <w:rsid w:val="00E83500"/>
    <w:rsid w:val="00E87BDC"/>
    <w:rsid w:val="00ED0592"/>
    <w:rsid w:val="00ED3DFB"/>
    <w:rsid w:val="00ED5A1C"/>
    <w:rsid w:val="00F025B5"/>
    <w:rsid w:val="00F05F41"/>
    <w:rsid w:val="00F736A5"/>
    <w:rsid w:val="00F737FD"/>
    <w:rsid w:val="00F743DD"/>
    <w:rsid w:val="00F96AB5"/>
    <w:rsid w:val="00FB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3B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dressline1">
    <w:name w:val="address_line_1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ity">
    <w:name w:val="city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te">
    <w:name w:val="state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zip">
    <w:name w:val="zip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hone">
    <w:name w:val="phone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mail">
    <w:name w:val="email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me">
    <w:name w:val="name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1">
    <w:name w:val="Title1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rtdate">
    <w:name w:val="start_date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nddate">
    <w:name w:val="end_date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reviewbulletpoint">
    <w:name w:val="preview_bullet_point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xpectedcompletiondate">
    <w:name w:val="expected_completion_date"/>
    <w:basedOn w:val="Normal"/>
    <w:uiPriority w:val="99"/>
    <w:rsid w:val="007D4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1548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05A3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4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4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4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4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4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ylacasagrand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62</TotalTime>
  <Pages>1</Pages>
  <Words>282</Words>
  <Characters>1609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KAYLA CASAGRANDE</dc:title>
  <dc:subject/>
  <dc:creator>Kayla Casagrande</dc:creator>
  <cp:keywords/>
  <dc:description/>
  <cp:lastModifiedBy>Kayla</cp:lastModifiedBy>
  <cp:revision>25</cp:revision>
  <cp:lastPrinted>2011-07-21T21:57:00Z</cp:lastPrinted>
  <dcterms:created xsi:type="dcterms:W3CDTF">2012-11-29T02:04:00Z</dcterms:created>
  <dcterms:modified xsi:type="dcterms:W3CDTF">2013-02-01T19:18:00Z</dcterms:modified>
</cp:coreProperties>
</file>