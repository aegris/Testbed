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2DE" w:rsidRDefault="0055015C">
      <w:pPr>
        <w:pStyle w:val="Name"/>
      </w:pPr>
      <w:r>
        <w:t>Samantha Thu</w:t>
      </w:r>
    </w:p>
    <w:p w:rsidR="00E132DE" w:rsidRDefault="002939A8" w:rsidP="0055015C">
      <w:pPr>
        <w:pStyle w:val="Address"/>
      </w:pPr>
      <w:r>
        <w:t xml:space="preserve">  </w:t>
      </w:r>
      <w:r w:rsidR="0055015C">
        <w:t>16816 SE Equestrian Way</w:t>
      </w:r>
    </w:p>
    <w:p w:rsidR="0055015C" w:rsidRDefault="0055015C" w:rsidP="0055015C">
      <w:pPr>
        <w:pStyle w:val="Address"/>
      </w:pPr>
      <w:r>
        <w:t>Portland, OR 97236</w:t>
      </w:r>
    </w:p>
    <w:p w:rsidR="00E132DE" w:rsidRDefault="0055015C">
      <w:pPr>
        <w:pStyle w:val="Address"/>
      </w:pPr>
      <w:r>
        <w:t>503-475-5555</w:t>
      </w:r>
    </w:p>
    <w:p w:rsidR="00E132DE" w:rsidRDefault="0055015C">
      <w:pPr>
        <w:pStyle w:val="Address"/>
      </w:pPr>
      <w:r>
        <w:t>thusam007@gmail.com</w:t>
      </w:r>
    </w:p>
    <w:p w:rsidR="00E132DE" w:rsidRDefault="002939A8">
      <w:pPr>
        <w:pStyle w:val="ResumeHeadings"/>
      </w:pPr>
      <w:r>
        <w:t>Education</w:t>
      </w:r>
    </w:p>
    <w:p w:rsidR="0055015C" w:rsidRDefault="0055015C">
      <w:pPr>
        <w:pStyle w:val="BusinessNameDates"/>
      </w:pPr>
      <w:r>
        <w:t>David Douglas High School</w:t>
      </w:r>
    </w:p>
    <w:p w:rsidR="00E132DE" w:rsidRDefault="0055015C">
      <w:pPr>
        <w:pStyle w:val="BusinessNameDates"/>
      </w:pPr>
      <w:r>
        <w:t>(2004-2008)</w:t>
      </w:r>
    </w:p>
    <w:p w:rsidR="0055015C" w:rsidRDefault="0055015C">
      <w:pPr>
        <w:pStyle w:val="BusinessNameDates"/>
      </w:pPr>
    </w:p>
    <w:p w:rsidR="0055015C" w:rsidRDefault="0055015C">
      <w:pPr>
        <w:pStyle w:val="BusinessNameDates"/>
      </w:pPr>
      <w:r>
        <w:t>Portland State University</w:t>
      </w:r>
      <w:r w:rsidR="000F1D6A">
        <w:t>- Bachelors of Science in</w:t>
      </w:r>
      <w:r w:rsidR="009D3B02">
        <w:t xml:space="preserve"> Management and L</w:t>
      </w:r>
      <w:r w:rsidR="000F1D6A">
        <w:t xml:space="preserve">eadership </w:t>
      </w:r>
    </w:p>
    <w:p w:rsidR="0055015C" w:rsidRDefault="0055015C">
      <w:pPr>
        <w:pStyle w:val="BusinessNameDates"/>
      </w:pPr>
      <w:r>
        <w:t>(2008-2011)</w:t>
      </w:r>
    </w:p>
    <w:p w:rsidR="00E132DE" w:rsidRDefault="002939A8">
      <w:pPr>
        <w:pStyle w:val="ResumeHeadings"/>
      </w:pPr>
      <w:r>
        <w:t>Work Experience</w:t>
      </w:r>
    </w:p>
    <w:p w:rsidR="00463F52" w:rsidRDefault="00463F52" w:rsidP="00463F52">
      <w:pPr>
        <w:pStyle w:val="Overviewbullets"/>
        <w:numPr>
          <w:ilvl w:val="0"/>
          <w:numId w:val="0"/>
        </w:numPr>
        <w:ind w:left="360" w:hanging="360"/>
        <w:rPr>
          <w:rFonts w:eastAsia="MS Mincho"/>
        </w:rPr>
      </w:pPr>
      <w:r>
        <w:rPr>
          <w:rFonts w:eastAsia="MS Mincho"/>
        </w:rPr>
        <w:t>Health Care at Foster Creek (previously known as St. Jude Care Center), 2006-2008</w:t>
      </w:r>
    </w:p>
    <w:p w:rsidR="00227BC2" w:rsidRDefault="00227BC2" w:rsidP="00227BC2">
      <w:pPr>
        <w:pStyle w:val="Overviewbullets"/>
        <w:rPr>
          <w:rFonts w:eastAsia="MS Mincho"/>
        </w:rPr>
      </w:pPr>
      <w:r w:rsidRPr="00227BC2">
        <w:rPr>
          <w:rFonts w:eastAsia="MS Mincho"/>
        </w:rPr>
        <w:t>L</w:t>
      </w:r>
      <w:r>
        <w:rPr>
          <w:rFonts w:eastAsia="MS Mincho"/>
        </w:rPr>
        <w:t>ife Enrichment Aide</w:t>
      </w:r>
      <w:r w:rsidRPr="00227BC2">
        <w:rPr>
          <w:rFonts w:eastAsia="MS Mincho"/>
        </w:rPr>
        <w:t xml:space="preserve">, </w:t>
      </w:r>
      <w:r>
        <w:rPr>
          <w:rFonts w:eastAsia="MS Mincho"/>
        </w:rPr>
        <w:t>monitor Alzheimer patients,</w:t>
      </w:r>
    </w:p>
    <w:p w:rsidR="00227BC2" w:rsidRDefault="00227BC2" w:rsidP="00227BC2">
      <w:pPr>
        <w:pStyle w:val="Overviewbullets"/>
        <w:rPr>
          <w:rFonts w:eastAsia="MS Mincho"/>
        </w:rPr>
      </w:pPr>
      <w:r>
        <w:rPr>
          <w:rFonts w:eastAsia="MS Mincho"/>
        </w:rPr>
        <w:t xml:space="preserve">Dining Room Activities, help prepare and serve food, assist with feeding patients </w:t>
      </w:r>
    </w:p>
    <w:p w:rsidR="00E132DE" w:rsidRPr="00227BC2" w:rsidRDefault="00227BC2" w:rsidP="00227BC2">
      <w:pPr>
        <w:pStyle w:val="Overviewbullets"/>
        <w:numPr>
          <w:ilvl w:val="0"/>
          <w:numId w:val="0"/>
        </w:numPr>
        <w:rPr>
          <w:rFonts w:eastAsia="MS Mincho"/>
        </w:rPr>
      </w:pPr>
      <w:r>
        <w:rPr>
          <w:rFonts w:eastAsia="MS Mincho"/>
        </w:rPr>
        <w:t>Taco Bell (2008)</w:t>
      </w:r>
    </w:p>
    <w:p w:rsidR="00E132DE" w:rsidRDefault="00227BC2">
      <w:pPr>
        <w:pStyle w:val="Overviewbullets"/>
        <w:rPr>
          <w:rFonts w:eastAsia="MS Mincho"/>
        </w:rPr>
      </w:pPr>
      <w:r>
        <w:rPr>
          <w:rFonts w:eastAsia="MS Mincho"/>
        </w:rPr>
        <w:t xml:space="preserve">Cashier, take orders, handle cash transactions </w:t>
      </w:r>
    </w:p>
    <w:p w:rsidR="00E132DE" w:rsidRDefault="00227BC2">
      <w:pPr>
        <w:pStyle w:val="ResumeHeadings"/>
      </w:pPr>
      <w:r>
        <w:t>Act</w:t>
      </w:r>
      <w:r w:rsidR="002939A8">
        <w:t>ivities</w:t>
      </w:r>
    </w:p>
    <w:p w:rsidR="00227BC2" w:rsidRDefault="00227BC2">
      <w:pPr>
        <w:pStyle w:val="Overviewbullets"/>
        <w:rPr>
          <w:rFonts w:eastAsia="MS Mincho"/>
        </w:rPr>
      </w:pPr>
      <w:r>
        <w:rPr>
          <w:rFonts w:eastAsia="MS Mincho"/>
        </w:rPr>
        <w:t>Health Care at Foster Creek (</w:t>
      </w:r>
      <w:r w:rsidR="000F1D6A">
        <w:rPr>
          <w:rFonts w:eastAsia="MS Mincho"/>
        </w:rPr>
        <w:t xml:space="preserve">2005-2006), assistant activity coordinator </w:t>
      </w:r>
    </w:p>
    <w:p w:rsidR="000F1D6A" w:rsidRDefault="000F1D6A">
      <w:pPr>
        <w:pStyle w:val="Overviewbullets"/>
        <w:rPr>
          <w:rFonts w:eastAsia="MS Mincho"/>
        </w:rPr>
      </w:pPr>
      <w:r>
        <w:rPr>
          <w:rFonts w:eastAsia="MS Mincho"/>
        </w:rPr>
        <w:t>Portland Adventist Academy (2006), mentor to foreign exchange students</w:t>
      </w:r>
    </w:p>
    <w:p w:rsidR="000F1D6A" w:rsidRDefault="000F1D6A">
      <w:pPr>
        <w:pStyle w:val="Overviewbullets"/>
        <w:rPr>
          <w:rFonts w:eastAsia="MS Mincho"/>
        </w:rPr>
      </w:pPr>
      <w:r>
        <w:rPr>
          <w:rFonts w:eastAsia="MS Mincho"/>
        </w:rPr>
        <w:t xml:space="preserve">Lutheran </w:t>
      </w:r>
      <w:r w:rsidR="009D3B02">
        <w:rPr>
          <w:rFonts w:eastAsia="MS Mincho"/>
        </w:rPr>
        <w:t>Community Services (2009), assistant to case workers, help aide refugees, mentor children, file paperwork</w:t>
      </w:r>
    </w:p>
    <w:p w:rsidR="009D3B02" w:rsidRDefault="009D3B02">
      <w:pPr>
        <w:pStyle w:val="Overviewbullets"/>
        <w:rPr>
          <w:rFonts w:eastAsia="MS Mincho"/>
        </w:rPr>
      </w:pPr>
      <w:r>
        <w:rPr>
          <w:rFonts w:eastAsia="MS Mincho"/>
        </w:rPr>
        <w:t>JFR Foundation (2010), assisting administration department, financial services,</w:t>
      </w:r>
      <w:r w:rsidR="00D7621F">
        <w:rPr>
          <w:rFonts w:eastAsia="MS Mincho"/>
        </w:rPr>
        <w:t xml:space="preserve"> conduct</w:t>
      </w:r>
      <w:r>
        <w:rPr>
          <w:rFonts w:eastAsia="MS Mincho"/>
        </w:rPr>
        <w:t xml:space="preserve"> research</w:t>
      </w:r>
    </w:p>
    <w:p w:rsidR="00E132DE" w:rsidRDefault="002939A8" w:rsidP="001C1F26">
      <w:pPr>
        <w:pStyle w:val="ResumeHeadings"/>
      </w:pPr>
      <w:r>
        <w:t>Skills</w:t>
      </w:r>
      <w:r w:rsidR="001C1F26">
        <w:t xml:space="preserve"> and Abilities </w:t>
      </w:r>
    </w:p>
    <w:p w:rsidR="00231059" w:rsidRDefault="001C1F26" w:rsidP="001C1F26">
      <w:pPr>
        <w:pStyle w:val="Overviewbullets"/>
        <w:jc w:val="left"/>
      </w:pPr>
      <w:r>
        <w:t>Ability to</w:t>
      </w:r>
      <w:r w:rsidR="00231059">
        <w:t xml:space="preserve"> accomplish tasks in a timely</w:t>
      </w:r>
      <w:r>
        <w:t xml:space="preserve"> manner, adapt to new situations, multitask, collaborate with others, communicate effectively, make quick decisions, manage and resolve conflict, and organize tasks. </w:t>
      </w:r>
    </w:p>
    <w:p w:rsidR="001C1F26" w:rsidRDefault="001C1F26" w:rsidP="00231059">
      <w:pPr>
        <w:pStyle w:val="Overviewbullets"/>
      </w:pPr>
      <w:r>
        <w:t>Microsoft word, Excel, PowerPoint</w:t>
      </w:r>
    </w:p>
    <w:p w:rsidR="00231059" w:rsidRDefault="00231059" w:rsidP="00231059">
      <w:pPr>
        <w:pStyle w:val="Overviewbullets"/>
      </w:pPr>
      <w:r>
        <w:t xml:space="preserve">Fluent in English and Burmese, learning Greek  </w:t>
      </w:r>
    </w:p>
    <w:p w:rsidR="00231059" w:rsidRDefault="00231059" w:rsidP="00231059">
      <w:pPr>
        <w:pStyle w:val="ResumeHeadings"/>
      </w:pPr>
      <w:r>
        <w:t xml:space="preserve">References </w:t>
      </w:r>
    </w:p>
    <w:p w:rsidR="00231059" w:rsidRDefault="001C1F26" w:rsidP="00231059">
      <w:pPr>
        <w:pStyle w:val="Overviewbullets"/>
        <w:numPr>
          <w:ilvl w:val="0"/>
          <w:numId w:val="0"/>
        </w:numPr>
        <w:ind w:left="360" w:hanging="360"/>
      </w:pPr>
      <w:r>
        <w:t xml:space="preserve">Josephine Lin, </w:t>
      </w:r>
      <w:r w:rsidR="00EA4C6B">
        <w:t>a</w:t>
      </w:r>
      <w:r>
        <w:t>dministrator and registered dietician</w:t>
      </w:r>
      <w:proofErr w:type="gramStart"/>
      <w:r w:rsidR="00EA4C6B">
        <w:t xml:space="preserve">, </w:t>
      </w:r>
      <w:r>
        <w:t xml:space="preserve"> cell</w:t>
      </w:r>
      <w:proofErr w:type="gramEnd"/>
      <w:r>
        <w:t>: (503) 880-2368</w:t>
      </w:r>
    </w:p>
    <w:p w:rsidR="001C1F26" w:rsidRDefault="001C1F26" w:rsidP="00231059">
      <w:pPr>
        <w:pStyle w:val="Overviewbullets"/>
        <w:numPr>
          <w:ilvl w:val="0"/>
          <w:numId w:val="0"/>
        </w:numPr>
        <w:ind w:left="360" w:hanging="360"/>
      </w:pPr>
      <w:r>
        <w:t xml:space="preserve">Tatyana </w:t>
      </w:r>
      <w:proofErr w:type="spellStart"/>
      <w:r>
        <w:t>Kulistnaya</w:t>
      </w:r>
      <w:proofErr w:type="spellEnd"/>
      <w:r>
        <w:t xml:space="preserve">-Gust, director of nursing RN, </w:t>
      </w:r>
      <w:r w:rsidR="00EA4C6B">
        <w:t xml:space="preserve">     </w:t>
      </w:r>
      <w:r>
        <w:t>work: (503) 761-3181</w:t>
      </w:r>
      <w:r w:rsidR="00EA4C6B">
        <w:t xml:space="preserve">   cell: (503) 310-0104</w:t>
      </w:r>
    </w:p>
    <w:p w:rsidR="001C1F26" w:rsidRDefault="001C1F26" w:rsidP="00231059">
      <w:pPr>
        <w:pStyle w:val="Overviewbullets"/>
        <w:numPr>
          <w:ilvl w:val="0"/>
          <w:numId w:val="0"/>
        </w:numPr>
        <w:ind w:left="360" w:hanging="360"/>
      </w:pPr>
      <w:r>
        <w:t xml:space="preserve">Yin </w:t>
      </w:r>
      <w:proofErr w:type="spellStart"/>
      <w:r>
        <w:t>Mya</w:t>
      </w:r>
      <w:proofErr w:type="spellEnd"/>
      <w:r>
        <w:t xml:space="preserve"> Montgomery, </w:t>
      </w:r>
      <w:r w:rsidR="00EA4C6B">
        <w:t xml:space="preserve">refugee case manager,          work: (503) 237-7480   cell: (503) 929-4705  </w:t>
      </w:r>
      <w:r>
        <w:t xml:space="preserve"> </w:t>
      </w:r>
    </w:p>
    <w:p w:rsidR="001C1F26" w:rsidRDefault="001C1F26" w:rsidP="00231059">
      <w:pPr>
        <w:pStyle w:val="Overviewbullets"/>
        <w:numPr>
          <w:ilvl w:val="0"/>
          <w:numId w:val="0"/>
        </w:numPr>
        <w:ind w:left="360" w:hanging="360"/>
      </w:pPr>
    </w:p>
    <w:sectPr w:rsidR="001C1F26" w:rsidSect="00E132DE"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3150" w:rsidRDefault="00673150">
      <w:r>
        <w:separator/>
      </w:r>
    </w:p>
  </w:endnote>
  <w:endnote w:type="continuationSeparator" w:id="0">
    <w:p w:rsidR="00673150" w:rsidRDefault="006731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3150" w:rsidRDefault="00673150">
      <w:r>
        <w:separator/>
      </w:r>
    </w:p>
  </w:footnote>
  <w:footnote w:type="continuationSeparator" w:id="0">
    <w:p w:rsidR="00673150" w:rsidRDefault="006731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16"/>
  </w:num>
  <w:num w:numId="4">
    <w:abstractNumId w:val="19"/>
  </w:num>
  <w:num w:numId="5">
    <w:abstractNumId w:val="26"/>
  </w:num>
  <w:num w:numId="6">
    <w:abstractNumId w:val="12"/>
  </w:num>
  <w:num w:numId="7">
    <w:abstractNumId w:val="17"/>
  </w:num>
  <w:num w:numId="8">
    <w:abstractNumId w:val="14"/>
  </w:num>
  <w:num w:numId="9">
    <w:abstractNumId w:val="15"/>
  </w:num>
  <w:num w:numId="10">
    <w:abstractNumId w:val="25"/>
  </w:num>
  <w:num w:numId="11">
    <w:abstractNumId w:val="22"/>
  </w:num>
  <w:num w:numId="12">
    <w:abstractNumId w:val="23"/>
  </w:num>
  <w:num w:numId="13">
    <w:abstractNumId w:val="21"/>
  </w:num>
  <w:num w:numId="14">
    <w:abstractNumId w:val="0"/>
  </w:num>
  <w:num w:numId="15">
    <w:abstractNumId w:val="28"/>
  </w:num>
  <w:num w:numId="16">
    <w:abstractNumId w:val="20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24"/>
  </w:num>
  <w:num w:numId="28">
    <w:abstractNumId w:val="11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attachedTemplate r:id="rId1"/>
  <w:stylePaneFormatFilter w:val="1F08"/>
  <w:defaultTabStop w:val="720"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/>
  <w:rsids>
    <w:rsidRoot w:val="00463F52"/>
    <w:rsid w:val="000F1D6A"/>
    <w:rsid w:val="001C1F26"/>
    <w:rsid w:val="00227BC2"/>
    <w:rsid w:val="00231059"/>
    <w:rsid w:val="002939A8"/>
    <w:rsid w:val="00463F52"/>
    <w:rsid w:val="004F5CFC"/>
    <w:rsid w:val="0055015C"/>
    <w:rsid w:val="005D66D3"/>
    <w:rsid w:val="006143DD"/>
    <w:rsid w:val="00673150"/>
    <w:rsid w:val="009D3B02"/>
    <w:rsid w:val="00BA70F9"/>
    <w:rsid w:val="00C565D2"/>
    <w:rsid w:val="00D27533"/>
    <w:rsid w:val="00D7621F"/>
    <w:rsid w:val="00E132DE"/>
    <w:rsid w:val="00EA4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2DE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E132DE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E132DE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E132DE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E132DE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E132DE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E132DE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E132DE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E132DE"/>
    <w:rPr>
      <w:rFonts w:ascii="Courier New" w:hAnsi="Courier New" w:cs="Courier New"/>
    </w:rPr>
  </w:style>
  <w:style w:type="paragraph" w:styleId="Title">
    <w:name w:val="Title"/>
    <w:basedOn w:val="Normal"/>
    <w:qFormat/>
    <w:rsid w:val="00E132DE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E132DE"/>
    <w:rPr>
      <w:color w:val="0000FF"/>
      <w:u w:val="single"/>
    </w:rPr>
  </w:style>
  <w:style w:type="paragraph" w:styleId="BodyText">
    <w:name w:val="Body Text"/>
    <w:basedOn w:val="Normal"/>
    <w:semiHidden/>
    <w:rsid w:val="00E132DE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E132DE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132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32DE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132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32DE"/>
    <w:rPr>
      <w:sz w:val="24"/>
      <w:szCs w:val="24"/>
    </w:rPr>
  </w:style>
  <w:style w:type="paragraph" w:customStyle="1" w:styleId="Name">
    <w:name w:val="Name"/>
    <w:basedOn w:val="PlainText"/>
    <w:autoRedefine/>
    <w:rsid w:val="00E132DE"/>
    <w:pPr>
      <w:shd w:val="pct15" w:color="auto" w:fill="auto"/>
      <w:spacing w:before="360" w:after="80"/>
      <w:jc w:val="center"/>
    </w:pPr>
    <w:rPr>
      <w:rFonts w:ascii="Verdana" w:hAnsi="Verdan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E132DE"/>
    <w:rPr>
      <w:rFonts w:ascii="Verdana" w:hAnsi="Verdana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E132DE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E132DE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E132DE"/>
    <w:pPr>
      <w:numPr>
        <w:numId w:val="0"/>
      </w:numPr>
      <w:spacing w:before="0" w:after="0"/>
      <w:jc w:val="center"/>
    </w:pPr>
  </w:style>
  <w:style w:type="paragraph" w:customStyle="1" w:styleId="SectionHeader">
    <w:name w:val="Section Header"/>
    <w:basedOn w:val="PlainText"/>
    <w:rsid w:val="00E132DE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E132DE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E132DE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E132DE"/>
    <w:pPr>
      <w:shd w:val="pct12" w:color="auto" w:fill="auto"/>
      <w:spacing w:before="480" w:after="120"/>
    </w:pPr>
    <w:rPr>
      <w:rFonts w:ascii="Arial" w:hAnsi="Arial"/>
      <w:b/>
      <w:iCs/>
      <w:sz w:val="24"/>
    </w:rPr>
  </w:style>
  <w:style w:type="paragraph" w:customStyle="1" w:styleId="JobTitlebold">
    <w:name w:val="Job Title bold"/>
    <w:basedOn w:val="JobText"/>
    <w:link w:val="JobTitleboldCharChar"/>
    <w:rsid w:val="00E132DE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E132DE"/>
    <w:rPr>
      <w:b/>
      <w:bCs/>
    </w:rPr>
  </w:style>
  <w:style w:type="paragraph" w:customStyle="1" w:styleId="Dates">
    <w:name w:val="Dates"/>
    <w:basedOn w:val="Location"/>
    <w:rsid w:val="00E132DE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E132DE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2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2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32DE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Dates">
    <w:name w:val="Business Name &amp; Dates"/>
    <w:basedOn w:val="Location"/>
    <w:qFormat/>
    <w:rsid w:val="00E132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ZZ\Desktop\TS101953374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7712C6D7-930D-4F35-9626-F52BD4612C53</TemplateGUID>
    <TemplateBuildVersion>8</TemplateBuildVersion>
    <TemplateBuildDate>2010-06-15T11:59:52.5042985+02:00</TemplateBuildDate>
  </TemplateProperties>
</MonsterProperties>
</file>

<file path=customXml/itemProps1.xml><?xml version="1.0" encoding="utf-8"?>
<ds:datastoreItem xmlns:ds="http://schemas.openxmlformats.org/officeDocument/2006/customXml" ds:itemID="{6AEC4B6D-D758-46E2-8141-51EAF10942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575C4D-BEC9-41C7-B68F-16494D2A4570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TS101953374</Template>
  <TotalTime>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1487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2009-06-18T17:50:00Z</cp:lastPrinted>
  <dcterms:created xsi:type="dcterms:W3CDTF">2011-12-10T21:41:00Z</dcterms:created>
  <dcterms:modified xsi:type="dcterms:W3CDTF">2011-12-10T21:41:00Z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TC019533749991</vt:lpwstr>
  </property>
</Properties>
</file>