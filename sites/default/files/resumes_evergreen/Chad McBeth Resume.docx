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50" w:rsidRDefault="00050550">
      <w:r>
        <w:t>Chad Martin McBeth</w:t>
      </w:r>
    </w:p>
    <w:p w:rsidR="00050550" w:rsidRDefault="00050550">
      <w:r>
        <w:t>5017 NE 22nd Ave.</w:t>
      </w:r>
    </w:p>
    <w:p w:rsidR="00050550" w:rsidRDefault="00050550">
      <w:r>
        <w:t>Vancouver, WA 98663</w:t>
      </w:r>
    </w:p>
    <w:p w:rsidR="00050550" w:rsidRDefault="00050550">
      <w:r>
        <w:t>(360) 314-5285</w:t>
      </w:r>
    </w:p>
    <w:p w:rsidR="00050550" w:rsidRDefault="00050550">
      <w:r>
        <w:t>themcbeths@rocktmail.com</w:t>
      </w:r>
    </w:p>
    <w:p w:rsidR="00050550" w:rsidRDefault="00050550"/>
    <w:p w:rsidR="00050550" w:rsidRDefault="00050550">
      <w:r>
        <w:t>Summary: Customer Service/ Tire Sales &amp; Installation/ Forklift Operator</w:t>
      </w:r>
    </w:p>
    <w:p w:rsidR="00050550" w:rsidRDefault="00050550"/>
    <w:p w:rsidR="00050550" w:rsidRDefault="00050550">
      <w:r>
        <w:t>Accomplishments:</w:t>
      </w:r>
    </w:p>
    <w:p w:rsidR="00050550" w:rsidRDefault="00050550"/>
    <w:p w:rsidR="00050550" w:rsidRDefault="00050550"/>
    <w:p w:rsidR="00050550" w:rsidRDefault="00050550">
      <w:r>
        <w:t xml:space="preserve">Customer Service/ Tire Sales </w:t>
      </w:r>
    </w:p>
    <w:p w:rsidR="00050550" w:rsidRDefault="00050550">
      <w:r>
        <w:t>Forklift operator</w:t>
      </w:r>
    </w:p>
    <w:p w:rsidR="00050550" w:rsidRDefault="00050550">
      <w:r>
        <w:t xml:space="preserve">Computers </w:t>
      </w:r>
    </w:p>
    <w:p w:rsidR="00050550" w:rsidRDefault="00050550">
      <w:r>
        <w:t xml:space="preserve">Teamwork </w:t>
      </w:r>
    </w:p>
    <w:p w:rsidR="00050550" w:rsidRDefault="00050550">
      <w:r>
        <w:t xml:space="preserve">Supervision </w:t>
      </w:r>
    </w:p>
    <w:p w:rsidR="00050550" w:rsidRDefault="00050550">
      <w:r>
        <w:t xml:space="preserve">Strategic Planning </w:t>
      </w:r>
    </w:p>
    <w:p w:rsidR="00050550" w:rsidRDefault="00050550"/>
    <w:p w:rsidR="00050550" w:rsidRDefault="00050550">
      <w:r>
        <w:t xml:space="preserve">Experience: </w:t>
      </w:r>
    </w:p>
    <w:p w:rsidR="00050550" w:rsidRDefault="00050550">
      <w:r>
        <w:t>Les Schwab Tires</w:t>
      </w:r>
    </w:p>
    <w:p w:rsidR="00050550" w:rsidRDefault="00050550">
      <w:r>
        <w:t xml:space="preserve">Customer Service/Sales and Service </w:t>
      </w:r>
    </w:p>
    <w:p w:rsidR="00050550" w:rsidRDefault="00050550">
      <w:r>
        <w:t>Nov 1,2010 - Current</w:t>
      </w:r>
    </w:p>
    <w:p w:rsidR="00050550" w:rsidRDefault="00050550">
      <w:r>
        <w:t xml:space="preserve">Repair flats, sale new wheels and tires, </w:t>
      </w:r>
    </w:p>
    <w:p w:rsidR="00050550" w:rsidRDefault="00050550">
      <w:r>
        <w:t xml:space="preserve">recommend alignments and brake work, deliver and pick </w:t>
      </w:r>
    </w:p>
    <w:p w:rsidR="00050550" w:rsidRDefault="00050550">
      <w:r>
        <w:t xml:space="preserve">up parts in the company vehicle,operate company </w:t>
      </w:r>
    </w:p>
    <w:p w:rsidR="00050550" w:rsidRDefault="00050550">
      <w:r>
        <w:t xml:space="preserve">forklift to move stock and to load and unload freight </w:t>
      </w:r>
    </w:p>
    <w:p w:rsidR="00050550" w:rsidRDefault="00050550">
      <w:r>
        <w:t xml:space="preserve">trucks, </w:t>
      </w:r>
    </w:p>
    <w:p w:rsidR="00050550" w:rsidRDefault="00050550"/>
    <w:p w:rsidR="00050550" w:rsidRDefault="00050550"/>
    <w:p w:rsidR="00050550" w:rsidRDefault="00050550">
      <w:r>
        <w:t>US Navy Bremerton, WA</w:t>
      </w:r>
    </w:p>
    <w:p w:rsidR="00050550" w:rsidRDefault="00050550">
      <w:r>
        <w:t>March 26, 2007 to July 15, 2010</w:t>
      </w:r>
    </w:p>
    <w:p w:rsidR="00050550" w:rsidRDefault="00050550">
      <w:r>
        <w:t xml:space="preserve">Customer Service Representative and Information Technician </w:t>
      </w:r>
    </w:p>
    <w:p w:rsidR="00050550" w:rsidRDefault="00050550"/>
    <w:p w:rsidR="00050550" w:rsidRDefault="00050550">
      <w:r>
        <w:t xml:space="preserve">Checked to ensure that appropriate changes were </w:t>
      </w:r>
    </w:p>
    <w:p w:rsidR="00050550" w:rsidRDefault="00050550">
      <w:r>
        <w:t>made to resolve customers' problems.</w:t>
      </w:r>
    </w:p>
    <w:p w:rsidR="00050550" w:rsidRDefault="00050550">
      <w:r>
        <w:t xml:space="preserve">Executed daily operations of over 5000 users, </w:t>
      </w:r>
    </w:p>
    <w:p w:rsidR="00050550" w:rsidRDefault="00050550">
      <w:r>
        <w:t>1200 computers, 22 network servers.</w:t>
      </w:r>
    </w:p>
    <w:p w:rsidR="00050550" w:rsidRDefault="00050550">
      <w:r>
        <w:t xml:space="preserve">Obtained and examined all relevant information </w:t>
      </w:r>
    </w:p>
    <w:p w:rsidR="00050550" w:rsidRDefault="00050550">
      <w:r>
        <w:t>in order to assess validity of complaints and to</w:t>
      </w:r>
    </w:p>
    <w:p w:rsidR="00050550" w:rsidRDefault="00050550">
      <w:r>
        <w:t xml:space="preserve">determine possible causes, such as severe heat </w:t>
      </w:r>
    </w:p>
    <w:p w:rsidR="00050550" w:rsidRDefault="00050550">
      <w:r>
        <w:t xml:space="preserve">conditions that could increase lag of computer </w:t>
      </w:r>
    </w:p>
    <w:p w:rsidR="00050550" w:rsidRDefault="00050550">
      <w:r>
        <w:t>speed.</w:t>
      </w:r>
    </w:p>
    <w:p w:rsidR="00050550" w:rsidRDefault="00050550">
      <w:r>
        <w:t xml:space="preserve">Kept records of customer interactions and </w:t>
      </w:r>
    </w:p>
    <w:p w:rsidR="00050550" w:rsidRDefault="00050550">
      <w:r>
        <w:t xml:space="preserve">transactions, recording details of inquiries, </w:t>
      </w:r>
    </w:p>
    <w:p w:rsidR="00050550" w:rsidRDefault="00050550">
      <w:r>
        <w:t xml:space="preserve">complaints, and comments, as well as actions </w:t>
      </w:r>
    </w:p>
    <w:p w:rsidR="00050550" w:rsidRDefault="00050550">
      <w:r>
        <w:t>taken.</w:t>
      </w:r>
    </w:p>
    <w:p w:rsidR="00050550" w:rsidRDefault="00050550">
      <w:r>
        <w:t>Recommended improvements in products, packaging,</w:t>
      </w:r>
    </w:p>
    <w:p w:rsidR="00050550" w:rsidRDefault="00050550">
      <w:r>
        <w:t xml:space="preserve">shipping, service, and billing methods and </w:t>
      </w:r>
    </w:p>
    <w:p w:rsidR="00050550" w:rsidRDefault="00050550">
      <w:r>
        <w:t>procedures in order to prevent future problems.</w:t>
      </w:r>
    </w:p>
    <w:p w:rsidR="00050550" w:rsidRDefault="00050550">
      <w:r>
        <w:t xml:space="preserve">Trained 16 people and managed 18 people and </w:t>
      </w:r>
    </w:p>
    <w:p w:rsidR="00050550" w:rsidRDefault="00050550">
      <w:r>
        <w:t xml:space="preserve">achieved significant improvements in their </w:t>
      </w:r>
    </w:p>
    <w:p w:rsidR="00050550" w:rsidRDefault="00050550">
      <w:r>
        <w:t>productivity.</w:t>
      </w:r>
    </w:p>
    <w:p w:rsidR="00050550" w:rsidRDefault="00050550">
      <w:r>
        <w:t xml:space="preserve">Contacted customers in order to respond to </w:t>
      </w:r>
    </w:p>
    <w:p w:rsidR="00050550" w:rsidRDefault="00050550">
      <w:r>
        <w:t xml:space="preserve">inquiries and to notify them of claim </w:t>
      </w:r>
    </w:p>
    <w:p w:rsidR="00050550" w:rsidRDefault="00050550">
      <w:r>
        <w:t xml:space="preserve">investigation results and any planned </w:t>
      </w:r>
    </w:p>
    <w:p w:rsidR="00050550" w:rsidRDefault="00050550">
      <w:r>
        <w:t>adjustments.</w:t>
      </w:r>
    </w:p>
    <w:p w:rsidR="00050550" w:rsidRDefault="00050550">
      <w:r>
        <w:t xml:space="preserve">Trained 16 people in customer service and </w:t>
      </w:r>
    </w:p>
    <w:p w:rsidR="00050550" w:rsidRDefault="00050550">
      <w:r>
        <w:t>information technician.</w:t>
      </w:r>
    </w:p>
    <w:p w:rsidR="00050550" w:rsidRDefault="00050550">
      <w:r>
        <w:t xml:space="preserve">Resolved customers' service complaints by </w:t>
      </w:r>
    </w:p>
    <w:p w:rsidR="00050550" w:rsidRDefault="00050550">
      <w:r>
        <w:t xml:space="preserve">performing activities such as exchanging </w:t>
      </w:r>
    </w:p>
    <w:p w:rsidR="00050550" w:rsidRDefault="00050550">
      <w:r>
        <w:t>merchandise.</w:t>
      </w:r>
    </w:p>
    <w:p w:rsidR="00050550" w:rsidRDefault="00050550">
      <w:r>
        <w:t xml:space="preserve">Supervised and managed customer service help </w:t>
      </w:r>
    </w:p>
    <w:p w:rsidR="00050550" w:rsidRDefault="00050550">
      <w:r>
        <w:t>desk for USS John C. Stennis.</w:t>
      </w:r>
    </w:p>
    <w:p w:rsidR="00050550" w:rsidRDefault="00050550">
      <w:r>
        <w:t xml:space="preserve">Ordered tests that determined the causes of </w:t>
      </w:r>
    </w:p>
    <w:p w:rsidR="00050550" w:rsidRDefault="00050550">
      <w:r>
        <w:t>product malfunctions.</w:t>
      </w:r>
    </w:p>
    <w:p w:rsidR="00050550" w:rsidRDefault="00050550">
      <w:r>
        <w:t xml:space="preserve">Supervised 16 employees, scheduled work hours, </w:t>
      </w:r>
    </w:p>
    <w:p w:rsidR="00050550" w:rsidRDefault="00050550">
      <w:r>
        <w:t>resolved conflicts.</w:t>
      </w:r>
    </w:p>
    <w:p w:rsidR="00050550" w:rsidRDefault="00050550">
      <w:r>
        <w:t xml:space="preserve">Compared disputed merchandise with original </w:t>
      </w:r>
    </w:p>
    <w:p w:rsidR="00050550" w:rsidRDefault="00050550">
      <w:r>
        <w:t xml:space="preserve">requisitions and information from invoices, and </w:t>
      </w:r>
    </w:p>
    <w:p w:rsidR="00050550" w:rsidRDefault="00050550">
      <w:r>
        <w:t>prepared invoices for returned goods.</w:t>
      </w:r>
    </w:p>
    <w:p w:rsidR="00050550" w:rsidRDefault="00050550">
      <w:r>
        <w:t xml:space="preserve">Successfully managed a 16 person team working </w:t>
      </w:r>
    </w:p>
    <w:p w:rsidR="00050550" w:rsidRDefault="00050550">
      <w:r>
        <w:t>customer service help desk.</w:t>
      </w:r>
    </w:p>
    <w:p w:rsidR="00050550" w:rsidRDefault="00050550">
      <w:r>
        <w:t xml:space="preserve">Reviewed claims adjustments with dealers, </w:t>
      </w:r>
    </w:p>
    <w:p w:rsidR="00050550" w:rsidRDefault="00050550">
      <w:r>
        <w:t xml:space="preserve">examining parts claimed to be defective and </w:t>
      </w:r>
    </w:p>
    <w:p w:rsidR="00050550" w:rsidRDefault="00050550">
      <w:r>
        <w:t>approving and disapproving dealers' claims.</w:t>
      </w:r>
    </w:p>
    <w:p w:rsidR="00050550" w:rsidRDefault="00050550">
      <w:r>
        <w:t xml:space="preserve">Structured and maintained a customer service </w:t>
      </w:r>
    </w:p>
    <w:p w:rsidR="00050550" w:rsidRDefault="00050550">
      <w:r>
        <w:t>help desk and hours of operation.</w:t>
      </w:r>
    </w:p>
    <w:p w:rsidR="00050550" w:rsidRDefault="00050550">
      <w:r>
        <w:t xml:space="preserve">Referred unresolved customer grievances to </w:t>
      </w:r>
    </w:p>
    <w:p w:rsidR="00050550" w:rsidRDefault="00050550">
      <w:r>
        <w:t xml:space="preserve">designated departments for further </w:t>
      </w:r>
    </w:p>
    <w:p w:rsidR="00050550" w:rsidRDefault="00050550">
      <w:r>
        <w:t>investigation.</w:t>
      </w:r>
    </w:p>
    <w:p w:rsidR="00050550" w:rsidRDefault="00050550">
      <w:r>
        <w:t xml:space="preserve">Conferred with customers by telephone and in </w:t>
      </w:r>
    </w:p>
    <w:p w:rsidR="00050550" w:rsidRDefault="00050550">
      <w:r>
        <w:t xml:space="preserve">person in order to provide information about </w:t>
      </w:r>
    </w:p>
    <w:p w:rsidR="00050550" w:rsidRDefault="00050550">
      <w:r>
        <w:t>products and services, to take orders and cancel</w:t>
      </w:r>
    </w:p>
    <w:p w:rsidR="00050550" w:rsidRDefault="00050550">
      <w:r>
        <w:t>accounts, and to obtain details of complaints.</w:t>
      </w:r>
    </w:p>
    <w:p w:rsidR="00050550" w:rsidRDefault="00050550"/>
    <w:p w:rsidR="00050550" w:rsidRDefault="00050550">
      <w:r>
        <w:t>T&amp;J Foundation Vancouver, WA</w:t>
      </w:r>
    </w:p>
    <w:p w:rsidR="00050550" w:rsidRDefault="00050550">
      <w:r>
        <w:t xml:space="preserve">Set up &amp; Finish concrete foundations Nov 2006 to </w:t>
      </w:r>
    </w:p>
    <w:p w:rsidR="00050550" w:rsidRDefault="00050550">
      <w:r>
        <w:t>January 2007</w:t>
      </w:r>
    </w:p>
    <w:p w:rsidR="00050550" w:rsidRDefault="00050550">
      <w:r>
        <w:t xml:space="preserve">Would Set up footing boards to be a barrier for </w:t>
      </w:r>
    </w:p>
    <w:p w:rsidR="00050550" w:rsidRDefault="00050550">
      <w:r>
        <w:t xml:space="preserve">concrete, built walls to make basement walls, run </w:t>
      </w:r>
    </w:p>
    <w:p w:rsidR="00050550" w:rsidRDefault="00050550">
      <w:r>
        <w:t xml:space="preserve">pump truck hose, mag finish concrete, insert anchor </w:t>
      </w:r>
    </w:p>
    <w:p w:rsidR="00050550" w:rsidRDefault="00050550">
      <w:r>
        <w:t xml:space="preserve">bolts to start building house on. job clean up and </w:t>
      </w:r>
    </w:p>
    <w:p w:rsidR="00050550" w:rsidRDefault="00050550">
      <w:r>
        <w:t>removal of footing boards and walls.</w:t>
      </w:r>
    </w:p>
    <w:p w:rsidR="00050550" w:rsidRDefault="00050550"/>
    <w:p w:rsidR="00050550" w:rsidRDefault="00050550">
      <w:r>
        <w:t>Big 5 sporting goods Vancouver, WA</w:t>
      </w:r>
    </w:p>
    <w:p w:rsidR="00050550" w:rsidRDefault="00050550">
      <w:r>
        <w:t>Sales representative Sep 2006 to Nov 2006</w:t>
      </w:r>
    </w:p>
    <w:p w:rsidR="00050550" w:rsidRDefault="00050550">
      <w:r>
        <w:t xml:space="preserve">lead sporting good sales rep, would set up and take </w:t>
      </w:r>
    </w:p>
    <w:p w:rsidR="00050550" w:rsidRDefault="00050550">
      <w:r>
        <w:t>down weekly sales and monthly sales, worked holidays.</w:t>
      </w:r>
    </w:p>
    <w:p w:rsidR="00050550" w:rsidRDefault="00050550"/>
    <w:p w:rsidR="00050550" w:rsidRDefault="00050550">
      <w:r>
        <w:t>Plant Services Portland, OR</w:t>
      </w:r>
    </w:p>
    <w:p w:rsidR="00050550" w:rsidRDefault="00050550">
      <w:r>
        <w:t>Material Handler, Forklift/Hyster Nov 2005 to August</w:t>
      </w:r>
    </w:p>
    <w:p w:rsidR="00050550" w:rsidRDefault="00050550">
      <w:r>
        <w:t>2006</w:t>
      </w:r>
    </w:p>
    <w:p w:rsidR="00050550" w:rsidRDefault="00050550">
      <w:r>
        <w:t xml:space="preserve">Operator </w:t>
      </w:r>
    </w:p>
    <w:p w:rsidR="00050550" w:rsidRDefault="00050550">
      <w:r>
        <w:t xml:space="preserve">operated forklift and hysters, over head jib crane, </w:t>
      </w:r>
    </w:p>
    <w:p w:rsidR="00050550" w:rsidRDefault="00050550">
      <w:r>
        <w:t xml:space="preserve">Maintenance and kept track of all tools and tool </w:t>
      </w:r>
    </w:p>
    <w:p w:rsidR="00050550" w:rsidRDefault="00050550">
      <w:r>
        <w:t xml:space="preserve">issue room. stick and wire fed welding never got my </w:t>
      </w:r>
    </w:p>
    <w:p w:rsidR="00050550" w:rsidRDefault="00050550">
      <w:r>
        <w:t>certificate though.</w:t>
      </w:r>
    </w:p>
    <w:p w:rsidR="00050550" w:rsidRDefault="00050550"/>
    <w:p w:rsidR="00050550" w:rsidRDefault="00050550">
      <w:r>
        <w:t>Education: Mapleton High School Mapleton, Oregon</w:t>
      </w:r>
    </w:p>
    <w:p w:rsidR="00050550" w:rsidRDefault="00050550">
      <w:r>
        <w:t>High School Diploma 2001-2005</w:t>
      </w:r>
    </w:p>
    <w:p w:rsidR="00050550" w:rsidRDefault="00050550"/>
    <w:p w:rsidR="00050550" w:rsidRDefault="00050550">
      <w:r>
        <w:t xml:space="preserve">References: </w:t>
      </w:r>
    </w:p>
    <w:p w:rsidR="00050550" w:rsidRDefault="00050550">
      <w:r>
        <w:t>Monty Rickey  - (360) 907 - 1501 Known 10+ Years  - Pevious Employer</w:t>
      </w:r>
    </w:p>
    <w:p w:rsidR="00050550" w:rsidRDefault="00050550">
      <w:r>
        <w:t>Matt Siminson  - (360) 275 - 8108 Known 3+ Years  - Previous Employer</w:t>
      </w:r>
    </w:p>
    <w:p w:rsidR="00050550" w:rsidRDefault="00050550">
      <w:r>
        <w:t>Jim Motichka    - (541) 964 - 3383 Known 10+ Years - Friend</w:t>
      </w:r>
    </w:p>
    <w:p w:rsidR="00050550" w:rsidRDefault="00050550">
      <w:r>
        <w:t>John Nelson      - (541) 554 - 7257 Known 10+ Years - Friend</w:t>
      </w:r>
    </w:p>
    <w:p w:rsidR="00050550" w:rsidRDefault="00050550"/>
    <w:p w:rsidR="00050550" w:rsidRDefault="00050550"/>
    <w:p w:rsidR="00050550" w:rsidRDefault="00050550"/>
    <w:p w:rsidR="00050550" w:rsidRDefault="00050550">
      <w:r>
        <w:t>Thank You,</w:t>
      </w:r>
    </w:p>
    <w:p w:rsidR="00000000" w:rsidRDefault="00050550" w:rsidP="00050550">
      <w:r>
        <w:t>Chad M. McBeth</w:t>
      </w:r>
    </w:p>
    <w:sectPr w:rsidR="00000000" w:rsidSect="00050550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550" w:rsidRDefault="00050550" w:rsidP="00050550">
      <w:r>
        <w:separator/>
      </w:r>
    </w:p>
  </w:endnote>
  <w:endnote w:type="continuationSeparator" w:id="0">
    <w:p w:rsidR="00050550" w:rsidRDefault="00050550" w:rsidP="00050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50" w:rsidRDefault="00050550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550" w:rsidRDefault="00050550" w:rsidP="00050550">
      <w:r>
        <w:separator/>
      </w:r>
    </w:p>
  </w:footnote>
  <w:footnote w:type="continuationSeparator" w:id="0">
    <w:p w:rsidR="00050550" w:rsidRDefault="00050550" w:rsidP="000505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550" w:rsidRDefault="00050550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050550"/>
    <w:rsid w:val="0005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