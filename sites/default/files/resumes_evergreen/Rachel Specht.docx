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97"/>
        <w:gridCol w:w="4599"/>
        <w:gridCol w:w="2470"/>
      </w:tblGrid>
      <w:tr w:rsidR="009639AC" w:rsidTr="003F21A1">
        <w:trPr>
          <w:trHeight w:val="50"/>
        </w:trPr>
        <w:sdt>
          <w:sdtPr>
            <w:alias w:val="Author"/>
            <w:id w:val="91148862"/>
            <w:placeholder>
              <w:docPart w:val="FAFA01C36C454946A1D98A1868D1F5A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66" w:type="dxa"/>
                <w:gridSpan w:val="3"/>
                <w:vAlign w:val="bottom"/>
              </w:tcPr>
              <w:p w:rsidR="009639AC" w:rsidRDefault="00C724D8">
                <w:pPr>
                  <w:pStyle w:val="YourName"/>
                </w:pPr>
                <w:r>
                  <w:t>Rachel</w:t>
                </w:r>
                <w:r w:rsidR="008D0016">
                  <w:t xml:space="preserve"> Specht</w:t>
                </w:r>
              </w:p>
            </w:tc>
          </w:sdtContent>
        </w:sdt>
      </w:tr>
      <w:tr w:rsidR="009639AC" w:rsidTr="003F21A1">
        <w:trPr>
          <w:trHeight w:val="86"/>
        </w:trPr>
        <w:tc>
          <w:tcPr>
            <w:tcW w:w="1197" w:type="dxa"/>
          </w:tcPr>
          <w:p w:rsidR="009639AC" w:rsidRDefault="003F21A1">
            <w:r>
              <w:t xml:space="preserve">   </w:t>
            </w:r>
          </w:p>
        </w:tc>
        <w:tc>
          <w:tcPr>
            <w:tcW w:w="7069" w:type="dxa"/>
            <w:gridSpan w:val="2"/>
          </w:tcPr>
          <w:p w:rsidR="009639AC" w:rsidRDefault="00C724D8" w:rsidP="00C724D8">
            <w:pPr>
              <w:pStyle w:val="PersonalInformation"/>
            </w:pPr>
            <w:r>
              <w:t>13417 NE 49</w:t>
            </w:r>
            <w:r w:rsidRPr="00C724D8">
              <w:rPr>
                <w:vertAlign w:val="superscript"/>
              </w:rPr>
              <w:t>th</w:t>
            </w:r>
            <w:r>
              <w:t xml:space="preserve"> St </w:t>
            </w:r>
            <w:r w:rsidR="00E059B3">
              <w:t xml:space="preserve">  |  </w:t>
            </w:r>
            <w:r>
              <w:t>Vancouver, WA 98682</w:t>
            </w:r>
            <w:r w:rsidR="00E059B3">
              <w:t xml:space="preserve">  |  </w:t>
            </w:r>
            <w:r>
              <w:t>503-927-7725</w:t>
            </w:r>
            <w:r w:rsidR="00E059B3">
              <w:t xml:space="preserve">  |  </w:t>
            </w:r>
            <w:r>
              <w:t>rmspecht@yahoo.com</w:t>
            </w:r>
          </w:p>
        </w:tc>
      </w:tr>
      <w:tr w:rsidR="003F21A1" w:rsidTr="003F21A1">
        <w:trPr>
          <w:trHeight w:val="213"/>
        </w:trPr>
        <w:tc>
          <w:tcPr>
            <w:tcW w:w="8266" w:type="dxa"/>
            <w:gridSpan w:val="3"/>
          </w:tcPr>
          <w:p w:rsidR="003F21A1" w:rsidRDefault="003F21A1">
            <w:pPr>
              <w:pStyle w:val="SectionHeading"/>
            </w:pPr>
          </w:p>
        </w:tc>
      </w:tr>
      <w:tr w:rsidR="009639AC" w:rsidTr="003F21A1">
        <w:trPr>
          <w:trHeight w:val="213"/>
        </w:trPr>
        <w:tc>
          <w:tcPr>
            <w:tcW w:w="8266" w:type="dxa"/>
            <w:gridSpan w:val="3"/>
          </w:tcPr>
          <w:p w:rsidR="009639AC" w:rsidRDefault="00E059B3">
            <w:pPr>
              <w:pStyle w:val="SectionHeading"/>
            </w:pPr>
            <w:r>
              <w:t>Skills Profile</w:t>
            </w:r>
          </w:p>
        </w:tc>
      </w:tr>
      <w:tr w:rsidR="009639AC" w:rsidTr="003F21A1">
        <w:trPr>
          <w:trHeight w:val="1717"/>
        </w:trPr>
        <w:tc>
          <w:tcPr>
            <w:tcW w:w="8266" w:type="dxa"/>
            <w:gridSpan w:val="3"/>
            <w:tcMar>
              <w:bottom w:w="259" w:type="dxa"/>
            </w:tcMar>
          </w:tcPr>
          <w:p w:rsidR="009639AC" w:rsidRDefault="00C724D8" w:rsidP="00C724D8">
            <w:pPr>
              <w:pStyle w:val="ListParagraph"/>
            </w:pPr>
            <w:r>
              <w:t>Type 55 wpm</w:t>
            </w:r>
          </w:p>
          <w:p w:rsidR="00C724D8" w:rsidRDefault="00C724D8" w:rsidP="00C724D8">
            <w:pPr>
              <w:pStyle w:val="ListParagraph"/>
            </w:pPr>
            <w:r>
              <w:t>Customer service skills in answering phones and greeting people</w:t>
            </w:r>
          </w:p>
          <w:p w:rsidR="00C724D8" w:rsidRDefault="00C724D8" w:rsidP="00C724D8">
            <w:pPr>
              <w:pStyle w:val="ListParagraph"/>
            </w:pPr>
            <w:r>
              <w:t xml:space="preserve">Experience with Microsoft Suite </w:t>
            </w:r>
          </w:p>
          <w:p w:rsidR="00C724D8" w:rsidRDefault="00C724D8" w:rsidP="00C724D8">
            <w:pPr>
              <w:pStyle w:val="ListParagraph"/>
            </w:pPr>
            <w:r>
              <w:t>Excellent knowledge using the internet</w:t>
            </w:r>
          </w:p>
          <w:p w:rsidR="00C724D8" w:rsidRDefault="00C724D8" w:rsidP="00C724D8">
            <w:pPr>
              <w:pStyle w:val="ListParagraph"/>
            </w:pPr>
            <w:r>
              <w:t>Ability to multi-task</w:t>
            </w:r>
          </w:p>
          <w:p w:rsidR="00C724D8" w:rsidRDefault="00C724D8" w:rsidP="00C724D8">
            <w:pPr>
              <w:pStyle w:val="ListParagraph"/>
            </w:pPr>
            <w:r>
              <w:t>Experience managing small groups of staff for efficiency</w:t>
            </w:r>
          </w:p>
        </w:tc>
      </w:tr>
      <w:tr w:rsidR="009639AC" w:rsidTr="003F21A1">
        <w:trPr>
          <w:trHeight w:val="213"/>
        </w:trPr>
        <w:tc>
          <w:tcPr>
            <w:tcW w:w="8266" w:type="dxa"/>
            <w:gridSpan w:val="3"/>
            <w:vAlign w:val="center"/>
          </w:tcPr>
          <w:p w:rsidR="009639AC" w:rsidRDefault="00E059B3">
            <w:pPr>
              <w:pStyle w:val="SectionHeading"/>
            </w:pPr>
            <w:r>
              <w:t>Employment History</w:t>
            </w:r>
          </w:p>
        </w:tc>
      </w:tr>
      <w:tr w:rsidR="009639AC" w:rsidTr="003F21A1">
        <w:trPr>
          <w:trHeight w:val="213"/>
        </w:trPr>
        <w:tc>
          <w:tcPr>
            <w:tcW w:w="5796" w:type="dxa"/>
            <w:gridSpan w:val="2"/>
          </w:tcPr>
          <w:p w:rsidR="009639AC" w:rsidRDefault="00C724D8" w:rsidP="00C724D8">
            <w:pPr>
              <w:pStyle w:val="Bold"/>
            </w:pPr>
            <w:r>
              <w:t>School Age Teacher, Country Friends Daycare</w:t>
            </w:r>
          </w:p>
        </w:tc>
        <w:tc>
          <w:tcPr>
            <w:tcW w:w="2470" w:type="dxa"/>
          </w:tcPr>
          <w:p w:rsidR="009639AC" w:rsidRDefault="00784A39" w:rsidP="00C724D8">
            <w:pPr>
              <w:pStyle w:val="Dates"/>
            </w:pPr>
            <w:sdt>
              <w:sdtPr>
                <w:id w:val="270558851"/>
                <w:placeholder>
                  <w:docPart w:val="48AF0A935E5646A483F2A1E3C6D1B09C"/>
                </w:placeholder>
                <w:date w:fullDate="2010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9/1/2010</w:t>
                </w:r>
              </w:sdtContent>
            </w:sdt>
            <w:r w:rsidR="00E059B3">
              <w:t xml:space="preserve"> — </w:t>
            </w:r>
            <w:sdt>
              <w:sdtPr>
                <w:id w:val="270558854"/>
                <w:placeholder>
                  <w:docPart w:val="7D05E7DCAD0B4CA899B0B7F70C0FE28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present</w:t>
                </w:r>
              </w:sdtContent>
            </w:sdt>
          </w:p>
        </w:tc>
      </w:tr>
      <w:tr w:rsidR="009639AC" w:rsidTr="003F21A1">
        <w:trPr>
          <w:trHeight w:val="2581"/>
        </w:trPr>
        <w:tc>
          <w:tcPr>
            <w:tcW w:w="8266" w:type="dxa"/>
            <w:gridSpan w:val="3"/>
            <w:tcMar>
              <w:bottom w:w="115" w:type="dxa"/>
            </w:tcMar>
          </w:tcPr>
          <w:sdt>
            <w:sdtPr>
              <w:id w:val="737166375"/>
              <w:placeholder>
                <w:docPart w:val="79493C306F3E41F482DA4D692BC28E94"/>
              </w:placeholder>
            </w:sdtPr>
            <w:sdtEndPr/>
            <w:sdtContent>
              <w:p w:rsidR="009639AC" w:rsidRDefault="00C724D8">
                <w:pPr>
                  <w:pStyle w:val="Italics"/>
                </w:pPr>
                <w:r>
                  <w:t>Vancouver, WA</w:t>
                </w:r>
              </w:p>
            </w:sdtContent>
          </w:sdt>
          <w:p w:rsidR="00FA544A" w:rsidRDefault="00FA544A" w:rsidP="00FA544A">
            <w:pPr>
              <w:pStyle w:val="ListParagraph"/>
            </w:pPr>
            <w:r>
              <w:t>Working with the public and assisting them</w:t>
            </w:r>
          </w:p>
          <w:p w:rsidR="00FA544A" w:rsidRDefault="00FA544A" w:rsidP="00FA544A">
            <w:pPr>
              <w:pStyle w:val="ListParagraph"/>
            </w:pPr>
            <w:r>
              <w:t>Cleaning facilities (bathrooms, classrooms, eating space)</w:t>
            </w:r>
          </w:p>
          <w:p w:rsidR="00FA544A" w:rsidRDefault="00FA544A" w:rsidP="00FA544A">
            <w:pPr>
              <w:pStyle w:val="ListParagraph"/>
            </w:pPr>
            <w:r>
              <w:t>Microsoft Office program experience</w:t>
            </w:r>
          </w:p>
          <w:p w:rsidR="00FA544A" w:rsidRDefault="00FA544A" w:rsidP="00FA544A">
            <w:pPr>
              <w:pStyle w:val="ListParagraph"/>
            </w:pPr>
            <w:bookmarkStart w:id="0" w:name="_GoBack"/>
            <w:bookmarkEnd w:id="0"/>
            <w:r>
              <w:t>Communicate with parents of students, co-workers, and management about issues</w:t>
            </w:r>
          </w:p>
          <w:p w:rsidR="009639AC" w:rsidRDefault="00FA544A" w:rsidP="00FA544A">
            <w:pPr>
              <w:pStyle w:val="ListParagraph"/>
            </w:pPr>
            <w:r>
              <w:t>Answering the telephone and greeting parents</w:t>
            </w:r>
          </w:p>
          <w:p w:rsidR="00FA544A" w:rsidRDefault="00FA544A" w:rsidP="00FA544A">
            <w:pPr>
              <w:pStyle w:val="ListParagraph"/>
            </w:pPr>
            <w:r>
              <w:t>Serving food (snacks and lunch)</w:t>
            </w:r>
          </w:p>
          <w:p w:rsidR="00FA544A" w:rsidRDefault="003F21A1" w:rsidP="00FA544A">
            <w:pPr>
              <w:pStyle w:val="ListParagraph"/>
            </w:pPr>
            <w:r>
              <w:t xml:space="preserve">Closing down the building </w:t>
            </w:r>
            <w:r w:rsidR="00F43348">
              <w:t>(</w:t>
            </w:r>
            <w:r>
              <w:t>including locking up and ensuring the building was empty</w:t>
            </w:r>
            <w:r w:rsidR="00F43348">
              <w:t>)</w:t>
            </w:r>
          </w:p>
        </w:tc>
      </w:tr>
      <w:tr w:rsidR="009639AC" w:rsidTr="003F21A1">
        <w:trPr>
          <w:trHeight w:val="213"/>
        </w:trPr>
        <w:tc>
          <w:tcPr>
            <w:tcW w:w="5796" w:type="dxa"/>
            <w:gridSpan w:val="2"/>
          </w:tcPr>
          <w:p w:rsidR="009639AC" w:rsidRDefault="00C724D8" w:rsidP="00C724D8">
            <w:pPr>
              <w:pStyle w:val="Bold"/>
            </w:pPr>
            <w:r>
              <w:t>Summer Camp Counselor/Kindergarten Teacher, YMCA</w:t>
            </w:r>
          </w:p>
        </w:tc>
        <w:tc>
          <w:tcPr>
            <w:tcW w:w="2470" w:type="dxa"/>
          </w:tcPr>
          <w:p w:rsidR="009639AC" w:rsidRDefault="00784A39" w:rsidP="00C724D8">
            <w:pPr>
              <w:pStyle w:val="Dates"/>
            </w:pPr>
            <w:sdt>
              <w:sdtPr>
                <w:id w:val="270558858"/>
                <w:placeholder>
                  <w:docPart w:val="A77069CAC6BD45EB8CE5BAF38F596E3D"/>
                </w:placeholder>
                <w:date w:fullDate="2010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6/1/2010</w:t>
                </w:r>
              </w:sdtContent>
            </w:sdt>
            <w:r w:rsidR="00E059B3">
              <w:t xml:space="preserve"> — </w:t>
            </w:r>
            <w:sdt>
              <w:sdtPr>
                <w:id w:val="270558861"/>
                <w:placeholder>
                  <w:docPart w:val="03C6961159CC4A5DB2FEC153A03AD1F9"/>
                </w:placeholder>
                <w:date w:fullDate="2010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9/1/2010</w:t>
                </w:r>
              </w:sdtContent>
            </w:sdt>
          </w:p>
        </w:tc>
      </w:tr>
      <w:tr w:rsidR="009639AC" w:rsidTr="003F21A1">
        <w:trPr>
          <w:trHeight w:val="2300"/>
        </w:trPr>
        <w:tc>
          <w:tcPr>
            <w:tcW w:w="8266" w:type="dxa"/>
            <w:gridSpan w:val="3"/>
            <w:tcMar>
              <w:bottom w:w="115" w:type="dxa"/>
            </w:tcMar>
          </w:tcPr>
          <w:p w:rsidR="009639AC" w:rsidRDefault="00C724D8">
            <w:pPr>
              <w:pStyle w:val="Italics"/>
            </w:pPr>
            <w:r>
              <w:t>Beaverton, OR</w:t>
            </w:r>
          </w:p>
          <w:p w:rsidR="00FA544A" w:rsidRDefault="00FA544A" w:rsidP="00FA544A">
            <w:pPr>
              <w:pStyle w:val="ListParagraph"/>
            </w:pPr>
            <w:r>
              <w:t>Creating flyers to advertise events</w:t>
            </w:r>
          </w:p>
          <w:p w:rsidR="00FA544A" w:rsidRDefault="00FA544A" w:rsidP="00FA544A">
            <w:pPr>
              <w:pStyle w:val="ListParagraph"/>
            </w:pPr>
            <w:r>
              <w:t>Planning activities for field trips</w:t>
            </w:r>
          </w:p>
          <w:p w:rsidR="00FA544A" w:rsidRDefault="00FA544A" w:rsidP="00FA544A">
            <w:pPr>
              <w:pStyle w:val="ListParagraph"/>
            </w:pPr>
            <w:r>
              <w:t xml:space="preserve">Answering </w:t>
            </w:r>
            <w:r w:rsidR="00F43348">
              <w:t xml:space="preserve">a </w:t>
            </w:r>
            <w:r>
              <w:t>multi-line phone, directing phone calls</w:t>
            </w:r>
          </w:p>
          <w:p w:rsidR="00FA544A" w:rsidRDefault="00FA544A" w:rsidP="00FA544A">
            <w:pPr>
              <w:pStyle w:val="ListParagraph"/>
            </w:pPr>
            <w:r>
              <w:t>Making copies and packets for classroom use</w:t>
            </w:r>
          </w:p>
          <w:p w:rsidR="00FA544A" w:rsidRDefault="00FA544A" w:rsidP="00FA544A">
            <w:pPr>
              <w:pStyle w:val="ListParagraph"/>
            </w:pPr>
            <w:r>
              <w:t>Cleaning facilities (bathrooms, classrooms, eating space)</w:t>
            </w:r>
          </w:p>
          <w:p w:rsidR="00FA544A" w:rsidRDefault="00FA544A" w:rsidP="00FA544A">
            <w:pPr>
              <w:pStyle w:val="ListParagraph"/>
            </w:pPr>
            <w:r>
              <w:t>Communicate with parents of students, co-workers, and management about issues</w:t>
            </w:r>
          </w:p>
          <w:p w:rsidR="009639AC" w:rsidRDefault="00FA544A" w:rsidP="00F43348">
            <w:pPr>
              <w:pStyle w:val="ListParagraph"/>
            </w:pPr>
            <w:r>
              <w:t xml:space="preserve">Serving </w:t>
            </w:r>
            <w:r w:rsidR="00F43348">
              <w:t xml:space="preserve">meals </w:t>
            </w:r>
            <w:r>
              <w:t xml:space="preserve"> (breakfast, snacks, lunch)</w:t>
            </w:r>
          </w:p>
        </w:tc>
      </w:tr>
      <w:tr w:rsidR="009639AC" w:rsidTr="003F21A1">
        <w:trPr>
          <w:trHeight w:val="213"/>
        </w:trPr>
        <w:tc>
          <w:tcPr>
            <w:tcW w:w="5796" w:type="dxa"/>
            <w:gridSpan w:val="2"/>
          </w:tcPr>
          <w:p w:rsidR="009639AC" w:rsidRDefault="00C724D8" w:rsidP="00C724D8">
            <w:pPr>
              <w:pStyle w:val="Bold"/>
            </w:pPr>
            <w:r>
              <w:t>Personal Assistant, J&amp;A Northwest</w:t>
            </w:r>
          </w:p>
        </w:tc>
        <w:tc>
          <w:tcPr>
            <w:tcW w:w="2470" w:type="dxa"/>
          </w:tcPr>
          <w:p w:rsidR="009639AC" w:rsidRDefault="00784A39" w:rsidP="00C724D8">
            <w:pPr>
              <w:pStyle w:val="Dates"/>
            </w:pPr>
            <w:sdt>
              <w:sdtPr>
                <w:id w:val="270558866"/>
                <w:placeholder>
                  <w:docPart w:val="346892916E5C4846A744E87E5C986ECC"/>
                </w:placeholder>
                <w:date w:fullDate="2010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1/1/2010</w:t>
                </w:r>
              </w:sdtContent>
            </w:sdt>
            <w:r w:rsidR="00E059B3">
              <w:t xml:space="preserve"> — </w:t>
            </w:r>
            <w:sdt>
              <w:sdtPr>
                <w:id w:val="270558869"/>
                <w:placeholder>
                  <w:docPart w:val="0EB29E3CE6EA4CA19C10C542C51B7628"/>
                </w:placeholder>
                <w:date w:fullDate="2010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8/1/2010</w:t>
                </w:r>
              </w:sdtContent>
            </w:sdt>
          </w:p>
        </w:tc>
      </w:tr>
      <w:tr w:rsidR="009639AC" w:rsidTr="003F21A1">
        <w:trPr>
          <w:trHeight w:val="1447"/>
        </w:trPr>
        <w:tc>
          <w:tcPr>
            <w:tcW w:w="8266" w:type="dxa"/>
            <w:gridSpan w:val="3"/>
            <w:tcMar>
              <w:bottom w:w="115" w:type="dxa"/>
            </w:tcMar>
          </w:tcPr>
          <w:p w:rsidR="009639AC" w:rsidRDefault="00C724D8">
            <w:pPr>
              <w:pStyle w:val="Italics"/>
            </w:pPr>
            <w:r>
              <w:t>Aloha, OR</w:t>
            </w:r>
          </w:p>
          <w:p w:rsidR="00FA544A" w:rsidRDefault="00FA544A" w:rsidP="00FA544A">
            <w:pPr>
              <w:pStyle w:val="ListParagraph"/>
            </w:pPr>
            <w:r>
              <w:t>Handling and organizing paperwork in an office</w:t>
            </w:r>
          </w:p>
          <w:p w:rsidR="00FA544A" w:rsidRDefault="00FA544A" w:rsidP="00FA544A">
            <w:pPr>
              <w:pStyle w:val="ListParagraph"/>
            </w:pPr>
            <w:r>
              <w:t>Transporting and running errands</w:t>
            </w:r>
          </w:p>
          <w:p w:rsidR="00FA544A" w:rsidRDefault="00FA544A" w:rsidP="00FA544A">
            <w:pPr>
              <w:pStyle w:val="ListParagraph"/>
            </w:pPr>
            <w:r>
              <w:t>Stocking inventory and tracking orders</w:t>
            </w:r>
          </w:p>
          <w:p w:rsidR="009639AC" w:rsidRDefault="00FA544A" w:rsidP="00FA544A">
            <w:pPr>
              <w:pStyle w:val="ListParagraph"/>
            </w:pPr>
            <w:r>
              <w:t>Picking up/ Dropping off of packages</w:t>
            </w:r>
          </w:p>
        </w:tc>
      </w:tr>
      <w:tr w:rsidR="009639AC" w:rsidTr="003F21A1">
        <w:trPr>
          <w:trHeight w:val="202"/>
        </w:trPr>
        <w:tc>
          <w:tcPr>
            <w:tcW w:w="5796" w:type="dxa"/>
            <w:gridSpan w:val="2"/>
          </w:tcPr>
          <w:p w:rsidR="009639AC" w:rsidRDefault="00C724D8" w:rsidP="00C724D8">
            <w:pPr>
              <w:pStyle w:val="Bold"/>
            </w:pPr>
            <w:r>
              <w:t>Kindergarten Teacher/ Summer Camp Assistant Director, YMCA</w:t>
            </w:r>
          </w:p>
        </w:tc>
        <w:tc>
          <w:tcPr>
            <w:tcW w:w="2470" w:type="dxa"/>
          </w:tcPr>
          <w:p w:rsidR="009639AC" w:rsidRDefault="00784A39" w:rsidP="00C724D8">
            <w:pPr>
              <w:pStyle w:val="Dates"/>
            </w:pPr>
            <w:sdt>
              <w:sdtPr>
                <w:id w:val="270558874"/>
                <w:placeholder>
                  <w:docPart w:val="253F36D5AA20461A9E520217142990E6"/>
                </w:placeholder>
                <w:date w:fullDate="2007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8/1/2007</w:t>
                </w:r>
              </w:sdtContent>
            </w:sdt>
            <w:r w:rsidR="00E059B3">
              <w:t xml:space="preserve"> — </w:t>
            </w:r>
            <w:sdt>
              <w:sdtPr>
                <w:id w:val="270558878"/>
                <w:placeholder>
                  <w:docPart w:val="96B848DB44BE459F8932AD7AB286955B"/>
                </w:placeholder>
                <w:date w:fullDate="2009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724D8">
                  <w:t>12/1/2009</w:t>
                </w:r>
              </w:sdtContent>
            </w:sdt>
          </w:p>
        </w:tc>
      </w:tr>
      <w:tr w:rsidR="009639AC" w:rsidTr="003F21A1">
        <w:trPr>
          <w:trHeight w:val="561"/>
        </w:trPr>
        <w:tc>
          <w:tcPr>
            <w:tcW w:w="8266" w:type="dxa"/>
            <w:gridSpan w:val="3"/>
            <w:tcMar>
              <w:bottom w:w="259" w:type="dxa"/>
            </w:tcMar>
          </w:tcPr>
          <w:sdt>
            <w:sdtPr>
              <w:id w:val="737166380"/>
              <w:placeholder>
                <w:docPart w:val="6386D08C61074E52829D33CA7EED4A8A"/>
              </w:placeholder>
            </w:sdtPr>
            <w:sdtEndPr/>
            <w:sdtContent>
              <w:p w:rsidR="009639AC" w:rsidRDefault="00C724D8">
                <w:pPr>
                  <w:pStyle w:val="Italics"/>
                </w:pPr>
                <w:r>
                  <w:t>Beaverton, OR</w:t>
                </w:r>
              </w:p>
            </w:sdtContent>
          </w:sdt>
          <w:p w:rsidR="009639AC" w:rsidRDefault="00FA544A" w:rsidP="00FA544A">
            <w:pPr>
              <w:pStyle w:val="ListParagraph"/>
            </w:pPr>
            <w:r>
              <w:t>Management of up to six counselors for scheduling and planning</w:t>
            </w:r>
          </w:p>
          <w:p w:rsidR="00FA544A" w:rsidRDefault="00FA544A" w:rsidP="00FA544A">
            <w:pPr>
              <w:pStyle w:val="ListParagraph"/>
            </w:pPr>
            <w:r>
              <w:t>Distribute and collect paperwork for children attending</w:t>
            </w:r>
          </w:p>
          <w:p w:rsidR="00FA544A" w:rsidRDefault="00FA544A" w:rsidP="00FA544A">
            <w:pPr>
              <w:pStyle w:val="ListParagraph"/>
            </w:pPr>
            <w:r>
              <w:lastRenderedPageBreak/>
              <w:t>Organized a student store for a fundraiser</w:t>
            </w:r>
          </w:p>
          <w:p w:rsidR="00FA544A" w:rsidRDefault="00FA544A" w:rsidP="00FA544A">
            <w:pPr>
              <w:pStyle w:val="ListParagraph"/>
            </w:pPr>
            <w:r>
              <w:t>Attended meetings on a regular basis and reported to the main office</w:t>
            </w:r>
          </w:p>
          <w:p w:rsidR="00FA544A" w:rsidRDefault="00FA544A" w:rsidP="00FA544A">
            <w:pPr>
              <w:pStyle w:val="ListParagraph"/>
            </w:pPr>
            <w:r>
              <w:t>Taking inventory of student store items for ordering</w:t>
            </w:r>
          </w:p>
          <w:p w:rsidR="00FA544A" w:rsidRDefault="00FA544A" w:rsidP="00FA544A">
            <w:pPr>
              <w:pStyle w:val="ListParagraph"/>
            </w:pPr>
            <w:r>
              <w:t>Counting cash at the end of the day and keeping record of profit</w:t>
            </w:r>
          </w:p>
          <w:p w:rsidR="00FA544A" w:rsidRDefault="00FA544A" w:rsidP="00FA544A">
            <w:pPr>
              <w:pStyle w:val="ListParagraph"/>
            </w:pPr>
            <w:r>
              <w:t>Communicate with parents of students, co-workers, and management about issues</w:t>
            </w:r>
          </w:p>
          <w:p w:rsidR="00FA544A" w:rsidRDefault="00FA544A" w:rsidP="00FA544A">
            <w:pPr>
              <w:pStyle w:val="ListParagraph"/>
            </w:pPr>
            <w:r>
              <w:t>Planning activities for field trips</w:t>
            </w:r>
          </w:p>
          <w:p w:rsidR="00FA544A" w:rsidRDefault="00FA544A" w:rsidP="00FA544A">
            <w:pPr>
              <w:pStyle w:val="ListParagraph"/>
            </w:pPr>
            <w:r>
              <w:t>Answering multi-line phone, directing phone calls</w:t>
            </w:r>
          </w:p>
          <w:p w:rsidR="00FA544A" w:rsidRDefault="00FA544A" w:rsidP="00FA544A">
            <w:pPr>
              <w:pStyle w:val="ListParagraph"/>
            </w:pPr>
            <w:r>
              <w:t>Microsoft Office program experience</w:t>
            </w:r>
          </w:p>
          <w:p w:rsidR="00FA544A" w:rsidRDefault="00FA544A" w:rsidP="00FA544A">
            <w:pPr>
              <w:pStyle w:val="ListParagraph"/>
            </w:pPr>
            <w:r>
              <w:t>Creating flyers to advertise events</w:t>
            </w:r>
          </w:p>
          <w:p w:rsidR="00FA544A" w:rsidRDefault="00FA544A" w:rsidP="00FA544A">
            <w:pPr>
              <w:pStyle w:val="ListParagraph"/>
            </w:pPr>
            <w:r>
              <w:t>Cleaning facilities (bathrooms, classrooms, eating space)</w:t>
            </w:r>
          </w:p>
          <w:p w:rsidR="00C724D8" w:rsidRDefault="00FA544A" w:rsidP="00C724D8">
            <w:pPr>
              <w:pStyle w:val="ListParagraph"/>
            </w:pPr>
            <w:r>
              <w:t>Opening and Closing procedure of the building</w:t>
            </w:r>
          </w:p>
        </w:tc>
      </w:tr>
      <w:tr w:rsidR="009639AC" w:rsidTr="003F21A1">
        <w:trPr>
          <w:trHeight w:val="50"/>
        </w:trPr>
        <w:tc>
          <w:tcPr>
            <w:tcW w:w="8266" w:type="dxa"/>
            <w:gridSpan w:val="3"/>
            <w:vAlign w:val="center"/>
          </w:tcPr>
          <w:p w:rsidR="009639AC" w:rsidRDefault="008D0016">
            <w:pPr>
              <w:pStyle w:val="SectionHeading"/>
            </w:pPr>
            <w:r>
              <w:lastRenderedPageBreak/>
              <w:t>Education</w:t>
            </w:r>
          </w:p>
        </w:tc>
      </w:tr>
      <w:tr w:rsidR="009639AC" w:rsidTr="003F21A1">
        <w:trPr>
          <w:trHeight w:val="403"/>
        </w:trPr>
        <w:tc>
          <w:tcPr>
            <w:tcW w:w="8266" w:type="dxa"/>
            <w:gridSpan w:val="3"/>
            <w:tcMar>
              <w:bottom w:w="144" w:type="dxa"/>
            </w:tcMar>
          </w:tcPr>
          <w:sdt>
            <w:sdtPr>
              <w:id w:val="731929969"/>
              <w:placeholder>
                <w:docPart w:val="AFE12E449C0846F3B16F21792C44CF95"/>
              </w:placeholder>
            </w:sdtPr>
            <w:sdtEndPr/>
            <w:sdtContent>
              <w:p w:rsidR="009639AC" w:rsidRDefault="008D0016" w:rsidP="003F21A1">
                <w:pPr>
                  <w:pStyle w:val="ListParagraph"/>
                  <w:numPr>
                    <w:ilvl w:val="0"/>
                    <w:numId w:val="0"/>
                  </w:numPr>
                  <w:spacing w:line="240" w:lineRule="auto"/>
                  <w:ind w:left="360"/>
                </w:pPr>
                <w:r>
                  <w:t>Bachelor of Science in Liberal Studies, Portland State University                                                                          2006 - 2010</w:t>
                </w:r>
              </w:p>
            </w:sdtContent>
          </w:sdt>
        </w:tc>
      </w:tr>
    </w:tbl>
    <w:p w:rsidR="009639AC" w:rsidRDefault="009639AC"/>
    <w:sectPr w:rsidR="009639AC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9CC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BD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22CB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EB63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201D1E"/>
    <w:multiLevelType w:val="hybridMultilevel"/>
    <w:tmpl w:val="925EC924"/>
    <w:lvl w:ilvl="0" w:tplc="8AB82C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DE5D79"/>
    <w:multiLevelType w:val="hybridMultilevel"/>
    <w:tmpl w:val="64F469F8"/>
    <w:lvl w:ilvl="0" w:tplc="8AB82C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5029BA"/>
    <w:multiLevelType w:val="hybridMultilevel"/>
    <w:tmpl w:val="0A048110"/>
    <w:lvl w:ilvl="0" w:tplc="8AB82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4"/>
  </w:num>
  <w:num w:numId="5">
    <w:abstractNumId w:val="20"/>
  </w:num>
  <w:num w:numId="6">
    <w:abstractNumId w:val="14"/>
  </w:num>
  <w:num w:numId="7">
    <w:abstractNumId w:val="21"/>
  </w:num>
  <w:num w:numId="8">
    <w:abstractNumId w:val="10"/>
  </w:num>
  <w:num w:numId="9">
    <w:abstractNumId w:val="15"/>
  </w:num>
  <w:num w:numId="10">
    <w:abstractNumId w:val="6"/>
  </w:num>
  <w:num w:numId="11">
    <w:abstractNumId w:val="22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C724D8"/>
    <w:rsid w:val="003F21A1"/>
    <w:rsid w:val="0052042F"/>
    <w:rsid w:val="00784A39"/>
    <w:rsid w:val="008D0016"/>
    <w:rsid w:val="009639AC"/>
    <w:rsid w:val="00A51E1F"/>
    <w:rsid w:val="00C724D8"/>
    <w:rsid w:val="00CF317D"/>
    <w:rsid w:val="00E059B3"/>
    <w:rsid w:val="00F43348"/>
    <w:rsid w:val="00F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FA01C36C454946A1D98A1868D1F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20D25-8307-4D97-B6B4-A5B264B81FC5}"/>
      </w:docPartPr>
      <w:docPartBody>
        <w:p w:rsidR="00F1156A" w:rsidRDefault="00504961">
          <w:pPr>
            <w:pStyle w:val="FAFA01C36C454946A1D98A1868D1F5A1"/>
          </w:pPr>
          <w:r>
            <w:t>[your name]</w:t>
          </w:r>
        </w:p>
      </w:docPartBody>
    </w:docPart>
    <w:docPart>
      <w:docPartPr>
        <w:name w:val="48AF0A935E5646A483F2A1E3C6D1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DD367-9465-419F-961D-40C3468F3D57}"/>
      </w:docPartPr>
      <w:docPartBody>
        <w:p w:rsidR="00F1156A" w:rsidRDefault="00504961">
          <w:pPr>
            <w:pStyle w:val="48AF0A935E5646A483F2A1E3C6D1B09C"/>
          </w:pPr>
          <w:r>
            <w:t>[Start Date]</w:t>
          </w:r>
        </w:p>
      </w:docPartBody>
    </w:docPart>
    <w:docPart>
      <w:docPartPr>
        <w:name w:val="7D05E7DCAD0B4CA899B0B7F70C0FE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AFA7-1A65-411D-A35B-D17CACD99111}"/>
      </w:docPartPr>
      <w:docPartBody>
        <w:p w:rsidR="00F1156A" w:rsidRDefault="00504961">
          <w:pPr>
            <w:pStyle w:val="7D05E7DCAD0B4CA899B0B7F70C0FE28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9493C306F3E41F482DA4D692BC2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1697-3DC8-4785-8437-0A4CD074C4F2}"/>
      </w:docPartPr>
      <w:docPartBody>
        <w:p w:rsidR="00F1156A" w:rsidRDefault="00504961">
          <w:pPr>
            <w:pStyle w:val="79493C306F3E41F482DA4D692BC28E94"/>
          </w:pPr>
          <w:r>
            <w:t>[Rochester, NY]</w:t>
          </w:r>
        </w:p>
      </w:docPartBody>
    </w:docPart>
    <w:docPart>
      <w:docPartPr>
        <w:name w:val="A77069CAC6BD45EB8CE5BAF38F5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3E8C-9EE6-46A0-BE36-E5091951634F}"/>
      </w:docPartPr>
      <w:docPartBody>
        <w:p w:rsidR="00F1156A" w:rsidRDefault="00504961">
          <w:pPr>
            <w:pStyle w:val="A77069CAC6BD45EB8CE5BAF38F596E3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3C6961159CC4A5DB2FEC153A03A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15A5-5900-47B4-BEFB-39829C26310B}"/>
      </w:docPartPr>
      <w:docPartBody>
        <w:p w:rsidR="00F1156A" w:rsidRDefault="00504961">
          <w:pPr>
            <w:pStyle w:val="03C6961159CC4A5DB2FEC153A03AD1F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346892916E5C4846A744E87E5C98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C1D-1805-400A-82A7-C0DE554B27C6}"/>
      </w:docPartPr>
      <w:docPartBody>
        <w:p w:rsidR="00F1156A" w:rsidRDefault="00504961">
          <w:pPr>
            <w:pStyle w:val="346892916E5C4846A744E87E5C986ECC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EB29E3CE6EA4CA19C10C542C51B7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0885C-4CA5-4A96-8D6B-5D5AED69BDA8}"/>
      </w:docPartPr>
      <w:docPartBody>
        <w:p w:rsidR="00F1156A" w:rsidRDefault="00504961">
          <w:pPr>
            <w:pStyle w:val="0EB29E3CE6EA4CA19C10C542C51B762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53F36D5AA20461A9E52021714299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CF93-4F68-438B-8900-D4C371567942}"/>
      </w:docPartPr>
      <w:docPartBody>
        <w:p w:rsidR="00F1156A" w:rsidRDefault="00504961">
          <w:pPr>
            <w:pStyle w:val="253F36D5AA20461A9E520217142990E6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6B848DB44BE459F8932AD7AB2869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38C1-8338-41CD-8D96-282B4386290D}"/>
      </w:docPartPr>
      <w:docPartBody>
        <w:p w:rsidR="00F1156A" w:rsidRDefault="00504961">
          <w:pPr>
            <w:pStyle w:val="96B848DB44BE459F8932AD7AB286955B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386D08C61074E52829D33CA7EED4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5D1CA-5DAB-46AC-BE89-9667557C8912}"/>
      </w:docPartPr>
      <w:docPartBody>
        <w:p w:rsidR="00F1156A" w:rsidRDefault="00504961">
          <w:pPr>
            <w:pStyle w:val="6386D08C61074E52829D33CA7EED4A8A"/>
          </w:pPr>
          <w:r>
            <w:t>[Buffalo,NY]</w:t>
          </w:r>
        </w:p>
      </w:docPartBody>
    </w:docPart>
    <w:docPart>
      <w:docPartPr>
        <w:name w:val="AFE12E449C0846F3B16F21792C44C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6730-B3F4-4972-9378-4C0A7EF65116}"/>
      </w:docPartPr>
      <w:docPartBody>
        <w:p w:rsidR="00F1156A" w:rsidRDefault="00504961">
          <w:pPr>
            <w:pStyle w:val="AFE12E449C0846F3B16F21792C44CF95"/>
          </w:pPr>
          <w:r>
            <w:t>[Buffalo]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66"/>
    <w:rsid w:val="00120DB1"/>
    <w:rsid w:val="00161666"/>
    <w:rsid w:val="00292D49"/>
    <w:rsid w:val="00342CBC"/>
    <w:rsid w:val="00504961"/>
    <w:rsid w:val="00A76A7C"/>
    <w:rsid w:val="00F1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A01C36C454946A1D98A1868D1F5A1">
    <w:name w:val="FAFA01C36C454946A1D98A1868D1F5A1"/>
  </w:style>
  <w:style w:type="paragraph" w:customStyle="1" w:styleId="EE8F19DE109644DF8447F20BEEFF94E3">
    <w:name w:val="EE8F19DE109644DF8447F20BEEFF94E3"/>
  </w:style>
  <w:style w:type="paragraph" w:customStyle="1" w:styleId="79D7A40B35454064B966BB2139CAFF8A">
    <w:name w:val="79D7A40B35454064B966BB2139CAFF8A"/>
  </w:style>
  <w:style w:type="paragraph" w:customStyle="1" w:styleId="F036826B4C8C483192CC4C71E50E144C">
    <w:name w:val="F036826B4C8C483192CC4C71E50E144C"/>
  </w:style>
  <w:style w:type="paragraph" w:customStyle="1" w:styleId="8A122E7F96804D628915DEAA75A30535">
    <w:name w:val="8A122E7F96804D628915DEAA75A30535"/>
  </w:style>
  <w:style w:type="paragraph" w:customStyle="1" w:styleId="EF0C5E3AD7194964BC09BEBC51C8FBFA">
    <w:name w:val="EF0C5E3AD7194964BC09BEBC51C8FBFA"/>
  </w:style>
  <w:style w:type="paragraph" w:styleId="ListParagraph">
    <w:name w:val="List Paragraph"/>
    <w:basedOn w:val="Normal"/>
    <w:uiPriority w:val="34"/>
    <w:qFormat/>
    <w:rsid w:val="00161666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5F67B1546D0947ABB1C63CA7264C7904">
    <w:name w:val="5F67B1546D0947ABB1C63CA7264C7904"/>
  </w:style>
  <w:style w:type="paragraph" w:customStyle="1" w:styleId="67401841A04249729EB3C3B1D8997F98">
    <w:name w:val="67401841A04249729EB3C3B1D8997F98"/>
  </w:style>
  <w:style w:type="paragraph" w:customStyle="1" w:styleId="48AF0A935E5646A483F2A1E3C6D1B09C">
    <w:name w:val="48AF0A935E5646A483F2A1E3C6D1B09C"/>
  </w:style>
  <w:style w:type="character" w:styleId="PlaceholderText">
    <w:name w:val="Placeholder Text"/>
    <w:basedOn w:val="DefaultParagraphFont"/>
    <w:uiPriority w:val="99"/>
    <w:semiHidden/>
    <w:rsid w:val="00161666"/>
    <w:rPr>
      <w:color w:val="808080"/>
    </w:rPr>
  </w:style>
  <w:style w:type="paragraph" w:customStyle="1" w:styleId="7D05E7DCAD0B4CA899B0B7F70C0FE281">
    <w:name w:val="7D05E7DCAD0B4CA899B0B7F70C0FE281"/>
  </w:style>
  <w:style w:type="paragraph" w:customStyle="1" w:styleId="79493C306F3E41F482DA4D692BC28E94">
    <w:name w:val="79493C306F3E41F482DA4D692BC28E94"/>
  </w:style>
  <w:style w:type="paragraph" w:customStyle="1" w:styleId="AE644C01AA964FA2A955342FEED1BD8D">
    <w:name w:val="AE644C01AA964FA2A955342FEED1BD8D"/>
  </w:style>
  <w:style w:type="paragraph" w:customStyle="1" w:styleId="4740834FA2EC46EBA95EE3B914E5E448">
    <w:name w:val="4740834FA2EC46EBA95EE3B914E5E448"/>
  </w:style>
  <w:style w:type="paragraph" w:customStyle="1" w:styleId="A77069CAC6BD45EB8CE5BAF38F596E3D">
    <w:name w:val="A77069CAC6BD45EB8CE5BAF38F596E3D"/>
  </w:style>
  <w:style w:type="paragraph" w:customStyle="1" w:styleId="03C6961159CC4A5DB2FEC153A03AD1F9">
    <w:name w:val="03C6961159CC4A5DB2FEC153A03AD1F9"/>
  </w:style>
  <w:style w:type="paragraph" w:customStyle="1" w:styleId="F361B82DA17B41BCBAFFF09EDCC8578D">
    <w:name w:val="F361B82DA17B41BCBAFFF09EDCC8578D"/>
  </w:style>
  <w:style w:type="paragraph" w:customStyle="1" w:styleId="E7D2761E52FA43DBB50AFFCACCB5869D">
    <w:name w:val="E7D2761E52FA43DBB50AFFCACCB5869D"/>
  </w:style>
  <w:style w:type="paragraph" w:customStyle="1" w:styleId="05298CC9BAD544AD99FCF1D451827ED2">
    <w:name w:val="05298CC9BAD544AD99FCF1D451827ED2"/>
  </w:style>
  <w:style w:type="paragraph" w:customStyle="1" w:styleId="346892916E5C4846A744E87E5C986ECC">
    <w:name w:val="346892916E5C4846A744E87E5C986ECC"/>
  </w:style>
  <w:style w:type="paragraph" w:customStyle="1" w:styleId="0EB29E3CE6EA4CA19C10C542C51B7628">
    <w:name w:val="0EB29E3CE6EA4CA19C10C542C51B7628"/>
  </w:style>
  <w:style w:type="paragraph" w:customStyle="1" w:styleId="6C841F4E38C7406E98D8D9EF71447DA0">
    <w:name w:val="6C841F4E38C7406E98D8D9EF71447DA0"/>
  </w:style>
  <w:style w:type="paragraph" w:customStyle="1" w:styleId="82160AB3E23E4398B1AACD97A45E3D94">
    <w:name w:val="82160AB3E23E4398B1AACD97A45E3D94"/>
  </w:style>
  <w:style w:type="paragraph" w:customStyle="1" w:styleId="3433D206E87C442899087B51E125992B">
    <w:name w:val="3433D206E87C442899087B51E125992B"/>
  </w:style>
  <w:style w:type="paragraph" w:customStyle="1" w:styleId="253F36D5AA20461A9E520217142990E6">
    <w:name w:val="253F36D5AA20461A9E520217142990E6"/>
  </w:style>
  <w:style w:type="paragraph" w:customStyle="1" w:styleId="96B848DB44BE459F8932AD7AB286955B">
    <w:name w:val="96B848DB44BE459F8932AD7AB286955B"/>
  </w:style>
  <w:style w:type="paragraph" w:customStyle="1" w:styleId="6386D08C61074E52829D33CA7EED4A8A">
    <w:name w:val="6386D08C61074E52829D33CA7EED4A8A"/>
  </w:style>
  <w:style w:type="paragraph" w:customStyle="1" w:styleId="5F4E6905E9F645D0A3530AD559A02FD4">
    <w:name w:val="5F4E6905E9F645D0A3530AD559A02FD4"/>
  </w:style>
  <w:style w:type="paragraph" w:customStyle="1" w:styleId="4C1DCC589312430280D6DEF21D3DAD8C">
    <w:name w:val="4C1DCC589312430280D6DEF21D3DAD8C"/>
  </w:style>
  <w:style w:type="paragraph" w:customStyle="1" w:styleId="92D5FC5B4B054BC88D21A68AC206291B">
    <w:name w:val="92D5FC5B4B054BC88D21A68AC206291B"/>
  </w:style>
  <w:style w:type="paragraph" w:customStyle="1" w:styleId="AFE12E449C0846F3B16F21792C44CF95">
    <w:name w:val="AFE12E449C0846F3B16F21792C44CF95"/>
  </w:style>
  <w:style w:type="paragraph" w:customStyle="1" w:styleId="06FB19E55009442CB4E4C7BF17AADF03">
    <w:name w:val="06FB19E55009442CB4E4C7BF17AADF03"/>
  </w:style>
  <w:style w:type="paragraph" w:customStyle="1" w:styleId="028FF95D4B5A4E12A395016D72670530">
    <w:name w:val="028FF95D4B5A4E12A395016D72670530"/>
  </w:style>
  <w:style w:type="paragraph" w:customStyle="1" w:styleId="04CEAAD79E054A4A9831884B5C6FA512">
    <w:name w:val="04CEAAD79E054A4A9831884B5C6FA512"/>
  </w:style>
  <w:style w:type="paragraph" w:customStyle="1" w:styleId="F533165F0066416BBBC41FEEAC92234F">
    <w:name w:val="F533165F0066416BBBC41FEEAC92234F"/>
    <w:rsid w:val="00161666"/>
  </w:style>
  <w:style w:type="paragraph" w:customStyle="1" w:styleId="5E0F9459D03F4E738C5EBCFC45390A92">
    <w:name w:val="5E0F9459D03F4E738C5EBCFC45390A92"/>
    <w:rsid w:val="00161666"/>
  </w:style>
  <w:style w:type="paragraph" w:customStyle="1" w:styleId="19C8E88DA2BC4B48BF70181D8FDEAFA9">
    <w:name w:val="19C8E88DA2BC4B48BF70181D8FDEAFA9"/>
    <w:rsid w:val="00161666"/>
  </w:style>
  <w:style w:type="paragraph" w:customStyle="1" w:styleId="3CBCD70F285143B3BDA982F2858EF1EF">
    <w:name w:val="3CBCD70F285143B3BDA982F2858EF1EF"/>
    <w:rsid w:val="00161666"/>
  </w:style>
  <w:style w:type="paragraph" w:customStyle="1" w:styleId="E4CF5607462D49A6983C10C65B1AB18A">
    <w:name w:val="E4CF5607462D49A6983C10C65B1AB18A"/>
    <w:rsid w:val="00161666"/>
  </w:style>
  <w:style w:type="paragraph" w:customStyle="1" w:styleId="C66A70B2823E4DB1A25FE444AD87C99F">
    <w:name w:val="C66A70B2823E4DB1A25FE444AD87C99F"/>
    <w:rsid w:val="00161666"/>
  </w:style>
  <w:style w:type="paragraph" w:customStyle="1" w:styleId="C4F7BB6A029F442EBDA7DE30AE04ABE7">
    <w:name w:val="C4F7BB6A029F442EBDA7DE30AE04ABE7"/>
    <w:rsid w:val="00161666"/>
  </w:style>
  <w:style w:type="paragraph" w:customStyle="1" w:styleId="E858ADC399084D92B22EA649526D2B50">
    <w:name w:val="E858ADC399084D92B22EA649526D2B50"/>
    <w:rsid w:val="00161666"/>
  </w:style>
  <w:style w:type="paragraph" w:customStyle="1" w:styleId="85FABF835627474D94D48E446E76543E">
    <w:name w:val="85FABF835627474D94D48E446E76543E"/>
    <w:rsid w:val="00161666"/>
  </w:style>
  <w:style w:type="paragraph" w:customStyle="1" w:styleId="D9A3096D5FFF4F9E861B3B9B360FFF58">
    <w:name w:val="D9A3096D5FFF4F9E861B3B9B360FFF58"/>
    <w:rsid w:val="00161666"/>
  </w:style>
  <w:style w:type="paragraph" w:customStyle="1" w:styleId="70537400362C4C19B3F707C397BE041B">
    <w:name w:val="70537400362C4C19B3F707C397BE041B"/>
    <w:rsid w:val="00161666"/>
  </w:style>
  <w:style w:type="paragraph" w:customStyle="1" w:styleId="B935C829EB8F4B4DA6BEFAC4F8B6F7EF">
    <w:name w:val="B935C829EB8F4B4DA6BEFAC4F8B6F7EF"/>
    <w:rsid w:val="00161666"/>
  </w:style>
  <w:style w:type="paragraph" w:customStyle="1" w:styleId="21F1FA71385B4FA093B7DFBC820DC053">
    <w:name w:val="21F1FA71385B4FA093B7DFBC820DC053"/>
    <w:rsid w:val="00161666"/>
  </w:style>
  <w:style w:type="paragraph" w:customStyle="1" w:styleId="BE4573F20107458E92656187F879E517">
    <w:name w:val="BE4573F20107458E92656187F879E517"/>
    <w:rsid w:val="00161666"/>
  </w:style>
  <w:style w:type="paragraph" w:customStyle="1" w:styleId="A06672276E2044C9974055B8E152F562">
    <w:name w:val="A06672276E2044C9974055B8E152F562"/>
    <w:rsid w:val="00161666"/>
  </w:style>
  <w:style w:type="paragraph" w:customStyle="1" w:styleId="A37CDEBFF229460784E6C36DAA0C8B4E">
    <w:name w:val="A37CDEBFF229460784E6C36DAA0C8B4E"/>
    <w:rsid w:val="00161666"/>
  </w:style>
  <w:style w:type="paragraph" w:customStyle="1" w:styleId="647800BFD8AC48CBAE1BDE2473090527">
    <w:name w:val="647800BFD8AC48CBAE1BDE2473090527"/>
    <w:rsid w:val="00161666"/>
  </w:style>
  <w:style w:type="paragraph" w:customStyle="1" w:styleId="16282C9B300848B19F9BF438B882F71F">
    <w:name w:val="16282C9B300848B19F9BF438B882F71F"/>
    <w:rsid w:val="00161666"/>
  </w:style>
  <w:style w:type="paragraph" w:customStyle="1" w:styleId="E81C8C627F0B43C3BB5FB52EA55AE092">
    <w:name w:val="E81C8C627F0B43C3BB5FB52EA55AE092"/>
    <w:rsid w:val="00161666"/>
  </w:style>
  <w:style w:type="paragraph" w:customStyle="1" w:styleId="A4D3D31C204945D99919EEFD9BCF8F20">
    <w:name w:val="A4D3D31C204945D99919EEFD9BCF8F20"/>
    <w:rsid w:val="00161666"/>
  </w:style>
  <w:style w:type="paragraph" w:customStyle="1" w:styleId="1A16C68766CE4319A55172F32D5181A3">
    <w:name w:val="1A16C68766CE4319A55172F32D5181A3"/>
    <w:rsid w:val="00161666"/>
  </w:style>
  <w:style w:type="paragraph" w:customStyle="1" w:styleId="B3E92D098A3545B9B66669EACEBE6B22">
    <w:name w:val="B3E92D098A3545B9B66669EACEBE6B22"/>
    <w:rsid w:val="00161666"/>
  </w:style>
  <w:style w:type="paragraph" w:customStyle="1" w:styleId="9AEF14E3C1AE462DA8B2F7E08D363B6A">
    <w:name w:val="9AEF14E3C1AE462DA8B2F7E08D363B6A"/>
    <w:rsid w:val="00161666"/>
  </w:style>
  <w:style w:type="paragraph" w:customStyle="1" w:styleId="0F9CA7C3C213415C9799753AD2CD7EFA">
    <w:name w:val="0F9CA7C3C213415C9799753AD2CD7EFA"/>
    <w:rsid w:val="00161666"/>
  </w:style>
  <w:style w:type="paragraph" w:customStyle="1" w:styleId="6C3D801C35F04753929428BB53C6B5F1">
    <w:name w:val="6C3D801C35F04753929428BB53C6B5F1"/>
    <w:rsid w:val="00161666"/>
  </w:style>
  <w:style w:type="paragraph" w:customStyle="1" w:styleId="48893F2C4C484C629AE1EB7761D45B8C">
    <w:name w:val="48893F2C4C484C629AE1EB7761D45B8C"/>
    <w:rsid w:val="00161666"/>
  </w:style>
  <w:style w:type="paragraph" w:customStyle="1" w:styleId="95DC985434BD473E9D1DF5A2FB84E5B5">
    <w:name w:val="95DC985434BD473E9D1DF5A2FB84E5B5"/>
    <w:rsid w:val="00161666"/>
  </w:style>
  <w:style w:type="paragraph" w:customStyle="1" w:styleId="10BADD63A24B42A3838A90D3BA388E7B">
    <w:name w:val="10BADD63A24B42A3838A90D3BA388E7B"/>
    <w:rsid w:val="00161666"/>
  </w:style>
  <w:style w:type="paragraph" w:customStyle="1" w:styleId="F8A48258F4294AF2A4A9E8B169DCE353">
    <w:name w:val="F8A48258F4294AF2A4A9E8B169DCE353"/>
    <w:rsid w:val="00161666"/>
  </w:style>
  <w:style w:type="paragraph" w:customStyle="1" w:styleId="C54375F6AE62454D8FED8596865B73D2">
    <w:name w:val="C54375F6AE62454D8FED8596865B73D2"/>
    <w:rsid w:val="00161666"/>
  </w:style>
  <w:style w:type="paragraph" w:customStyle="1" w:styleId="4A557EEBC99C424AA0FAABC677343FCF">
    <w:name w:val="4A557EEBC99C424AA0FAABC677343FCF"/>
    <w:rsid w:val="00161666"/>
  </w:style>
  <w:style w:type="paragraph" w:customStyle="1" w:styleId="A57F707B773849DEB5CD0282F3629E3B">
    <w:name w:val="A57F707B773849DEB5CD0282F3629E3B"/>
    <w:rsid w:val="00161666"/>
  </w:style>
  <w:style w:type="paragraph" w:customStyle="1" w:styleId="7F878FAB44E64C71A40BB6DCED7D1816">
    <w:name w:val="7F878FAB44E64C71A40BB6DCED7D1816"/>
    <w:rsid w:val="00161666"/>
  </w:style>
  <w:style w:type="paragraph" w:customStyle="1" w:styleId="C39485F3A00147DCBBB8CD3088DB219B">
    <w:name w:val="C39485F3A00147DCBBB8CD3088DB219B"/>
    <w:rsid w:val="00161666"/>
  </w:style>
  <w:style w:type="paragraph" w:customStyle="1" w:styleId="7B6DE0AE258442E9B0F486DE76E5B0A5">
    <w:name w:val="7B6DE0AE258442E9B0F486DE76E5B0A5"/>
    <w:rsid w:val="00161666"/>
  </w:style>
  <w:style w:type="paragraph" w:customStyle="1" w:styleId="0F6F14B91FCA4E9EB2FD1E52F9DEDD06">
    <w:name w:val="0F6F14B91FCA4E9EB2FD1E52F9DEDD06"/>
    <w:rsid w:val="00161666"/>
  </w:style>
  <w:style w:type="paragraph" w:customStyle="1" w:styleId="6F3B63D15C4A45C3BAC80A9BD9ACBCBB">
    <w:name w:val="6F3B63D15C4A45C3BAC80A9BD9ACBCBB"/>
    <w:rsid w:val="00161666"/>
  </w:style>
  <w:style w:type="paragraph" w:customStyle="1" w:styleId="550C1ADC378A440A93EE9F4170185E9B">
    <w:name w:val="550C1ADC378A440A93EE9F4170185E9B"/>
    <w:rsid w:val="00161666"/>
  </w:style>
  <w:style w:type="paragraph" w:customStyle="1" w:styleId="926462DFC48D4B2BB4BEB2157968E1B7">
    <w:name w:val="926462DFC48D4B2BB4BEB2157968E1B7"/>
    <w:rsid w:val="00161666"/>
  </w:style>
  <w:style w:type="paragraph" w:customStyle="1" w:styleId="CC7E1F4B766F46D790A18B6F77BA9189">
    <w:name w:val="CC7E1F4B766F46D790A18B6F77BA9189"/>
    <w:rsid w:val="00161666"/>
  </w:style>
  <w:style w:type="paragraph" w:customStyle="1" w:styleId="8F9439007B1C489FB627E2DB4399CCE7">
    <w:name w:val="8F9439007B1C489FB627E2DB4399CCE7"/>
    <w:rsid w:val="00161666"/>
  </w:style>
  <w:style w:type="paragraph" w:customStyle="1" w:styleId="37B7A7F6538947ED909E0976EA8C36A4">
    <w:name w:val="37B7A7F6538947ED909E0976EA8C36A4"/>
    <w:rsid w:val="00161666"/>
  </w:style>
  <w:style w:type="paragraph" w:customStyle="1" w:styleId="69D1CD74B22C43D5BCB07C5B4FB727D4">
    <w:name w:val="69D1CD74B22C43D5BCB07C5B4FB727D4"/>
    <w:rsid w:val="00161666"/>
  </w:style>
  <w:style w:type="paragraph" w:customStyle="1" w:styleId="DB869B00458D4D039B66E48AF7CC9140">
    <w:name w:val="DB869B00458D4D039B66E48AF7CC9140"/>
    <w:rsid w:val="00161666"/>
  </w:style>
  <w:style w:type="paragraph" w:customStyle="1" w:styleId="7EE874B55966481CAC90B94D0EAC1A78">
    <w:name w:val="7EE874B55966481CAC90B94D0EAC1A78"/>
    <w:rsid w:val="00161666"/>
  </w:style>
  <w:style w:type="paragraph" w:customStyle="1" w:styleId="69C437597ECA476094C0B09DC2A58280">
    <w:name w:val="69C437597ECA476094C0B09DC2A58280"/>
    <w:rsid w:val="00161666"/>
  </w:style>
  <w:style w:type="paragraph" w:customStyle="1" w:styleId="8AE7B64B37B34F90AA104321223C39F6">
    <w:name w:val="8AE7B64B37B34F90AA104321223C39F6"/>
    <w:rsid w:val="001616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A01C36C454946A1D98A1868D1F5A1">
    <w:name w:val="FAFA01C36C454946A1D98A1868D1F5A1"/>
  </w:style>
  <w:style w:type="paragraph" w:customStyle="1" w:styleId="EE8F19DE109644DF8447F20BEEFF94E3">
    <w:name w:val="EE8F19DE109644DF8447F20BEEFF94E3"/>
  </w:style>
  <w:style w:type="paragraph" w:customStyle="1" w:styleId="79D7A40B35454064B966BB2139CAFF8A">
    <w:name w:val="79D7A40B35454064B966BB2139CAFF8A"/>
  </w:style>
  <w:style w:type="paragraph" w:customStyle="1" w:styleId="F036826B4C8C483192CC4C71E50E144C">
    <w:name w:val="F036826B4C8C483192CC4C71E50E144C"/>
  </w:style>
  <w:style w:type="paragraph" w:customStyle="1" w:styleId="8A122E7F96804D628915DEAA75A30535">
    <w:name w:val="8A122E7F96804D628915DEAA75A30535"/>
  </w:style>
  <w:style w:type="paragraph" w:customStyle="1" w:styleId="EF0C5E3AD7194964BC09BEBC51C8FBFA">
    <w:name w:val="EF0C5E3AD7194964BC09BEBC51C8FBFA"/>
  </w:style>
  <w:style w:type="paragraph" w:styleId="ListParagraph">
    <w:name w:val="List Paragraph"/>
    <w:basedOn w:val="Normal"/>
    <w:uiPriority w:val="34"/>
    <w:qFormat/>
    <w:rsid w:val="00161666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5F67B1546D0947ABB1C63CA7264C7904">
    <w:name w:val="5F67B1546D0947ABB1C63CA7264C7904"/>
  </w:style>
  <w:style w:type="paragraph" w:customStyle="1" w:styleId="67401841A04249729EB3C3B1D8997F98">
    <w:name w:val="67401841A04249729EB3C3B1D8997F98"/>
  </w:style>
  <w:style w:type="paragraph" w:customStyle="1" w:styleId="48AF0A935E5646A483F2A1E3C6D1B09C">
    <w:name w:val="48AF0A935E5646A483F2A1E3C6D1B09C"/>
  </w:style>
  <w:style w:type="character" w:styleId="PlaceholderText">
    <w:name w:val="Placeholder Text"/>
    <w:basedOn w:val="DefaultParagraphFont"/>
    <w:uiPriority w:val="99"/>
    <w:semiHidden/>
    <w:rsid w:val="00161666"/>
    <w:rPr>
      <w:color w:val="808080"/>
    </w:rPr>
  </w:style>
  <w:style w:type="paragraph" w:customStyle="1" w:styleId="7D05E7DCAD0B4CA899B0B7F70C0FE281">
    <w:name w:val="7D05E7DCAD0B4CA899B0B7F70C0FE281"/>
  </w:style>
  <w:style w:type="paragraph" w:customStyle="1" w:styleId="79493C306F3E41F482DA4D692BC28E94">
    <w:name w:val="79493C306F3E41F482DA4D692BC28E94"/>
  </w:style>
  <w:style w:type="paragraph" w:customStyle="1" w:styleId="AE644C01AA964FA2A955342FEED1BD8D">
    <w:name w:val="AE644C01AA964FA2A955342FEED1BD8D"/>
  </w:style>
  <w:style w:type="paragraph" w:customStyle="1" w:styleId="4740834FA2EC46EBA95EE3B914E5E448">
    <w:name w:val="4740834FA2EC46EBA95EE3B914E5E448"/>
  </w:style>
  <w:style w:type="paragraph" w:customStyle="1" w:styleId="A77069CAC6BD45EB8CE5BAF38F596E3D">
    <w:name w:val="A77069CAC6BD45EB8CE5BAF38F596E3D"/>
  </w:style>
  <w:style w:type="paragraph" w:customStyle="1" w:styleId="03C6961159CC4A5DB2FEC153A03AD1F9">
    <w:name w:val="03C6961159CC4A5DB2FEC153A03AD1F9"/>
  </w:style>
  <w:style w:type="paragraph" w:customStyle="1" w:styleId="F361B82DA17B41BCBAFFF09EDCC8578D">
    <w:name w:val="F361B82DA17B41BCBAFFF09EDCC8578D"/>
  </w:style>
  <w:style w:type="paragraph" w:customStyle="1" w:styleId="E7D2761E52FA43DBB50AFFCACCB5869D">
    <w:name w:val="E7D2761E52FA43DBB50AFFCACCB5869D"/>
  </w:style>
  <w:style w:type="paragraph" w:customStyle="1" w:styleId="05298CC9BAD544AD99FCF1D451827ED2">
    <w:name w:val="05298CC9BAD544AD99FCF1D451827ED2"/>
  </w:style>
  <w:style w:type="paragraph" w:customStyle="1" w:styleId="346892916E5C4846A744E87E5C986ECC">
    <w:name w:val="346892916E5C4846A744E87E5C986ECC"/>
  </w:style>
  <w:style w:type="paragraph" w:customStyle="1" w:styleId="0EB29E3CE6EA4CA19C10C542C51B7628">
    <w:name w:val="0EB29E3CE6EA4CA19C10C542C51B7628"/>
  </w:style>
  <w:style w:type="paragraph" w:customStyle="1" w:styleId="6C841F4E38C7406E98D8D9EF71447DA0">
    <w:name w:val="6C841F4E38C7406E98D8D9EF71447DA0"/>
  </w:style>
  <w:style w:type="paragraph" w:customStyle="1" w:styleId="82160AB3E23E4398B1AACD97A45E3D94">
    <w:name w:val="82160AB3E23E4398B1AACD97A45E3D94"/>
  </w:style>
  <w:style w:type="paragraph" w:customStyle="1" w:styleId="3433D206E87C442899087B51E125992B">
    <w:name w:val="3433D206E87C442899087B51E125992B"/>
  </w:style>
  <w:style w:type="paragraph" w:customStyle="1" w:styleId="253F36D5AA20461A9E520217142990E6">
    <w:name w:val="253F36D5AA20461A9E520217142990E6"/>
  </w:style>
  <w:style w:type="paragraph" w:customStyle="1" w:styleId="96B848DB44BE459F8932AD7AB286955B">
    <w:name w:val="96B848DB44BE459F8932AD7AB286955B"/>
  </w:style>
  <w:style w:type="paragraph" w:customStyle="1" w:styleId="6386D08C61074E52829D33CA7EED4A8A">
    <w:name w:val="6386D08C61074E52829D33CA7EED4A8A"/>
  </w:style>
  <w:style w:type="paragraph" w:customStyle="1" w:styleId="5F4E6905E9F645D0A3530AD559A02FD4">
    <w:name w:val="5F4E6905E9F645D0A3530AD559A02FD4"/>
  </w:style>
  <w:style w:type="paragraph" w:customStyle="1" w:styleId="4C1DCC589312430280D6DEF21D3DAD8C">
    <w:name w:val="4C1DCC589312430280D6DEF21D3DAD8C"/>
  </w:style>
  <w:style w:type="paragraph" w:customStyle="1" w:styleId="92D5FC5B4B054BC88D21A68AC206291B">
    <w:name w:val="92D5FC5B4B054BC88D21A68AC206291B"/>
  </w:style>
  <w:style w:type="paragraph" w:customStyle="1" w:styleId="AFE12E449C0846F3B16F21792C44CF95">
    <w:name w:val="AFE12E449C0846F3B16F21792C44CF95"/>
  </w:style>
  <w:style w:type="paragraph" w:customStyle="1" w:styleId="06FB19E55009442CB4E4C7BF17AADF03">
    <w:name w:val="06FB19E55009442CB4E4C7BF17AADF03"/>
  </w:style>
  <w:style w:type="paragraph" w:customStyle="1" w:styleId="028FF95D4B5A4E12A395016D72670530">
    <w:name w:val="028FF95D4B5A4E12A395016D72670530"/>
  </w:style>
  <w:style w:type="paragraph" w:customStyle="1" w:styleId="04CEAAD79E054A4A9831884B5C6FA512">
    <w:name w:val="04CEAAD79E054A4A9831884B5C6FA512"/>
  </w:style>
  <w:style w:type="paragraph" w:customStyle="1" w:styleId="F533165F0066416BBBC41FEEAC92234F">
    <w:name w:val="F533165F0066416BBBC41FEEAC92234F"/>
    <w:rsid w:val="00161666"/>
  </w:style>
  <w:style w:type="paragraph" w:customStyle="1" w:styleId="5E0F9459D03F4E738C5EBCFC45390A92">
    <w:name w:val="5E0F9459D03F4E738C5EBCFC45390A92"/>
    <w:rsid w:val="00161666"/>
  </w:style>
  <w:style w:type="paragraph" w:customStyle="1" w:styleId="19C8E88DA2BC4B48BF70181D8FDEAFA9">
    <w:name w:val="19C8E88DA2BC4B48BF70181D8FDEAFA9"/>
    <w:rsid w:val="00161666"/>
  </w:style>
  <w:style w:type="paragraph" w:customStyle="1" w:styleId="3CBCD70F285143B3BDA982F2858EF1EF">
    <w:name w:val="3CBCD70F285143B3BDA982F2858EF1EF"/>
    <w:rsid w:val="00161666"/>
  </w:style>
  <w:style w:type="paragraph" w:customStyle="1" w:styleId="E4CF5607462D49A6983C10C65B1AB18A">
    <w:name w:val="E4CF5607462D49A6983C10C65B1AB18A"/>
    <w:rsid w:val="00161666"/>
  </w:style>
  <w:style w:type="paragraph" w:customStyle="1" w:styleId="C66A70B2823E4DB1A25FE444AD87C99F">
    <w:name w:val="C66A70B2823E4DB1A25FE444AD87C99F"/>
    <w:rsid w:val="00161666"/>
  </w:style>
  <w:style w:type="paragraph" w:customStyle="1" w:styleId="C4F7BB6A029F442EBDA7DE30AE04ABE7">
    <w:name w:val="C4F7BB6A029F442EBDA7DE30AE04ABE7"/>
    <w:rsid w:val="00161666"/>
  </w:style>
  <w:style w:type="paragraph" w:customStyle="1" w:styleId="E858ADC399084D92B22EA649526D2B50">
    <w:name w:val="E858ADC399084D92B22EA649526D2B50"/>
    <w:rsid w:val="00161666"/>
  </w:style>
  <w:style w:type="paragraph" w:customStyle="1" w:styleId="85FABF835627474D94D48E446E76543E">
    <w:name w:val="85FABF835627474D94D48E446E76543E"/>
    <w:rsid w:val="00161666"/>
  </w:style>
  <w:style w:type="paragraph" w:customStyle="1" w:styleId="D9A3096D5FFF4F9E861B3B9B360FFF58">
    <w:name w:val="D9A3096D5FFF4F9E861B3B9B360FFF58"/>
    <w:rsid w:val="00161666"/>
  </w:style>
  <w:style w:type="paragraph" w:customStyle="1" w:styleId="70537400362C4C19B3F707C397BE041B">
    <w:name w:val="70537400362C4C19B3F707C397BE041B"/>
    <w:rsid w:val="00161666"/>
  </w:style>
  <w:style w:type="paragraph" w:customStyle="1" w:styleId="B935C829EB8F4B4DA6BEFAC4F8B6F7EF">
    <w:name w:val="B935C829EB8F4B4DA6BEFAC4F8B6F7EF"/>
    <w:rsid w:val="00161666"/>
  </w:style>
  <w:style w:type="paragraph" w:customStyle="1" w:styleId="21F1FA71385B4FA093B7DFBC820DC053">
    <w:name w:val="21F1FA71385B4FA093B7DFBC820DC053"/>
    <w:rsid w:val="00161666"/>
  </w:style>
  <w:style w:type="paragraph" w:customStyle="1" w:styleId="BE4573F20107458E92656187F879E517">
    <w:name w:val="BE4573F20107458E92656187F879E517"/>
    <w:rsid w:val="00161666"/>
  </w:style>
  <w:style w:type="paragraph" w:customStyle="1" w:styleId="A06672276E2044C9974055B8E152F562">
    <w:name w:val="A06672276E2044C9974055B8E152F562"/>
    <w:rsid w:val="00161666"/>
  </w:style>
  <w:style w:type="paragraph" w:customStyle="1" w:styleId="A37CDEBFF229460784E6C36DAA0C8B4E">
    <w:name w:val="A37CDEBFF229460784E6C36DAA0C8B4E"/>
    <w:rsid w:val="00161666"/>
  </w:style>
  <w:style w:type="paragraph" w:customStyle="1" w:styleId="647800BFD8AC48CBAE1BDE2473090527">
    <w:name w:val="647800BFD8AC48CBAE1BDE2473090527"/>
    <w:rsid w:val="00161666"/>
  </w:style>
  <w:style w:type="paragraph" w:customStyle="1" w:styleId="16282C9B300848B19F9BF438B882F71F">
    <w:name w:val="16282C9B300848B19F9BF438B882F71F"/>
    <w:rsid w:val="00161666"/>
  </w:style>
  <w:style w:type="paragraph" w:customStyle="1" w:styleId="E81C8C627F0B43C3BB5FB52EA55AE092">
    <w:name w:val="E81C8C627F0B43C3BB5FB52EA55AE092"/>
    <w:rsid w:val="00161666"/>
  </w:style>
  <w:style w:type="paragraph" w:customStyle="1" w:styleId="A4D3D31C204945D99919EEFD9BCF8F20">
    <w:name w:val="A4D3D31C204945D99919EEFD9BCF8F20"/>
    <w:rsid w:val="00161666"/>
  </w:style>
  <w:style w:type="paragraph" w:customStyle="1" w:styleId="1A16C68766CE4319A55172F32D5181A3">
    <w:name w:val="1A16C68766CE4319A55172F32D5181A3"/>
    <w:rsid w:val="00161666"/>
  </w:style>
  <w:style w:type="paragraph" w:customStyle="1" w:styleId="B3E92D098A3545B9B66669EACEBE6B22">
    <w:name w:val="B3E92D098A3545B9B66669EACEBE6B22"/>
    <w:rsid w:val="00161666"/>
  </w:style>
  <w:style w:type="paragraph" w:customStyle="1" w:styleId="9AEF14E3C1AE462DA8B2F7E08D363B6A">
    <w:name w:val="9AEF14E3C1AE462DA8B2F7E08D363B6A"/>
    <w:rsid w:val="00161666"/>
  </w:style>
  <w:style w:type="paragraph" w:customStyle="1" w:styleId="0F9CA7C3C213415C9799753AD2CD7EFA">
    <w:name w:val="0F9CA7C3C213415C9799753AD2CD7EFA"/>
    <w:rsid w:val="00161666"/>
  </w:style>
  <w:style w:type="paragraph" w:customStyle="1" w:styleId="6C3D801C35F04753929428BB53C6B5F1">
    <w:name w:val="6C3D801C35F04753929428BB53C6B5F1"/>
    <w:rsid w:val="00161666"/>
  </w:style>
  <w:style w:type="paragraph" w:customStyle="1" w:styleId="48893F2C4C484C629AE1EB7761D45B8C">
    <w:name w:val="48893F2C4C484C629AE1EB7761D45B8C"/>
    <w:rsid w:val="00161666"/>
  </w:style>
  <w:style w:type="paragraph" w:customStyle="1" w:styleId="95DC985434BD473E9D1DF5A2FB84E5B5">
    <w:name w:val="95DC985434BD473E9D1DF5A2FB84E5B5"/>
    <w:rsid w:val="00161666"/>
  </w:style>
  <w:style w:type="paragraph" w:customStyle="1" w:styleId="10BADD63A24B42A3838A90D3BA388E7B">
    <w:name w:val="10BADD63A24B42A3838A90D3BA388E7B"/>
    <w:rsid w:val="00161666"/>
  </w:style>
  <w:style w:type="paragraph" w:customStyle="1" w:styleId="F8A48258F4294AF2A4A9E8B169DCE353">
    <w:name w:val="F8A48258F4294AF2A4A9E8B169DCE353"/>
    <w:rsid w:val="00161666"/>
  </w:style>
  <w:style w:type="paragraph" w:customStyle="1" w:styleId="C54375F6AE62454D8FED8596865B73D2">
    <w:name w:val="C54375F6AE62454D8FED8596865B73D2"/>
    <w:rsid w:val="00161666"/>
  </w:style>
  <w:style w:type="paragraph" w:customStyle="1" w:styleId="4A557EEBC99C424AA0FAABC677343FCF">
    <w:name w:val="4A557EEBC99C424AA0FAABC677343FCF"/>
    <w:rsid w:val="00161666"/>
  </w:style>
  <w:style w:type="paragraph" w:customStyle="1" w:styleId="A57F707B773849DEB5CD0282F3629E3B">
    <w:name w:val="A57F707B773849DEB5CD0282F3629E3B"/>
    <w:rsid w:val="00161666"/>
  </w:style>
  <w:style w:type="paragraph" w:customStyle="1" w:styleId="7F878FAB44E64C71A40BB6DCED7D1816">
    <w:name w:val="7F878FAB44E64C71A40BB6DCED7D1816"/>
    <w:rsid w:val="00161666"/>
  </w:style>
  <w:style w:type="paragraph" w:customStyle="1" w:styleId="C39485F3A00147DCBBB8CD3088DB219B">
    <w:name w:val="C39485F3A00147DCBBB8CD3088DB219B"/>
    <w:rsid w:val="00161666"/>
  </w:style>
  <w:style w:type="paragraph" w:customStyle="1" w:styleId="7B6DE0AE258442E9B0F486DE76E5B0A5">
    <w:name w:val="7B6DE0AE258442E9B0F486DE76E5B0A5"/>
    <w:rsid w:val="00161666"/>
  </w:style>
  <w:style w:type="paragraph" w:customStyle="1" w:styleId="0F6F14B91FCA4E9EB2FD1E52F9DEDD06">
    <w:name w:val="0F6F14B91FCA4E9EB2FD1E52F9DEDD06"/>
    <w:rsid w:val="00161666"/>
  </w:style>
  <w:style w:type="paragraph" w:customStyle="1" w:styleId="6F3B63D15C4A45C3BAC80A9BD9ACBCBB">
    <w:name w:val="6F3B63D15C4A45C3BAC80A9BD9ACBCBB"/>
    <w:rsid w:val="00161666"/>
  </w:style>
  <w:style w:type="paragraph" w:customStyle="1" w:styleId="550C1ADC378A440A93EE9F4170185E9B">
    <w:name w:val="550C1ADC378A440A93EE9F4170185E9B"/>
    <w:rsid w:val="00161666"/>
  </w:style>
  <w:style w:type="paragraph" w:customStyle="1" w:styleId="926462DFC48D4B2BB4BEB2157968E1B7">
    <w:name w:val="926462DFC48D4B2BB4BEB2157968E1B7"/>
    <w:rsid w:val="00161666"/>
  </w:style>
  <w:style w:type="paragraph" w:customStyle="1" w:styleId="CC7E1F4B766F46D790A18B6F77BA9189">
    <w:name w:val="CC7E1F4B766F46D790A18B6F77BA9189"/>
    <w:rsid w:val="00161666"/>
  </w:style>
  <w:style w:type="paragraph" w:customStyle="1" w:styleId="8F9439007B1C489FB627E2DB4399CCE7">
    <w:name w:val="8F9439007B1C489FB627E2DB4399CCE7"/>
    <w:rsid w:val="00161666"/>
  </w:style>
  <w:style w:type="paragraph" w:customStyle="1" w:styleId="37B7A7F6538947ED909E0976EA8C36A4">
    <w:name w:val="37B7A7F6538947ED909E0976EA8C36A4"/>
    <w:rsid w:val="00161666"/>
  </w:style>
  <w:style w:type="paragraph" w:customStyle="1" w:styleId="69D1CD74B22C43D5BCB07C5B4FB727D4">
    <w:name w:val="69D1CD74B22C43D5BCB07C5B4FB727D4"/>
    <w:rsid w:val="00161666"/>
  </w:style>
  <w:style w:type="paragraph" w:customStyle="1" w:styleId="DB869B00458D4D039B66E48AF7CC9140">
    <w:name w:val="DB869B00458D4D039B66E48AF7CC9140"/>
    <w:rsid w:val="00161666"/>
  </w:style>
  <w:style w:type="paragraph" w:customStyle="1" w:styleId="7EE874B55966481CAC90B94D0EAC1A78">
    <w:name w:val="7EE874B55966481CAC90B94D0EAC1A78"/>
    <w:rsid w:val="00161666"/>
  </w:style>
  <w:style w:type="paragraph" w:customStyle="1" w:styleId="69C437597ECA476094C0B09DC2A58280">
    <w:name w:val="69C437597ECA476094C0B09DC2A58280"/>
    <w:rsid w:val="00161666"/>
  </w:style>
  <w:style w:type="paragraph" w:customStyle="1" w:styleId="8AE7B64B37B34F90AA104321223C39F6">
    <w:name w:val="8AE7B64B37B34F90AA104321223C39F6"/>
    <w:rsid w:val="00161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52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Specht</dc:creator>
  <cp:lastModifiedBy>Rachel</cp:lastModifiedBy>
  <cp:revision>6</cp:revision>
  <cp:lastPrinted>2011-05-10T23:42:00Z</cp:lastPrinted>
  <dcterms:created xsi:type="dcterms:W3CDTF">2011-04-25T20:19:00Z</dcterms:created>
  <dcterms:modified xsi:type="dcterms:W3CDTF">2011-05-31T22:01:00Z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