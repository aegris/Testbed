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065950" w:rsidRPr="00612BAA" w:rsidTr="00BD5739">
        <w:trPr>
          <w:trHeight w:hRule="exact" w:val="288"/>
        </w:trPr>
        <w:tc>
          <w:tcPr>
            <w:tcW w:w="9090" w:type="dxa"/>
            <w:gridSpan w:val="4"/>
          </w:tcPr>
          <w:p w:rsidR="00065950" w:rsidRPr="00612BAA" w:rsidRDefault="00065950" w:rsidP="000A0F2D">
            <w:pPr>
              <w:pStyle w:val="StyleContactInfo"/>
              <w:jc w:val="left"/>
            </w:pPr>
            <w:bookmarkStart w:id="0" w:name="_GoBack"/>
            <w:bookmarkEnd w:id="0"/>
            <w:r w:rsidRPr="00612BAA">
              <w:t>609 W. Thornton St Akron, OH</w:t>
            </w:r>
            <w:r w:rsidRPr="00612BAA">
              <w:rPr>
                <w:szCs w:val="18"/>
              </w:rPr>
              <w:sym w:font="Symbol" w:char="F0B7"/>
            </w:r>
            <w:r w:rsidRPr="00612BAA">
              <w:t>(330-962-1182)</w:t>
            </w:r>
            <w:r w:rsidRPr="00612BAA">
              <w:rPr>
                <w:szCs w:val="18"/>
              </w:rPr>
              <w:sym w:font="Symbol" w:char="F0B7"/>
            </w:r>
            <w:r w:rsidRPr="00612BAA">
              <w:t>careerfocuseddrivenr12@yahoo.com</w:t>
            </w:r>
          </w:p>
        </w:tc>
      </w:tr>
      <w:tr w:rsidR="00065950" w:rsidRPr="00612BAA" w:rsidTr="00BD5739">
        <w:trPr>
          <w:trHeight w:hRule="exact" w:val="720"/>
        </w:trPr>
        <w:tc>
          <w:tcPr>
            <w:tcW w:w="9090" w:type="dxa"/>
            <w:gridSpan w:val="4"/>
          </w:tcPr>
          <w:p w:rsidR="00065950" w:rsidRPr="00612BAA" w:rsidRDefault="00065950" w:rsidP="00712BDB">
            <w:pPr>
              <w:pStyle w:val="YourName"/>
              <w:jc w:val="left"/>
              <w:rPr>
                <w:rFonts w:ascii="Times New Roman" w:hAnsi="Times New Roman"/>
              </w:rPr>
            </w:pPr>
            <w:r w:rsidRPr="00612BAA">
              <w:rPr>
                <w:rFonts w:ascii="Times New Roman" w:hAnsi="Times New Roman"/>
              </w:rPr>
              <w:t>Ruby Lashawn Weaver -Pratt</w:t>
            </w:r>
          </w:p>
        </w:tc>
      </w:tr>
      <w:tr w:rsidR="00065950" w:rsidRPr="00612BAA" w:rsidTr="00BD5739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065950" w:rsidRPr="00612BAA" w:rsidRDefault="00065950" w:rsidP="00F561DD">
            <w:pPr>
              <w:pStyle w:val="Heading1"/>
              <w:rPr>
                <w:rFonts w:ascii="Times New Roman" w:hAnsi="Times New Roman"/>
              </w:rPr>
            </w:pPr>
            <w:r w:rsidRPr="00612BAA">
              <w:rPr>
                <w:rFonts w:ascii="Times New Roman" w:hAnsi="Times New Roman"/>
              </w:rPr>
              <w:t>Objective</w:t>
            </w:r>
          </w:p>
        </w:tc>
      </w:tr>
      <w:tr w:rsidR="00065950" w:rsidRPr="00612BAA" w:rsidTr="00BD5739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065950" w:rsidRPr="00612BAA" w:rsidRDefault="00065950" w:rsidP="00B67166">
            <w:pPr>
              <w:pStyle w:val="BodyText1"/>
            </w:pPr>
            <w:r w:rsidRPr="00612BAA">
              <w:t>My ideal job or career would to be doing something in the field in fashion or helping people.</w:t>
            </w:r>
          </w:p>
          <w:p w:rsidR="00065950" w:rsidRPr="00612BAA" w:rsidRDefault="00065950" w:rsidP="00B67166">
            <w:pPr>
              <w:pStyle w:val="BodyText1"/>
            </w:pPr>
            <w:r w:rsidRPr="00612BAA">
              <w:t>Also to be an OTA (Occupational Therapy Assistant)</w:t>
            </w:r>
          </w:p>
        </w:tc>
      </w:tr>
      <w:tr w:rsidR="00065950" w:rsidRPr="00612BAA" w:rsidTr="00BD5739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065950" w:rsidRPr="00612BAA" w:rsidRDefault="00065950" w:rsidP="00F561DD">
            <w:pPr>
              <w:pStyle w:val="Heading1"/>
              <w:rPr>
                <w:rFonts w:ascii="Times New Roman" w:hAnsi="Times New Roman"/>
              </w:rPr>
            </w:pPr>
            <w:r w:rsidRPr="00612BAA">
              <w:rPr>
                <w:rFonts w:ascii="Times New Roman" w:hAnsi="Times New Roman"/>
              </w:rPr>
              <w:t>Experience</w:t>
            </w:r>
          </w:p>
        </w:tc>
      </w:tr>
      <w:tr w:rsidR="00065950" w:rsidRPr="00612BAA" w:rsidTr="00BD5739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065950" w:rsidRPr="00612BAA" w:rsidRDefault="00065950" w:rsidP="00B67166">
            <w:pPr>
              <w:pStyle w:val="BodyText1"/>
            </w:pPr>
            <w:r w:rsidRPr="00612BAA">
              <w:t>August 2012 - Current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065950" w:rsidRPr="00612BAA" w:rsidRDefault="00065950" w:rsidP="00B67166">
            <w:pPr>
              <w:pStyle w:val="BodyText"/>
            </w:pPr>
            <w:r w:rsidRPr="00612BAA">
              <w:t>White Hat Management</w:t>
            </w:r>
          </w:p>
          <w:p w:rsidR="00065950" w:rsidRPr="00612BAA" w:rsidRDefault="00065950" w:rsidP="00B67166">
            <w:pPr>
              <w:pStyle w:val="BodyText"/>
            </w:pP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065950" w:rsidRPr="00612BAA" w:rsidRDefault="00065950" w:rsidP="00B67166">
            <w:pPr>
              <w:pStyle w:val="BodyText3"/>
            </w:pPr>
            <w:r w:rsidRPr="00612BAA">
              <w:t>Akron , OH</w:t>
            </w:r>
          </w:p>
        </w:tc>
      </w:tr>
      <w:tr w:rsidR="00065950" w:rsidRPr="00612BAA" w:rsidTr="00BD5739">
        <w:trPr>
          <w:trHeight w:val="1050"/>
        </w:trPr>
        <w:tc>
          <w:tcPr>
            <w:tcW w:w="9090" w:type="dxa"/>
            <w:gridSpan w:val="4"/>
          </w:tcPr>
          <w:p w:rsidR="00065950" w:rsidRPr="00612BAA" w:rsidRDefault="00065950" w:rsidP="00F561DD">
            <w:pPr>
              <w:pStyle w:val="Heading2"/>
              <w:rPr>
                <w:rFonts w:ascii="Times New Roman" w:hAnsi="Times New Roman"/>
                <w:sz w:val="22"/>
              </w:rPr>
            </w:pPr>
            <w:r w:rsidRPr="00612BAA">
              <w:rPr>
                <w:rFonts w:ascii="Times New Roman" w:hAnsi="Times New Roman"/>
                <w:sz w:val="22"/>
              </w:rPr>
              <w:t xml:space="preserve">Student Assistance, Human Resources Department </w:t>
            </w:r>
          </w:p>
          <w:p w:rsidR="00065950" w:rsidRPr="00612BAA" w:rsidRDefault="00065950" w:rsidP="00A43F4E">
            <w:pPr>
              <w:pStyle w:val="BulletedList"/>
            </w:pPr>
            <w:r w:rsidRPr="00612BAA">
              <w:t>Monitored phones while providing excellent customer service to clients.</w:t>
            </w:r>
          </w:p>
          <w:p w:rsidR="00065950" w:rsidRPr="00612BAA" w:rsidRDefault="00065950" w:rsidP="00D62111">
            <w:pPr>
              <w:pStyle w:val="BulletedList"/>
            </w:pPr>
            <w:r w:rsidRPr="00612BAA">
              <w:t>Trained and delegated co-workers on office assignments.</w:t>
            </w:r>
          </w:p>
          <w:p w:rsidR="00065950" w:rsidRDefault="00065950" w:rsidP="005C066B">
            <w:pPr>
              <w:pStyle w:val="BulletedList"/>
            </w:pPr>
            <w:r w:rsidRPr="00612BAA">
              <w:t>Organized files and bookkeeping activities.</w:t>
            </w:r>
          </w:p>
          <w:p w:rsidR="00065950" w:rsidRPr="00612BAA" w:rsidRDefault="00065950" w:rsidP="00612BAA"/>
        </w:tc>
      </w:tr>
      <w:tr w:rsidR="00065950" w:rsidRPr="00612BAA" w:rsidTr="00BD5739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065950" w:rsidRPr="00612BAA" w:rsidRDefault="00065950" w:rsidP="00F561DD">
            <w:pPr>
              <w:pStyle w:val="Heading2"/>
              <w:rPr>
                <w:rFonts w:ascii="Times New Roman" w:hAnsi="Times New Roman"/>
              </w:rPr>
            </w:pPr>
          </w:p>
        </w:tc>
      </w:tr>
      <w:tr w:rsidR="00065950" w:rsidRPr="00612BAA" w:rsidTr="00BD5739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065950" w:rsidRPr="00612BAA" w:rsidRDefault="00065950" w:rsidP="00D62111">
            <w:pPr>
              <w:pStyle w:val="BodyText1"/>
              <w:tabs>
                <w:tab w:val="left" w:pos="2520"/>
              </w:tabs>
            </w:pPr>
            <w:r w:rsidRPr="00612BAA">
              <w:t>June 2008-August-2008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065950" w:rsidRPr="00612BAA" w:rsidRDefault="00065950" w:rsidP="00B67166">
            <w:pPr>
              <w:pStyle w:val="BodyText"/>
            </w:pPr>
            <w:r w:rsidRPr="00612BAA">
              <w:t xml:space="preserve"> East Akron Community House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065950" w:rsidRPr="00612BAA" w:rsidRDefault="00065950" w:rsidP="00B67166">
            <w:pPr>
              <w:pStyle w:val="BodyText3"/>
            </w:pPr>
            <w:r w:rsidRPr="00612BAA">
              <w:t>Akron , OH</w:t>
            </w:r>
          </w:p>
        </w:tc>
      </w:tr>
      <w:tr w:rsidR="00065950" w:rsidRPr="00612BAA" w:rsidTr="00BD5739">
        <w:trPr>
          <w:trHeight w:val="1095"/>
        </w:trPr>
        <w:tc>
          <w:tcPr>
            <w:tcW w:w="9090" w:type="dxa"/>
            <w:gridSpan w:val="4"/>
          </w:tcPr>
          <w:p w:rsidR="00065950" w:rsidRPr="00612BAA" w:rsidRDefault="00065950" w:rsidP="00B224C8">
            <w:pPr>
              <w:pStyle w:val="Heading2"/>
              <w:rPr>
                <w:rFonts w:ascii="Times New Roman" w:hAnsi="Times New Roman"/>
                <w:sz w:val="22"/>
              </w:rPr>
            </w:pPr>
            <w:r w:rsidRPr="00612BAA">
              <w:rPr>
                <w:rFonts w:ascii="Times New Roman" w:hAnsi="Times New Roman"/>
                <w:sz w:val="22"/>
              </w:rPr>
              <w:t>Summer Day Camp Worker</w:t>
            </w:r>
          </w:p>
          <w:p w:rsidR="00065950" w:rsidRPr="00612BAA" w:rsidRDefault="00065950" w:rsidP="00B224C8">
            <w:pPr>
              <w:pStyle w:val="BulletedList"/>
            </w:pPr>
            <w:r w:rsidRPr="00612BAA">
              <w:t>Directed kids to their classrooms and oversee field trip.</w:t>
            </w:r>
          </w:p>
          <w:p w:rsidR="00065950" w:rsidRPr="00612BAA" w:rsidRDefault="00065950" w:rsidP="00B224C8">
            <w:pPr>
              <w:pStyle w:val="BulletedList"/>
            </w:pPr>
            <w:r w:rsidRPr="00612BAA">
              <w:t>Reported outcome to the boss at the end of day regarding the kid’s progress.</w:t>
            </w:r>
          </w:p>
        </w:tc>
      </w:tr>
      <w:tr w:rsidR="00065950" w:rsidRPr="00612BAA" w:rsidTr="00BD5739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065950" w:rsidRPr="00612BAA" w:rsidRDefault="00065950" w:rsidP="00727993">
            <w:pPr>
              <w:pStyle w:val="Heading2"/>
              <w:rPr>
                <w:rFonts w:ascii="Times New Roman" w:hAnsi="Times New Roman"/>
              </w:rPr>
            </w:pPr>
          </w:p>
        </w:tc>
      </w:tr>
      <w:tr w:rsidR="00065950" w:rsidRPr="00612BAA" w:rsidTr="00BD5739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065950" w:rsidRPr="00612BAA" w:rsidRDefault="00065950" w:rsidP="00D62111">
            <w:pPr>
              <w:pStyle w:val="BodyText1"/>
              <w:tabs>
                <w:tab w:val="left" w:pos="2520"/>
              </w:tabs>
            </w:pPr>
            <w:r w:rsidRPr="00612BAA">
              <w:t xml:space="preserve">June 2012-August 2012 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065950" w:rsidRPr="00612BAA" w:rsidRDefault="00065950" w:rsidP="00B67166">
            <w:pPr>
              <w:pStyle w:val="BodyText"/>
            </w:pPr>
            <w:r w:rsidRPr="00612BAA">
              <w:t xml:space="preserve"> Lakeland Employment Group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065950" w:rsidRPr="00612BAA" w:rsidRDefault="00065950" w:rsidP="00B67166">
            <w:pPr>
              <w:pStyle w:val="BodyText3"/>
            </w:pPr>
            <w:r>
              <w:t xml:space="preserve">    </w:t>
            </w:r>
            <w:r w:rsidRPr="00612BAA">
              <w:t>Macedonia , OH</w:t>
            </w:r>
          </w:p>
        </w:tc>
      </w:tr>
      <w:tr w:rsidR="00065950" w:rsidRPr="00612BAA" w:rsidTr="00BD5739">
        <w:trPr>
          <w:trHeight w:val="1110"/>
        </w:trPr>
        <w:tc>
          <w:tcPr>
            <w:tcW w:w="9090" w:type="dxa"/>
            <w:gridSpan w:val="4"/>
          </w:tcPr>
          <w:p w:rsidR="00065950" w:rsidRPr="00612BAA" w:rsidRDefault="00065950" w:rsidP="00B224C8">
            <w:pPr>
              <w:pStyle w:val="Heading2"/>
              <w:rPr>
                <w:rFonts w:ascii="Times New Roman" w:hAnsi="Times New Roman"/>
                <w:sz w:val="22"/>
              </w:rPr>
            </w:pPr>
            <w:r w:rsidRPr="00612BAA">
              <w:rPr>
                <w:rFonts w:ascii="Times New Roman" w:hAnsi="Times New Roman"/>
                <w:sz w:val="22"/>
              </w:rPr>
              <w:t>Factory Worker</w:t>
            </w:r>
          </w:p>
          <w:p w:rsidR="00065950" w:rsidRPr="00612BAA" w:rsidRDefault="00065950" w:rsidP="00612BAA">
            <w:pPr>
              <w:pStyle w:val="BulletedList"/>
              <w:numPr>
                <w:ilvl w:val="0"/>
                <w:numId w:val="0"/>
              </w:numPr>
              <w:ind w:left="360"/>
            </w:pPr>
          </w:p>
          <w:p w:rsidR="00065950" w:rsidRPr="00612BAA" w:rsidRDefault="00065950" w:rsidP="00D011EF">
            <w:pPr>
              <w:pStyle w:val="BulletedList"/>
              <w:numPr>
                <w:ilvl w:val="0"/>
                <w:numId w:val="4"/>
              </w:numPr>
            </w:pPr>
            <w:r>
              <w:t xml:space="preserve">Stacked boxes.               </w:t>
            </w:r>
          </w:p>
          <w:p w:rsidR="00065950" w:rsidRDefault="00065950" w:rsidP="00D011EF">
            <w:pPr>
              <w:pStyle w:val="BulletedList"/>
              <w:numPr>
                <w:ilvl w:val="0"/>
                <w:numId w:val="4"/>
              </w:numPr>
            </w:pPr>
            <w:r>
              <w:t>Organized</w:t>
            </w:r>
            <w:r w:rsidRPr="00612BAA">
              <w:t xml:space="preserve"> and report</w:t>
            </w:r>
            <w:r>
              <w:t>ed en</w:t>
            </w:r>
            <w:r w:rsidRPr="00612BAA">
              <w:t xml:space="preserve">d of the day </w:t>
            </w:r>
            <w:r>
              <w:t>completion of assignments</w:t>
            </w:r>
            <w:r w:rsidRPr="00612BAA">
              <w:t xml:space="preserve"> to the </w:t>
            </w:r>
            <w:r>
              <w:t>manager</w:t>
            </w:r>
            <w:r w:rsidRPr="00612BAA">
              <w:t>.</w:t>
            </w:r>
          </w:p>
          <w:p w:rsidR="00065950" w:rsidRPr="00D011EF" w:rsidRDefault="00065950" w:rsidP="00D011EF">
            <w:pPr>
              <w:numPr>
                <w:ilvl w:val="0"/>
                <w:numId w:val="4"/>
              </w:numPr>
            </w:pPr>
            <w:r>
              <w:t xml:space="preserve">Inventory duties when required.  </w:t>
            </w:r>
          </w:p>
        </w:tc>
      </w:tr>
      <w:tr w:rsidR="00065950" w:rsidRPr="00612BAA" w:rsidTr="00BD5739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065950" w:rsidRPr="00612BAA" w:rsidRDefault="00065950" w:rsidP="00727993">
            <w:pPr>
              <w:pStyle w:val="Heading2"/>
              <w:rPr>
                <w:rFonts w:ascii="Times New Roman" w:hAnsi="Times New Roman"/>
              </w:rPr>
            </w:pPr>
          </w:p>
        </w:tc>
      </w:tr>
      <w:tr w:rsidR="00065950" w:rsidRPr="00612BAA" w:rsidTr="00BD5739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065950" w:rsidRPr="00612BAA" w:rsidRDefault="00065950" w:rsidP="0003032D">
            <w:pPr>
              <w:pStyle w:val="Heading1"/>
              <w:rPr>
                <w:rFonts w:ascii="Times New Roman" w:hAnsi="Times New Roman"/>
              </w:rPr>
            </w:pPr>
            <w:r w:rsidRPr="00612BAA">
              <w:rPr>
                <w:rFonts w:ascii="Times New Roman" w:hAnsi="Times New Roman"/>
              </w:rPr>
              <w:t>Education</w:t>
            </w:r>
            <w:r>
              <w:rPr>
                <w:rFonts w:ascii="Times New Roman" w:hAnsi="Times New Roman"/>
              </w:rPr>
              <w:t xml:space="preserve">                           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065950" w:rsidRPr="00D011EF" w:rsidRDefault="00065950" w:rsidP="00D011EF"/>
          <w:p w:rsidR="00065950" w:rsidRPr="00D011EF" w:rsidRDefault="00065950" w:rsidP="00D95478">
            <w:pPr>
              <w:ind w:left="5112" w:right="-3709" w:hanging="5112"/>
            </w:pPr>
            <w:r>
              <w:t xml:space="preserve">                       </w:t>
            </w:r>
            <w:r w:rsidRPr="00D011EF">
              <w:t xml:space="preserve">Brown Mackie College       </w:t>
            </w:r>
            <w:r>
              <w:t xml:space="preserve">           </w:t>
            </w:r>
            <w:r w:rsidRPr="00D011EF">
              <w:t xml:space="preserve"> </w:t>
            </w:r>
            <w:r>
              <w:t xml:space="preserve">                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065950" w:rsidRPr="00612BAA" w:rsidRDefault="00065950" w:rsidP="00D95478">
            <w:pPr>
              <w:pStyle w:val="BodyText3"/>
              <w:jc w:val="left"/>
            </w:pPr>
            <w:r>
              <w:t xml:space="preserve">                 </w:t>
            </w:r>
            <w:r w:rsidRPr="00612BAA">
              <w:t>Akron , OH</w:t>
            </w:r>
          </w:p>
        </w:tc>
      </w:tr>
      <w:tr w:rsidR="00065950" w:rsidRPr="00612BAA" w:rsidTr="00BD5739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065950" w:rsidRPr="005D4622" w:rsidRDefault="00065950" w:rsidP="0003032D">
            <w:pPr>
              <w:pStyle w:val="Heading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5D4622">
              <w:rPr>
                <w:rFonts w:ascii="Times New Roman" w:hAnsi="Times New Roman"/>
                <w:b w:val="0"/>
              </w:rPr>
              <w:t>Enrolled in Associate degree program - Occupational Therapy Assistant</w:t>
            </w:r>
          </w:p>
          <w:p w:rsidR="00065950" w:rsidRPr="00612BAA" w:rsidRDefault="00065950" w:rsidP="005D4622">
            <w:pPr>
              <w:pStyle w:val="BulletedList"/>
              <w:numPr>
                <w:ilvl w:val="0"/>
                <w:numId w:val="0"/>
              </w:numPr>
              <w:ind w:left="360"/>
            </w:pPr>
          </w:p>
        </w:tc>
      </w:tr>
      <w:tr w:rsidR="00065950" w:rsidRPr="00612BAA" w:rsidTr="00BD5739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065950" w:rsidRPr="00612BAA" w:rsidRDefault="00065950" w:rsidP="0003032D">
            <w:pPr>
              <w:pStyle w:val="Heading1"/>
              <w:rPr>
                <w:rFonts w:ascii="Times New Roman" w:hAnsi="Times New Roman"/>
              </w:rPr>
            </w:pPr>
            <w:r w:rsidRPr="00612BAA">
              <w:rPr>
                <w:rFonts w:ascii="Times New Roman" w:hAnsi="Times New Roman"/>
              </w:rPr>
              <w:t>References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065950" w:rsidRPr="00612BAA" w:rsidRDefault="00065950" w:rsidP="00B67166">
            <w:pPr>
              <w:pStyle w:val="BodyText"/>
            </w:pP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065950" w:rsidRPr="00612BAA" w:rsidRDefault="00065950" w:rsidP="00B67166">
            <w:pPr>
              <w:pStyle w:val="BodyText3"/>
            </w:pPr>
          </w:p>
        </w:tc>
      </w:tr>
      <w:tr w:rsidR="00065950" w:rsidRPr="00612BAA" w:rsidTr="00BD5739">
        <w:trPr>
          <w:trHeight w:val="555"/>
        </w:trPr>
        <w:tc>
          <w:tcPr>
            <w:tcW w:w="9090" w:type="dxa"/>
            <w:gridSpan w:val="4"/>
          </w:tcPr>
          <w:p w:rsidR="00065950" w:rsidRPr="00612BAA" w:rsidRDefault="00065950" w:rsidP="0003032D">
            <w:pPr>
              <w:pStyle w:val="BodyText1"/>
            </w:pPr>
            <w:r w:rsidRPr="00612BAA">
              <w:t>References are available on request.</w:t>
            </w:r>
          </w:p>
        </w:tc>
      </w:tr>
    </w:tbl>
    <w:p w:rsidR="00065950" w:rsidRDefault="00065950" w:rsidP="00AB451F"/>
    <w:sectPr w:rsidR="00065950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950" w:rsidRDefault="00065950">
      <w:r>
        <w:separator/>
      </w:r>
    </w:p>
  </w:endnote>
  <w:endnote w:type="continuationSeparator" w:id="0">
    <w:p w:rsidR="00065950" w:rsidRDefault="0006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950" w:rsidRDefault="00065950">
      <w:r>
        <w:separator/>
      </w:r>
    </w:p>
  </w:footnote>
  <w:footnote w:type="continuationSeparator" w:id="0">
    <w:p w:rsidR="00065950" w:rsidRDefault="00065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950" w:rsidRDefault="00065950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>
      <w:rPr>
        <w:szCs w:val="18"/>
      </w:rPr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:rsidR="00065950" w:rsidRPr="00FB371B" w:rsidRDefault="00065950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>
    <w:nsid w:val="66AC2FDD"/>
    <w:multiLevelType w:val="hybridMultilevel"/>
    <w:tmpl w:val="0066BC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2BDB"/>
    <w:rsid w:val="0003032D"/>
    <w:rsid w:val="00040F03"/>
    <w:rsid w:val="00065950"/>
    <w:rsid w:val="000A0F2D"/>
    <w:rsid w:val="001014A0"/>
    <w:rsid w:val="00151B8D"/>
    <w:rsid w:val="001E6339"/>
    <w:rsid w:val="001F24DC"/>
    <w:rsid w:val="00213D4B"/>
    <w:rsid w:val="0021599F"/>
    <w:rsid w:val="00224937"/>
    <w:rsid w:val="002802E5"/>
    <w:rsid w:val="003126B2"/>
    <w:rsid w:val="00365AEA"/>
    <w:rsid w:val="00366227"/>
    <w:rsid w:val="0037263E"/>
    <w:rsid w:val="00430460"/>
    <w:rsid w:val="004467E5"/>
    <w:rsid w:val="00536728"/>
    <w:rsid w:val="00541DDE"/>
    <w:rsid w:val="005B0CF0"/>
    <w:rsid w:val="005C066B"/>
    <w:rsid w:val="005D4063"/>
    <w:rsid w:val="005D4622"/>
    <w:rsid w:val="00612BAA"/>
    <w:rsid w:val="00641C2C"/>
    <w:rsid w:val="006A52DF"/>
    <w:rsid w:val="006C0B32"/>
    <w:rsid w:val="0070617C"/>
    <w:rsid w:val="00712BDB"/>
    <w:rsid w:val="00727993"/>
    <w:rsid w:val="00763259"/>
    <w:rsid w:val="007A5F3F"/>
    <w:rsid w:val="007B6D96"/>
    <w:rsid w:val="00971E9D"/>
    <w:rsid w:val="00A43F4E"/>
    <w:rsid w:val="00AA47AE"/>
    <w:rsid w:val="00AB451F"/>
    <w:rsid w:val="00AD08D5"/>
    <w:rsid w:val="00AD63E4"/>
    <w:rsid w:val="00AE7BAB"/>
    <w:rsid w:val="00B224C8"/>
    <w:rsid w:val="00B5218C"/>
    <w:rsid w:val="00B64B21"/>
    <w:rsid w:val="00B67166"/>
    <w:rsid w:val="00B83D28"/>
    <w:rsid w:val="00BB2FAB"/>
    <w:rsid w:val="00BD5739"/>
    <w:rsid w:val="00C317F8"/>
    <w:rsid w:val="00C5369F"/>
    <w:rsid w:val="00C8736B"/>
    <w:rsid w:val="00CE3581"/>
    <w:rsid w:val="00D011EF"/>
    <w:rsid w:val="00D43291"/>
    <w:rsid w:val="00D467AD"/>
    <w:rsid w:val="00D62111"/>
    <w:rsid w:val="00D73271"/>
    <w:rsid w:val="00D7438B"/>
    <w:rsid w:val="00D95478"/>
    <w:rsid w:val="00DB53BD"/>
    <w:rsid w:val="00DC1DF3"/>
    <w:rsid w:val="00F037C2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DD"/>
    <w:rPr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B37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YourName">
    <w:name w:val="Your Name"/>
    <w:basedOn w:val="Normal"/>
    <w:uiPriority w:val="99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uiPriority w:val="99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uiPriority w:val="99"/>
    <w:rsid w:val="00A43F4E"/>
    <w:pPr>
      <w:numPr>
        <w:numId w:val="3"/>
      </w:numPr>
    </w:pPr>
    <w:rPr>
      <w:spacing w:val="-5"/>
      <w:szCs w:val="20"/>
    </w:rPr>
  </w:style>
  <w:style w:type="paragraph" w:customStyle="1" w:styleId="StyleContactInfo">
    <w:name w:val="Style Contact Info"/>
    <w:basedOn w:val="Normal"/>
    <w:uiPriority w:val="99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link w:val="FooterChar"/>
    <w:uiPriority w:val="99"/>
    <w:rsid w:val="00FB37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paragraph" w:styleId="BodyText3">
    <w:name w:val="Body Text 3"/>
    <w:basedOn w:val="BodyText"/>
    <w:link w:val="BodyText3Char"/>
    <w:uiPriority w:val="99"/>
    <w:rsid w:val="00B67166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</w:rPr>
  </w:style>
  <w:style w:type="paragraph" w:customStyle="1" w:styleId="YourNamePage2">
    <w:name w:val="Your Name Page 2"/>
    <w:basedOn w:val="YourName"/>
    <w:uiPriority w:val="99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FB3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character" w:styleId="Emphasis">
    <w:name w:val="Emphasis"/>
    <w:basedOn w:val="DefaultParagraphFont"/>
    <w:uiPriority w:val="99"/>
    <w:qFormat/>
    <w:rsid w:val="00712BDB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ye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609 W</vt:lpstr>
    </vt:vector>
  </TitlesOfParts>
  <Company>Microsoft Corporation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609 W</dc:title>
  <dc:subject/>
  <dc:creator>Antonye Williams</dc:creator>
  <cp:keywords/>
  <dc:description/>
  <cp:lastModifiedBy>Antonye Williams</cp:lastModifiedBy>
  <cp:revision>3</cp:revision>
  <cp:lastPrinted>2002-06-26T16:17:00Z</cp:lastPrinted>
  <dcterms:created xsi:type="dcterms:W3CDTF">2012-11-24T23:24:00Z</dcterms:created>
  <dcterms:modified xsi:type="dcterms:W3CDTF">2012-11-25T02:04:00Z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