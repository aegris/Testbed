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7F036F">
        <w:trPr>
          <w:tblHeader/>
          <w:jc w:val="right"/>
        </w:trPr>
        <w:tc>
          <w:tcPr>
            <w:tcW w:w="8838" w:type="dxa"/>
          </w:tcPr>
          <w:p w:rsidR="004A3B48" w:rsidRPr="007F036F" w:rsidRDefault="009A43CA" w:rsidP="003366FD">
            <w:pPr>
              <w:pStyle w:val="YourName"/>
              <w:rPr>
                <w:rFonts w:ascii="Palatino Linotype" w:hAnsi="Palatino Linotype"/>
              </w:rPr>
            </w:pPr>
            <w:r w:rsidRPr="007F036F">
              <w:rPr>
                <w:rFonts w:ascii="Palatino Linotype" w:hAnsi="Palatino Linotype"/>
              </w:rPr>
              <w:t xml:space="preserve">Anya </w:t>
            </w:r>
            <w:r w:rsidR="002B34A6">
              <w:rPr>
                <w:rFonts w:ascii="Palatino Linotype" w:hAnsi="Palatino Linotype"/>
              </w:rPr>
              <w:t xml:space="preserve">V </w:t>
            </w:r>
            <w:proofErr w:type="spellStart"/>
            <w:r w:rsidRPr="007F036F">
              <w:rPr>
                <w:rFonts w:ascii="Palatino Linotype" w:hAnsi="Palatino Linotype"/>
              </w:rPr>
              <w:t>Stepanova</w:t>
            </w:r>
            <w:proofErr w:type="spellEnd"/>
          </w:p>
        </w:tc>
      </w:tr>
      <w:tr w:rsidR="004A3B48" w:rsidRPr="007F036F">
        <w:trPr>
          <w:tblHeader/>
          <w:jc w:val="right"/>
        </w:trPr>
        <w:tc>
          <w:tcPr>
            <w:tcW w:w="8838" w:type="dxa"/>
          </w:tcPr>
          <w:p w:rsidR="004A3B48" w:rsidRPr="00182ABF" w:rsidRDefault="00E8333B" w:rsidP="003366FD">
            <w:pPr>
              <w:pStyle w:val="ContactInfo"/>
              <w:rPr>
                <w:rFonts w:ascii="Palatino Linotype" w:hAnsi="Palatino Linotype"/>
                <w:i/>
                <w:sz w:val="20"/>
              </w:rPr>
            </w:pPr>
            <w:r w:rsidRPr="00182ABF">
              <w:rPr>
                <w:rFonts w:ascii="Palatino Linotype" w:hAnsi="Palatino Linotype"/>
                <w:i/>
                <w:sz w:val="20"/>
              </w:rPr>
              <w:t xml:space="preserve"> </w:t>
            </w:r>
            <w:r w:rsidR="009A43CA" w:rsidRPr="00182ABF">
              <w:rPr>
                <w:rFonts w:ascii="Palatino Linotype" w:hAnsi="Palatino Linotype"/>
                <w:i/>
                <w:sz w:val="20"/>
              </w:rPr>
              <w:t>(828) 713</w:t>
            </w:r>
            <w:r w:rsidR="00411976" w:rsidRPr="00182ABF">
              <w:rPr>
                <w:rFonts w:ascii="Palatino Linotype" w:hAnsi="Palatino Linotype"/>
                <w:i/>
                <w:sz w:val="20"/>
              </w:rPr>
              <w:t>-</w:t>
            </w:r>
            <w:r w:rsidR="009A43CA" w:rsidRPr="00182ABF">
              <w:rPr>
                <w:rFonts w:ascii="Palatino Linotype" w:hAnsi="Palatino Linotype"/>
                <w:i/>
                <w:sz w:val="20"/>
              </w:rPr>
              <w:t>6629</w:t>
            </w:r>
            <w:r w:rsidR="00182ABF">
              <w:rPr>
                <w:rFonts w:ascii="Palatino Linotype" w:hAnsi="Palatino Linotype"/>
                <w:i/>
                <w:sz w:val="20"/>
              </w:rPr>
              <w:t xml:space="preserve"> </w:t>
            </w:r>
            <w:r w:rsidRPr="00182ABF">
              <w:rPr>
                <w:rFonts w:ascii="Palatino Linotype" w:hAnsi="Palatino Linotype"/>
                <w:i/>
                <w:sz w:val="20"/>
              </w:rPr>
              <w:t xml:space="preserve"> </w:t>
            </w:r>
            <w:hyperlink r:id="rId8" w:history="1">
              <w:r w:rsidR="00FC5296" w:rsidRPr="00182ABF">
                <w:rPr>
                  <w:rStyle w:val="ab"/>
                  <w:rFonts w:ascii="Palatino Linotype" w:hAnsi="Palatino Linotype"/>
                  <w:i/>
                  <w:sz w:val="20"/>
                </w:rPr>
                <w:t>anyavstepanova@gmail.com</w:t>
              </w:r>
            </w:hyperlink>
          </w:p>
        </w:tc>
      </w:tr>
    </w:tbl>
    <w:p w:rsidR="004A3B48" w:rsidRPr="007F036F" w:rsidRDefault="004A3B48" w:rsidP="003366FD">
      <w:pPr>
        <w:rPr>
          <w:rFonts w:ascii="Palatino Linotype" w:hAnsi="Palatino Linotype"/>
        </w:rPr>
      </w:pPr>
    </w:p>
    <w:tbl>
      <w:tblPr>
        <w:tblW w:w="9925" w:type="dxa"/>
        <w:tblCellMar>
          <w:left w:w="115" w:type="dxa"/>
          <w:right w:w="115" w:type="dxa"/>
        </w:tblCellMar>
        <w:tblLook w:val="0000"/>
      </w:tblPr>
      <w:tblGrid>
        <w:gridCol w:w="1465"/>
        <w:gridCol w:w="2580"/>
        <w:gridCol w:w="5880"/>
      </w:tblGrid>
      <w:tr w:rsidR="004A3B48" w:rsidRPr="007F036F" w:rsidTr="00DB1C61">
        <w:trPr>
          <w:trHeight w:val="4187"/>
        </w:trPr>
        <w:tc>
          <w:tcPr>
            <w:tcW w:w="4045" w:type="dxa"/>
            <w:gridSpan w:val="2"/>
          </w:tcPr>
          <w:p w:rsidR="004A3B48" w:rsidRPr="007F036F" w:rsidRDefault="00630263" w:rsidP="003366FD">
            <w:pPr>
              <w:pStyle w:val="1"/>
              <w:spacing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</w:rPr>
              <w:drawing>
                <wp:inline distT="0" distB="0" distL="0" distR="0">
                  <wp:extent cx="1936918" cy="2027733"/>
                  <wp:effectExtent l="19050" t="0" r="6182" b="0"/>
                  <wp:docPr id="2" name="Рисунок 1" descr="mi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s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752" cy="202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</w:tcPr>
          <w:p w:rsidR="00AD7945" w:rsidRDefault="00AD7945" w:rsidP="00DD61DA">
            <w:pPr>
              <w:pStyle w:val="BodyText1"/>
            </w:pPr>
          </w:p>
          <w:p w:rsidR="00AD7945" w:rsidRPr="002D3549" w:rsidRDefault="00812A1C" w:rsidP="00DD61DA">
            <w:pPr>
              <w:pStyle w:val="BodyText1"/>
              <w:rPr>
                <w:b w:val="0"/>
                <w:i/>
              </w:rPr>
            </w:pPr>
            <w:r w:rsidRPr="002D3549">
              <w:rPr>
                <w:b w:val="0"/>
                <w:i/>
              </w:rPr>
              <w:t xml:space="preserve">I have recently moved to Portland from </w:t>
            </w:r>
            <w:r w:rsidR="00850C9A" w:rsidRPr="002D3549">
              <w:rPr>
                <w:b w:val="0"/>
                <w:i/>
              </w:rPr>
              <w:t xml:space="preserve">the </w:t>
            </w:r>
            <w:r w:rsidRPr="002D3549">
              <w:rPr>
                <w:b w:val="0"/>
                <w:i/>
              </w:rPr>
              <w:t>high desert of West Texas</w:t>
            </w:r>
            <w:r w:rsidR="008B32C4" w:rsidRPr="002D3549">
              <w:rPr>
                <w:b w:val="0"/>
                <w:i/>
              </w:rPr>
              <w:t xml:space="preserve"> where I spent 9 months studying </w:t>
            </w:r>
            <w:proofErr w:type="spellStart"/>
            <w:r w:rsidR="008B32C4" w:rsidRPr="002D3549">
              <w:rPr>
                <w:b w:val="0"/>
                <w:i/>
              </w:rPr>
              <w:t>permaculture</w:t>
            </w:r>
            <w:proofErr w:type="spellEnd"/>
            <w:r w:rsidR="008B32C4" w:rsidRPr="002D3549">
              <w:rPr>
                <w:b w:val="0"/>
                <w:i/>
              </w:rPr>
              <w:t xml:space="preserve"> design, desert ecology and energy efficiency.</w:t>
            </w:r>
            <w:r w:rsidR="00850C9A" w:rsidRPr="002D3549">
              <w:rPr>
                <w:b w:val="0"/>
                <w:i/>
              </w:rPr>
              <w:t xml:space="preserve"> </w:t>
            </w:r>
          </w:p>
          <w:p w:rsidR="004A3B48" w:rsidRPr="002D3549" w:rsidRDefault="00E46647" w:rsidP="00DD61DA">
            <w:pPr>
              <w:pStyle w:val="BodyText1"/>
              <w:rPr>
                <w:b w:val="0"/>
                <w:i/>
              </w:rPr>
            </w:pPr>
            <w:r>
              <w:rPr>
                <w:b w:val="0"/>
                <w:i/>
              </w:rPr>
              <w:t>I have</w:t>
            </w:r>
            <w:r w:rsidR="00C46333">
              <w:rPr>
                <w:b w:val="0"/>
                <w:i/>
              </w:rPr>
              <w:t xml:space="preserve"> been a garden designer</w:t>
            </w:r>
            <w:r w:rsidR="00630263">
              <w:rPr>
                <w:b w:val="0"/>
                <w:i/>
              </w:rPr>
              <w:t xml:space="preserve">, </w:t>
            </w:r>
            <w:r w:rsidR="00922B42">
              <w:rPr>
                <w:b w:val="0"/>
                <w:i/>
              </w:rPr>
              <w:t>psychologist</w:t>
            </w:r>
            <w:r w:rsidR="00850C9A" w:rsidRPr="002D3549">
              <w:rPr>
                <w:b w:val="0"/>
                <w:i/>
              </w:rPr>
              <w:t xml:space="preserve"> </w:t>
            </w:r>
            <w:r w:rsidR="00630263">
              <w:rPr>
                <w:b w:val="0"/>
                <w:i/>
              </w:rPr>
              <w:t xml:space="preserve">and project manager </w:t>
            </w:r>
            <w:r w:rsidR="00850C9A" w:rsidRPr="002D3549">
              <w:rPr>
                <w:b w:val="0"/>
                <w:i/>
              </w:rPr>
              <w:t>for quite some</w:t>
            </w:r>
            <w:r w:rsidR="005D1624" w:rsidRPr="002D3549">
              <w:rPr>
                <w:b w:val="0"/>
                <w:i/>
              </w:rPr>
              <w:t xml:space="preserve"> </w:t>
            </w:r>
            <w:r w:rsidR="00850C9A" w:rsidRPr="002D3549">
              <w:rPr>
                <w:b w:val="0"/>
                <w:i/>
              </w:rPr>
              <w:t>time</w:t>
            </w:r>
            <w:r w:rsidR="0028195F" w:rsidRPr="002D3549">
              <w:rPr>
                <w:b w:val="0"/>
                <w:i/>
              </w:rPr>
              <w:t>; I am skilled and</w:t>
            </w:r>
            <w:r>
              <w:rPr>
                <w:b w:val="0"/>
                <w:i/>
              </w:rPr>
              <w:t xml:space="preserve"> very passionate about what I do</w:t>
            </w:r>
            <w:r w:rsidR="00850C9A" w:rsidRPr="002D3549">
              <w:rPr>
                <w:b w:val="0"/>
                <w:i/>
              </w:rPr>
              <w:t>.</w:t>
            </w:r>
            <w:r w:rsidR="005D1624" w:rsidRPr="002D3549">
              <w:rPr>
                <w:b w:val="0"/>
                <w:i/>
              </w:rPr>
              <w:t xml:space="preserve"> I am looking for a community of like-minded</w:t>
            </w:r>
            <w:r w:rsidR="00922B42">
              <w:rPr>
                <w:b w:val="0"/>
                <w:i/>
              </w:rPr>
              <w:t>, devoted people and</w:t>
            </w:r>
            <w:r w:rsidR="005D1624" w:rsidRPr="002D3549">
              <w:rPr>
                <w:b w:val="0"/>
                <w:i/>
              </w:rPr>
              <w:t xml:space="preserve"> </w:t>
            </w:r>
            <w:r w:rsidR="008C4B71">
              <w:rPr>
                <w:b w:val="0"/>
                <w:i/>
              </w:rPr>
              <w:t>purposeful</w:t>
            </w:r>
            <w:r w:rsidR="00922B42">
              <w:rPr>
                <w:b w:val="0"/>
                <w:i/>
              </w:rPr>
              <w:t xml:space="preserve"> work.</w:t>
            </w:r>
          </w:p>
          <w:p w:rsidR="008B32C4" w:rsidRPr="008B32C4" w:rsidRDefault="008B32C4" w:rsidP="008B32C4"/>
          <w:p w:rsidR="008B32C4" w:rsidRDefault="008B32C4" w:rsidP="008B32C4"/>
          <w:p w:rsidR="008B32C4" w:rsidRPr="008B32C4" w:rsidRDefault="008B32C4" w:rsidP="008B32C4"/>
          <w:p w:rsidR="00812A1C" w:rsidRPr="00812A1C" w:rsidRDefault="00812A1C" w:rsidP="00812A1C"/>
        </w:tc>
      </w:tr>
      <w:tr w:rsidR="004A3B48" w:rsidRPr="007F036F" w:rsidTr="00813C25">
        <w:trPr>
          <w:trHeight w:val="6111"/>
        </w:trPr>
        <w:tc>
          <w:tcPr>
            <w:tcW w:w="1465" w:type="dxa"/>
          </w:tcPr>
          <w:p w:rsidR="00A51E75" w:rsidRDefault="00A51E75" w:rsidP="00A51E75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  <w:r>
              <w:rPr>
                <w:rFonts w:ascii="Palatino Linotype" w:hAnsi="Palatino Linotype" w:cs="Calibri"/>
                <w:sz w:val="24"/>
                <w:szCs w:val="24"/>
              </w:rPr>
              <w:t>Education</w:t>
            </w:r>
          </w:p>
          <w:p w:rsidR="00290D66" w:rsidRDefault="00290D66" w:rsidP="00A51E75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</w:p>
          <w:p w:rsidR="00427232" w:rsidRDefault="00427232" w:rsidP="00A51E75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</w:p>
          <w:p w:rsidR="004A3B48" w:rsidRPr="0005244B" w:rsidRDefault="004A3B48" w:rsidP="00A51E75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  <w:r w:rsidRPr="0005244B">
              <w:rPr>
                <w:rFonts w:ascii="Palatino Linotype" w:hAnsi="Palatino Linotype" w:cs="Calibri"/>
                <w:sz w:val="24"/>
                <w:szCs w:val="24"/>
              </w:rPr>
              <w:t>Experience</w:t>
            </w:r>
            <w:r w:rsidR="00A51E75">
              <w:rPr>
                <w:rFonts w:ascii="Palatino Linotype" w:hAnsi="Palatino Linotype" w:cs="Calibri"/>
                <w:sz w:val="24"/>
                <w:szCs w:val="24"/>
              </w:rPr>
              <w:t xml:space="preserve"> </w:t>
            </w:r>
          </w:p>
        </w:tc>
        <w:tc>
          <w:tcPr>
            <w:tcW w:w="8460" w:type="dxa"/>
            <w:gridSpan w:val="2"/>
          </w:tcPr>
          <w:p w:rsidR="00A51E75" w:rsidRPr="00DD61DA" w:rsidRDefault="00290D66" w:rsidP="00DD61DA">
            <w:pPr>
              <w:pStyle w:val="BodyText1"/>
            </w:pPr>
            <w:r w:rsidRPr="00DD61DA">
              <w:rPr>
                <w:b w:val="0"/>
                <w:u w:val="single"/>
              </w:rPr>
              <w:t>Bachelor of Art</w:t>
            </w:r>
            <w:r w:rsidR="00DD61DA" w:rsidRPr="00DD61DA">
              <w:rPr>
                <w:b w:val="0"/>
                <w:u w:val="single"/>
              </w:rPr>
              <w:t>s</w:t>
            </w:r>
            <w:r w:rsidRPr="00DD61DA">
              <w:rPr>
                <w:b w:val="0"/>
                <w:u w:val="single"/>
              </w:rPr>
              <w:t xml:space="preserve"> in Psychology </w:t>
            </w:r>
            <w:r w:rsidRPr="001021F7">
              <w:rPr>
                <w:b w:val="0"/>
              </w:rPr>
              <w:t>from UNC Asheville NC (Fall 2005-Spring 2007</w:t>
            </w:r>
            <w:r w:rsidRPr="001021F7">
              <w:t>)</w:t>
            </w:r>
          </w:p>
          <w:p w:rsidR="00290D66" w:rsidRPr="00290D66" w:rsidRDefault="00290D66" w:rsidP="00290D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90D6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Bachelor of Arts in Foreign Languages/Education</w:t>
            </w:r>
            <w:r w:rsidRPr="00290D66">
              <w:rPr>
                <w:rFonts w:asciiTheme="minorHAnsi" w:hAnsiTheme="minorHAnsi" w:cstheme="minorHAnsi"/>
                <w:sz w:val="22"/>
                <w:szCs w:val="22"/>
              </w:rPr>
              <w:t xml:space="preserve"> from Samara State University, Russian Federation (Fall 1998-Spring 2003)</w:t>
            </w:r>
          </w:p>
          <w:p w:rsidR="00427232" w:rsidRDefault="00427232" w:rsidP="00DD61DA">
            <w:pPr>
              <w:pStyle w:val="BodyText1"/>
            </w:pPr>
          </w:p>
          <w:p w:rsidR="002C2E88" w:rsidRPr="00DD61DA" w:rsidRDefault="00F221EA" w:rsidP="00DD61DA">
            <w:pPr>
              <w:pStyle w:val="BodyText1"/>
            </w:pPr>
            <w:r>
              <w:t>Project Manager</w:t>
            </w:r>
            <w:r w:rsidR="00A8688B" w:rsidRPr="00DD61DA">
              <w:t xml:space="preserve"> at </w:t>
            </w:r>
            <w:r w:rsidR="002C2E88" w:rsidRPr="00DD61DA">
              <w:t xml:space="preserve">Eco Village La Loma Del </w:t>
            </w:r>
            <w:proofErr w:type="spellStart"/>
            <w:r w:rsidR="002C2E88" w:rsidRPr="00DD61DA">
              <w:t>Chivo</w:t>
            </w:r>
            <w:proofErr w:type="spellEnd"/>
            <w:r w:rsidR="009F7311">
              <w:t>, Marathon</w:t>
            </w:r>
            <w:r w:rsidR="002C2E88" w:rsidRPr="00DD61DA">
              <w:t xml:space="preserve"> TX (2011-2012.)</w:t>
            </w:r>
          </w:p>
          <w:p w:rsidR="002C2E88" w:rsidRPr="00365BF1" w:rsidRDefault="002C2E88" w:rsidP="002C2E88">
            <w:pPr>
              <w:pStyle w:val="a4"/>
              <w:spacing w:line="240" w:lineRule="auto"/>
              <w:rPr>
                <w:rFonts w:ascii="Palatino Linotype" w:hAnsi="Palatino Linotype"/>
                <w:sz w:val="18"/>
                <w:szCs w:val="18"/>
              </w:rPr>
            </w:pPr>
          </w:p>
          <w:p w:rsidR="00632E4E" w:rsidRPr="00632E4E" w:rsidRDefault="002C2E88" w:rsidP="00632E4E">
            <w:pPr>
              <w:pStyle w:val="BulletedList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043B82">
              <w:rPr>
                <w:rFonts w:asciiTheme="minorHAnsi" w:hAnsiTheme="minorHAnsi" w:cstheme="minorHAnsi"/>
              </w:rPr>
              <w:t>Helped to develop</w:t>
            </w:r>
            <w:r>
              <w:rPr>
                <w:rFonts w:asciiTheme="minorHAnsi" w:hAnsiTheme="minorHAnsi" w:cstheme="minorHAnsi"/>
              </w:rPr>
              <w:t xml:space="preserve"> and maintain</w:t>
            </w:r>
            <w:r w:rsidRPr="00043B82">
              <w:rPr>
                <w:rFonts w:asciiTheme="minorHAnsi" w:hAnsiTheme="minorHAnsi" w:cstheme="minorHAnsi"/>
              </w:rPr>
              <w:t xml:space="preserve"> organic gardens. Participated in a</w:t>
            </w:r>
            <w:r w:rsidR="00B42A45">
              <w:rPr>
                <w:rFonts w:asciiTheme="minorHAnsi" w:hAnsiTheme="minorHAnsi" w:cstheme="minorHAnsi"/>
              </w:rPr>
              <w:t>lternative building construction</w:t>
            </w:r>
            <w:r w:rsidRPr="00043B82">
              <w:rPr>
                <w:rFonts w:asciiTheme="minorHAnsi" w:hAnsiTheme="minorHAnsi" w:cstheme="minorHAnsi"/>
              </w:rPr>
              <w:t>. Educated/trained volunteers sophisticated gardenin</w:t>
            </w:r>
            <w:r w:rsidR="00A8688B">
              <w:rPr>
                <w:rFonts w:asciiTheme="minorHAnsi" w:hAnsiTheme="minorHAnsi" w:cstheme="minorHAnsi"/>
              </w:rPr>
              <w:t>g techniques. Conceptualized and planned eco-</w:t>
            </w:r>
            <w:r w:rsidRPr="00043B82">
              <w:rPr>
                <w:rFonts w:asciiTheme="minorHAnsi" w:hAnsiTheme="minorHAnsi" w:cstheme="minorHAnsi"/>
              </w:rPr>
              <w:t>centric events.</w:t>
            </w:r>
            <w:r w:rsidR="00A8688B">
              <w:rPr>
                <w:rFonts w:asciiTheme="minorHAnsi" w:hAnsiTheme="minorHAnsi" w:cstheme="minorHAnsi"/>
              </w:rPr>
              <w:t xml:space="preserve"> Repurposed </w:t>
            </w:r>
            <w:r w:rsidR="009135B1">
              <w:rPr>
                <w:rFonts w:asciiTheme="minorHAnsi" w:hAnsiTheme="minorHAnsi" w:cstheme="minorHAnsi"/>
              </w:rPr>
              <w:t>75%</w:t>
            </w:r>
            <w:r w:rsidR="00803A41">
              <w:rPr>
                <w:rFonts w:asciiTheme="minorHAnsi" w:hAnsiTheme="minorHAnsi" w:cstheme="minorHAnsi"/>
              </w:rPr>
              <w:t xml:space="preserve"> of </w:t>
            </w:r>
            <w:r w:rsidR="00A8688B">
              <w:rPr>
                <w:rFonts w:asciiTheme="minorHAnsi" w:hAnsiTheme="minorHAnsi" w:cstheme="minorHAnsi"/>
              </w:rPr>
              <w:t>recycled supplies for art installations and original garden designs.</w:t>
            </w:r>
            <w:r w:rsidRPr="00043B82">
              <w:rPr>
                <w:rFonts w:asciiTheme="minorHAnsi" w:hAnsiTheme="minorHAnsi" w:cstheme="minorHAnsi"/>
              </w:rPr>
              <w:t xml:space="preserve"> </w:t>
            </w:r>
            <w:r w:rsidR="00A8688B">
              <w:rPr>
                <w:rFonts w:asciiTheme="minorHAnsi" w:hAnsiTheme="minorHAnsi" w:cstheme="minorHAnsi"/>
              </w:rPr>
              <w:t xml:space="preserve">Consulted on organizational development and marketing strategy that </w:t>
            </w:r>
            <w:r w:rsidRPr="00632E4E">
              <w:rPr>
                <w:rFonts w:asciiTheme="minorHAnsi" w:hAnsiTheme="minorHAnsi" w:cstheme="minorHAnsi"/>
              </w:rPr>
              <w:t xml:space="preserve">resulted in saving </w:t>
            </w:r>
            <w:r w:rsidR="00802653">
              <w:rPr>
                <w:rFonts w:asciiTheme="minorHAnsi" w:hAnsiTheme="minorHAnsi" w:cstheme="minorHAnsi"/>
              </w:rPr>
              <w:t xml:space="preserve">the community </w:t>
            </w:r>
            <w:r w:rsidR="00632E4E" w:rsidRPr="00632E4E">
              <w:rPr>
                <w:rFonts w:asciiTheme="minorHAnsi" w:hAnsiTheme="minorHAnsi" w:cstheme="minorHAnsi"/>
              </w:rPr>
              <w:t xml:space="preserve">$1500 per month. </w:t>
            </w:r>
          </w:p>
          <w:p w:rsidR="00632E4E" w:rsidRDefault="00632E4E" w:rsidP="00632E4E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</w:p>
          <w:p w:rsidR="000D7287" w:rsidRPr="00632E4E" w:rsidRDefault="009135B1" w:rsidP="00632E4E">
            <w:pPr>
              <w:pStyle w:val="BulletedLi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="00B42A45" w:rsidRPr="00632E4E">
              <w:rPr>
                <w:rFonts w:asciiTheme="minorHAnsi" w:hAnsiTheme="minorHAnsi" w:cstheme="minorHAnsi"/>
                <w:b/>
                <w:sz w:val="22"/>
                <w:szCs w:val="22"/>
              </w:rPr>
              <w:t>Landscape Designer at Natural Gardeners</w:t>
            </w:r>
            <w:r w:rsidR="009F7311">
              <w:rPr>
                <w:rFonts w:asciiTheme="minorHAnsi" w:hAnsiTheme="minorHAnsi" w:cstheme="minorHAnsi"/>
                <w:b/>
                <w:sz w:val="22"/>
                <w:szCs w:val="22"/>
              </w:rPr>
              <w:t>, Asheville</w:t>
            </w:r>
            <w:r w:rsidR="00081206" w:rsidRPr="00632E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NC</w:t>
            </w:r>
            <w:r w:rsidR="00B56497" w:rsidRPr="00632E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(2009-2011.)</w:t>
            </w:r>
          </w:p>
          <w:p w:rsidR="004A3B48" w:rsidRPr="00632E4E" w:rsidRDefault="004A3B48" w:rsidP="003366FD">
            <w:pPr>
              <w:pStyle w:val="a4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81044" w:rsidRPr="0092789D" w:rsidRDefault="00632E4E" w:rsidP="00281044">
            <w:pPr>
              <w:pStyle w:val="BulletedList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92789D">
              <w:rPr>
                <w:rFonts w:asciiTheme="minorHAnsi" w:hAnsiTheme="minorHAnsi" w:cstheme="minorHAnsi"/>
              </w:rPr>
              <w:t>Designed and maintained private residences, city and community gardens</w:t>
            </w:r>
            <w:r w:rsidR="00004D5D">
              <w:rPr>
                <w:rFonts w:asciiTheme="minorHAnsi" w:hAnsiTheme="minorHAnsi" w:cstheme="minorHAnsi"/>
              </w:rPr>
              <w:t xml:space="preserve"> (The </w:t>
            </w:r>
            <w:proofErr w:type="spellStart"/>
            <w:r w:rsidR="00004D5D">
              <w:rPr>
                <w:rFonts w:asciiTheme="minorHAnsi" w:hAnsiTheme="minorHAnsi" w:cstheme="minorHAnsi"/>
              </w:rPr>
              <w:t>Togars</w:t>
            </w:r>
            <w:proofErr w:type="spellEnd"/>
            <w:r w:rsidR="00004D5D">
              <w:rPr>
                <w:rFonts w:asciiTheme="minorHAnsi" w:hAnsiTheme="minorHAnsi" w:cstheme="minorHAnsi"/>
              </w:rPr>
              <w:t>’ 2011 prize winning garden in Biltmore Forest, Munford Community Garden.</w:t>
            </w:r>
            <w:r w:rsidR="00FE40FF">
              <w:rPr>
                <w:rFonts w:asciiTheme="minorHAnsi" w:hAnsiTheme="minorHAnsi" w:cstheme="minorHAnsi"/>
              </w:rPr>
              <w:t>)</w:t>
            </w:r>
            <w:r w:rsidR="008D2CBF" w:rsidRPr="0092789D">
              <w:rPr>
                <w:rFonts w:asciiTheme="minorHAnsi" w:hAnsiTheme="minorHAnsi" w:cstheme="minorHAnsi"/>
              </w:rPr>
              <w:t xml:space="preserve"> </w:t>
            </w:r>
            <w:r w:rsidR="009A5059" w:rsidRPr="0092789D">
              <w:rPr>
                <w:rFonts w:asciiTheme="minorHAnsi" w:hAnsiTheme="minorHAnsi" w:cstheme="minorHAnsi"/>
              </w:rPr>
              <w:t>Performed</w:t>
            </w:r>
            <w:r w:rsidR="0092789D" w:rsidRPr="0092789D">
              <w:rPr>
                <w:rFonts w:asciiTheme="minorHAnsi" w:hAnsiTheme="minorHAnsi" w:cstheme="minorHAnsi"/>
              </w:rPr>
              <w:t xml:space="preserve"> garden sculpture installations,</w:t>
            </w:r>
            <w:r w:rsidR="009A5059" w:rsidRPr="0092789D">
              <w:rPr>
                <w:rFonts w:asciiTheme="minorHAnsi" w:hAnsiTheme="minorHAnsi" w:cstheme="minorHAnsi"/>
              </w:rPr>
              <w:t xml:space="preserve"> proper composting, tilling, planting, pruning, </w:t>
            </w:r>
            <w:r w:rsidR="00FB4B2B">
              <w:rPr>
                <w:rFonts w:asciiTheme="minorHAnsi" w:hAnsiTheme="minorHAnsi" w:cstheme="minorHAnsi"/>
              </w:rPr>
              <w:t xml:space="preserve">propagating, </w:t>
            </w:r>
            <w:r w:rsidR="00802653">
              <w:rPr>
                <w:rFonts w:asciiTheme="minorHAnsi" w:hAnsiTheme="minorHAnsi" w:cstheme="minorHAnsi"/>
              </w:rPr>
              <w:t xml:space="preserve">weeding, </w:t>
            </w:r>
            <w:r w:rsidR="009A5059" w:rsidRPr="0092789D">
              <w:rPr>
                <w:rFonts w:asciiTheme="minorHAnsi" w:hAnsiTheme="minorHAnsi" w:cstheme="minorHAnsi"/>
              </w:rPr>
              <w:t xml:space="preserve">fertilizing, harvesting. </w:t>
            </w:r>
            <w:r w:rsidR="00B358DE" w:rsidRPr="0092789D">
              <w:rPr>
                <w:rFonts w:asciiTheme="minorHAnsi" w:hAnsiTheme="minorHAnsi" w:cstheme="minorHAnsi"/>
              </w:rPr>
              <w:t>Helped</w:t>
            </w:r>
            <w:r w:rsidR="00467463" w:rsidRPr="0092789D">
              <w:rPr>
                <w:rFonts w:asciiTheme="minorHAnsi" w:hAnsiTheme="minorHAnsi" w:cstheme="minorHAnsi"/>
              </w:rPr>
              <w:t xml:space="preserve"> </w:t>
            </w:r>
            <w:r w:rsidR="008D2CBF" w:rsidRPr="0092789D">
              <w:rPr>
                <w:rFonts w:asciiTheme="minorHAnsi" w:hAnsiTheme="minorHAnsi" w:cstheme="minorHAnsi"/>
              </w:rPr>
              <w:t xml:space="preserve">organize several events </w:t>
            </w:r>
            <w:r w:rsidR="0092789D" w:rsidRPr="0092789D">
              <w:rPr>
                <w:rFonts w:asciiTheme="minorHAnsi" w:hAnsiTheme="minorHAnsi" w:cstheme="minorHAnsi"/>
              </w:rPr>
              <w:t xml:space="preserve">including the annual West Asheville Garden Stroll. </w:t>
            </w:r>
          </w:p>
          <w:p w:rsidR="00281044" w:rsidRPr="006A48D3" w:rsidRDefault="00557951" w:rsidP="00DD61DA">
            <w:pPr>
              <w:pStyle w:val="BodyText1"/>
            </w:pPr>
            <w:r>
              <w:t>Mental Health Professional at RHA Mental Health Services,</w:t>
            </w:r>
            <w:r w:rsidR="009F7311">
              <w:t xml:space="preserve"> Asheville</w:t>
            </w:r>
            <w:r w:rsidR="00281044">
              <w:t xml:space="preserve"> NC (2007-2009.)</w:t>
            </w:r>
          </w:p>
          <w:p w:rsidR="00281044" w:rsidRPr="00365BF1" w:rsidRDefault="00281044" w:rsidP="00281044">
            <w:pPr>
              <w:pStyle w:val="a4"/>
              <w:spacing w:line="240" w:lineRule="auto"/>
              <w:rPr>
                <w:rFonts w:ascii="Palatino Linotype" w:hAnsi="Palatino Linotype"/>
                <w:sz w:val="18"/>
                <w:szCs w:val="18"/>
              </w:rPr>
            </w:pPr>
          </w:p>
          <w:p w:rsidR="00281044" w:rsidRPr="0005244B" w:rsidRDefault="003A18BF" w:rsidP="005141BE">
            <w:pPr>
              <w:pStyle w:val="BulletedList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my bilingual skills c</w:t>
            </w:r>
            <w:r w:rsidR="003265B5">
              <w:rPr>
                <w:rFonts w:asciiTheme="minorHAnsi" w:hAnsiTheme="minorHAnsi" w:cstheme="minorHAnsi"/>
              </w:rPr>
              <w:t>ounseled</w:t>
            </w:r>
            <w:r>
              <w:rPr>
                <w:rFonts w:asciiTheme="minorHAnsi" w:hAnsiTheme="minorHAnsi" w:cstheme="minorHAnsi"/>
              </w:rPr>
              <w:t xml:space="preserve"> and educated</w:t>
            </w:r>
            <w:r w:rsidR="003265B5">
              <w:rPr>
                <w:rFonts w:asciiTheme="minorHAnsi" w:hAnsiTheme="minorHAnsi" w:cstheme="minorHAnsi"/>
              </w:rPr>
              <w:t xml:space="preserve"> diverse populations.</w:t>
            </w:r>
            <w:r w:rsidR="00904B2D">
              <w:rPr>
                <w:rFonts w:asciiTheme="minorHAnsi" w:hAnsiTheme="minorHAnsi" w:cstheme="minorHAnsi"/>
              </w:rPr>
              <w:t xml:space="preserve"> Evaluated, developed and implemented Person Centered Plan. Observed </w:t>
            </w:r>
            <w:r w:rsidR="005141BE">
              <w:rPr>
                <w:rFonts w:asciiTheme="minorHAnsi" w:hAnsiTheme="minorHAnsi" w:cstheme="minorHAnsi"/>
              </w:rPr>
              <w:t xml:space="preserve">and documented </w:t>
            </w:r>
            <w:r w:rsidR="00904B2D">
              <w:rPr>
                <w:rFonts w:asciiTheme="minorHAnsi" w:hAnsiTheme="minorHAnsi" w:cstheme="minorHAnsi"/>
              </w:rPr>
              <w:t>persons’ achievements</w:t>
            </w:r>
            <w:r w:rsidR="005141BE">
              <w:rPr>
                <w:rFonts w:asciiTheme="minorHAnsi" w:hAnsiTheme="minorHAnsi" w:cstheme="minorHAnsi"/>
              </w:rPr>
              <w:t>.</w:t>
            </w:r>
            <w:r w:rsidR="000F077A">
              <w:rPr>
                <w:rFonts w:asciiTheme="minorHAnsi" w:hAnsiTheme="minorHAnsi" w:cstheme="minorHAnsi"/>
              </w:rPr>
              <w:t xml:space="preserve"> </w:t>
            </w:r>
            <w:r w:rsidR="003265B5">
              <w:rPr>
                <w:rFonts w:asciiTheme="minorHAnsi" w:hAnsiTheme="minorHAnsi" w:cstheme="minorHAnsi"/>
              </w:rPr>
              <w:t>Conceptualized, initiated and engaged adults/adolescents in therapeutic activities (healing gardening, expressive painting/sculpture,</w:t>
            </w:r>
            <w:r w:rsidR="00C41C83">
              <w:rPr>
                <w:rFonts w:asciiTheme="minorHAnsi" w:hAnsiTheme="minorHAnsi" w:cstheme="minorHAnsi"/>
              </w:rPr>
              <w:t xml:space="preserve"> nature walks, music, </w:t>
            </w:r>
            <w:proofErr w:type="gramStart"/>
            <w:r w:rsidR="00C41C83">
              <w:rPr>
                <w:rFonts w:asciiTheme="minorHAnsi" w:hAnsiTheme="minorHAnsi" w:cstheme="minorHAnsi"/>
              </w:rPr>
              <w:t>storytelling</w:t>
            </w:r>
            <w:proofErr w:type="gramEnd"/>
            <w:r w:rsidR="003265B5">
              <w:rPr>
                <w:rFonts w:asciiTheme="minorHAnsi" w:hAnsiTheme="minorHAnsi" w:cstheme="minorHAnsi"/>
              </w:rPr>
              <w:t>)</w:t>
            </w:r>
            <w:r w:rsidR="000F077A">
              <w:rPr>
                <w:rFonts w:asciiTheme="minorHAnsi" w:hAnsiTheme="minorHAnsi" w:cstheme="minorHAnsi"/>
              </w:rPr>
              <w:t xml:space="preserve"> which </w:t>
            </w:r>
            <w:r w:rsidR="00C41C83">
              <w:rPr>
                <w:rFonts w:asciiTheme="minorHAnsi" w:hAnsiTheme="minorHAnsi" w:cstheme="minorHAnsi"/>
              </w:rPr>
              <w:t>resulted in 30% increase in individuals’ behavior consistency.</w:t>
            </w:r>
            <w:r w:rsidR="003265B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A3B48" w:rsidRPr="007F036F" w:rsidTr="00813C25">
        <w:trPr>
          <w:trHeight w:val="11700"/>
        </w:trPr>
        <w:tc>
          <w:tcPr>
            <w:tcW w:w="1465" w:type="dxa"/>
          </w:tcPr>
          <w:p w:rsidR="00FB2677" w:rsidRDefault="00FB2677" w:rsidP="007C4E4F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</w:p>
          <w:p w:rsidR="00FB2677" w:rsidRDefault="00FB2677" w:rsidP="007C4E4F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</w:p>
          <w:p w:rsidR="00FB2677" w:rsidRDefault="00FB2677" w:rsidP="007C4E4F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</w:p>
          <w:p w:rsidR="009B4DF8" w:rsidRDefault="009B4DF8" w:rsidP="007C4E4F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</w:p>
          <w:p w:rsidR="007C4E4F" w:rsidRPr="0005244B" w:rsidRDefault="007C4E4F" w:rsidP="007C4E4F">
            <w:pPr>
              <w:pStyle w:val="1"/>
              <w:spacing w:line="240" w:lineRule="auto"/>
              <w:rPr>
                <w:rFonts w:ascii="Palatino Linotype" w:hAnsi="Palatino Linotype" w:cs="Calibri"/>
                <w:sz w:val="24"/>
                <w:szCs w:val="24"/>
              </w:rPr>
            </w:pPr>
            <w:r w:rsidRPr="0005244B">
              <w:rPr>
                <w:rFonts w:ascii="Palatino Linotype" w:hAnsi="Palatino Linotype" w:cs="Calibri"/>
                <w:sz w:val="24"/>
                <w:szCs w:val="24"/>
              </w:rPr>
              <w:t>Skills</w:t>
            </w:r>
          </w:p>
          <w:p w:rsidR="007C4E4F" w:rsidRDefault="007C4E4F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7C4E4F" w:rsidRDefault="007C4E4F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7C4E4F" w:rsidRDefault="007C4E4F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7C4E4F" w:rsidRDefault="007C4E4F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104F7F" w:rsidRDefault="00104F7F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220973" w:rsidRDefault="00220973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b/>
                <w:sz w:val="24"/>
                <w:szCs w:val="24"/>
              </w:rPr>
              <w:t>Keywords</w:t>
            </w:r>
          </w:p>
          <w:p w:rsidR="00220973" w:rsidRDefault="00220973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220973" w:rsidRDefault="00220973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220973" w:rsidRDefault="00220973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2A7B5E" w:rsidRDefault="002A7B5E" w:rsidP="003366FD">
            <w:pPr>
              <w:rPr>
                <w:rFonts w:ascii="Palatino Linotype" w:hAnsi="Palatino Linotype" w:cstheme="minorHAnsi"/>
                <w:b/>
                <w:sz w:val="24"/>
                <w:szCs w:val="24"/>
              </w:rPr>
            </w:pPr>
          </w:p>
          <w:p w:rsidR="004A3B48" w:rsidRPr="007F036F" w:rsidRDefault="007C4E4F" w:rsidP="003366FD">
            <w:pPr>
              <w:rPr>
                <w:rFonts w:ascii="Palatino Linotype" w:hAnsi="Palatino Linotype"/>
                <w:b/>
                <w:sz w:val="22"/>
                <w:szCs w:val="22"/>
              </w:rPr>
            </w:pPr>
            <w:r w:rsidRPr="0005244B">
              <w:rPr>
                <w:rFonts w:ascii="Palatino Linotype" w:hAnsi="Palatino Linotype"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8460" w:type="dxa"/>
            <w:gridSpan w:val="2"/>
          </w:tcPr>
          <w:p w:rsidR="00FB2677" w:rsidRDefault="00FB2677" w:rsidP="00FB2677">
            <w:pPr>
              <w:pStyle w:val="BodyText1"/>
            </w:pPr>
            <w:r>
              <w:t>Research Assistant at UNC Asheville, NC (2006-2008.)</w:t>
            </w:r>
          </w:p>
          <w:p w:rsidR="009F7311" w:rsidRPr="009F7311" w:rsidRDefault="009F7311" w:rsidP="009F7311"/>
          <w:p w:rsidR="00FB2677" w:rsidRPr="009B4DF8" w:rsidRDefault="00FB2677" w:rsidP="00FB2677">
            <w:pPr>
              <w:pStyle w:val="ae"/>
              <w:numPr>
                <w:ilvl w:val="0"/>
                <w:numId w:val="7"/>
              </w:numPr>
              <w:rPr>
                <w:rFonts w:ascii="Palatino Linotype" w:hAnsi="Palatino Linotype"/>
                <w:sz w:val="18"/>
                <w:szCs w:val="18"/>
              </w:rPr>
            </w:pPr>
            <w:r w:rsidRPr="009B4DF8">
              <w:rPr>
                <w:rFonts w:asciiTheme="minorHAnsi" w:hAnsiTheme="minorHAnsi" w:cstheme="minorHAnsi"/>
              </w:rPr>
              <w:t xml:space="preserve">Conducted/provided research experience on how the human auditory system processes moving sound sources. Performed </w:t>
            </w:r>
            <w:r w:rsidR="007871EA" w:rsidRPr="009B4DF8">
              <w:rPr>
                <w:rFonts w:asciiTheme="minorHAnsi" w:hAnsiTheme="minorHAnsi" w:cstheme="minorHAnsi"/>
              </w:rPr>
              <w:t xml:space="preserve">data collection, cross-sectional analysis and scientific conclusions. </w:t>
            </w:r>
            <w:r w:rsidR="00BB040F" w:rsidRPr="009B4DF8">
              <w:rPr>
                <w:rFonts w:asciiTheme="minorHAnsi" w:hAnsiTheme="minorHAnsi" w:cstheme="minorHAnsi"/>
              </w:rPr>
              <w:t xml:space="preserve">Presented at </w:t>
            </w:r>
            <w:r w:rsidR="002E29EA" w:rsidRPr="009B4DF8">
              <w:rPr>
                <w:rFonts w:asciiTheme="minorHAnsi" w:hAnsiTheme="minorHAnsi" w:cstheme="minorHAnsi"/>
              </w:rPr>
              <w:t>the 2008 UNC Asheville Annual Spring Research Symposium.</w:t>
            </w:r>
          </w:p>
          <w:p w:rsidR="00FB2677" w:rsidRDefault="00FB2677" w:rsidP="00FB2677">
            <w:pPr>
              <w:pStyle w:val="BulletedList"/>
              <w:ind w:left="720"/>
              <w:rPr>
                <w:rFonts w:ascii="Palatino Linotype" w:hAnsi="Palatino Linotype"/>
                <w:sz w:val="18"/>
                <w:szCs w:val="18"/>
              </w:rPr>
            </w:pPr>
          </w:p>
          <w:p w:rsidR="00FB2677" w:rsidRDefault="00FB2677" w:rsidP="00FB2677">
            <w:pPr>
              <w:pStyle w:val="BulletedList"/>
              <w:ind w:left="720"/>
              <w:rPr>
                <w:rFonts w:ascii="Palatino Linotype" w:hAnsi="Palatino Linotype"/>
                <w:sz w:val="18"/>
                <w:szCs w:val="18"/>
              </w:rPr>
            </w:pPr>
          </w:p>
          <w:p w:rsidR="00025C04" w:rsidRDefault="00025C04" w:rsidP="00025C04">
            <w:pPr>
              <w:pStyle w:val="BulletedList"/>
              <w:ind w:left="720"/>
              <w:rPr>
                <w:rFonts w:ascii="Palatino Linotype" w:hAnsi="Palatino Linotype"/>
                <w:sz w:val="18"/>
                <w:szCs w:val="18"/>
              </w:rPr>
            </w:pPr>
          </w:p>
          <w:p w:rsidR="007C4E4F" w:rsidRPr="007C4E4F" w:rsidRDefault="001021F7" w:rsidP="002A7B5E">
            <w:pPr>
              <w:pStyle w:val="BulletedList"/>
              <w:numPr>
                <w:ilvl w:val="0"/>
                <w:numId w:val="7"/>
              </w:num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Bilingual, i</w:t>
            </w:r>
            <w:r w:rsidR="007C4E4F" w:rsidRPr="007C4E4F">
              <w:rPr>
                <w:rFonts w:ascii="Palatino Linotype" w:hAnsi="Palatino Linotype"/>
                <w:sz w:val="18"/>
                <w:szCs w:val="18"/>
              </w:rPr>
              <w:t xml:space="preserve">nterpersonal, 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diverse and culturally competent, </w:t>
            </w:r>
            <w:r w:rsidR="007C4E4F" w:rsidRPr="007C4E4F">
              <w:rPr>
                <w:rFonts w:ascii="Palatino Linotype" w:hAnsi="Palatino Linotype"/>
                <w:sz w:val="18"/>
                <w:szCs w:val="18"/>
              </w:rPr>
              <w:t xml:space="preserve">strong initiative </w:t>
            </w:r>
            <w:r>
              <w:rPr>
                <w:rFonts w:ascii="Palatino Linotype" w:hAnsi="Palatino Linotype"/>
                <w:sz w:val="18"/>
                <w:szCs w:val="18"/>
              </w:rPr>
              <w:t>and creativity</w:t>
            </w:r>
            <w:r w:rsidR="007C4E4F" w:rsidRPr="007C4E4F">
              <w:rPr>
                <w:rFonts w:ascii="Palatino Linotype" w:hAnsi="Palatino Linotype"/>
                <w:sz w:val="18"/>
                <w:szCs w:val="18"/>
              </w:rPr>
              <w:t xml:space="preserve">, multitasking, reliability, flexibility, stress tolerance, attention to detail, time management, computer skills (Mac OS, Microsoft office, Power Point, Adobe Acrobat, </w:t>
            </w:r>
            <w:proofErr w:type="spellStart"/>
            <w:r w:rsidR="007C4E4F" w:rsidRPr="007C4E4F">
              <w:rPr>
                <w:rFonts w:ascii="Palatino Linotype" w:hAnsi="Palatino Linotype"/>
                <w:sz w:val="18"/>
                <w:szCs w:val="18"/>
              </w:rPr>
              <w:t>Quickbase</w:t>
            </w:r>
            <w:proofErr w:type="spellEnd"/>
            <w:r w:rsidR="007C4E4F" w:rsidRPr="007C4E4F">
              <w:rPr>
                <w:rFonts w:ascii="Palatino Linotype" w:hAnsi="Palatino Linotype"/>
                <w:sz w:val="18"/>
                <w:szCs w:val="18"/>
              </w:rPr>
              <w:t>, Photoshop,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="00FB2677">
              <w:rPr>
                <w:rFonts w:ascii="Palatino Linotype" w:hAnsi="Palatino Linotype"/>
                <w:sz w:val="18"/>
                <w:szCs w:val="18"/>
              </w:rPr>
              <w:t>MATlab</w:t>
            </w:r>
            <w:proofErr w:type="spellEnd"/>
            <w:r w:rsidR="00FB267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>
              <w:rPr>
                <w:rFonts w:ascii="Palatino Linotype" w:hAnsi="Palatino Linotype"/>
                <w:sz w:val="18"/>
                <w:szCs w:val="18"/>
              </w:rPr>
              <w:t>Google Documents, HTML, Mail Chimp, Constant Contact</w:t>
            </w:r>
            <w:r w:rsidR="007C4E4F" w:rsidRPr="007C4E4F">
              <w:rPr>
                <w:rFonts w:ascii="Palatino Linotype" w:hAnsi="Palatino Linotype"/>
                <w:sz w:val="18"/>
                <w:szCs w:val="18"/>
              </w:rPr>
              <w:t>, Social Media etc.</w:t>
            </w:r>
            <w:r w:rsidR="00FB2677">
              <w:rPr>
                <w:rFonts w:ascii="Palatino Linotype" w:hAnsi="Palatino Linotype"/>
                <w:sz w:val="18"/>
                <w:szCs w:val="18"/>
              </w:rPr>
              <w:t>,</w:t>
            </w:r>
            <w:r w:rsidR="007C4E4F" w:rsidRPr="007C4E4F">
              <w:rPr>
                <w:rFonts w:ascii="Palatino Linotype" w:hAnsi="Palatino Linotype"/>
                <w:sz w:val="18"/>
                <w:szCs w:val="18"/>
              </w:rPr>
              <w:t>)</w:t>
            </w:r>
            <w:r w:rsidR="00FB2677">
              <w:rPr>
                <w:rFonts w:ascii="Palatino Linotype" w:hAnsi="Palatino Linotype"/>
                <w:sz w:val="18"/>
                <w:szCs w:val="18"/>
              </w:rPr>
              <w:t xml:space="preserve"> volunteer at Red Cross, ARP Phoenix.</w:t>
            </w:r>
            <w:r w:rsidR="007C4E4F" w:rsidRPr="007C4E4F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</w:p>
          <w:p w:rsidR="007C4E4F" w:rsidRPr="007C4E4F" w:rsidRDefault="007C4E4F" w:rsidP="007C4E4F">
            <w:pPr>
              <w:pStyle w:val="BulletedList"/>
              <w:ind w:left="720"/>
              <w:rPr>
                <w:rFonts w:ascii="Palatino Linotype" w:hAnsi="Palatino Linotype"/>
                <w:sz w:val="18"/>
                <w:szCs w:val="18"/>
              </w:rPr>
            </w:pPr>
          </w:p>
          <w:p w:rsidR="007C4E4F" w:rsidRPr="007C4E4F" w:rsidRDefault="007C4E4F" w:rsidP="007C4E4F">
            <w:pPr>
              <w:pStyle w:val="BulletedList"/>
              <w:ind w:left="720"/>
              <w:rPr>
                <w:rFonts w:ascii="Palatino Linotype" w:hAnsi="Palatino Linotype"/>
                <w:sz w:val="18"/>
                <w:szCs w:val="18"/>
              </w:rPr>
            </w:pPr>
          </w:p>
          <w:p w:rsidR="00220973" w:rsidRDefault="000C2352" w:rsidP="002A7B5E">
            <w:pPr>
              <w:pStyle w:val="BulletedLis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20973">
              <w:rPr>
                <w:rFonts w:asciiTheme="minorHAnsi" w:hAnsiTheme="minorHAnsi" w:cstheme="minorHAnsi"/>
              </w:rPr>
              <w:t>ocial work,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0FBA">
              <w:rPr>
                <w:rFonts w:asciiTheme="minorHAnsi" w:hAnsiTheme="minorHAnsi" w:cstheme="minorHAnsi"/>
              </w:rPr>
              <w:t>counseling,</w:t>
            </w:r>
            <w:r w:rsidR="00F671D2">
              <w:rPr>
                <w:rFonts w:asciiTheme="minorHAnsi" w:hAnsiTheme="minorHAnsi" w:cstheme="minorHAnsi"/>
              </w:rPr>
              <w:t xml:space="preserve"> landscape architecture, </w:t>
            </w:r>
            <w:proofErr w:type="spellStart"/>
            <w:r>
              <w:rPr>
                <w:rFonts w:asciiTheme="minorHAnsi" w:hAnsiTheme="minorHAnsi" w:cstheme="minorHAnsi"/>
              </w:rPr>
              <w:t>permaculture</w:t>
            </w:r>
            <w:proofErr w:type="spellEnd"/>
            <w:r>
              <w:rPr>
                <w:rFonts w:asciiTheme="minorHAnsi" w:hAnsiTheme="minorHAnsi" w:cstheme="minorHAnsi"/>
              </w:rPr>
              <w:t xml:space="preserve"> design,</w:t>
            </w:r>
            <w:r w:rsidR="00220973">
              <w:rPr>
                <w:rFonts w:asciiTheme="minorHAnsi" w:hAnsiTheme="minorHAnsi" w:cstheme="minorHAnsi"/>
              </w:rPr>
              <w:t xml:space="preserve"> project coordination, creative problem solving, </w:t>
            </w:r>
            <w:r w:rsidR="00427232">
              <w:rPr>
                <w:rFonts w:asciiTheme="minorHAnsi" w:hAnsiTheme="minorHAnsi" w:cstheme="minorHAnsi"/>
              </w:rPr>
              <w:t xml:space="preserve">management, </w:t>
            </w:r>
            <w:r w:rsidR="00220973">
              <w:rPr>
                <w:rFonts w:asciiTheme="minorHAnsi" w:hAnsiTheme="minorHAnsi" w:cstheme="minorHAnsi"/>
              </w:rPr>
              <w:t xml:space="preserve">events, training, outdoors education, art therapy, art installation, </w:t>
            </w:r>
            <w:r>
              <w:rPr>
                <w:rFonts w:asciiTheme="minorHAnsi" w:hAnsiTheme="minorHAnsi" w:cstheme="minorHAnsi"/>
              </w:rPr>
              <w:t>research, marketing strategies</w:t>
            </w:r>
            <w:r w:rsidR="0022097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administrative, pu</w:t>
            </w:r>
            <w:r w:rsidR="00290FBE">
              <w:rPr>
                <w:rFonts w:asciiTheme="minorHAnsi" w:hAnsiTheme="minorHAnsi" w:cstheme="minorHAnsi"/>
              </w:rPr>
              <w:t>blic relations, quality control, bilingual.</w:t>
            </w:r>
            <w:r w:rsidR="00220973">
              <w:rPr>
                <w:rFonts w:asciiTheme="minorHAnsi" w:hAnsiTheme="minorHAnsi" w:cstheme="minorHAnsi"/>
              </w:rPr>
              <w:t xml:space="preserve"> </w:t>
            </w:r>
          </w:p>
          <w:p w:rsidR="00220973" w:rsidRDefault="00220973" w:rsidP="00220973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</w:p>
          <w:p w:rsidR="00220973" w:rsidRDefault="00220973" w:rsidP="00220973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</w:p>
          <w:p w:rsidR="009B71FF" w:rsidRDefault="009B71FF" w:rsidP="009B71FF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</w:p>
          <w:p w:rsidR="00442FD4" w:rsidRPr="00ED0BF5" w:rsidRDefault="008E2DB9" w:rsidP="002A7B5E">
            <w:pPr>
              <w:pStyle w:val="BulletedLis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ED0BF5">
              <w:rPr>
                <w:rFonts w:asciiTheme="minorHAnsi" w:hAnsiTheme="minorHAnsi" w:cstheme="minorHAnsi"/>
              </w:rPr>
              <w:t>Dawn D Yates, manager</w:t>
            </w:r>
            <w:r w:rsidR="001F4573">
              <w:rPr>
                <w:rFonts w:asciiTheme="minorHAnsi" w:hAnsiTheme="minorHAnsi" w:cstheme="minorHAnsi"/>
              </w:rPr>
              <w:t xml:space="preserve"> at</w:t>
            </w:r>
            <w:r w:rsidR="00442FD4" w:rsidRPr="00ED0BF5">
              <w:rPr>
                <w:rFonts w:asciiTheme="minorHAnsi" w:hAnsiTheme="minorHAnsi" w:cstheme="minorHAnsi"/>
              </w:rPr>
              <w:t xml:space="preserve"> La Loma Del </w:t>
            </w:r>
            <w:proofErr w:type="spellStart"/>
            <w:r w:rsidR="00442FD4" w:rsidRPr="00ED0BF5">
              <w:rPr>
                <w:rFonts w:asciiTheme="minorHAnsi" w:hAnsiTheme="minorHAnsi" w:cstheme="minorHAnsi"/>
              </w:rPr>
              <w:t>Chivo</w:t>
            </w:r>
            <w:proofErr w:type="spellEnd"/>
          </w:p>
          <w:p w:rsidR="002A0CFB" w:rsidRPr="00ED0BF5" w:rsidRDefault="00ED0BF5" w:rsidP="00442FD4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  <w:r w:rsidRPr="00ED0BF5">
              <w:rPr>
                <w:rFonts w:asciiTheme="minorHAnsi" w:hAnsiTheme="minorHAnsi" w:cstheme="minorHAnsi"/>
              </w:rPr>
              <w:t>(432) 294-3878,</w:t>
            </w:r>
            <w:r w:rsidR="00442FD4" w:rsidRPr="00ED0BF5">
              <w:rPr>
                <w:rFonts w:asciiTheme="minorHAnsi" w:hAnsiTheme="minorHAnsi" w:cstheme="minorHAnsi"/>
              </w:rPr>
              <w:t xml:space="preserve"> </w:t>
            </w:r>
            <w:hyperlink r:id="rId10" w:history="1">
              <w:r w:rsidR="00F83CF6" w:rsidRPr="00ED0BF5">
                <w:rPr>
                  <w:rStyle w:val="ab"/>
                  <w:rFonts w:asciiTheme="minorHAnsi" w:hAnsiTheme="minorHAnsi" w:cstheme="minorHAnsi"/>
                </w:rPr>
                <w:t>dawndyates@gmail.com</w:t>
              </w:r>
            </w:hyperlink>
          </w:p>
          <w:p w:rsidR="00F83CF6" w:rsidRPr="00ED0BF5" w:rsidRDefault="00F83CF6" w:rsidP="00442FD4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</w:p>
          <w:p w:rsidR="00ED0BF5" w:rsidRPr="00ED0BF5" w:rsidRDefault="00F83CF6" w:rsidP="00ED0BF5">
            <w:pPr>
              <w:pStyle w:val="BulletedList"/>
              <w:ind w:left="720"/>
              <w:rPr>
                <w:rFonts w:asciiTheme="minorHAnsi" w:hAnsiTheme="minorHAnsi" w:cstheme="minorHAnsi"/>
                <w:b/>
              </w:rPr>
            </w:pPr>
            <w:r w:rsidRPr="00ED0BF5">
              <w:rPr>
                <w:rFonts w:asciiTheme="minorHAnsi" w:hAnsiTheme="minorHAnsi" w:cstheme="minorHAnsi"/>
              </w:rPr>
              <w:t xml:space="preserve">Sandy </w:t>
            </w:r>
            <w:proofErr w:type="spellStart"/>
            <w:r w:rsidR="00ED0BF5" w:rsidRPr="00ED0BF5">
              <w:rPr>
                <w:rFonts w:asciiTheme="minorHAnsi" w:hAnsiTheme="minorHAnsi" w:cstheme="minorHAnsi"/>
              </w:rPr>
              <w:t>Feutz</w:t>
            </w:r>
            <w:proofErr w:type="spellEnd"/>
            <w:r w:rsidR="00ED0BF5" w:rsidRPr="00ED0BF5">
              <w:rPr>
                <w:rFonts w:asciiTheme="minorHAnsi" w:hAnsiTheme="minorHAnsi" w:cstheme="minorHAnsi"/>
              </w:rPr>
              <w:t>, Director at RHA Behavioral Health, Inc.</w:t>
            </w:r>
          </w:p>
          <w:p w:rsidR="00F83CF6" w:rsidRDefault="00ED0BF5" w:rsidP="00ED0BF5">
            <w:pPr>
              <w:pStyle w:val="BulletedList"/>
              <w:ind w:left="720"/>
              <w:rPr>
                <w:rFonts w:asciiTheme="minorHAnsi" w:hAnsiTheme="minorHAnsi" w:cstheme="minorHAnsi"/>
              </w:rPr>
            </w:pPr>
            <w:r w:rsidRPr="00ED0BF5">
              <w:rPr>
                <w:rFonts w:asciiTheme="minorHAnsi" w:hAnsiTheme="minorHAnsi" w:cstheme="minorHAnsi"/>
              </w:rPr>
              <w:t xml:space="preserve">(828) 253-5038, </w:t>
            </w:r>
            <w:hyperlink r:id="rId11" w:history="1">
              <w:r w:rsidRPr="00ED0BF5">
                <w:rPr>
                  <w:rStyle w:val="ab"/>
                  <w:rFonts w:asciiTheme="minorHAnsi" w:hAnsiTheme="minorHAnsi" w:cstheme="minorHAnsi"/>
                </w:rPr>
                <w:t>safeutz@rhanet.org</w:t>
              </w:r>
            </w:hyperlink>
          </w:p>
          <w:p w:rsidR="00CA0FBA" w:rsidRDefault="00CA0FBA" w:rsidP="00CA0F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</w:t>
            </w:r>
          </w:p>
          <w:p w:rsidR="00CA0FBA" w:rsidRPr="00CA0FBA" w:rsidRDefault="00CA0FBA" w:rsidP="00CA0F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</w:t>
            </w:r>
            <w:r w:rsidRPr="00CA0FBA">
              <w:rPr>
                <w:rFonts w:asciiTheme="minorHAnsi" w:hAnsiTheme="minorHAnsi" w:cstheme="minorHAnsi"/>
              </w:rPr>
              <w:t>Jeff and</w:t>
            </w:r>
            <w:r w:rsidR="003256AD">
              <w:rPr>
                <w:rFonts w:asciiTheme="minorHAnsi" w:hAnsiTheme="minorHAnsi" w:cstheme="minorHAnsi"/>
              </w:rPr>
              <w:t xml:space="preserve"> Annie</w:t>
            </w:r>
            <w:r w:rsidRPr="00CA0F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A0FBA">
              <w:rPr>
                <w:rFonts w:asciiTheme="minorHAnsi" w:hAnsiTheme="minorHAnsi" w:cstheme="minorHAnsi"/>
              </w:rPr>
              <w:t>Menzor</w:t>
            </w:r>
            <w:proofErr w:type="spellEnd"/>
            <w:r w:rsidRPr="00CA0FBA">
              <w:rPr>
                <w:rFonts w:asciiTheme="minorHAnsi" w:hAnsiTheme="minorHAnsi" w:cstheme="minorHAnsi"/>
              </w:rPr>
              <w:t>, Founders of Natural Gardeners</w:t>
            </w:r>
          </w:p>
          <w:p w:rsidR="00CA0FBA" w:rsidRDefault="00CA0FBA" w:rsidP="00CA0FBA">
            <w:pPr>
              <w:pStyle w:val="ae"/>
              <w:rPr>
                <w:rFonts w:asciiTheme="minorHAnsi" w:hAnsiTheme="minorHAnsi" w:cstheme="minorHAnsi"/>
              </w:rPr>
            </w:pPr>
            <w:r w:rsidRPr="00ED0BF5">
              <w:rPr>
                <w:rFonts w:asciiTheme="minorHAnsi" w:hAnsiTheme="minorHAnsi" w:cstheme="minorHAnsi"/>
              </w:rPr>
              <w:t xml:space="preserve">(828) 252-8741, </w:t>
            </w:r>
            <w:hyperlink r:id="rId12" w:history="1">
              <w:r w:rsidRPr="00ED0BF5">
                <w:rPr>
                  <w:rStyle w:val="ab"/>
                  <w:rFonts w:asciiTheme="minorHAnsi" w:hAnsiTheme="minorHAnsi" w:cstheme="minorHAnsi"/>
                </w:rPr>
                <w:t>anniejmenzer@gmail.com</w:t>
              </w:r>
            </w:hyperlink>
          </w:p>
          <w:p w:rsidR="00CA0FBA" w:rsidRDefault="00CA0FBA" w:rsidP="00CA0FBA">
            <w:pPr>
              <w:pStyle w:val="ae"/>
              <w:rPr>
                <w:rFonts w:asciiTheme="minorHAnsi" w:hAnsiTheme="minorHAnsi" w:cstheme="minorHAnsi"/>
              </w:rPr>
            </w:pPr>
          </w:p>
          <w:p w:rsidR="00CA0FBA" w:rsidRPr="00ED0BF5" w:rsidRDefault="00CA0FBA" w:rsidP="00CA0FBA">
            <w:pPr>
              <w:pStyle w:val="a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Dr. Michael </w:t>
            </w:r>
            <w:proofErr w:type="spellStart"/>
            <w:r>
              <w:rPr>
                <w:rFonts w:asciiTheme="minorHAnsi" w:hAnsiTheme="minorHAnsi" w:cstheme="minorHAnsi"/>
              </w:rPr>
              <w:t>Neelon</w:t>
            </w:r>
            <w:proofErr w:type="spellEnd"/>
            <w:r>
              <w:rPr>
                <w:rFonts w:asciiTheme="minorHAnsi" w:hAnsiTheme="minorHAnsi" w:cstheme="minorHAnsi"/>
              </w:rPr>
              <w:t>, Assistant Professor in Psychology</w:t>
            </w:r>
          </w:p>
          <w:p w:rsidR="00CA0FBA" w:rsidRDefault="00CA0FBA" w:rsidP="00CA0FBA">
            <w:pPr>
              <w:pStyle w:val="ae"/>
              <w:rPr>
                <w:rFonts w:asciiTheme="minorHAnsi" w:hAnsiTheme="minorHAnsi" w:cstheme="minorHAnsi"/>
              </w:rPr>
            </w:pPr>
            <w:r w:rsidRPr="00ED0BF5">
              <w:rPr>
                <w:rFonts w:asciiTheme="minorHAnsi" w:hAnsiTheme="minorHAnsi" w:cstheme="minorHAnsi"/>
              </w:rPr>
              <w:t>828.250.2359</w:t>
            </w:r>
            <w:r>
              <w:rPr>
                <w:rFonts w:asciiTheme="minorHAnsi" w:hAnsiTheme="minorHAnsi" w:cstheme="minorHAnsi"/>
              </w:rPr>
              <w:t xml:space="preserve">, </w:t>
            </w:r>
            <w:hyperlink r:id="rId13" w:history="1">
              <w:r w:rsidRPr="00CC7BA5">
                <w:rPr>
                  <w:rStyle w:val="ab"/>
                  <w:rFonts w:asciiTheme="minorHAnsi" w:hAnsiTheme="minorHAnsi" w:cstheme="minorHAnsi"/>
                </w:rPr>
                <w:t>MNeelon@unca.edu</w:t>
              </w:r>
            </w:hyperlink>
            <w:r>
              <w:rPr>
                <w:rFonts w:asciiTheme="minorHAnsi" w:hAnsiTheme="minorHAnsi" w:cstheme="minorHAnsi"/>
              </w:rPr>
              <w:t>,</w:t>
            </w:r>
            <w:hyperlink r:id="rId14" w:tooltip="http://facstaff.unca.edu/MNeelon" w:history="1">
              <w:r w:rsidRPr="00CC7BA5">
                <w:rPr>
                  <w:rStyle w:val="ab"/>
                  <w:rFonts w:asciiTheme="minorHAnsi" w:hAnsiTheme="minorHAnsi" w:cstheme="minorHAnsi"/>
                </w:rPr>
                <w:t>http://facstaff.unca.edu/MNeelon</w:t>
              </w:r>
            </w:hyperlink>
          </w:p>
          <w:p w:rsidR="00CA0FBA" w:rsidRPr="00365BF1" w:rsidRDefault="00CA0FBA" w:rsidP="00ED0BF5">
            <w:pPr>
              <w:pStyle w:val="BulletedList"/>
              <w:ind w:left="720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281044" w:rsidRPr="007F036F" w:rsidTr="00813C25">
        <w:trPr>
          <w:trHeight w:val="5768"/>
        </w:trPr>
        <w:tc>
          <w:tcPr>
            <w:tcW w:w="1465" w:type="dxa"/>
          </w:tcPr>
          <w:p w:rsidR="00813C25" w:rsidRPr="00813C25" w:rsidRDefault="00813C25" w:rsidP="00276CC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60" w:type="dxa"/>
            <w:gridSpan w:val="2"/>
          </w:tcPr>
          <w:p w:rsidR="00DB4B85" w:rsidRPr="00813C25" w:rsidRDefault="00DB4B85" w:rsidP="00084119">
            <w:pPr>
              <w:rPr>
                <w:rFonts w:asciiTheme="minorHAnsi" w:hAnsiTheme="minorHAnsi" w:cstheme="minorHAnsi"/>
              </w:rPr>
            </w:pPr>
          </w:p>
        </w:tc>
      </w:tr>
      <w:tr w:rsidR="00281044" w:rsidRPr="007F036F" w:rsidTr="00813C25">
        <w:trPr>
          <w:trHeight w:val="2805"/>
        </w:trPr>
        <w:tc>
          <w:tcPr>
            <w:tcW w:w="1465" w:type="dxa"/>
          </w:tcPr>
          <w:p w:rsidR="00281044" w:rsidRPr="007F036F" w:rsidRDefault="00281044" w:rsidP="00276CC3">
            <w:pPr>
              <w:pStyle w:val="1"/>
              <w:spacing w:line="240" w:lineRule="auto"/>
              <w:rPr>
                <w:rFonts w:ascii="Palatino Linotype" w:hAnsi="Palatino Linotype"/>
              </w:rPr>
            </w:pPr>
          </w:p>
        </w:tc>
        <w:tc>
          <w:tcPr>
            <w:tcW w:w="8460" w:type="dxa"/>
            <w:gridSpan w:val="2"/>
          </w:tcPr>
          <w:p w:rsidR="00281044" w:rsidRPr="00365BF1" w:rsidRDefault="00281044" w:rsidP="00391ABE">
            <w:pPr>
              <w:pStyle w:val="BulletedList"/>
              <w:spacing w:after="0" w:line="240" w:lineRule="auto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281044" w:rsidRPr="007F036F" w:rsidTr="00DB1C61">
        <w:trPr>
          <w:trHeight w:val="2305"/>
        </w:trPr>
        <w:tc>
          <w:tcPr>
            <w:tcW w:w="4045" w:type="dxa"/>
            <w:gridSpan w:val="2"/>
          </w:tcPr>
          <w:p w:rsidR="00281044" w:rsidRPr="007F036F" w:rsidRDefault="00281044" w:rsidP="00C619A0">
            <w:pPr>
              <w:pStyle w:val="1"/>
              <w:spacing w:line="240" w:lineRule="auto"/>
              <w:rPr>
                <w:rFonts w:ascii="Palatino Linotype" w:hAnsi="Palatino Linotype"/>
              </w:rPr>
            </w:pPr>
          </w:p>
        </w:tc>
        <w:tc>
          <w:tcPr>
            <w:tcW w:w="5880" w:type="dxa"/>
          </w:tcPr>
          <w:p w:rsidR="00281044" w:rsidRPr="00365BF1" w:rsidRDefault="00281044" w:rsidP="003366FD">
            <w:pPr>
              <w:pStyle w:val="BulletedList"/>
              <w:spacing w:line="240" w:lineRule="auto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281044" w:rsidRPr="007F036F" w:rsidTr="00DB1C61">
        <w:trPr>
          <w:trHeight w:val="182"/>
        </w:trPr>
        <w:tc>
          <w:tcPr>
            <w:tcW w:w="4045" w:type="dxa"/>
            <w:gridSpan w:val="2"/>
          </w:tcPr>
          <w:p w:rsidR="00281044" w:rsidRPr="007F036F" w:rsidRDefault="00281044" w:rsidP="003366FD">
            <w:pPr>
              <w:pStyle w:val="1"/>
              <w:spacing w:line="240" w:lineRule="auto"/>
              <w:rPr>
                <w:rFonts w:ascii="Palatino Linotype" w:hAnsi="Palatino Linotype"/>
              </w:rPr>
            </w:pPr>
          </w:p>
        </w:tc>
        <w:tc>
          <w:tcPr>
            <w:tcW w:w="5880" w:type="dxa"/>
          </w:tcPr>
          <w:p w:rsidR="00281044" w:rsidRPr="00411976" w:rsidRDefault="00281044" w:rsidP="00DD61DA">
            <w:pPr>
              <w:pStyle w:val="BodyText1"/>
            </w:pPr>
          </w:p>
        </w:tc>
      </w:tr>
    </w:tbl>
    <w:p w:rsidR="000864FE" w:rsidRPr="000864FE" w:rsidRDefault="000864FE" w:rsidP="000864FE">
      <w:pPr>
        <w:tabs>
          <w:tab w:val="left" w:pos="1031"/>
        </w:tabs>
        <w:rPr>
          <w:rFonts w:ascii="Palatino Linotype" w:hAnsi="Palatino Linotype"/>
        </w:rPr>
      </w:pPr>
    </w:p>
    <w:p w:rsidR="007A7BC8" w:rsidRPr="007F036F" w:rsidRDefault="007A7BC8" w:rsidP="000864FE">
      <w:pPr>
        <w:tabs>
          <w:tab w:val="left" w:pos="1031"/>
        </w:tabs>
        <w:rPr>
          <w:rFonts w:ascii="Palatino Linotype" w:hAnsi="Palatino Linotype"/>
        </w:rPr>
      </w:pPr>
    </w:p>
    <w:sectPr w:rsidR="007A7BC8" w:rsidRPr="007F036F" w:rsidSect="00545933">
      <w:footerReference w:type="default" r:id="rId15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43F" w:rsidRDefault="0077543F">
      <w:r>
        <w:separator/>
      </w:r>
    </w:p>
  </w:endnote>
  <w:endnote w:type="continuationSeparator" w:id="0">
    <w:p w:rsidR="0077543F" w:rsidRDefault="00775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99EA769E80EE45E7B06A7D0BE3AE1893"/>
      </w:placeholder>
      <w:temporary/>
      <w:showingPlcHdr/>
    </w:sdtPr>
    <w:sdtContent>
      <w:p w:rsidR="003D37EE" w:rsidRDefault="003D37EE">
        <w:pPr>
          <w:pStyle w:val="a6"/>
        </w:pPr>
        <w:r>
          <w:t>[Type text]</w:t>
        </w:r>
      </w:p>
    </w:sdtContent>
  </w:sdt>
  <w:p w:rsidR="00240619" w:rsidRDefault="0024061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43F" w:rsidRDefault="0077543F">
      <w:r>
        <w:separator/>
      </w:r>
    </w:p>
  </w:footnote>
  <w:footnote w:type="continuationSeparator" w:id="0">
    <w:p w:rsidR="0077543F" w:rsidRDefault="007754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780EF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480CB4"/>
    <w:multiLevelType w:val="hybridMultilevel"/>
    <w:tmpl w:val="8730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2238"/>
    <w:multiLevelType w:val="hybridMultilevel"/>
    <w:tmpl w:val="EC2E2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2298"/>
    <w:multiLevelType w:val="hybridMultilevel"/>
    <w:tmpl w:val="BC0A5D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D743E8"/>
    <w:multiLevelType w:val="hybridMultilevel"/>
    <w:tmpl w:val="32AAF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31601"/>
    <w:multiLevelType w:val="hybridMultilevel"/>
    <w:tmpl w:val="A3EAC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E56C7"/>
    <w:multiLevelType w:val="hybridMultilevel"/>
    <w:tmpl w:val="B6160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917FB"/>
    <w:multiLevelType w:val="hybridMultilevel"/>
    <w:tmpl w:val="54D4CD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320F93"/>
    <w:multiLevelType w:val="hybridMultilevel"/>
    <w:tmpl w:val="7BCA5F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CA63CF"/>
    <w:multiLevelType w:val="hybridMultilevel"/>
    <w:tmpl w:val="0D2242E4"/>
    <w:lvl w:ilvl="0" w:tplc="985806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84BD8"/>
    <w:multiLevelType w:val="hybridMultilevel"/>
    <w:tmpl w:val="C2129E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0673D7"/>
    <w:multiLevelType w:val="hybridMultilevel"/>
    <w:tmpl w:val="BAEED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D5284"/>
    <w:multiLevelType w:val="hybridMultilevel"/>
    <w:tmpl w:val="9B941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496A66"/>
    <w:multiLevelType w:val="hybridMultilevel"/>
    <w:tmpl w:val="2E0C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5">
    <w:nsid w:val="6D580F02"/>
    <w:multiLevelType w:val="hybridMultilevel"/>
    <w:tmpl w:val="C2340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A4311"/>
    <w:multiLevelType w:val="hybridMultilevel"/>
    <w:tmpl w:val="90905D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B50A6"/>
    <w:multiLevelType w:val="hybridMultilevel"/>
    <w:tmpl w:val="7A6A9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A420C"/>
    <w:multiLevelType w:val="hybridMultilevel"/>
    <w:tmpl w:val="ED06A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4"/>
  </w:num>
  <w:num w:numId="7">
    <w:abstractNumId w:val="16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attachedTemplate r:id="rId1"/>
  <w:stylePaneFormatFilter w:val="3001"/>
  <w:defaultTabStop w:val="720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4E1296"/>
    <w:rsid w:val="00004D5D"/>
    <w:rsid w:val="00025C04"/>
    <w:rsid w:val="0003253A"/>
    <w:rsid w:val="0005244B"/>
    <w:rsid w:val="00061DDE"/>
    <w:rsid w:val="00081206"/>
    <w:rsid w:val="00084119"/>
    <w:rsid w:val="000864FE"/>
    <w:rsid w:val="000929F1"/>
    <w:rsid w:val="000C1345"/>
    <w:rsid w:val="000C2352"/>
    <w:rsid w:val="000D147C"/>
    <w:rsid w:val="000D7287"/>
    <w:rsid w:val="000F077A"/>
    <w:rsid w:val="001021F7"/>
    <w:rsid w:val="00104F7F"/>
    <w:rsid w:val="00121AA9"/>
    <w:rsid w:val="00151028"/>
    <w:rsid w:val="00156D1A"/>
    <w:rsid w:val="00176CB7"/>
    <w:rsid w:val="00176FB6"/>
    <w:rsid w:val="00182ABF"/>
    <w:rsid w:val="001A06C5"/>
    <w:rsid w:val="001F4573"/>
    <w:rsid w:val="00220973"/>
    <w:rsid w:val="00240619"/>
    <w:rsid w:val="0025408E"/>
    <w:rsid w:val="00263A02"/>
    <w:rsid w:val="00281044"/>
    <w:rsid w:val="0028195F"/>
    <w:rsid w:val="002845F7"/>
    <w:rsid w:val="00290D66"/>
    <w:rsid w:val="00290FBE"/>
    <w:rsid w:val="002A0CFB"/>
    <w:rsid w:val="002A4C3A"/>
    <w:rsid w:val="002A531E"/>
    <w:rsid w:val="002A7B5E"/>
    <w:rsid w:val="002A7FAB"/>
    <w:rsid w:val="002B34A6"/>
    <w:rsid w:val="002B3AA3"/>
    <w:rsid w:val="002C2E88"/>
    <w:rsid w:val="002D3549"/>
    <w:rsid w:val="002E29EA"/>
    <w:rsid w:val="002E5262"/>
    <w:rsid w:val="00303E2B"/>
    <w:rsid w:val="003256AD"/>
    <w:rsid w:val="003259DF"/>
    <w:rsid w:val="003265B5"/>
    <w:rsid w:val="00333E10"/>
    <w:rsid w:val="003366FD"/>
    <w:rsid w:val="00365BF1"/>
    <w:rsid w:val="00370F29"/>
    <w:rsid w:val="00377601"/>
    <w:rsid w:val="0039073E"/>
    <w:rsid w:val="00391ABE"/>
    <w:rsid w:val="003A18BF"/>
    <w:rsid w:val="003C479B"/>
    <w:rsid w:val="003D37EE"/>
    <w:rsid w:val="00411976"/>
    <w:rsid w:val="0041581F"/>
    <w:rsid w:val="00420BDE"/>
    <w:rsid w:val="00420DC1"/>
    <w:rsid w:val="00427232"/>
    <w:rsid w:val="00442FD4"/>
    <w:rsid w:val="00461A87"/>
    <w:rsid w:val="00467463"/>
    <w:rsid w:val="00475D62"/>
    <w:rsid w:val="004801FD"/>
    <w:rsid w:val="004A3B48"/>
    <w:rsid w:val="004B272D"/>
    <w:rsid w:val="004C4058"/>
    <w:rsid w:val="004C4C6F"/>
    <w:rsid w:val="004C6A90"/>
    <w:rsid w:val="004D11BC"/>
    <w:rsid w:val="004D2BF3"/>
    <w:rsid w:val="004E0895"/>
    <w:rsid w:val="004E1296"/>
    <w:rsid w:val="004F6648"/>
    <w:rsid w:val="005141BE"/>
    <w:rsid w:val="00545933"/>
    <w:rsid w:val="00557951"/>
    <w:rsid w:val="0057234B"/>
    <w:rsid w:val="005A620A"/>
    <w:rsid w:val="005D1624"/>
    <w:rsid w:val="005D415E"/>
    <w:rsid w:val="00630263"/>
    <w:rsid w:val="00632E4E"/>
    <w:rsid w:val="00651D27"/>
    <w:rsid w:val="00685E77"/>
    <w:rsid w:val="006A48D3"/>
    <w:rsid w:val="006A7305"/>
    <w:rsid w:val="006C27FC"/>
    <w:rsid w:val="006D338F"/>
    <w:rsid w:val="007135AE"/>
    <w:rsid w:val="007359EA"/>
    <w:rsid w:val="0074280C"/>
    <w:rsid w:val="00755540"/>
    <w:rsid w:val="0077543F"/>
    <w:rsid w:val="007871EA"/>
    <w:rsid w:val="007A7BC8"/>
    <w:rsid w:val="007C4E4F"/>
    <w:rsid w:val="007E48F5"/>
    <w:rsid w:val="007F036F"/>
    <w:rsid w:val="008021EC"/>
    <w:rsid w:val="00802653"/>
    <w:rsid w:val="00803A41"/>
    <w:rsid w:val="00812256"/>
    <w:rsid w:val="00812A1C"/>
    <w:rsid w:val="00813C25"/>
    <w:rsid w:val="00840B4A"/>
    <w:rsid w:val="008505CC"/>
    <w:rsid w:val="00850C9A"/>
    <w:rsid w:val="008A132F"/>
    <w:rsid w:val="008B32C4"/>
    <w:rsid w:val="008B6781"/>
    <w:rsid w:val="008C31BD"/>
    <w:rsid w:val="008C4B71"/>
    <w:rsid w:val="008D2CBF"/>
    <w:rsid w:val="008E2DB9"/>
    <w:rsid w:val="008F524D"/>
    <w:rsid w:val="008F73D8"/>
    <w:rsid w:val="00904B2D"/>
    <w:rsid w:val="009135B1"/>
    <w:rsid w:val="00922B42"/>
    <w:rsid w:val="0092789D"/>
    <w:rsid w:val="00965914"/>
    <w:rsid w:val="00965F23"/>
    <w:rsid w:val="00966EC1"/>
    <w:rsid w:val="00994B85"/>
    <w:rsid w:val="009A43CA"/>
    <w:rsid w:val="009A5059"/>
    <w:rsid w:val="009B4DF8"/>
    <w:rsid w:val="009B71FF"/>
    <w:rsid w:val="009D121F"/>
    <w:rsid w:val="009F21EC"/>
    <w:rsid w:val="009F67BA"/>
    <w:rsid w:val="009F7311"/>
    <w:rsid w:val="00A51E75"/>
    <w:rsid w:val="00A8688B"/>
    <w:rsid w:val="00A925D6"/>
    <w:rsid w:val="00AD1E4D"/>
    <w:rsid w:val="00AD7945"/>
    <w:rsid w:val="00AE315F"/>
    <w:rsid w:val="00AF7840"/>
    <w:rsid w:val="00B03A54"/>
    <w:rsid w:val="00B06937"/>
    <w:rsid w:val="00B232B9"/>
    <w:rsid w:val="00B358DE"/>
    <w:rsid w:val="00B42A45"/>
    <w:rsid w:val="00B56497"/>
    <w:rsid w:val="00B64C86"/>
    <w:rsid w:val="00B67ACE"/>
    <w:rsid w:val="00BB040F"/>
    <w:rsid w:val="00BD14ED"/>
    <w:rsid w:val="00BE0976"/>
    <w:rsid w:val="00C04D36"/>
    <w:rsid w:val="00C063BA"/>
    <w:rsid w:val="00C41823"/>
    <w:rsid w:val="00C41C83"/>
    <w:rsid w:val="00C46333"/>
    <w:rsid w:val="00C51FF0"/>
    <w:rsid w:val="00C75DD0"/>
    <w:rsid w:val="00CA0FBA"/>
    <w:rsid w:val="00CC7BA5"/>
    <w:rsid w:val="00D066F4"/>
    <w:rsid w:val="00D52C2A"/>
    <w:rsid w:val="00D53846"/>
    <w:rsid w:val="00D8608F"/>
    <w:rsid w:val="00D959BE"/>
    <w:rsid w:val="00DA2308"/>
    <w:rsid w:val="00DB1C61"/>
    <w:rsid w:val="00DB4B85"/>
    <w:rsid w:val="00DD61DA"/>
    <w:rsid w:val="00DE17DF"/>
    <w:rsid w:val="00E14C8F"/>
    <w:rsid w:val="00E405D2"/>
    <w:rsid w:val="00E42425"/>
    <w:rsid w:val="00E44437"/>
    <w:rsid w:val="00E46647"/>
    <w:rsid w:val="00E73C9F"/>
    <w:rsid w:val="00E80D4A"/>
    <w:rsid w:val="00E8333B"/>
    <w:rsid w:val="00EB1FE6"/>
    <w:rsid w:val="00ED0BF5"/>
    <w:rsid w:val="00ED3CD7"/>
    <w:rsid w:val="00EF0CEF"/>
    <w:rsid w:val="00EF12D5"/>
    <w:rsid w:val="00F113BC"/>
    <w:rsid w:val="00F221EA"/>
    <w:rsid w:val="00F271DB"/>
    <w:rsid w:val="00F32ED4"/>
    <w:rsid w:val="00F52B27"/>
    <w:rsid w:val="00F64671"/>
    <w:rsid w:val="00F671D2"/>
    <w:rsid w:val="00F83CF6"/>
    <w:rsid w:val="00FA270F"/>
    <w:rsid w:val="00FA7E16"/>
    <w:rsid w:val="00FB2677"/>
    <w:rsid w:val="00FB4B2B"/>
    <w:rsid w:val="00FC5296"/>
    <w:rsid w:val="00FE4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A3B48"/>
    <w:rPr>
      <w:rFonts w:ascii="Arial" w:hAnsi="Arial"/>
    </w:rPr>
  </w:style>
  <w:style w:type="paragraph" w:styleId="1">
    <w:name w:val="heading 1"/>
    <w:basedOn w:val="a0"/>
    <w:next w:val="a0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a4"/>
    <w:rsid w:val="004A3B48"/>
  </w:style>
  <w:style w:type="paragraph" w:customStyle="1" w:styleId="BodyText1">
    <w:name w:val="Body Text 1"/>
    <w:basedOn w:val="a0"/>
    <w:next w:val="a0"/>
    <w:autoRedefine/>
    <w:rsid w:val="00DD61DA"/>
    <w:pPr>
      <w:tabs>
        <w:tab w:val="left" w:pos="2160"/>
        <w:tab w:val="right" w:pos="6480"/>
      </w:tabs>
      <w:spacing w:before="240" w:after="40"/>
    </w:pPr>
    <w:rPr>
      <w:rFonts w:asciiTheme="minorHAnsi" w:hAnsiTheme="minorHAnsi" w:cstheme="minorHAnsi"/>
      <w:b/>
      <w:sz w:val="22"/>
      <w:szCs w:val="22"/>
    </w:rPr>
  </w:style>
  <w:style w:type="paragraph" w:styleId="a6">
    <w:name w:val="footer"/>
    <w:basedOn w:val="a0"/>
    <w:link w:val="a7"/>
    <w:uiPriority w:val="99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a8">
    <w:name w:val="header"/>
    <w:basedOn w:val="a0"/>
    <w:link w:val="a9"/>
    <w:uiPriority w:val="99"/>
    <w:rsid w:val="006A7305"/>
    <w:pPr>
      <w:tabs>
        <w:tab w:val="center" w:pos="4320"/>
        <w:tab w:val="right" w:pos="8640"/>
      </w:tabs>
    </w:pPr>
  </w:style>
  <w:style w:type="table" w:styleId="aa">
    <w:name w:val="Table Grid"/>
    <w:basedOn w:val="a2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a0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a0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ab">
    <w:name w:val="Hyperlink"/>
    <w:basedOn w:val="a1"/>
    <w:rsid w:val="004B272D"/>
    <w:rPr>
      <w:color w:val="0000FF" w:themeColor="hyperlink"/>
      <w:u w:val="single"/>
    </w:rPr>
  </w:style>
  <w:style w:type="paragraph" w:styleId="ac">
    <w:name w:val="Balloon Text"/>
    <w:basedOn w:val="a0"/>
    <w:link w:val="ad"/>
    <w:rsid w:val="00182AB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rsid w:val="00182ABF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EB1FE6"/>
    <w:pPr>
      <w:ind w:left="720"/>
      <w:contextualSpacing/>
    </w:pPr>
  </w:style>
  <w:style w:type="paragraph" w:styleId="a">
    <w:name w:val="List Bullet"/>
    <w:basedOn w:val="a0"/>
    <w:rsid w:val="002A4C3A"/>
    <w:pPr>
      <w:numPr>
        <w:numId w:val="15"/>
      </w:numPr>
      <w:contextualSpacing/>
    </w:pPr>
  </w:style>
  <w:style w:type="character" w:customStyle="1" w:styleId="a5">
    <w:name w:val="Основной текст Знак"/>
    <w:basedOn w:val="a1"/>
    <w:link w:val="a4"/>
    <w:rsid w:val="002C2E88"/>
    <w:rPr>
      <w:rFonts w:ascii="Arial" w:hAnsi="Arial"/>
      <w:spacing w:val="-5"/>
    </w:rPr>
  </w:style>
  <w:style w:type="character" w:customStyle="1" w:styleId="a7">
    <w:name w:val="Нижний колонтитул Знак"/>
    <w:basedOn w:val="a1"/>
    <w:link w:val="a6"/>
    <w:uiPriority w:val="99"/>
    <w:rsid w:val="003D37EE"/>
    <w:rPr>
      <w:rFonts w:ascii="Arial" w:hAnsi="Arial"/>
      <w:b/>
      <w:sz w:val="18"/>
    </w:rPr>
  </w:style>
  <w:style w:type="character" w:customStyle="1" w:styleId="a9">
    <w:name w:val="Верхний колонтитул Знак"/>
    <w:basedOn w:val="a1"/>
    <w:link w:val="a8"/>
    <w:uiPriority w:val="99"/>
    <w:rsid w:val="002A531E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yavstepanova@gmail.com" TargetMode="External"/><Relationship Id="rId13" Type="http://schemas.openxmlformats.org/officeDocument/2006/relationships/hyperlink" Target="mailto:MNeelon@unca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niejmenzer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feutz@rhanet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wndyate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facstaff.unca.edu/MNeel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ya\AppData\Roaming\Microsoft\Templates\Chronological%20resum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EA769E80EE45E7B06A7D0BE3AE1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837AE0-5DC4-4DDD-B0A5-57221E9735A7}"/>
      </w:docPartPr>
      <w:docPartBody>
        <w:p w:rsidR="00DA29FA" w:rsidRDefault="0087119B" w:rsidP="0087119B">
          <w:pPr>
            <w:pStyle w:val="99EA769E80EE45E7B06A7D0BE3AE189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119B"/>
    <w:rsid w:val="00044902"/>
    <w:rsid w:val="00231AFE"/>
    <w:rsid w:val="007A084B"/>
    <w:rsid w:val="0087119B"/>
    <w:rsid w:val="00CE2830"/>
    <w:rsid w:val="00D7282E"/>
    <w:rsid w:val="00DA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EA769E80EE45E7B06A7D0BE3AE1893">
    <w:name w:val="99EA769E80EE45E7B06A7D0BE3AE1893"/>
    <w:rsid w:val="0087119B"/>
  </w:style>
  <w:style w:type="paragraph" w:customStyle="1" w:styleId="08029351B8B0481EA6946D2D3854BC38">
    <w:name w:val="08029351B8B0481EA6946D2D3854BC38"/>
    <w:rsid w:val="008711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C21FB-1F61-48F9-91A3-B4D15B30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3611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anya</cp:lastModifiedBy>
  <cp:revision>91</cp:revision>
  <cp:lastPrinted>2012-06-13T01:40:00Z</cp:lastPrinted>
  <dcterms:created xsi:type="dcterms:W3CDTF">2010-12-04T18:26:00Z</dcterms:created>
  <dcterms:modified xsi:type="dcterms:W3CDTF">2012-06-19T18:30:00Z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