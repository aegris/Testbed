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5" w:type="dxa"/>
        <w:tblLook w:val="04A0"/>
      </w:tblPr>
      <w:tblGrid>
        <w:gridCol w:w="2808"/>
        <w:gridCol w:w="450"/>
        <w:gridCol w:w="2790"/>
        <w:gridCol w:w="990"/>
        <w:gridCol w:w="3137"/>
      </w:tblGrid>
      <w:tr w:rsidR="00907F05" w:rsidTr="00286272">
        <w:trPr>
          <w:trHeight w:val="1350"/>
        </w:trPr>
        <w:tc>
          <w:tcPr>
            <w:tcW w:w="2808" w:type="dxa"/>
            <w:vMerge w:val="restart"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Pr="00D155C9" w:rsidRDefault="00D155C9" w:rsidP="00286272">
            <w:pPr>
              <w:pStyle w:val="Name"/>
              <w:rPr>
                <w:sz w:val="36"/>
                <w:szCs w:val="36"/>
              </w:rPr>
            </w:pPr>
            <w:proofErr w:type="spellStart"/>
            <w:r w:rsidRPr="00D155C9">
              <w:rPr>
                <w:sz w:val="36"/>
                <w:szCs w:val="36"/>
              </w:rPr>
              <w:t>Kary</w:t>
            </w:r>
            <w:proofErr w:type="spellEnd"/>
            <w:r w:rsidRPr="00D155C9">
              <w:rPr>
                <w:sz w:val="36"/>
                <w:szCs w:val="36"/>
              </w:rPr>
              <w:t xml:space="preserve"> Meredith</w:t>
            </w:r>
          </w:p>
          <w:p w:rsidR="00907F05" w:rsidRDefault="00D155C9" w:rsidP="00D155C9">
            <w:pPr>
              <w:pStyle w:val="Address"/>
            </w:pPr>
            <w:r>
              <w:t>21402 NE Willow</w:t>
            </w:r>
            <w:r w:rsidR="00F96571">
              <w:t xml:space="preserve"> G</w:t>
            </w:r>
            <w:r>
              <w:t>len</w:t>
            </w:r>
            <w:r>
              <w:br/>
              <w:t>Fairview, OR 97024</w:t>
            </w:r>
          </w:p>
          <w:p w:rsidR="00907F05" w:rsidRDefault="00D155C9" w:rsidP="00286272">
            <w:pPr>
              <w:pStyle w:val="PhoneNumber"/>
            </w:pPr>
            <w:r>
              <w:t>Cell: 503-757-0204</w:t>
            </w:r>
          </w:p>
          <w:p w:rsidR="00907F05" w:rsidRDefault="00D155C9" w:rsidP="00286272">
            <w:pPr>
              <w:pStyle w:val="PhoneNumber"/>
            </w:pPr>
            <w:r>
              <w:t>karybell@yahoo</w:t>
            </w:r>
            <w:r w:rsidR="00907F05">
              <w:t>.com</w:t>
            </w:r>
          </w:p>
          <w:p w:rsidR="00907F05" w:rsidRPr="00AE39A6" w:rsidRDefault="00907F05" w:rsidP="00286272">
            <w:pPr>
              <w:pStyle w:val="SectionHeaders"/>
              <w:rPr>
                <w:sz w:val="22"/>
                <w:szCs w:val="22"/>
              </w:rPr>
            </w:pPr>
            <w:r w:rsidRPr="00AE39A6">
              <w:rPr>
                <w:sz w:val="22"/>
                <w:szCs w:val="22"/>
              </w:rPr>
              <w:t>Career Snapshot</w:t>
            </w:r>
          </w:p>
          <w:p w:rsidR="00907F05" w:rsidRPr="00AE39A6" w:rsidRDefault="00907F05" w:rsidP="00286272">
            <w:pPr>
              <w:pStyle w:val="BulletPoin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Ten years of commended performance in key customer service and support roles.</w:t>
            </w:r>
          </w:p>
          <w:p w:rsidR="00907F05" w:rsidRPr="00AE39A6" w:rsidRDefault="004C4BFC" w:rsidP="00286272">
            <w:pPr>
              <w:pStyle w:val="BulletPoin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 xml:space="preserve">Expert in customer </w:t>
            </w:r>
            <w:r w:rsidR="002C38BE">
              <w:rPr>
                <w:sz w:val="18"/>
                <w:szCs w:val="18"/>
              </w:rPr>
              <w:t xml:space="preserve">and patient </w:t>
            </w:r>
            <w:r w:rsidRPr="00AE39A6">
              <w:rPr>
                <w:sz w:val="18"/>
                <w:szCs w:val="18"/>
              </w:rPr>
              <w:t xml:space="preserve">care and </w:t>
            </w:r>
            <w:r w:rsidR="00907F05" w:rsidRPr="00AE39A6">
              <w:rPr>
                <w:sz w:val="18"/>
                <w:szCs w:val="18"/>
              </w:rPr>
              <w:t>communications, problem solving, relationship building and user training and support.</w:t>
            </w:r>
          </w:p>
          <w:p w:rsidR="00907F05" w:rsidRPr="00AE39A6" w:rsidRDefault="00907F05" w:rsidP="00286272">
            <w:pPr>
              <w:pStyle w:val="BulletPoin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MS Office “power-user” with additional proficiencies in assorted databases.</w:t>
            </w:r>
          </w:p>
          <w:p w:rsidR="00907F05" w:rsidRPr="00AE39A6" w:rsidRDefault="00907F05" w:rsidP="00286272">
            <w:pPr>
              <w:pStyle w:val="Awards"/>
              <w:rPr>
                <w:b/>
                <w:sz w:val="22"/>
                <w:szCs w:val="22"/>
              </w:rPr>
            </w:pPr>
            <w:r w:rsidRPr="00AE39A6">
              <w:rPr>
                <w:b/>
                <w:sz w:val="22"/>
                <w:szCs w:val="22"/>
              </w:rPr>
              <w:t>Awards</w:t>
            </w:r>
          </w:p>
          <w:p w:rsidR="00907F05" w:rsidRPr="00AE39A6" w:rsidRDefault="00D155C9" w:rsidP="00D155C9">
            <w:pPr>
              <w:pStyle w:val="BulletPoin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Washington State PUD association Good Samaritan Award for outstanding achievement in a life threatening situation</w:t>
            </w:r>
          </w:p>
          <w:p w:rsidR="00907F05" w:rsidRPr="00AE39A6" w:rsidRDefault="00907F05" w:rsidP="00286272">
            <w:pPr>
              <w:pStyle w:val="SectionHeaders"/>
              <w:rPr>
                <w:sz w:val="22"/>
                <w:szCs w:val="22"/>
              </w:rPr>
            </w:pPr>
            <w:r w:rsidRPr="00AE39A6">
              <w:rPr>
                <w:sz w:val="22"/>
                <w:szCs w:val="22"/>
              </w:rPr>
              <w:t>Computer Skills</w:t>
            </w:r>
          </w:p>
          <w:p w:rsidR="00907F05" w:rsidRDefault="00907F05" w:rsidP="00286272">
            <w:pPr>
              <w:pStyle w:val="Skill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Word, Excel, PowerP</w:t>
            </w:r>
            <w:r w:rsidR="00D155C9" w:rsidRPr="00AE39A6">
              <w:rPr>
                <w:sz w:val="18"/>
                <w:szCs w:val="18"/>
              </w:rPr>
              <w:t>oint, Access, Outlook</w:t>
            </w:r>
            <w:r w:rsidR="000D162A">
              <w:rPr>
                <w:sz w:val="18"/>
                <w:szCs w:val="18"/>
              </w:rPr>
              <w:t xml:space="preserve">, Novell </w:t>
            </w:r>
          </w:p>
          <w:p w:rsidR="000D162A" w:rsidRPr="00AE39A6" w:rsidRDefault="000D162A" w:rsidP="00286272">
            <w:pPr>
              <w:pStyle w:val="Skill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Groupwise</w:t>
            </w:r>
          </w:p>
          <w:p w:rsidR="00907F05" w:rsidRPr="00AE39A6" w:rsidRDefault="00907F05" w:rsidP="00286272">
            <w:pPr>
              <w:pStyle w:val="SectionHeaders"/>
              <w:rPr>
                <w:sz w:val="22"/>
                <w:szCs w:val="22"/>
              </w:rPr>
            </w:pPr>
            <w:r w:rsidRPr="00AE39A6">
              <w:rPr>
                <w:sz w:val="22"/>
                <w:szCs w:val="22"/>
              </w:rPr>
              <w:t>Mission Statement</w:t>
            </w:r>
          </w:p>
          <w:p w:rsidR="00907F05" w:rsidRPr="00AE39A6" w:rsidRDefault="004C4BFC" w:rsidP="004C4BFC">
            <w:pPr>
              <w:pStyle w:val="Missionstatement"/>
              <w:rPr>
                <w:sz w:val="20"/>
                <w:szCs w:val="20"/>
              </w:rPr>
            </w:pPr>
            <w:r w:rsidRPr="00AE39A6">
              <w:rPr>
                <w:sz w:val="20"/>
                <w:szCs w:val="20"/>
              </w:rPr>
              <w:t xml:space="preserve">Strive to exceed customer and </w:t>
            </w:r>
            <w:r w:rsidR="00907F05" w:rsidRPr="00AE39A6">
              <w:rPr>
                <w:sz w:val="20"/>
                <w:szCs w:val="20"/>
              </w:rPr>
              <w:t>employer expectations by delivering second-to-none service. Maintain customer centricity in all initiatives and interactions, always putting the customer first.</w:t>
            </w:r>
          </w:p>
        </w:tc>
        <w:tc>
          <w:tcPr>
            <w:tcW w:w="450" w:type="dxa"/>
            <w:vMerge w:val="restart"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6917" w:type="dxa"/>
            <w:gridSpan w:val="3"/>
          </w:tcPr>
          <w:p w:rsidR="00907F05" w:rsidRPr="00AE39A6" w:rsidRDefault="002C38BE" w:rsidP="00286272">
            <w:pPr>
              <w:pStyle w:val="JobTarget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Service &amp; Medical</w:t>
            </w:r>
            <w:r w:rsidR="00907F05" w:rsidRPr="00AE39A6">
              <w:rPr>
                <w:sz w:val="28"/>
                <w:szCs w:val="28"/>
              </w:rPr>
              <w:t xml:space="preserve"> Specialist</w:t>
            </w:r>
          </w:p>
          <w:p w:rsidR="00907F05" w:rsidRPr="00AE39A6" w:rsidRDefault="00907F05" w:rsidP="00286272">
            <w:pPr>
              <w:pStyle w:val="Objective"/>
              <w:rPr>
                <w:sz w:val="20"/>
              </w:rPr>
            </w:pPr>
            <w:r w:rsidRPr="00AE39A6">
              <w:rPr>
                <w:sz w:val="20"/>
              </w:rPr>
              <w:t xml:space="preserve">Offering an award-winning track record of customer care excellence within high-volume environments that include… </w:t>
            </w:r>
          </w:p>
          <w:p w:rsidR="002C38BE" w:rsidRDefault="00D155C9" w:rsidP="002C38BE">
            <w:pPr>
              <w:pStyle w:val="Experience"/>
              <w:numPr>
                <w:ilvl w:val="0"/>
                <w:numId w:val="3"/>
              </w:numPr>
              <w:rPr>
                <w:sz w:val="18"/>
                <w:szCs w:val="18"/>
                <w:u w:val="none"/>
              </w:rPr>
            </w:pPr>
            <w:r w:rsidRPr="00AE39A6">
              <w:rPr>
                <w:sz w:val="18"/>
                <w:szCs w:val="18"/>
                <w:u w:val="none"/>
              </w:rPr>
              <w:t>Airline</w:t>
            </w:r>
            <w:r w:rsidR="00907F05" w:rsidRPr="00AE39A6">
              <w:rPr>
                <w:sz w:val="18"/>
                <w:szCs w:val="18"/>
                <w:u w:val="none"/>
              </w:rPr>
              <w:t xml:space="preserve">  </w:t>
            </w:r>
          </w:p>
          <w:p w:rsidR="00D155C9" w:rsidRPr="002C38BE" w:rsidRDefault="00D155C9" w:rsidP="002C38BE">
            <w:pPr>
              <w:pStyle w:val="Experience"/>
              <w:numPr>
                <w:ilvl w:val="0"/>
                <w:numId w:val="3"/>
              </w:numPr>
              <w:rPr>
                <w:sz w:val="18"/>
                <w:szCs w:val="18"/>
                <w:u w:val="none"/>
              </w:rPr>
            </w:pPr>
            <w:r w:rsidRPr="002C38BE">
              <w:rPr>
                <w:sz w:val="18"/>
                <w:szCs w:val="18"/>
                <w:u w:val="none"/>
              </w:rPr>
              <w:t xml:space="preserve">Medical </w:t>
            </w:r>
          </w:p>
          <w:p w:rsidR="00D155C9" w:rsidRPr="00AE39A6" w:rsidRDefault="008A0CB6" w:rsidP="00D155C9">
            <w:pPr>
              <w:pStyle w:val="Experience"/>
              <w:numPr>
                <w:ilvl w:val="0"/>
                <w:numId w:val="3"/>
              </w:numPr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  <w:t>Administration</w:t>
            </w:r>
            <w:r w:rsidR="00907F05" w:rsidRPr="00AE39A6">
              <w:rPr>
                <w:sz w:val="18"/>
                <w:szCs w:val="18"/>
                <w:u w:val="none"/>
              </w:rPr>
              <w:t xml:space="preserve"> </w:t>
            </w:r>
          </w:p>
          <w:p w:rsidR="00907F05" w:rsidRPr="00AE39A6" w:rsidRDefault="00D155C9" w:rsidP="00D155C9">
            <w:pPr>
              <w:pStyle w:val="Experience"/>
              <w:numPr>
                <w:ilvl w:val="0"/>
                <w:numId w:val="3"/>
              </w:numPr>
              <w:rPr>
                <w:sz w:val="18"/>
                <w:szCs w:val="18"/>
                <w:u w:val="none"/>
              </w:rPr>
            </w:pPr>
            <w:r w:rsidRPr="00AE39A6">
              <w:rPr>
                <w:sz w:val="18"/>
                <w:szCs w:val="18"/>
                <w:u w:val="none"/>
              </w:rPr>
              <w:t xml:space="preserve">Customer Service </w:t>
            </w:r>
          </w:p>
          <w:p w:rsidR="00907F05" w:rsidRPr="00AE39A6" w:rsidRDefault="00907F05" w:rsidP="00286272">
            <w:pPr>
              <w:pStyle w:val="SectionHeaders"/>
              <w:rPr>
                <w:sz w:val="22"/>
                <w:szCs w:val="22"/>
              </w:rPr>
            </w:pPr>
            <w:r w:rsidRPr="00AE39A6">
              <w:rPr>
                <w:sz w:val="22"/>
                <w:szCs w:val="22"/>
              </w:rPr>
              <w:t>Key Skills</w:t>
            </w:r>
          </w:p>
        </w:tc>
      </w:tr>
      <w:tr w:rsidR="00907F05" w:rsidTr="00286272">
        <w:trPr>
          <w:trHeight w:val="257"/>
        </w:trPr>
        <w:tc>
          <w:tcPr>
            <w:tcW w:w="280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3780" w:type="dxa"/>
            <w:gridSpan w:val="2"/>
          </w:tcPr>
          <w:p w:rsidR="00907F05" w:rsidRPr="00AE39A6" w:rsidRDefault="00907F05" w:rsidP="00286272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World-Class Customer Service</w:t>
            </w:r>
          </w:p>
          <w:p w:rsidR="00907F05" w:rsidRPr="00AE39A6" w:rsidRDefault="00907F05" w:rsidP="00286272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Troubleshooting/ Problem Solving</w:t>
            </w:r>
          </w:p>
          <w:p w:rsidR="00907F05" w:rsidRPr="00AE39A6" w:rsidRDefault="00907F05" w:rsidP="00D155C9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Customer Order Fulfillment</w:t>
            </w:r>
          </w:p>
          <w:p w:rsidR="00D155C9" w:rsidRPr="00AE39A6" w:rsidRDefault="00D155C9" w:rsidP="00D155C9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Call Center Operations</w:t>
            </w:r>
          </w:p>
          <w:p w:rsidR="004C4BFC" w:rsidRPr="00AE39A6" w:rsidRDefault="004C4BFC" w:rsidP="004C4BFC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Technical/User Support</w:t>
            </w:r>
          </w:p>
          <w:p w:rsidR="004C4BFC" w:rsidRPr="00AE39A6" w:rsidRDefault="00F9061F" w:rsidP="00F9061F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Complaint Handling</w:t>
            </w:r>
          </w:p>
        </w:tc>
        <w:tc>
          <w:tcPr>
            <w:tcW w:w="3137" w:type="dxa"/>
          </w:tcPr>
          <w:p w:rsidR="00907F05" w:rsidRPr="00AE39A6" w:rsidRDefault="00907F05" w:rsidP="00286272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Reports &amp; Documentation</w:t>
            </w:r>
          </w:p>
          <w:p w:rsidR="004C4BFC" w:rsidRPr="00AE39A6" w:rsidRDefault="004C4BFC" w:rsidP="00286272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Patient Assessment</w:t>
            </w:r>
            <w:r w:rsidR="00F9061F" w:rsidRPr="00AE39A6">
              <w:rPr>
                <w:sz w:val="18"/>
                <w:szCs w:val="18"/>
              </w:rPr>
              <w:t xml:space="preserve"> and Care</w:t>
            </w:r>
          </w:p>
          <w:p w:rsidR="004C4BFC" w:rsidRPr="00AE39A6" w:rsidRDefault="004C4BFC" w:rsidP="00286272">
            <w:pPr>
              <w:pStyle w:val="KeySkillsBullets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Medication Administration</w:t>
            </w:r>
          </w:p>
          <w:p w:rsidR="00F9061F" w:rsidRPr="00AE39A6" w:rsidRDefault="00F9061F" w:rsidP="00286272">
            <w:pPr>
              <w:pStyle w:val="KeySkillsBullets"/>
              <w:rPr>
                <w:sz w:val="18"/>
                <w:szCs w:val="18"/>
              </w:rPr>
            </w:pPr>
            <w:proofErr w:type="spellStart"/>
            <w:r w:rsidRPr="00AE39A6">
              <w:rPr>
                <w:sz w:val="18"/>
                <w:szCs w:val="18"/>
              </w:rPr>
              <w:t>Venipuncture</w:t>
            </w:r>
            <w:proofErr w:type="spellEnd"/>
          </w:p>
        </w:tc>
      </w:tr>
      <w:tr w:rsidR="00907F05" w:rsidTr="00286272">
        <w:trPr>
          <w:trHeight w:val="684"/>
        </w:trPr>
        <w:tc>
          <w:tcPr>
            <w:tcW w:w="280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6917" w:type="dxa"/>
            <w:gridSpan w:val="3"/>
          </w:tcPr>
          <w:p w:rsidR="00907F05" w:rsidRPr="00AE39A6" w:rsidRDefault="00907F05" w:rsidP="00286272">
            <w:pPr>
              <w:pStyle w:val="SectionHeaders"/>
              <w:rPr>
                <w:sz w:val="22"/>
                <w:szCs w:val="22"/>
              </w:rPr>
            </w:pPr>
            <w:r w:rsidRPr="00AE39A6">
              <w:rPr>
                <w:sz w:val="22"/>
                <w:szCs w:val="22"/>
              </w:rPr>
              <w:t>Professional Experience</w:t>
            </w:r>
          </w:p>
        </w:tc>
      </w:tr>
      <w:tr w:rsidR="000D162A" w:rsidTr="00A75DDD">
        <w:trPr>
          <w:trHeight w:val="2927"/>
        </w:trPr>
        <w:tc>
          <w:tcPr>
            <w:tcW w:w="280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0D162A" w:rsidRDefault="000D162A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  <w:vMerge/>
            <w:tcBorders>
              <w:left w:val="single" w:sz="36" w:space="0" w:color="auto"/>
            </w:tcBorders>
          </w:tcPr>
          <w:p w:rsidR="000D162A" w:rsidRDefault="000D162A" w:rsidP="00286272"/>
        </w:tc>
        <w:tc>
          <w:tcPr>
            <w:tcW w:w="2790" w:type="dxa"/>
          </w:tcPr>
          <w:p w:rsidR="000D162A" w:rsidRP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aps/>
                <w:sz w:val="18"/>
                <w:szCs w:val="18"/>
              </w:rPr>
              <w:t>Horizon</w:t>
            </w:r>
            <w:r w:rsidRPr="000D162A">
              <w:rPr>
                <w:rFonts w:ascii="Times New Roman" w:hAnsi="Times New Roman"/>
                <w:caps/>
                <w:sz w:val="18"/>
                <w:szCs w:val="18"/>
              </w:rPr>
              <w:t xml:space="preserve"> Air</w:t>
            </w:r>
            <w:r w:rsidRPr="000D162A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</w:p>
          <w:p w:rsidR="000D162A" w:rsidRP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>Portland, OR</w:t>
            </w:r>
          </w:p>
          <w:p w:rsidR="000D162A" w:rsidRP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caps/>
                <w:sz w:val="18"/>
                <w:szCs w:val="18"/>
              </w:rPr>
              <w:t xml:space="preserve">NW Anesthesia Seminars </w:t>
            </w:r>
            <w:r w:rsidRPr="000D162A">
              <w:rPr>
                <w:rFonts w:ascii="Times New Roman" w:hAnsi="Times New Roman"/>
                <w:sz w:val="18"/>
                <w:szCs w:val="18"/>
              </w:rPr>
              <w:t>- Pasco, WA</w:t>
            </w:r>
          </w:p>
          <w:p w:rsidR="000D162A" w:rsidRP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 xml:space="preserve"> ROSE’S JAVA EXPRESS -</w:t>
            </w:r>
            <w:proofErr w:type="spellStart"/>
            <w:r w:rsidRPr="000D162A">
              <w:rPr>
                <w:rFonts w:ascii="Times New Roman" w:hAnsi="Times New Roman"/>
                <w:sz w:val="18"/>
                <w:szCs w:val="18"/>
              </w:rPr>
              <w:t>Mattawa</w:t>
            </w:r>
            <w:proofErr w:type="spellEnd"/>
            <w:r w:rsidRPr="000D162A">
              <w:rPr>
                <w:rFonts w:ascii="Times New Roman" w:hAnsi="Times New Roman"/>
                <w:sz w:val="18"/>
                <w:szCs w:val="18"/>
              </w:rPr>
              <w:t>, WA</w:t>
            </w:r>
          </w:p>
          <w:p w:rsid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 xml:space="preserve">AMAZON.COM </w:t>
            </w:r>
            <w:r>
              <w:rPr>
                <w:rFonts w:ascii="Times New Roman" w:hAnsi="Times New Roman"/>
                <w:sz w:val="18"/>
                <w:szCs w:val="18"/>
              </w:rPr>
              <w:t>–</w:t>
            </w:r>
          </w:p>
          <w:p w:rsidR="000D162A" w:rsidRP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 xml:space="preserve"> Kennewick, WA</w:t>
            </w:r>
          </w:p>
          <w:p w:rsidR="000D162A" w:rsidRP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>GRANT COUNTY FIRE -</w:t>
            </w:r>
            <w:proofErr w:type="spellStart"/>
            <w:r w:rsidRPr="000D162A">
              <w:rPr>
                <w:rFonts w:ascii="Times New Roman" w:hAnsi="Times New Roman"/>
                <w:sz w:val="18"/>
                <w:szCs w:val="18"/>
              </w:rPr>
              <w:t>Mattawa</w:t>
            </w:r>
            <w:proofErr w:type="spellEnd"/>
            <w:r w:rsidRPr="000D162A">
              <w:rPr>
                <w:rFonts w:ascii="Times New Roman" w:hAnsi="Times New Roman"/>
                <w:sz w:val="18"/>
                <w:szCs w:val="18"/>
              </w:rPr>
              <w:t>, WA</w:t>
            </w:r>
          </w:p>
          <w:p w:rsidR="000D162A" w:rsidRP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 xml:space="preserve">WAHLUKE SCHOOL DIST - </w:t>
            </w:r>
            <w:proofErr w:type="spellStart"/>
            <w:r w:rsidRPr="000D162A">
              <w:rPr>
                <w:rFonts w:ascii="Times New Roman" w:hAnsi="Times New Roman"/>
                <w:sz w:val="18"/>
                <w:szCs w:val="18"/>
              </w:rPr>
              <w:t>Mattawa</w:t>
            </w:r>
            <w:proofErr w:type="spellEnd"/>
            <w:r w:rsidRPr="000D162A">
              <w:rPr>
                <w:rFonts w:ascii="Times New Roman" w:hAnsi="Times New Roman"/>
                <w:sz w:val="18"/>
                <w:szCs w:val="18"/>
              </w:rPr>
              <w:t>, WA</w:t>
            </w:r>
          </w:p>
          <w:p w:rsidR="000D162A" w:rsidRPr="000D162A" w:rsidRDefault="000D162A" w:rsidP="000D162A">
            <w:pPr>
              <w:pStyle w:val="Company"/>
              <w:spacing w:befor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</w:tcPr>
          <w:p w:rsidR="000D162A" w:rsidRP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>CSA / Flight Attendant, 2009 to Present</w:t>
            </w:r>
          </w:p>
          <w:p w:rsid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</w:p>
          <w:p w:rsidR="000D162A" w:rsidRP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>Banquet Event Coordinator, 2008 to 2009</w:t>
            </w:r>
          </w:p>
          <w:p w:rsid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</w:p>
          <w:p w:rsidR="000D162A" w:rsidRP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>Barista/ Manager, 2004 to 2008</w:t>
            </w:r>
          </w:p>
          <w:p w:rsid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</w:p>
          <w:p w:rsidR="000D162A" w:rsidRP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>Executive Customer Relations, 2006 to 2007</w:t>
            </w:r>
          </w:p>
          <w:p w:rsid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</w:p>
          <w:p w:rsidR="000D162A" w:rsidRP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>Fire Fighter/ EMT, 2003 to 2008</w:t>
            </w:r>
          </w:p>
          <w:p w:rsid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</w:p>
          <w:p w:rsidR="000D162A" w:rsidRPr="000D162A" w:rsidRDefault="000D162A" w:rsidP="000D162A">
            <w:pPr>
              <w:pStyle w:val="JobTitle"/>
              <w:rPr>
                <w:rFonts w:ascii="Times New Roman" w:hAnsi="Times New Roman"/>
                <w:sz w:val="18"/>
                <w:szCs w:val="18"/>
              </w:rPr>
            </w:pPr>
            <w:r w:rsidRPr="000D162A">
              <w:rPr>
                <w:rFonts w:ascii="Times New Roman" w:hAnsi="Times New Roman"/>
                <w:sz w:val="18"/>
                <w:szCs w:val="18"/>
              </w:rPr>
              <w:t>Special Education Assistant, 2002 to 2003</w:t>
            </w:r>
          </w:p>
        </w:tc>
      </w:tr>
      <w:tr w:rsidR="00907F05" w:rsidTr="00286272">
        <w:trPr>
          <w:trHeight w:val="77"/>
        </w:trPr>
        <w:tc>
          <w:tcPr>
            <w:tcW w:w="280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AE39A6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  <w:vMerge/>
            <w:tcBorders>
              <w:left w:val="single" w:sz="36" w:space="0" w:color="auto"/>
            </w:tcBorders>
          </w:tcPr>
          <w:p w:rsidR="00907F05" w:rsidRDefault="00907F05" w:rsidP="00AE39A6">
            <w:pPr>
              <w:spacing w:line="240" w:lineRule="auto"/>
            </w:pPr>
          </w:p>
        </w:tc>
        <w:tc>
          <w:tcPr>
            <w:tcW w:w="6917" w:type="dxa"/>
            <w:gridSpan w:val="3"/>
          </w:tcPr>
          <w:p w:rsidR="004C4BFC" w:rsidRPr="00AE39A6" w:rsidRDefault="00907F05" w:rsidP="00AE39A6">
            <w:pPr>
              <w:pStyle w:val="Description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Provided telephone, online an</w:t>
            </w:r>
            <w:r w:rsidR="004C4BFC" w:rsidRPr="00AE39A6">
              <w:rPr>
                <w:sz w:val="18"/>
                <w:szCs w:val="18"/>
              </w:rPr>
              <w:t xml:space="preserve">d face-to-face customer service and </w:t>
            </w:r>
            <w:r w:rsidRPr="00AE39A6">
              <w:rPr>
                <w:sz w:val="18"/>
                <w:szCs w:val="18"/>
              </w:rPr>
              <w:t>support</w:t>
            </w:r>
            <w:r w:rsidR="00D155C9" w:rsidRPr="00AE39A6">
              <w:rPr>
                <w:sz w:val="18"/>
                <w:szCs w:val="18"/>
              </w:rPr>
              <w:t xml:space="preserve"> within high-volume operations</w:t>
            </w:r>
            <w:r w:rsidRPr="00AE39A6">
              <w:rPr>
                <w:sz w:val="18"/>
                <w:szCs w:val="18"/>
              </w:rPr>
              <w:t>, bus</w:t>
            </w:r>
            <w:r w:rsidR="00D155C9" w:rsidRPr="00AE39A6">
              <w:rPr>
                <w:sz w:val="18"/>
                <w:szCs w:val="18"/>
              </w:rPr>
              <w:t xml:space="preserve">y retail customer service and </w:t>
            </w:r>
            <w:r w:rsidR="004C4BFC" w:rsidRPr="00AE39A6">
              <w:rPr>
                <w:sz w:val="18"/>
                <w:szCs w:val="18"/>
              </w:rPr>
              <w:t xml:space="preserve">the </w:t>
            </w:r>
            <w:r w:rsidR="00D155C9" w:rsidRPr="00AE39A6">
              <w:rPr>
                <w:sz w:val="18"/>
                <w:szCs w:val="18"/>
              </w:rPr>
              <w:t>airline</w:t>
            </w:r>
            <w:r w:rsidR="004C4BFC" w:rsidRPr="00AE39A6">
              <w:rPr>
                <w:sz w:val="18"/>
                <w:szCs w:val="18"/>
              </w:rPr>
              <w:t xml:space="preserve"> and medical industries</w:t>
            </w:r>
            <w:r w:rsidRPr="00AE39A6">
              <w:rPr>
                <w:sz w:val="18"/>
                <w:szCs w:val="18"/>
              </w:rPr>
              <w:t xml:space="preserve">. </w:t>
            </w:r>
          </w:p>
          <w:p w:rsidR="00907F05" w:rsidRPr="00AE39A6" w:rsidRDefault="00907F05" w:rsidP="00AE39A6">
            <w:pPr>
              <w:pStyle w:val="SectionHeaders"/>
              <w:rPr>
                <w:sz w:val="22"/>
                <w:szCs w:val="22"/>
              </w:rPr>
            </w:pPr>
            <w:r w:rsidRPr="00AE39A6">
              <w:rPr>
                <w:sz w:val="22"/>
                <w:szCs w:val="22"/>
              </w:rPr>
              <w:t>Education</w:t>
            </w:r>
          </w:p>
          <w:p w:rsidR="00AE39A6" w:rsidRPr="00AE39A6" w:rsidRDefault="00AE39A6" w:rsidP="00AE39A6">
            <w:pPr>
              <w:spacing w:line="240" w:lineRule="auto"/>
              <w:rPr>
                <w:sz w:val="18"/>
                <w:szCs w:val="18"/>
              </w:rPr>
            </w:pPr>
            <w:r w:rsidRPr="000D162A">
              <w:rPr>
                <w:sz w:val="18"/>
                <w:szCs w:val="18"/>
              </w:rPr>
              <w:t>Seattle Midwifery School</w:t>
            </w:r>
            <w:r>
              <w:rPr>
                <w:sz w:val="18"/>
                <w:szCs w:val="18"/>
              </w:rPr>
              <w:t xml:space="preserve"> -</w:t>
            </w:r>
            <w:r w:rsidRPr="00AE39A6">
              <w:rPr>
                <w:sz w:val="18"/>
                <w:szCs w:val="18"/>
              </w:rPr>
              <w:t xml:space="preserve"> Seattle, WA</w:t>
            </w:r>
          </w:p>
          <w:p w:rsidR="00AE39A6" w:rsidRPr="000D162A" w:rsidRDefault="00AE39A6" w:rsidP="00AE39A6">
            <w:pPr>
              <w:spacing w:line="240" w:lineRule="auto"/>
              <w:rPr>
                <w:i/>
                <w:sz w:val="18"/>
                <w:szCs w:val="18"/>
              </w:rPr>
            </w:pPr>
            <w:r w:rsidRPr="000D162A">
              <w:rPr>
                <w:i/>
                <w:sz w:val="18"/>
                <w:szCs w:val="18"/>
              </w:rPr>
              <w:t>Childbirth Educator Certificate</w:t>
            </w:r>
            <w:r w:rsidR="00CE33A4" w:rsidRPr="000D162A">
              <w:rPr>
                <w:i/>
                <w:sz w:val="18"/>
                <w:szCs w:val="18"/>
              </w:rPr>
              <w:t xml:space="preserve">, </w:t>
            </w:r>
            <w:r w:rsidRPr="000D162A">
              <w:rPr>
                <w:i/>
                <w:sz w:val="18"/>
                <w:szCs w:val="18"/>
              </w:rPr>
              <w:t>Labor Support Specialist Certificate</w:t>
            </w:r>
            <w:r w:rsidR="00CE33A4" w:rsidRPr="000D162A">
              <w:rPr>
                <w:i/>
                <w:sz w:val="18"/>
                <w:szCs w:val="18"/>
              </w:rPr>
              <w:t>, 2007</w:t>
            </w:r>
          </w:p>
          <w:p w:rsidR="00AE39A6" w:rsidRPr="00AE39A6" w:rsidRDefault="00AE39A6" w:rsidP="00AE39A6">
            <w:pPr>
              <w:spacing w:line="240" w:lineRule="auto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Big Bend Community College</w:t>
            </w:r>
            <w:r w:rsidR="00CE33A4">
              <w:rPr>
                <w:sz w:val="18"/>
                <w:szCs w:val="18"/>
              </w:rPr>
              <w:t xml:space="preserve"> - </w:t>
            </w:r>
            <w:r w:rsidRPr="00AE39A6">
              <w:rPr>
                <w:sz w:val="18"/>
                <w:szCs w:val="18"/>
              </w:rPr>
              <w:t>Moses Lake, WA</w:t>
            </w:r>
          </w:p>
          <w:p w:rsidR="00AE39A6" w:rsidRPr="000D162A" w:rsidRDefault="00AE39A6" w:rsidP="00AE39A6">
            <w:pPr>
              <w:spacing w:line="240" w:lineRule="auto"/>
              <w:rPr>
                <w:i/>
                <w:sz w:val="18"/>
                <w:szCs w:val="18"/>
              </w:rPr>
            </w:pPr>
            <w:r w:rsidRPr="000D162A">
              <w:rPr>
                <w:i/>
                <w:sz w:val="18"/>
                <w:szCs w:val="18"/>
              </w:rPr>
              <w:t>Nursing Major</w:t>
            </w:r>
            <w:r w:rsidR="00CE33A4" w:rsidRPr="000D162A">
              <w:rPr>
                <w:i/>
                <w:sz w:val="18"/>
                <w:szCs w:val="18"/>
              </w:rPr>
              <w:t xml:space="preserve">, </w:t>
            </w:r>
            <w:r w:rsidR="000D162A">
              <w:rPr>
                <w:i/>
                <w:sz w:val="18"/>
                <w:szCs w:val="18"/>
              </w:rPr>
              <w:t xml:space="preserve">CNA Training </w:t>
            </w:r>
            <w:r w:rsidR="00CE33A4" w:rsidRPr="000D162A">
              <w:rPr>
                <w:i/>
                <w:sz w:val="18"/>
                <w:szCs w:val="18"/>
              </w:rPr>
              <w:t>2004 to 2005</w:t>
            </w:r>
          </w:p>
          <w:p w:rsidR="00AE39A6" w:rsidRPr="00AE39A6" w:rsidRDefault="00AE39A6" w:rsidP="00AE39A6">
            <w:pPr>
              <w:spacing w:line="240" w:lineRule="auto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Grant County Fire District 8</w:t>
            </w:r>
            <w:r w:rsidR="00CE33A4">
              <w:rPr>
                <w:sz w:val="18"/>
                <w:szCs w:val="18"/>
              </w:rPr>
              <w:t xml:space="preserve"> - </w:t>
            </w:r>
            <w:proofErr w:type="spellStart"/>
            <w:r w:rsidRPr="00AE39A6">
              <w:rPr>
                <w:sz w:val="18"/>
                <w:szCs w:val="18"/>
              </w:rPr>
              <w:t>Mattawa</w:t>
            </w:r>
            <w:proofErr w:type="spellEnd"/>
            <w:r w:rsidRPr="00AE39A6">
              <w:rPr>
                <w:sz w:val="18"/>
                <w:szCs w:val="18"/>
              </w:rPr>
              <w:t>, WA</w:t>
            </w:r>
          </w:p>
          <w:p w:rsidR="00AE39A6" w:rsidRPr="000D162A" w:rsidRDefault="00AE39A6" w:rsidP="00AE39A6">
            <w:pPr>
              <w:spacing w:line="240" w:lineRule="auto"/>
              <w:rPr>
                <w:i/>
                <w:sz w:val="18"/>
                <w:szCs w:val="18"/>
              </w:rPr>
            </w:pPr>
            <w:r w:rsidRPr="000D162A">
              <w:rPr>
                <w:i/>
                <w:sz w:val="18"/>
                <w:szCs w:val="18"/>
              </w:rPr>
              <w:t>Emergency Medical Technician Certification</w:t>
            </w:r>
            <w:r w:rsidR="00CE33A4" w:rsidRPr="000D162A">
              <w:rPr>
                <w:i/>
                <w:sz w:val="18"/>
                <w:szCs w:val="18"/>
              </w:rPr>
              <w:t>, 2003</w:t>
            </w:r>
          </w:p>
          <w:p w:rsidR="00AE39A6" w:rsidRPr="00AE39A6" w:rsidRDefault="00CE33A4" w:rsidP="00AE39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Spokane Community College -</w:t>
            </w:r>
            <w:r w:rsidR="00AE39A6" w:rsidRPr="00AE39A6">
              <w:rPr>
                <w:sz w:val="18"/>
                <w:szCs w:val="18"/>
              </w:rPr>
              <w:t xml:space="preserve"> Spokane, WA</w:t>
            </w:r>
          </w:p>
          <w:p w:rsidR="00AE39A6" w:rsidRPr="000D162A" w:rsidRDefault="00AE39A6" w:rsidP="00AE39A6">
            <w:pPr>
              <w:spacing w:line="240" w:lineRule="auto"/>
              <w:rPr>
                <w:i/>
                <w:sz w:val="18"/>
                <w:szCs w:val="18"/>
              </w:rPr>
            </w:pPr>
            <w:r w:rsidRPr="000D162A">
              <w:rPr>
                <w:i/>
                <w:sz w:val="18"/>
                <w:szCs w:val="18"/>
              </w:rPr>
              <w:t>Phlebotomy Certificate</w:t>
            </w:r>
            <w:r w:rsidR="00CE33A4" w:rsidRPr="000D162A">
              <w:rPr>
                <w:i/>
                <w:sz w:val="18"/>
                <w:szCs w:val="18"/>
              </w:rPr>
              <w:t>, 2000</w:t>
            </w:r>
          </w:p>
          <w:p w:rsidR="00AE39A6" w:rsidRPr="00AE39A6" w:rsidRDefault="00AE39A6" w:rsidP="00AE39A6">
            <w:pPr>
              <w:spacing w:line="240" w:lineRule="auto"/>
              <w:rPr>
                <w:sz w:val="18"/>
                <w:szCs w:val="18"/>
              </w:rPr>
            </w:pPr>
            <w:r w:rsidRPr="00AE39A6">
              <w:rPr>
                <w:sz w:val="18"/>
                <w:szCs w:val="18"/>
              </w:rPr>
              <w:t>Seattl</w:t>
            </w:r>
            <w:r w:rsidR="00CE33A4">
              <w:rPr>
                <w:sz w:val="18"/>
                <w:szCs w:val="18"/>
              </w:rPr>
              <w:t xml:space="preserve">e Pacific University - </w:t>
            </w:r>
            <w:r w:rsidRPr="00AE39A6">
              <w:rPr>
                <w:sz w:val="18"/>
                <w:szCs w:val="18"/>
              </w:rPr>
              <w:t>Seattle, WA</w:t>
            </w:r>
          </w:p>
          <w:p w:rsidR="00907F05" w:rsidRPr="000D162A" w:rsidRDefault="00AE39A6" w:rsidP="00CE33A4">
            <w:pPr>
              <w:spacing w:line="240" w:lineRule="auto"/>
              <w:rPr>
                <w:i/>
                <w:sz w:val="18"/>
                <w:szCs w:val="18"/>
              </w:rPr>
            </w:pPr>
            <w:r w:rsidRPr="000D162A">
              <w:rPr>
                <w:i/>
                <w:sz w:val="18"/>
                <w:szCs w:val="18"/>
              </w:rPr>
              <w:t>Language Arts/Communications Major</w:t>
            </w:r>
            <w:r w:rsidR="00CE33A4" w:rsidRPr="000D162A">
              <w:rPr>
                <w:i/>
                <w:sz w:val="18"/>
                <w:szCs w:val="18"/>
              </w:rPr>
              <w:t>, 1993 to 1995</w:t>
            </w:r>
          </w:p>
        </w:tc>
      </w:tr>
    </w:tbl>
    <w:p w:rsidR="00907F05" w:rsidRDefault="00907F05" w:rsidP="00AE39A6">
      <w:pPr>
        <w:spacing w:line="240" w:lineRule="auto"/>
      </w:pPr>
    </w:p>
    <w:sectPr w:rsidR="00907F05" w:rsidSect="00DF071A">
      <w:pgSz w:w="12240" w:h="15840"/>
      <w:pgMar w:top="864" w:right="1152" w:bottom="864" w:left="1152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8E5" w:rsidRDefault="006248E5" w:rsidP="00724D0F">
      <w:pPr>
        <w:spacing w:after="0" w:line="240" w:lineRule="auto"/>
      </w:pPr>
      <w:r>
        <w:separator/>
      </w:r>
    </w:p>
  </w:endnote>
  <w:endnote w:type="continuationSeparator" w:id="0">
    <w:p w:rsidR="006248E5" w:rsidRDefault="006248E5" w:rsidP="0072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8E5" w:rsidRDefault="006248E5" w:rsidP="00724D0F">
      <w:pPr>
        <w:spacing w:after="0" w:line="240" w:lineRule="auto"/>
      </w:pPr>
      <w:r>
        <w:separator/>
      </w:r>
    </w:p>
  </w:footnote>
  <w:footnote w:type="continuationSeparator" w:id="0">
    <w:p w:rsidR="006248E5" w:rsidRDefault="006248E5" w:rsidP="00724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218"/>
    <w:multiLevelType w:val="hybridMultilevel"/>
    <w:tmpl w:val="843C63C2"/>
    <w:lvl w:ilvl="0" w:tplc="4240E90E">
      <w:start w:val="1"/>
      <w:numFmt w:val="bullet"/>
      <w:pStyle w:val="KeySkillsBullets"/>
      <w:lvlText w:val="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87C74"/>
    <w:multiLevelType w:val="hybridMultilevel"/>
    <w:tmpl w:val="672A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46097"/>
    <w:multiLevelType w:val="hybridMultilevel"/>
    <w:tmpl w:val="9D00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BFC"/>
    <w:rsid w:val="000D162A"/>
    <w:rsid w:val="00244119"/>
    <w:rsid w:val="002C38BE"/>
    <w:rsid w:val="00327951"/>
    <w:rsid w:val="003D629F"/>
    <w:rsid w:val="004C4BFC"/>
    <w:rsid w:val="0054147F"/>
    <w:rsid w:val="006248E5"/>
    <w:rsid w:val="0069169A"/>
    <w:rsid w:val="00715BE2"/>
    <w:rsid w:val="00724D0F"/>
    <w:rsid w:val="00780475"/>
    <w:rsid w:val="0082073F"/>
    <w:rsid w:val="008A0CB6"/>
    <w:rsid w:val="008D0B58"/>
    <w:rsid w:val="00907F05"/>
    <w:rsid w:val="00924870"/>
    <w:rsid w:val="009A2192"/>
    <w:rsid w:val="009D0FCA"/>
    <w:rsid w:val="00A76CA8"/>
    <w:rsid w:val="00AE39A6"/>
    <w:rsid w:val="00C11BAB"/>
    <w:rsid w:val="00C2080E"/>
    <w:rsid w:val="00CE33A4"/>
    <w:rsid w:val="00D155C9"/>
    <w:rsid w:val="00D26D52"/>
    <w:rsid w:val="00E85356"/>
    <w:rsid w:val="00EB1B75"/>
    <w:rsid w:val="00EE49B2"/>
    <w:rsid w:val="00EF1FB1"/>
    <w:rsid w:val="00F9061F"/>
    <w:rsid w:val="00F9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05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ills">
    <w:name w:val="Skills"/>
    <w:basedOn w:val="Address"/>
    <w:qFormat/>
    <w:rsid w:val="00907F05"/>
  </w:style>
  <w:style w:type="paragraph" w:customStyle="1" w:styleId="Company">
    <w:name w:val="Company"/>
    <w:basedOn w:val="Address"/>
    <w:qFormat/>
    <w:rsid w:val="00907F05"/>
  </w:style>
  <w:style w:type="paragraph" w:customStyle="1" w:styleId="Description">
    <w:name w:val="Description"/>
    <w:basedOn w:val="Address"/>
    <w:qFormat/>
    <w:rsid w:val="00907F05"/>
  </w:style>
  <w:style w:type="paragraph" w:customStyle="1" w:styleId="JobTargetHeader">
    <w:name w:val="Job Target Header"/>
    <w:basedOn w:val="Normal"/>
    <w:qFormat/>
    <w:rsid w:val="00907F05"/>
    <w:pPr>
      <w:spacing w:after="60" w:line="240" w:lineRule="auto"/>
    </w:pPr>
    <w:rPr>
      <w:rFonts w:asciiTheme="majorHAnsi" w:hAnsiTheme="majorHAnsi" w:cs="Tahoma"/>
      <w:b/>
      <w:sz w:val="34"/>
      <w:szCs w:val="32"/>
    </w:rPr>
  </w:style>
  <w:style w:type="paragraph" w:customStyle="1" w:styleId="Awards">
    <w:name w:val="Awards"/>
    <w:basedOn w:val="Normal"/>
    <w:qFormat/>
    <w:rsid w:val="00907F05"/>
    <w:pPr>
      <w:spacing w:before="240" w:after="0" w:line="240" w:lineRule="auto"/>
    </w:pPr>
    <w:rPr>
      <w:rFonts w:asciiTheme="majorHAnsi" w:hAnsiTheme="majorHAnsi"/>
      <w:sz w:val="32"/>
      <w:szCs w:val="32"/>
    </w:rPr>
  </w:style>
  <w:style w:type="paragraph" w:customStyle="1" w:styleId="SectionHeaders">
    <w:name w:val="Section Headers"/>
    <w:basedOn w:val="Normal"/>
    <w:qFormat/>
    <w:rsid w:val="00907F05"/>
    <w:pPr>
      <w:spacing w:before="240" w:after="120" w:line="240" w:lineRule="auto"/>
    </w:pPr>
    <w:rPr>
      <w:rFonts w:asciiTheme="majorHAnsi" w:hAnsiTheme="majorHAnsi" w:cs="Tahoma"/>
      <w:b/>
      <w:sz w:val="24"/>
      <w:szCs w:val="24"/>
    </w:rPr>
  </w:style>
  <w:style w:type="paragraph" w:customStyle="1" w:styleId="Experience">
    <w:name w:val="Experience"/>
    <w:basedOn w:val="Normal"/>
    <w:qFormat/>
    <w:rsid w:val="00907F05"/>
    <w:pPr>
      <w:spacing w:before="40" w:after="40" w:line="240" w:lineRule="auto"/>
    </w:pPr>
    <w:rPr>
      <w:rFonts w:cs="Tahoma"/>
      <w:b/>
      <w:u w:val="single"/>
    </w:rPr>
  </w:style>
  <w:style w:type="paragraph" w:customStyle="1" w:styleId="Name">
    <w:name w:val="Name"/>
    <w:basedOn w:val="Normal"/>
    <w:qFormat/>
    <w:rsid w:val="00907F05"/>
    <w:pPr>
      <w:spacing w:before="40" w:after="0" w:line="240" w:lineRule="auto"/>
    </w:pPr>
    <w:rPr>
      <w:rFonts w:asciiTheme="majorHAnsi" w:hAnsiTheme="majorHAnsi" w:cs="Tahoma"/>
      <w:b/>
      <w:sz w:val="43"/>
      <w:szCs w:val="43"/>
    </w:rPr>
  </w:style>
  <w:style w:type="paragraph" w:customStyle="1" w:styleId="Address">
    <w:name w:val="Address"/>
    <w:basedOn w:val="Normal"/>
    <w:qFormat/>
    <w:rsid w:val="00907F05"/>
    <w:pPr>
      <w:spacing w:before="40" w:after="0" w:line="240" w:lineRule="auto"/>
    </w:pPr>
    <w:rPr>
      <w:sz w:val="20"/>
      <w:szCs w:val="20"/>
    </w:rPr>
  </w:style>
  <w:style w:type="paragraph" w:customStyle="1" w:styleId="BulletsItalics">
    <w:name w:val="Bullets Italics"/>
    <w:basedOn w:val="Normal"/>
    <w:link w:val="BulletsItalicsChar"/>
    <w:qFormat/>
    <w:rsid w:val="00907F05"/>
    <w:pPr>
      <w:spacing w:after="40" w:line="240" w:lineRule="auto"/>
      <w:ind w:left="360" w:right="158" w:hanging="360"/>
      <w:contextualSpacing/>
      <w:jc w:val="both"/>
    </w:pPr>
    <w:rPr>
      <w:i/>
      <w:sz w:val="20"/>
    </w:rPr>
  </w:style>
  <w:style w:type="paragraph" w:customStyle="1" w:styleId="Missionstatement">
    <w:name w:val="Mission statement"/>
    <w:basedOn w:val="Normal"/>
    <w:qFormat/>
    <w:rsid w:val="00907F05"/>
    <w:pPr>
      <w:spacing w:after="60" w:line="240" w:lineRule="auto"/>
      <w:ind w:right="43"/>
    </w:pPr>
    <w:rPr>
      <w:rFonts w:eastAsia="Times New Roman" w:cs="Arial"/>
      <w:bCs/>
      <w:i/>
      <w:color w:val="000000"/>
    </w:rPr>
  </w:style>
  <w:style w:type="paragraph" w:customStyle="1" w:styleId="KeySkillsBullets">
    <w:name w:val="Key Skills Bullets"/>
    <w:basedOn w:val="Normal"/>
    <w:qFormat/>
    <w:rsid w:val="00907F05"/>
    <w:pPr>
      <w:numPr>
        <w:numId w:val="1"/>
      </w:numPr>
      <w:spacing w:after="0" w:line="240" w:lineRule="auto"/>
      <w:ind w:right="162"/>
      <w:contextualSpacing/>
    </w:pPr>
    <w:rPr>
      <w:spacing w:val="-4"/>
      <w:sz w:val="20"/>
    </w:rPr>
  </w:style>
  <w:style w:type="paragraph" w:customStyle="1" w:styleId="BulletPoints">
    <w:name w:val="Bullet Points"/>
    <w:basedOn w:val="KeySkillsBullets"/>
    <w:qFormat/>
    <w:rsid w:val="00907F05"/>
    <w:pPr>
      <w:spacing w:before="60"/>
      <w:ind w:right="158"/>
    </w:pPr>
  </w:style>
  <w:style w:type="paragraph" w:customStyle="1" w:styleId="JobTitle">
    <w:name w:val="Job Title"/>
    <w:basedOn w:val="Normal"/>
    <w:qFormat/>
    <w:rsid w:val="00907F05"/>
    <w:pPr>
      <w:spacing w:after="0" w:line="240" w:lineRule="auto"/>
    </w:pPr>
    <w:rPr>
      <w:spacing w:val="-4"/>
      <w:sz w:val="20"/>
    </w:rPr>
  </w:style>
  <w:style w:type="paragraph" w:customStyle="1" w:styleId="Objective">
    <w:name w:val="Objective"/>
    <w:basedOn w:val="Normal"/>
    <w:rsid w:val="00907F05"/>
    <w:pPr>
      <w:spacing w:after="120" w:line="240" w:lineRule="auto"/>
    </w:pPr>
    <w:rPr>
      <w:rFonts w:eastAsia="Times New Roman"/>
      <w:i/>
      <w:iCs/>
      <w:spacing w:val="-4"/>
      <w:szCs w:val="20"/>
    </w:rPr>
  </w:style>
  <w:style w:type="paragraph" w:customStyle="1" w:styleId="PhoneNumber">
    <w:name w:val="Phone Number"/>
    <w:basedOn w:val="Address"/>
    <w:rsid w:val="00907F05"/>
    <w:pPr>
      <w:spacing w:before="0"/>
    </w:pPr>
    <w:rPr>
      <w:rFonts w:eastAsia="Times New Roman"/>
    </w:rPr>
  </w:style>
  <w:style w:type="character" w:customStyle="1" w:styleId="BulletsItalicsChar">
    <w:name w:val="Bullets Italics Char"/>
    <w:basedOn w:val="DefaultParagraphFont"/>
    <w:link w:val="BulletsItalics"/>
    <w:rsid w:val="00907F05"/>
    <w:rPr>
      <w:rFonts w:eastAsia="Calibri" w:cs="Times New Roman"/>
      <w:i/>
      <w:sz w:val="20"/>
    </w:rPr>
  </w:style>
  <w:style w:type="paragraph" w:customStyle="1" w:styleId="SubmitResume">
    <w:name w:val="Submit Resume"/>
    <w:basedOn w:val="Normal"/>
    <w:rsid w:val="00907F05"/>
    <w:pPr>
      <w:spacing w:before="100" w:after="0" w:line="240" w:lineRule="auto"/>
    </w:pPr>
    <w:rPr>
      <w:rFonts w:ascii="Verdana" w:eastAsia="Times New Roman" w:hAnsi="Verdana"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05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C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BFC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C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BFC"/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\AppData\Roaming\Microsoft\Templates\MN_CustService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02D863B-D31C-4ED6-AA31-E7A4F8196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MN_CustServiceResume</Template>
  <TotalTime>214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8</cp:revision>
  <cp:lastPrinted>2012-08-10T20:20:00Z</cp:lastPrinted>
  <dcterms:created xsi:type="dcterms:W3CDTF">2012-05-11T16:50:00Z</dcterms:created>
  <dcterms:modified xsi:type="dcterms:W3CDTF">2012-08-10T20:21:00Z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TC103786419990</vt:lpwstr>
  </property>
</Properties>
</file>