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8" w:type="dxa"/>
        <w:jc w:val="center"/>
        <w:tblLayout w:type="fixed"/>
        <w:tblLook w:val="0000"/>
      </w:tblPr>
      <w:tblGrid>
        <w:gridCol w:w="453"/>
        <w:gridCol w:w="6416"/>
        <w:gridCol w:w="897"/>
        <w:gridCol w:w="1162"/>
      </w:tblGrid>
      <w:tr w:rsidR="000700B0" w:rsidRPr="001B3669">
        <w:trPr>
          <w:trHeight w:val="705"/>
          <w:jc w:val="center"/>
        </w:trPr>
        <w:tc>
          <w:tcPr>
            <w:tcW w:w="8928" w:type="dxa"/>
            <w:gridSpan w:val="4"/>
            <w:tcBorders>
              <w:bottom w:val="single" w:sz="4" w:space="0" w:color="999999"/>
            </w:tcBorders>
          </w:tcPr>
          <w:p w:rsidR="000700B0" w:rsidRDefault="00794F79" w:rsidP="00DF59D6">
            <w:pPr>
              <w:pStyle w:val="Heading2"/>
            </w:pPr>
            <w:r>
              <w:t>Scott Moser</w:t>
            </w:r>
          </w:p>
          <w:p w:rsidR="000700B0" w:rsidRPr="001B3669" w:rsidRDefault="00794F79" w:rsidP="001B3669">
            <w:r>
              <w:t>1137 SE Eagle lane</w:t>
            </w:r>
            <w:r w:rsidR="00224D8E">
              <w:t xml:space="preserve">, </w:t>
            </w:r>
            <w:r>
              <w:t>Gresham, O</w:t>
            </w:r>
            <w:r w:rsidR="002100F9">
              <w:t>R</w:t>
            </w:r>
            <w:r>
              <w:t xml:space="preserve"> 97080</w:t>
            </w:r>
          </w:p>
          <w:p w:rsidR="000700B0" w:rsidRDefault="00794F79" w:rsidP="00224D8E">
            <w:r>
              <w:t>503-758-3612</w:t>
            </w:r>
          </w:p>
          <w:p w:rsidR="00224D8E" w:rsidRPr="00224D8E" w:rsidRDefault="00794F79" w:rsidP="00224D8E">
            <w:pPr>
              <w:pStyle w:val="e-mail"/>
            </w:pPr>
            <w:r>
              <w:t>mosersct@gmail.com</w:t>
            </w:r>
          </w:p>
        </w:tc>
      </w:tr>
      <w:tr w:rsidR="001B3669" w:rsidRPr="001B3669">
        <w:trPr>
          <w:jc w:val="center"/>
        </w:trPr>
        <w:tc>
          <w:tcPr>
            <w:tcW w:w="8928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914612" w:rsidRPr="003A02AA" w:rsidRDefault="00581E37" w:rsidP="00794F79">
            <w:pPr>
              <w:pStyle w:val="Heading1"/>
            </w:pPr>
            <w:r>
              <w:t>O</w:t>
            </w:r>
            <w:r w:rsidR="00794F79">
              <w:t>bjective</w:t>
            </w:r>
          </w:p>
        </w:tc>
      </w:tr>
      <w:tr w:rsidR="00FC1E21" w:rsidRPr="001B3669" w:rsidTr="00794F79">
        <w:trPr>
          <w:trHeight w:val="390"/>
          <w:jc w:val="center"/>
        </w:trPr>
        <w:tc>
          <w:tcPr>
            <w:tcW w:w="453" w:type="dxa"/>
            <w:vMerge w:val="restart"/>
            <w:tcBorders>
              <w:top w:val="single" w:sz="4" w:space="0" w:color="999999"/>
            </w:tcBorders>
          </w:tcPr>
          <w:p w:rsidR="00FC1E21" w:rsidRDefault="00FC1E21" w:rsidP="001B3669"/>
        </w:tc>
        <w:tc>
          <w:tcPr>
            <w:tcW w:w="8475" w:type="dxa"/>
            <w:gridSpan w:val="3"/>
            <w:tcBorders>
              <w:top w:val="single" w:sz="4" w:space="0" w:color="999999"/>
            </w:tcBorders>
          </w:tcPr>
          <w:p w:rsidR="00FC1E21" w:rsidRDefault="00794F79" w:rsidP="00655BC0">
            <w:pPr>
              <w:pStyle w:val="bodytext"/>
            </w:pPr>
            <w:r>
              <w:t>Seeking a</w:t>
            </w:r>
            <w:r w:rsidR="006774F9">
              <w:t xml:space="preserve"> </w:t>
            </w:r>
            <w:r w:rsidR="00201480">
              <w:t>position as an Accountant</w:t>
            </w:r>
            <w:r w:rsidR="00655BC0">
              <w:t xml:space="preserve"> in a great environment and company.</w:t>
            </w:r>
          </w:p>
        </w:tc>
      </w:tr>
      <w:tr w:rsidR="00794F79" w:rsidRPr="001B3669" w:rsidTr="00794F79">
        <w:trPr>
          <w:gridAfter w:val="3"/>
          <w:wAfter w:w="8475" w:type="dxa"/>
          <w:trHeight w:val="390"/>
          <w:jc w:val="center"/>
        </w:trPr>
        <w:tc>
          <w:tcPr>
            <w:tcW w:w="453" w:type="dxa"/>
            <w:vMerge/>
            <w:tcBorders>
              <w:bottom w:val="single" w:sz="4" w:space="0" w:color="999999"/>
            </w:tcBorders>
          </w:tcPr>
          <w:p w:rsidR="00794F79" w:rsidRDefault="00794F79" w:rsidP="001B3669"/>
        </w:tc>
      </w:tr>
      <w:tr w:rsidR="001B3669" w:rsidRPr="001B3669">
        <w:trPr>
          <w:jc w:val="center"/>
        </w:trPr>
        <w:tc>
          <w:tcPr>
            <w:tcW w:w="8928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1B3669" w:rsidRPr="003A02AA" w:rsidRDefault="00794F79" w:rsidP="003A02AA">
            <w:pPr>
              <w:pStyle w:val="Heading1"/>
            </w:pPr>
            <w:r>
              <w:t>Skills</w:t>
            </w:r>
          </w:p>
        </w:tc>
      </w:tr>
      <w:tr w:rsidR="00E50777" w:rsidRPr="001B3669" w:rsidTr="00794F79">
        <w:trPr>
          <w:jc w:val="center"/>
        </w:trPr>
        <w:tc>
          <w:tcPr>
            <w:tcW w:w="453" w:type="dxa"/>
            <w:tcBorders>
              <w:top w:val="single" w:sz="4" w:space="0" w:color="999999"/>
            </w:tcBorders>
            <w:shd w:val="clear" w:color="auto" w:fill="auto"/>
          </w:tcPr>
          <w:p w:rsidR="002A70B5" w:rsidRDefault="002A70B5" w:rsidP="001B3669"/>
        </w:tc>
        <w:tc>
          <w:tcPr>
            <w:tcW w:w="7313" w:type="dxa"/>
            <w:gridSpan w:val="2"/>
            <w:tcBorders>
              <w:top w:val="single" w:sz="4" w:space="0" w:color="999999"/>
            </w:tcBorders>
          </w:tcPr>
          <w:p w:rsidR="002A70B5" w:rsidRDefault="00EC75D7" w:rsidP="00DB3119">
            <w:pPr>
              <w:pStyle w:val="Heading3"/>
            </w:pPr>
            <w:r>
              <w:t xml:space="preserve">  </w:t>
            </w:r>
            <w:r w:rsidR="00627DC1">
              <w:t xml:space="preserve">Bachelors of Science </w:t>
            </w:r>
            <w:r w:rsidR="00AF2D49">
              <w:t>D</w:t>
            </w:r>
            <w:r w:rsidR="00627DC1">
              <w:t>egree in Accounting</w:t>
            </w:r>
            <w:r w:rsidR="002100F9">
              <w:t xml:space="preserve"> (3.55 GPA)</w:t>
            </w:r>
          </w:p>
          <w:p w:rsidR="00EC75D7" w:rsidRPr="00EC75D7" w:rsidRDefault="00EC75D7" w:rsidP="00EC75D7">
            <w:r>
              <w:rPr>
                <w:rStyle w:val="LocationCharChar"/>
              </w:rPr>
              <w:t xml:space="preserve">  Portland State University, Portland, Or</w:t>
            </w:r>
          </w:p>
        </w:tc>
        <w:tc>
          <w:tcPr>
            <w:tcW w:w="1162" w:type="dxa"/>
            <w:tcBorders>
              <w:top w:val="single" w:sz="4" w:space="0" w:color="999999"/>
            </w:tcBorders>
          </w:tcPr>
          <w:p w:rsidR="003A02AA" w:rsidRDefault="00627DC1" w:rsidP="00FC1E21">
            <w:pPr>
              <w:pStyle w:val="Dates"/>
            </w:pPr>
            <w:r>
              <w:t>2012</w:t>
            </w:r>
          </w:p>
        </w:tc>
      </w:tr>
      <w:tr w:rsidR="00FC1E21" w:rsidRPr="001B3669" w:rsidTr="00794F79">
        <w:trPr>
          <w:trHeight w:val="458"/>
          <w:jc w:val="center"/>
        </w:trPr>
        <w:tc>
          <w:tcPr>
            <w:tcW w:w="453" w:type="dxa"/>
            <w:tcBorders>
              <w:bottom w:val="single" w:sz="4" w:space="0" w:color="999999"/>
            </w:tcBorders>
            <w:shd w:val="clear" w:color="auto" w:fill="auto"/>
          </w:tcPr>
          <w:p w:rsidR="00FC1E21" w:rsidRDefault="00FC1E21" w:rsidP="001B3669"/>
        </w:tc>
        <w:tc>
          <w:tcPr>
            <w:tcW w:w="8475" w:type="dxa"/>
            <w:gridSpan w:val="3"/>
            <w:tcBorders>
              <w:bottom w:val="single" w:sz="4" w:space="0" w:color="999999"/>
            </w:tcBorders>
          </w:tcPr>
          <w:p w:rsidR="00794F79" w:rsidRDefault="00794F79" w:rsidP="00627DC1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88"/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/>
            </w:tblPr>
            <w:tblGrid>
              <w:gridCol w:w="4122"/>
              <w:gridCol w:w="4122"/>
            </w:tblGrid>
            <w:tr w:rsidR="00794F79" w:rsidTr="000F0E82">
              <w:trPr>
                <w:jc w:val="center"/>
              </w:trPr>
              <w:tc>
                <w:tcPr>
                  <w:tcW w:w="4122" w:type="dxa"/>
                </w:tcPr>
                <w:p w:rsidR="00794F79" w:rsidRDefault="00627DC1" w:rsidP="00C22998">
                  <w:pPr>
                    <w:pStyle w:val="bulletedlist"/>
                    <w:spacing w:line="240" w:lineRule="auto"/>
                  </w:pPr>
                  <w:r>
                    <w:t>Experience in a</w:t>
                  </w:r>
                  <w:r w:rsidR="00794F79">
                    <w:t xml:space="preserve">ccount and </w:t>
                  </w:r>
                  <w:r>
                    <w:t>b</w:t>
                  </w:r>
                  <w:r w:rsidR="00794F79">
                    <w:t xml:space="preserve">ank </w:t>
                  </w:r>
                  <w:r w:rsidR="000F0E82">
                    <w:t xml:space="preserve">    </w:t>
                  </w:r>
                  <w:r w:rsidR="00EC75D7">
                    <w:t>r</w:t>
                  </w:r>
                  <w:r w:rsidR="00794F79">
                    <w:t>econciliation</w:t>
                  </w:r>
                  <w:r>
                    <w:t>, data e</w:t>
                  </w:r>
                  <w:r w:rsidR="007D6E91">
                    <w:t xml:space="preserve">ntry, research, journal entries, payroll </w:t>
                  </w:r>
                  <w:r>
                    <w:t>and accounts payable</w:t>
                  </w:r>
                </w:p>
              </w:tc>
              <w:tc>
                <w:tcPr>
                  <w:tcW w:w="4122" w:type="dxa"/>
                </w:tcPr>
                <w:p w:rsidR="00794F79" w:rsidRDefault="00627DC1" w:rsidP="00C22998">
                  <w:pPr>
                    <w:pStyle w:val="bulletedlist"/>
                    <w:spacing w:line="240" w:lineRule="auto"/>
                  </w:pPr>
                  <w:r>
                    <w:t>Excellent in Microsoft Word, PowerPoin</w:t>
                  </w:r>
                  <w:r w:rsidR="007C491C">
                    <w:t>t, Excel,</w:t>
                  </w:r>
                  <w:r w:rsidR="004E6975">
                    <w:t xml:space="preserve"> Outlook, Office,</w:t>
                  </w:r>
                  <w:r w:rsidR="007C491C">
                    <w:t xml:space="preserve"> 10-key and QuickBooks</w:t>
                  </w:r>
                </w:p>
                <w:p w:rsidR="00627DC1" w:rsidRDefault="00627DC1" w:rsidP="00627DC1">
                  <w:pPr>
                    <w:pStyle w:val="bulletedlist"/>
                    <w:numPr>
                      <w:ilvl w:val="0"/>
                      <w:numId w:val="0"/>
                    </w:numPr>
                    <w:spacing w:line="240" w:lineRule="auto"/>
                  </w:pPr>
                </w:p>
              </w:tc>
            </w:tr>
            <w:tr w:rsidR="00794F79" w:rsidTr="000F0E82">
              <w:trPr>
                <w:jc w:val="center"/>
              </w:trPr>
              <w:tc>
                <w:tcPr>
                  <w:tcW w:w="4122" w:type="dxa"/>
                </w:tcPr>
                <w:p w:rsidR="00794F79" w:rsidRDefault="00794F79" w:rsidP="00794F79">
                  <w:pPr>
                    <w:pStyle w:val="bulletedlist"/>
                    <w:spacing w:line="240" w:lineRule="auto"/>
                    <w:ind w:left="0" w:firstLine="0"/>
                  </w:pPr>
                  <w:r>
                    <w:t>Great Plains familiarity</w:t>
                  </w:r>
                </w:p>
              </w:tc>
              <w:tc>
                <w:tcPr>
                  <w:tcW w:w="4122" w:type="dxa"/>
                </w:tcPr>
                <w:p w:rsidR="00794F79" w:rsidRDefault="00627DC1" w:rsidP="00794F79">
                  <w:pPr>
                    <w:pStyle w:val="bulletedlist"/>
                    <w:spacing w:line="240" w:lineRule="auto"/>
                    <w:ind w:left="0" w:firstLine="0"/>
                  </w:pPr>
                  <w:r>
                    <w:t>Expert in customer relations</w:t>
                  </w:r>
                  <w:r w:rsidR="00904FD2">
                    <w:t xml:space="preserve"> and service</w:t>
                  </w:r>
                </w:p>
              </w:tc>
            </w:tr>
            <w:tr w:rsidR="00794F79" w:rsidTr="000F0E82">
              <w:trPr>
                <w:jc w:val="center"/>
              </w:trPr>
              <w:tc>
                <w:tcPr>
                  <w:tcW w:w="4122" w:type="dxa"/>
                </w:tcPr>
                <w:p w:rsidR="00794F79" w:rsidRDefault="00794F79" w:rsidP="00C22998">
                  <w:pPr>
                    <w:pStyle w:val="bulletedlist"/>
                    <w:spacing w:line="240" w:lineRule="auto"/>
                  </w:pPr>
                  <w:r>
                    <w:t>Effective time management</w:t>
                  </w:r>
                  <w:r w:rsidR="00627DC1">
                    <w:t xml:space="preserve"> in projects and work</w:t>
                  </w:r>
                  <w:r w:rsidR="007C491C">
                    <w:t>, also able to multi-task and set priorities</w:t>
                  </w:r>
                </w:p>
              </w:tc>
              <w:tc>
                <w:tcPr>
                  <w:tcW w:w="4122" w:type="dxa"/>
                </w:tcPr>
                <w:p w:rsidR="00794F79" w:rsidRDefault="00627DC1" w:rsidP="007C491C">
                  <w:pPr>
                    <w:pStyle w:val="bulletedlist"/>
                    <w:spacing w:line="240" w:lineRule="auto"/>
                  </w:pPr>
                  <w:r>
                    <w:t>Flexible team player</w:t>
                  </w:r>
                  <w:r w:rsidR="00D04927">
                    <w:t xml:space="preserve">, </w:t>
                  </w:r>
                  <w:r w:rsidR="00022F36">
                    <w:t>public speaker</w:t>
                  </w:r>
                  <w:r w:rsidR="00D04927">
                    <w:t xml:space="preserve"> and able to handle heavy call volume</w:t>
                  </w:r>
                </w:p>
              </w:tc>
            </w:tr>
            <w:tr w:rsidR="00794F79" w:rsidTr="000F0E82">
              <w:trPr>
                <w:jc w:val="center"/>
              </w:trPr>
              <w:tc>
                <w:tcPr>
                  <w:tcW w:w="4122" w:type="dxa"/>
                </w:tcPr>
                <w:p w:rsidR="00794F79" w:rsidRDefault="00794F79" w:rsidP="00627DC1">
                  <w:pPr>
                    <w:pStyle w:val="bulletedlist"/>
                    <w:spacing w:line="240" w:lineRule="auto"/>
                    <w:ind w:left="0" w:firstLine="0"/>
                  </w:pPr>
                  <w:r>
                    <w:t xml:space="preserve">Strong </w:t>
                  </w:r>
                  <w:r w:rsidR="00627DC1">
                    <w:t>o</w:t>
                  </w:r>
                  <w:r>
                    <w:t>rganizational skills</w:t>
                  </w:r>
                </w:p>
              </w:tc>
              <w:tc>
                <w:tcPr>
                  <w:tcW w:w="4122" w:type="dxa"/>
                </w:tcPr>
                <w:p w:rsidR="00794F79" w:rsidRDefault="00627DC1" w:rsidP="00CE4AD1">
                  <w:pPr>
                    <w:pStyle w:val="bulletedlist"/>
                    <w:spacing w:line="240" w:lineRule="auto"/>
                    <w:ind w:left="0" w:firstLine="0"/>
                  </w:pPr>
                  <w:r>
                    <w:t>Effective communicator</w:t>
                  </w:r>
                  <w:r w:rsidR="00CE4AD1">
                    <w:t xml:space="preserve"> and leader</w:t>
                  </w:r>
                </w:p>
              </w:tc>
            </w:tr>
            <w:tr w:rsidR="00794F79" w:rsidTr="000F0E82">
              <w:trPr>
                <w:jc w:val="center"/>
              </w:trPr>
              <w:tc>
                <w:tcPr>
                  <w:tcW w:w="4122" w:type="dxa"/>
                </w:tcPr>
                <w:p w:rsidR="00794F79" w:rsidRDefault="00794F79" w:rsidP="00794F79">
                  <w:pPr>
                    <w:pStyle w:val="bulletedlist"/>
                    <w:spacing w:line="240" w:lineRule="auto"/>
                    <w:ind w:left="0" w:firstLine="0"/>
                  </w:pPr>
                  <w:r>
                    <w:t>General ledger accounting</w:t>
                  </w:r>
                  <w:r w:rsidR="002330B5">
                    <w:t>, GAAP experience</w:t>
                  </w:r>
                </w:p>
              </w:tc>
              <w:tc>
                <w:tcPr>
                  <w:tcW w:w="4122" w:type="dxa"/>
                </w:tcPr>
                <w:p w:rsidR="00794F79" w:rsidRDefault="00627DC1" w:rsidP="00794F79">
                  <w:pPr>
                    <w:pStyle w:val="bulletedlist"/>
                    <w:spacing w:line="240" w:lineRule="auto"/>
                    <w:ind w:left="0" w:firstLine="0"/>
                  </w:pPr>
                  <w:r>
                    <w:t>Financial statement analysis experience</w:t>
                  </w:r>
                </w:p>
              </w:tc>
            </w:tr>
            <w:tr w:rsidR="00794F79" w:rsidTr="000F0E82">
              <w:trPr>
                <w:jc w:val="center"/>
              </w:trPr>
              <w:tc>
                <w:tcPr>
                  <w:tcW w:w="4122" w:type="dxa"/>
                </w:tcPr>
                <w:p w:rsidR="00794F79" w:rsidRDefault="00627DC1" w:rsidP="00794F79">
                  <w:pPr>
                    <w:pStyle w:val="bulletedlist"/>
                    <w:spacing w:line="240" w:lineRule="auto"/>
                    <w:ind w:left="0" w:firstLine="0"/>
                  </w:pPr>
                  <w:r>
                    <w:t>Fast learner</w:t>
                  </w:r>
                </w:p>
              </w:tc>
              <w:tc>
                <w:tcPr>
                  <w:tcW w:w="4122" w:type="dxa"/>
                </w:tcPr>
                <w:p w:rsidR="00794F79" w:rsidRDefault="00627DC1" w:rsidP="00794F79">
                  <w:pPr>
                    <w:pStyle w:val="bulletedlist"/>
                    <w:spacing w:line="240" w:lineRule="auto"/>
                    <w:ind w:left="0" w:firstLine="0"/>
                  </w:pPr>
                  <w:r>
                    <w:t>Advanced computer proficiency</w:t>
                  </w:r>
                </w:p>
              </w:tc>
            </w:tr>
            <w:tr w:rsidR="00794F79" w:rsidTr="000F0E82">
              <w:trPr>
                <w:jc w:val="center"/>
              </w:trPr>
              <w:tc>
                <w:tcPr>
                  <w:tcW w:w="4122" w:type="dxa"/>
                </w:tcPr>
                <w:p w:rsidR="00794F79" w:rsidRDefault="00627DC1" w:rsidP="00C22998">
                  <w:pPr>
                    <w:pStyle w:val="bulletedlist"/>
                    <w:spacing w:line="240" w:lineRule="auto"/>
                  </w:pPr>
                  <w:r>
                    <w:t xml:space="preserve">Comprehensive understanding of the </w:t>
                  </w:r>
                  <w:r w:rsidR="00944329">
                    <w:t>accounting, tax and audit processes</w:t>
                  </w:r>
                </w:p>
              </w:tc>
              <w:tc>
                <w:tcPr>
                  <w:tcW w:w="4122" w:type="dxa"/>
                </w:tcPr>
                <w:p w:rsidR="00794F79" w:rsidRDefault="003628E1" w:rsidP="00794F79">
                  <w:pPr>
                    <w:pStyle w:val="bulletedlist"/>
                    <w:spacing w:line="240" w:lineRule="auto"/>
                    <w:ind w:left="0" w:firstLine="0"/>
                  </w:pPr>
                  <w:r>
                    <w:t>Experience with Tier 1 accounting software.</w:t>
                  </w:r>
                </w:p>
              </w:tc>
            </w:tr>
          </w:tbl>
          <w:p w:rsidR="00FC1E21" w:rsidRDefault="00FC1E21" w:rsidP="00627DC1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88"/>
            </w:pPr>
          </w:p>
        </w:tc>
      </w:tr>
      <w:tr w:rsidR="003A02AA" w:rsidRPr="001B3669">
        <w:trPr>
          <w:jc w:val="center"/>
        </w:trPr>
        <w:tc>
          <w:tcPr>
            <w:tcW w:w="892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3A02AA" w:rsidRPr="001B3669" w:rsidRDefault="00581E37" w:rsidP="003A02AA">
            <w:pPr>
              <w:pStyle w:val="Heading1"/>
            </w:pPr>
            <w:r>
              <w:t>Professional Experience</w:t>
            </w:r>
          </w:p>
        </w:tc>
      </w:tr>
      <w:tr w:rsidR="00E5187E" w:rsidRPr="001B3669" w:rsidTr="00794F79">
        <w:trPr>
          <w:trHeight w:val="80"/>
          <w:jc w:val="center"/>
        </w:trPr>
        <w:tc>
          <w:tcPr>
            <w:tcW w:w="453" w:type="dxa"/>
            <w:vMerge w:val="restart"/>
            <w:tcBorders>
              <w:top w:val="single" w:sz="4" w:space="0" w:color="999999"/>
            </w:tcBorders>
            <w:shd w:val="clear" w:color="auto" w:fill="auto"/>
          </w:tcPr>
          <w:p w:rsidR="00E5187E" w:rsidRPr="001B3669" w:rsidRDefault="00E5187E" w:rsidP="00901981"/>
        </w:tc>
        <w:tc>
          <w:tcPr>
            <w:tcW w:w="6416" w:type="dxa"/>
            <w:tcBorders>
              <w:top w:val="single" w:sz="4" w:space="0" w:color="999999"/>
            </w:tcBorders>
          </w:tcPr>
          <w:p w:rsidR="00E5187E" w:rsidRPr="00DB3119" w:rsidRDefault="00944329" w:rsidP="004F3CA6">
            <w:pPr>
              <w:pStyle w:val="Heading3"/>
              <w:jc w:val="both"/>
            </w:pPr>
            <w:r>
              <w:t xml:space="preserve">    </w:t>
            </w:r>
            <w:r w:rsidR="002100F9">
              <w:t xml:space="preserve"> </w:t>
            </w:r>
            <w:r>
              <w:t>Staff Accountant</w:t>
            </w:r>
          </w:p>
        </w:tc>
        <w:tc>
          <w:tcPr>
            <w:tcW w:w="2059" w:type="dxa"/>
            <w:gridSpan w:val="2"/>
            <w:tcBorders>
              <w:top w:val="single" w:sz="4" w:space="0" w:color="999999"/>
            </w:tcBorders>
          </w:tcPr>
          <w:p w:rsidR="00E5187E" w:rsidRPr="00FC1E21" w:rsidRDefault="00944329" w:rsidP="004F3CA6">
            <w:pPr>
              <w:pStyle w:val="Dates"/>
              <w:jc w:val="both"/>
            </w:pPr>
            <w:r>
              <w:t>July 2012- Sept. 2012</w:t>
            </w:r>
          </w:p>
        </w:tc>
      </w:tr>
      <w:tr w:rsidR="00E5187E" w:rsidRPr="001B3669" w:rsidTr="00794F79">
        <w:trPr>
          <w:trHeight w:val="1062"/>
          <w:jc w:val="center"/>
        </w:trPr>
        <w:tc>
          <w:tcPr>
            <w:tcW w:w="453" w:type="dxa"/>
            <w:vMerge/>
            <w:tcBorders>
              <w:bottom w:val="single" w:sz="4" w:space="0" w:color="999999"/>
            </w:tcBorders>
            <w:shd w:val="clear" w:color="auto" w:fill="auto"/>
          </w:tcPr>
          <w:p w:rsidR="00E5187E" w:rsidRPr="001B3669" w:rsidRDefault="00E5187E" w:rsidP="00901981"/>
        </w:tc>
        <w:tc>
          <w:tcPr>
            <w:tcW w:w="8475" w:type="dxa"/>
            <w:gridSpan w:val="3"/>
            <w:tcBorders>
              <w:bottom w:val="single" w:sz="4" w:space="0" w:color="999999"/>
            </w:tcBorders>
          </w:tcPr>
          <w:p w:rsidR="00FC1E21" w:rsidRPr="00FC1E21" w:rsidRDefault="00944329" w:rsidP="00FC1E21">
            <w:r>
              <w:rPr>
                <w:rStyle w:val="LocationCharChar"/>
              </w:rPr>
              <w:t xml:space="preserve">   </w:t>
            </w:r>
            <w:r w:rsidR="002100F9">
              <w:rPr>
                <w:rStyle w:val="LocationCharChar"/>
              </w:rPr>
              <w:t xml:space="preserve">  </w:t>
            </w:r>
            <w:r>
              <w:rPr>
                <w:rStyle w:val="LocationCharChar"/>
              </w:rPr>
              <w:t>Pacific Heart Associates, Portland, Or</w:t>
            </w:r>
          </w:p>
          <w:p w:rsidR="00FC1E21" w:rsidRDefault="00944329" w:rsidP="00FC1E21">
            <w:pPr>
              <w:pStyle w:val="bulletedlistnospace"/>
              <w:ind w:left="0" w:firstLine="0"/>
            </w:pPr>
            <w:r>
              <w:t>Performed bank reconciliations and data entry</w:t>
            </w:r>
          </w:p>
          <w:p w:rsidR="00FC1E21" w:rsidRDefault="00944329" w:rsidP="00FC1E21">
            <w:pPr>
              <w:pStyle w:val="bulletedlistnospace"/>
            </w:pPr>
            <w:r>
              <w:t>Posted entries and payables through QuickBooks</w:t>
            </w:r>
          </w:p>
          <w:p w:rsidR="00944329" w:rsidRDefault="00904FD2" w:rsidP="00944329">
            <w:pPr>
              <w:pStyle w:val="bulletedlistnospace"/>
            </w:pPr>
            <w:r>
              <w:t xml:space="preserve">Finished tasks, clerical duties and projects </w:t>
            </w:r>
            <w:r w:rsidR="00944329">
              <w:t>in a timely and professional manner</w:t>
            </w:r>
          </w:p>
          <w:p w:rsidR="00944329" w:rsidRDefault="00944329" w:rsidP="004F3CA6">
            <w:pPr>
              <w:pStyle w:val="bulletedlistnospace"/>
              <w:numPr>
                <w:ilvl w:val="0"/>
                <w:numId w:val="0"/>
              </w:numPr>
              <w:ind w:left="288"/>
            </w:pPr>
            <w:r w:rsidRPr="00944329">
              <w:rPr>
                <w:b/>
              </w:rPr>
              <w:t>Financial Analys</w:t>
            </w:r>
            <w:r w:rsidR="006B3C66">
              <w:rPr>
                <w:b/>
              </w:rPr>
              <w:t>t</w:t>
            </w:r>
            <w:r>
              <w:t xml:space="preserve">                                                                  </w:t>
            </w:r>
            <w:r w:rsidR="004F3CA6">
              <w:t xml:space="preserve">          </w:t>
            </w:r>
            <w:r>
              <w:t>July 201</w:t>
            </w:r>
            <w:r w:rsidR="004F3CA6">
              <w:t>1</w:t>
            </w:r>
            <w:r>
              <w:t>- Sept. 201</w:t>
            </w:r>
            <w:r w:rsidR="00B365B7">
              <w:t>1</w:t>
            </w:r>
          </w:p>
          <w:p w:rsidR="004F3CA6" w:rsidRDefault="004F3CA6" w:rsidP="004F3CA6">
            <w:pPr>
              <w:pStyle w:val="bulletedlistnospace"/>
              <w:numPr>
                <w:ilvl w:val="0"/>
                <w:numId w:val="0"/>
              </w:numPr>
              <w:ind w:left="288"/>
            </w:pPr>
            <w:r>
              <w:rPr>
                <w:rStyle w:val="LocationCharChar"/>
              </w:rPr>
              <w:t>U.B.S. Financial Services Inc, Portland, Or</w:t>
            </w:r>
          </w:p>
          <w:p w:rsidR="004F3CA6" w:rsidRDefault="002100F9" w:rsidP="004F3CA6">
            <w:pPr>
              <w:pStyle w:val="bulletedlistnospace"/>
              <w:ind w:left="0" w:firstLine="0"/>
            </w:pPr>
            <w:r>
              <w:t>Researched and analyzed risks regarding certain financial instruments</w:t>
            </w:r>
          </w:p>
          <w:p w:rsidR="004F3CA6" w:rsidRDefault="002100F9" w:rsidP="004F3CA6">
            <w:pPr>
              <w:pStyle w:val="bulletedlistnospace"/>
            </w:pPr>
            <w:r>
              <w:t>Developed spreadsheets tracking and documenting financial instruments</w:t>
            </w:r>
          </w:p>
          <w:p w:rsidR="004F3CA6" w:rsidRDefault="002100F9" w:rsidP="004F3CA6">
            <w:pPr>
              <w:pStyle w:val="bulletedlistnospace"/>
            </w:pPr>
            <w:r>
              <w:t>Worked in a team driven environment</w:t>
            </w:r>
          </w:p>
          <w:p w:rsidR="004F3CA6" w:rsidRDefault="002100F9" w:rsidP="004F3CA6">
            <w:pPr>
              <w:pStyle w:val="bulletedlistnospace"/>
            </w:pPr>
            <w:r>
              <w:t>Created financial portfolios reports for clients, potential clients and managers</w:t>
            </w:r>
          </w:p>
          <w:p w:rsidR="002100F9" w:rsidRDefault="002100F9" w:rsidP="002100F9">
            <w:pPr>
              <w:pStyle w:val="bulletedlistnospace"/>
            </w:pPr>
            <w:r>
              <w:t>Helped manage stock portfolios</w:t>
            </w:r>
          </w:p>
          <w:p w:rsidR="002100F9" w:rsidRDefault="002100F9" w:rsidP="002100F9">
            <w:pPr>
              <w:pStyle w:val="bulletedlistnospace"/>
              <w:numPr>
                <w:ilvl w:val="0"/>
                <w:numId w:val="0"/>
              </w:numPr>
              <w:ind w:left="288"/>
            </w:pPr>
            <w:r>
              <w:rPr>
                <w:b/>
              </w:rPr>
              <w:t>Tax Preparer</w:t>
            </w:r>
            <w:r>
              <w:t xml:space="preserve">                                                                                 </w:t>
            </w:r>
            <w:r w:rsidR="00EC75D7">
              <w:t xml:space="preserve"> </w:t>
            </w:r>
            <w:r>
              <w:t>Dec. 2009- March 2010</w:t>
            </w:r>
          </w:p>
          <w:p w:rsidR="002100F9" w:rsidRDefault="002100F9" w:rsidP="002100F9">
            <w:pPr>
              <w:pStyle w:val="bulletedlistnospace"/>
              <w:numPr>
                <w:ilvl w:val="0"/>
                <w:numId w:val="0"/>
              </w:numPr>
              <w:ind w:left="288"/>
            </w:pPr>
            <w:r>
              <w:rPr>
                <w:rStyle w:val="LocationCharChar"/>
              </w:rPr>
              <w:t>Cash Oregon, Portland, Or</w:t>
            </w:r>
          </w:p>
          <w:p w:rsidR="002100F9" w:rsidRDefault="002100F9" w:rsidP="002100F9">
            <w:pPr>
              <w:pStyle w:val="bulletedlistnospace"/>
              <w:ind w:left="0" w:firstLine="0"/>
            </w:pPr>
            <w:r>
              <w:t>Assisted clients in completing and filing their state and federal tax returns</w:t>
            </w:r>
          </w:p>
          <w:p w:rsidR="002100F9" w:rsidRDefault="002100F9" w:rsidP="002100F9">
            <w:pPr>
              <w:pStyle w:val="bulletedlistnospace"/>
            </w:pPr>
            <w:r>
              <w:t>Worked in a professional manner to ensure the integrity of the tax returns</w:t>
            </w:r>
          </w:p>
          <w:p w:rsidR="002100F9" w:rsidRDefault="002100F9" w:rsidP="002100F9">
            <w:pPr>
              <w:pStyle w:val="bulletedlistnospace"/>
            </w:pPr>
            <w:r>
              <w:t>Managed people, met deadlines and performed tasks in a timely manner</w:t>
            </w:r>
          </w:p>
          <w:p w:rsidR="002100F9" w:rsidRDefault="002100F9" w:rsidP="002100F9">
            <w:pPr>
              <w:pStyle w:val="bulletedlistnospace"/>
              <w:numPr>
                <w:ilvl w:val="0"/>
                <w:numId w:val="0"/>
              </w:numPr>
              <w:ind w:left="288" w:hanging="288"/>
            </w:pPr>
          </w:p>
          <w:p w:rsidR="004F3CA6" w:rsidRPr="001B3669" w:rsidRDefault="004F3CA6" w:rsidP="004F3CA6">
            <w:pPr>
              <w:pStyle w:val="bulletedlistnospace"/>
              <w:numPr>
                <w:ilvl w:val="0"/>
                <w:numId w:val="0"/>
              </w:numPr>
              <w:ind w:left="1008"/>
            </w:pPr>
          </w:p>
        </w:tc>
      </w:tr>
      <w:tr w:rsidR="006856F5" w:rsidRPr="001B3669">
        <w:trPr>
          <w:jc w:val="center"/>
        </w:trPr>
        <w:tc>
          <w:tcPr>
            <w:tcW w:w="8928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6856F5" w:rsidRPr="00E5187E" w:rsidRDefault="00202BA7" w:rsidP="00E5187E">
            <w:pPr>
              <w:pStyle w:val="Heading1"/>
            </w:pPr>
            <w:r>
              <w:t>I</w:t>
            </w:r>
            <w:r w:rsidR="003104B9">
              <w:t>nterests</w:t>
            </w:r>
          </w:p>
        </w:tc>
      </w:tr>
      <w:tr w:rsidR="00E5187E" w:rsidRPr="001B3669" w:rsidTr="00794F79">
        <w:trPr>
          <w:trHeight w:val="75"/>
          <w:jc w:val="center"/>
        </w:trPr>
        <w:tc>
          <w:tcPr>
            <w:tcW w:w="453" w:type="dxa"/>
            <w:tcBorders>
              <w:top w:val="single" w:sz="4" w:space="0" w:color="999999"/>
              <w:bottom w:val="single" w:sz="4" w:space="0" w:color="999999"/>
            </w:tcBorders>
          </w:tcPr>
          <w:p w:rsidR="00E5187E" w:rsidRPr="001B3669" w:rsidRDefault="00E5187E" w:rsidP="00901981"/>
        </w:tc>
        <w:tc>
          <w:tcPr>
            <w:tcW w:w="8475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p w:rsidR="00E5187E" w:rsidRDefault="00CE4AD1" w:rsidP="003104B9">
            <w:pPr>
              <w:pStyle w:val="bodytext"/>
            </w:pPr>
            <w:r>
              <w:t>Self Improvement</w:t>
            </w:r>
            <w:r w:rsidR="004D4BA9">
              <w:t xml:space="preserve">, </w:t>
            </w:r>
            <w:r w:rsidR="00EC75D7">
              <w:t>Meditation</w:t>
            </w:r>
            <w:r w:rsidR="004F3CA6">
              <w:t xml:space="preserve">, Reading, </w:t>
            </w:r>
            <w:r w:rsidR="00EC75D7">
              <w:t>Language</w:t>
            </w:r>
            <w:r w:rsidR="004F3CA6">
              <w:t xml:space="preserve"> and Weight-</w:t>
            </w:r>
            <w:r w:rsidR="008C7151">
              <w:t>L</w:t>
            </w:r>
            <w:r w:rsidR="004F3CA6">
              <w:t>ifting</w:t>
            </w:r>
          </w:p>
          <w:p w:rsidR="003104B9" w:rsidRPr="001B3669" w:rsidRDefault="003104B9" w:rsidP="003104B9"/>
        </w:tc>
      </w:tr>
    </w:tbl>
    <w:p w:rsidR="00914612" w:rsidRPr="001B3669" w:rsidRDefault="00914612" w:rsidP="003104B9">
      <w:pPr>
        <w:pStyle w:val="copyright"/>
      </w:pPr>
    </w:p>
    <w:sectPr w:rsidR="00914612" w:rsidRPr="001B3669" w:rsidSect="003104B9">
      <w:pgSz w:w="12240" w:h="15840" w:code="1"/>
      <w:pgMar w:top="1440" w:right="720" w:bottom="9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2A4D"/>
    <w:multiLevelType w:val="hybridMultilevel"/>
    <w:tmpl w:val="F6A258C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">
    <w:nsid w:val="19D10EC7"/>
    <w:multiLevelType w:val="hybridMultilevel"/>
    <w:tmpl w:val="56BA81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">
    <w:nsid w:val="23617A06"/>
    <w:multiLevelType w:val="hybridMultilevel"/>
    <w:tmpl w:val="EFC6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E39BC"/>
    <w:multiLevelType w:val="hybridMultilevel"/>
    <w:tmpl w:val="5154829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4238201C"/>
    <w:multiLevelType w:val="hybridMultilevel"/>
    <w:tmpl w:val="2B804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6E0909"/>
    <w:multiLevelType w:val="hybridMultilevel"/>
    <w:tmpl w:val="8C3AF3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6E4D44C4"/>
    <w:multiLevelType w:val="hybridMultilevel"/>
    <w:tmpl w:val="490CA804"/>
    <w:lvl w:ilvl="0" w:tplc="52A29C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D83B75"/>
    <w:multiLevelType w:val="hybridMultilevel"/>
    <w:tmpl w:val="4D2A98E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7AE44178"/>
    <w:multiLevelType w:val="hybridMultilevel"/>
    <w:tmpl w:val="A14EB0F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3">
    <w:nsid w:val="7CB864DA"/>
    <w:multiLevelType w:val="hybridMultilevel"/>
    <w:tmpl w:val="7DC6B03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12"/>
  </w:num>
  <w:num w:numId="9">
    <w:abstractNumId w:val="0"/>
  </w:num>
  <w:num w:numId="10">
    <w:abstractNumId w:val="1"/>
  </w:num>
  <w:num w:numId="11">
    <w:abstractNumId w:val="13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20"/>
  <w:doNotHyphenateCaps/>
  <w:characterSpacingControl w:val="doNotCompress"/>
  <w:compat/>
  <w:rsids>
    <w:rsidRoot w:val="00794F79"/>
    <w:rsid w:val="00022F36"/>
    <w:rsid w:val="000366A9"/>
    <w:rsid w:val="000660F0"/>
    <w:rsid w:val="000700B0"/>
    <w:rsid w:val="00095CAF"/>
    <w:rsid w:val="00096056"/>
    <w:rsid w:val="000C7157"/>
    <w:rsid w:val="000D02F6"/>
    <w:rsid w:val="000E0A9E"/>
    <w:rsid w:val="000F0E82"/>
    <w:rsid w:val="00144A43"/>
    <w:rsid w:val="00166C35"/>
    <w:rsid w:val="00172286"/>
    <w:rsid w:val="001B3669"/>
    <w:rsid w:val="001F34C1"/>
    <w:rsid w:val="00201480"/>
    <w:rsid w:val="00201A0B"/>
    <w:rsid w:val="00202BA7"/>
    <w:rsid w:val="00204159"/>
    <w:rsid w:val="002100F9"/>
    <w:rsid w:val="00224D8E"/>
    <w:rsid w:val="0022548D"/>
    <w:rsid w:val="002330B5"/>
    <w:rsid w:val="002469D9"/>
    <w:rsid w:val="00253BE2"/>
    <w:rsid w:val="002912F5"/>
    <w:rsid w:val="002A70B5"/>
    <w:rsid w:val="002B0C3F"/>
    <w:rsid w:val="002D0193"/>
    <w:rsid w:val="002D6D8D"/>
    <w:rsid w:val="002E2E97"/>
    <w:rsid w:val="002F4B2D"/>
    <w:rsid w:val="003104B9"/>
    <w:rsid w:val="003107B8"/>
    <w:rsid w:val="003628E1"/>
    <w:rsid w:val="003758D5"/>
    <w:rsid w:val="00391886"/>
    <w:rsid w:val="003A02AA"/>
    <w:rsid w:val="003C5A33"/>
    <w:rsid w:val="003E53D9"/>
    <w:rsid w:val="00411AAB"/>
    <w:rsid w:val="00434471"/>
    <w:rsid w:val="004D4BA9"/>
    <w:rsid w:val="004E538B"/>
    <w:rsid w:val="004E6975"/>
    <w:rsid w:val="004E7771"/>
    <w:rsid w:val="004F3CA6"/>
    <w:rsid w:val="005123FE"/>
    <w:rsid w:val="0052421B"/>
    <w:rsid w:val="0055458F"/>
    <w:rsid w:val="005757E1"/>
    <w:rsid w:val="00581E37"/>
    <w:rsid w:val="005B4A09"/>
    <w:rsid w:val="005E2322"/>
    <w:rsid w:val="005F5702"/>
    <w:rsid w:val="00612C78"/>
    <w:rsid w:val="00627DC1"/>
    <w:rsid w:val="006510F3"/>
    <w:rsid w:val="00655BC0"/>
    <w:rsid w:val="00655C35"/>
    <w:rsid w:val="006774F9"/>
    <w:rsid w:val="006856F5"/>
    <w:rsid w:val="00691A70"/>
    <w:rsid w:val="00696517"/>
    <w:rsid w:val="006B2EF6"/>
    <w:rsid w:val="006B3C66"/>
    <w:rsid w:val="006B4825"/>
    <w:rsid w:val="006E4560"/>
    <w:rsid w:val="00706E5F"/>
    <w:rsid w:val="00743861"/>
    <w:rsid w:val="00747066"/>
    <w:rsid w:val="00775BBE"/>
    <w:rsid w:val="00794F79"/>
    <w:rsid w:val="007C491C"/>
    <w:rsid w:val="007D1A85"/>
    <w:rsid w:val="007D6E91"/>
    <w:rsid w:val="007D775A"/>
    <w:rsid w:val="007E5B72"/>
    <w:rsid w:val="008003FF"/>
    <w:rsid w:val="0080127E"/>
    <w:rsid w:val="00816E16"/>
    <w:rsid w:val="008668DB"/>
    <w:rsid w:val="00897CA3"/>
    <w:rsid w:val="008A55E4"/>
    <w:rsid w:val="008B02A9"/>
    <w:rsid w:val="008C48B1"/>
    <w:rsid w:val="008C7151"/>
    <w:rsid w:val="008D6A89"/>
    <w:rsid w:val="008E37B2"/>
    <w:rsid w:val="008F611C"/>
    <w:rsid w:val="00901981"/>
    <w:rsid w:val="00904FD2"/>
    <w:rsid w:val="00914612"/>
    <w:rsid w:val="00940D01"/>
    <w:rsid w:val="00944329"/>
    <w:rsid w:val="00960330"/>
    <w:rsid w:val="00965CDB"/>
    <w:rsid w:val="00965E7D"/>
    <w:rsid w:val="009A0E21"/>
    <w:rsid w:val="009B7073"/>
    <w:rsid w:val="009C26BA"/>
    <w:rsid w:val="00A409C4"/>
    <w:rsid w:val="00A55495"/>
    <w:rsid w:val="00A60A63"/>
    <w:rsid w:val="00A77AB4"/>
    <w:rsid w:val="00AA0630"/>
    <w:rsid w:val="00AA2297"/>
    <w:rsid w:val="00AA4A85"/>
    <w:rsid w:val="00AD6561"/>
    <w:rsid w:val="00AE1A8A"/>
    <w:rsid w:val="00AF2D49"/>
    <w:rsid w:val="00B35324"/>
    <w:rsid w:val="00B3639E"/>
    <w:rsid w:val="00B365B7"/>
    <w:rsid w:val="00B368C7"/>
    <w:rsid w:val="00B562EF"/>
    <w:rsid w:val="00B63D68"/>
    <w:rsid w:val="00B846A6"/>
    <w:rsid w:val="00B97856"/>
    <w:rsid w:val="00BB7405"/>
    <w:rsid w:val="00BD09EA"/>
    <w:rsid w:val="00BF243F"/>
    <w:rsid w:val="00C22998"/>
    <w:rsid w:val="00C260E0"/>
    <w:rsid w:val="00C34A2D"/>
    <w:rsid w:val="00C35F41"/>
    <w:rsid w:val="00C46832"/>
    <w:rsid w:val="00C77B7F"/>
    <w:rsid w:val="00C837DB"/>
    <w:rsid w:val="00C90DE0"/>
    <w:rsid w:val="00C9684E"/>
    <w:rsid w:val="00CB2C5E"/>
    <w:rsid w:val="00CD133A"/>
    <w:rsid w:val="00CE4AD1"/>
    <w:rsid w:val="00CF01F0"/>
    <w:rsid w:val="00CF671B"/>
    <w:rsid w:val="00D04927"/>
    <w:rsid w:val="00D32DA1"/>
    <w:rsid w:val="00D64411"/>
    <w:rsid w:val="00D819E8"/>
    <w:rsid w:val="00DB3119"/>
    <w:rsid w:val="00DC3750"/>
    <w:rsid w:val="00DF59D6"/>
    <w:rsid w:val="00E01682"/>
    <w:rsid w:val="00E2482E"/>
    <w:rsid w:val="00E50777"/>
    <w:rsid w:val="00E5187E"/>
    <w:rsid w:val="00E86B0E"/>
    <w:rsid w:val="00EA38AB"/>
    <w:rsid w:val="00EC648F"/>
    <w:rsid w:val="00EC75D7"/>
    <w:rsid w:val="00F06207"/>
    <w:rsid w:val="00F37CCC"/>
    <w:rsid w:val="00F45C3C"/>
    <w:rsid w:val="00F662C4"/>
    <w:rsid w:val="00F677CF"/>
    <w:rsid w:val="00FC1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DB3119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qFormat/>
    <w:rsid w:val="00DB3119"/>
    <w:pPr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3669"/>
    <w:rPr>
      <w:rFonts w:cs="Tahoma"/>
    </w:rPr>
  </w:style>
  <w:style w:type="paragraph" w:customStyle="1" w:styleId="Location">
    <w:name w:val="Location"/>
    <w:basedOn w:val="Normal"/>
    <w:link w:val="LocationCharChar"/>
    <w:rsid w:val="00B562EF"/>
    <w:rPr>
      <w:i/>
    </w:rPr>
  </w:style>
  <w:style w:type="character" w:customStyle="1" w:styleId="LocationCharChar">
    <w:name w:val="Location Char Char"/>
    <w:basedOn w:val="DefaultParagraphFont"/>
    <w:link w:val="Location"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">
    <w:name w:val="body text"/>
    <w:basedOn w:val="Normal"/>
    <w:rsid w:val="002A70B5"/>
    <w:pPr>
      <w:spacing w:before="40" w:after="8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e-mail">
    <w:name w:val="e-mail"/>
    <w:basedOn w:val="Normal"/>
    <w:rsid w:val="000700B0"/>
    <w:pPr>
      <w:spacing w:after="200"/>
    </w:pPr>
  </w:style>
  <w:style w:type="paragraph" w:customStyle="1" w:styleId="copyright">
    <w:name w:val="copyright"/>
    <w:basedOn w:val="Normal"/>
    <w:rsid w:val="00691A70"/>
    <w:pPr>
      <w:spacing w:before="480"/>
      <w:ind w:left="907"/>
    </w:pPr>
  </w:style>
  <w:style w:type="paragraph" w:customStyle="1" w:styleId="bulletedlistnospace">
    <w:name w:val="bulleted list no space"/>
    <w:basedOn w:val="bulletedlist"/>
    <w:rsid w:val="00FC1E21"/>
    <w:pPr>
      <w:spacing w:after="0"/>
    </w:pPr>
  </w:style>
  <w:style w:type="table" w:styleId="TableGrid">
    <w:name w:val="Table Grid"/>
    <w:basedOn w:val="TableNormal"/>
    <w:rsid w:val="00794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Accounts%20payable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Accounts payable resume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cp:lastPrinted>2012-12-04T04:18:00Z</cp:lastPrinted>
  <dcterms:created xsi:type="dcterms:W3CDTF">2013-01-03T18:35:00Z</dcterms:created>
  <dcterms:modified xsi:type="dcterms:W3CDTF">2013-01-03T18:35:00Z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TC063693971033</vt:lpwstr>
  </property>
</Properties>
</file>