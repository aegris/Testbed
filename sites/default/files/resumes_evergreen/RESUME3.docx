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7EC" w:rsidRDefault="009247EC" w:rsidP="00F832D5">
      <w:pPr>
        <w:pStyle w:val="ResumeSections"/>
        <w:ind w:left="-270"/>
      </w:pPr>
      <w:r>
        <w:t xml:space="preserve">Profile </w:t>
      </w:r>
      <w:r w:rsidR="00987546">
        <w:tab/>
      </w:r>
    </w:p>
    <w:p w:rsidR="002B22CB" w:rsidRDefault="002B22CB" w:rsidP="002B22CB">
      <w:pPr>
        <w:rPr>
          <w:color w:val="000000"/>
        </w:rPr>
      </w:pPr>
      <w:r>
        <w:rPr>
          <w:color w:val="000000"/>
        </w:rPr>
        <w:t>I am motivated, have excellent organizational skills, and possess unshakable integrity.   A collaborative team player, I am computer savvy, communicative and consistent, and excel in time management-skills—all of which have been indispensable throughout my work history.   I am also a solution-oriented thinker, logical and creative—useful, especially in problem solving scenarios.</w:t>
      </w:r>
    </w:p>
    <w:p w:rsidR="00F832D5" w:rsidRDefault="00F832D5" w:rsidP="00F832D5">
      <w:pPr>
        <w:pStyle w:val="ResumeSections"/>
        <w:ind w:left="-270"/>
        <w:rPr>
          <w:noProof/>
        </w:rPr>
      </w:pPr>
    </w:p>
    <w:p w:rsidR="009247EC" w:rsidRDefault="009247EC" w:rsidP="00F832D5">
      <w:pPr>
        <w:pStyle w:val="ResumeSections"/>
        <w:ind w:left="-270"/>
      </w:pPr>
      <w:r>
        <w:rPr>
          <w:noProof/>
        </w:rPr>
        <w:t>Skills Summary</w:t>
      </w:r>
      <w:r w:rsidR="00987546">
        <w:rPr>
          <w:noProof/>
        </w:rPr>
        <w:t xml:space="preserve"> </w:t>
      </w:r>
      <w:r w:rsidR="00987546">
        <w:rPr>
          <w:noProof/>
        </w:rPr>
        <w:tab/>
      </w:r>
    </w:p>
    <w:tbl>
      <w:tblPr>
        <w:tblW w:w="9090" w:type="dxa"/>
        <w:tblInd w:w="378" w:type="dxa"/>
        <w:tblLayout w:type="fixed"/>
        <w:tblLook w:val="0000"/>
      </w:tblPr>
      <w:tblGrid>
        <w:gridCol w:w="3240"/>
        <w:gridCol w:w="2700"/>
        <w:gridCol w:w="3150"/>
      </w:tblGrid>
      <w:tr w:rsidR="009247EC" w:rsidTr="00AB555D">
        <w:trPr>
          <w:trHeight w:val="882"/>
        </w:trPr>
        <w:tc>
          <w:tcPr>
            <w:tcW w:w="3240" w:type="dxa"/>
          </w:tcPr>
          <w:p w:rsidR="009247EC" w:rsidRPr="00442BDF" w:rsidRDefault="006D41A3" w:rsidP="00AF314D">
            <w:pPr>
              <w:numPr>
                <w:ilvl w:val="0"/>
                <w:numId w:val="3"/>
              </w:numPr>
              <w:ind w:left="342"/>
              <w:rPr>
                <w:sz w:val="21"/>
                <w:szCs w:val="21"/>
              </w:rPr>
            </w:pPr>
            <w:r w:rsidRPr="00442BDF">
              <w:rPr>
                <w:sz w:val="21"/>
                <w:szCs w:val="21"/>
              </w:rPr>
              <w:t>General Office Skills</w:t>
            </w:r>
          </w:p>
          <w:p w:rsidR="00DD56A4" w:rsidRPr="00442BDF" w:rsidRDefault="00DD56A4" w:rsidP="00AF314D">
            <w:pPr>
              <w:numPr>
                <w:ilvl w:val="0"/>
                <w:numId w:val="3"/>
              </w:numPr>
              <w:ind w:left="342"/>
              <w:rPr>
                <w:sz w:val="21"/>
                <w:szCs w:val="21"/>
              </w:rPr>
            </w:pPr>
            <w:r w:rsidRPr="00442BDF">
              <w:rPr>
                <w:sz w:val="21"/>
                <w:szCs w:val="21"/>
              </w:rPr>
              <w:t>Librarian</w:t>
            </w:r>
          </w:p>
          <w:p w:rsidR="009247EC" w:rsidRPr="00442BDF" w:rsidRDefault="006D41A3" w:rsidP="00AF314D">
            <w:pPr>
              <w:numPr>
                <w:ilvl w:val="0"/>
                <w:numId w:val="3"/>
              </w:numPr>
              <w:ind w:left="342"/>
              <w:rPr>
                <w:sz w:val="21"/>
                <w:szCs w:val="21"/>
              </w:rPr>
            </w:pPr>
            <w:r w:rsidRPr="00442BDF">
              <w:rPr>
                <w:sz w:val="21"/>
                <w:szCs w:val="21"/>
              </w:rPr>
              <w:t>Computer Savvy</w:t>
            </w:r>
          </w:p>
          <w:p w:rsidR="009247EC" w:rsidRPr="00442BDF" w:rsidRDefault="006D41A3" w:rsidP="00AF314D">
            <w:pPr>
              <w:numPr>
                <w:ilvl w:val="0"/>
                <w:numId w:val="3"/>
              </w:numPr>
              <w:ind w:left="342"/>
              <w:rPr>
                <w:sz w:val="21"/>
                <w:szCs w:val="21"/>
              </w:rPr>
            </w:pPr>
            <w:r w:rsidRPr="00442BDF">
              <w:rPr>
                <w:sz w:val="21"/>
                <w:szCs w:val="21"/>
              </w:rPr>
              <w:t xml:space="preserve">Front-Office </w:t>
            </w:r>
            <w:r w:rsidR="00C72493" w:rsidRPr="00442BDF">
              <w:rPr>
                <w:sz w:val="21"/>
                <w:szCs w:val="21"/>
              </w:rPr>
              <w:t>Operations</w:t>
            </w:r>
          </w:p>
          <w:p w:rsidR="00644722" w:rsidRPr="00F832D5" w:rsidRDefault="00C31B25" w:rsidP="00DD56A4">
            <w:pPr>
              <w:numPr>
                <w:ilvl w:val="0"/>
                <w:numId w:val="3"/>
              </w:numPr>
              <w:ind w:left="34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Typing Speed-60+wpm</w:t>
            </w:r>
          </w:p>
        </w:tc>
        <w:tc>
          <w:tcPr>
            <w:tcW w:w="2700" w:type="dxa"/>
          </w:tcPr>
          <w:p w:rsidR="00DD56A4" w:rsidRDefault="00DD56A4" w:rsidP="00AF314D">
            <w:pPr>
              <w:numPr>
                <w:ilvl w:val="0"/>
                <w:numId w:val="3"/>
              </w:numPr>
              <w:ind w:left="342"/>
              <w:rPr>
                <w:sz w:val="21"/>
                <w:szCs w:val="21"/>
              </w:rPr>
            </w:pPr>
            <w:r w:rsidRPr="00442BDF">
              <w:rPr>
                <w:sz w:val="21"/>
                <w:szCs w:val="21"/>
              </w:rPr>
              <w:t xml:space="preserve">Personal Assistant </w:t>
            </w:r>
          </w:p>
          <w:p w:rsidR="00DD56A4" w:rsidRDefault="00DD56A4" w:rsidP="00AF314D">
            <w:pPr>
              <w:numPr>
                <w:ilvl w:val="0"/>
                <w:numId w:val="3"/>
              </w:numPr>
              <w:ind w:left="342"/>
              <w:rPr>
                <w:sz w:val="21"/>
                <w:szCs w:val="21"/>
              </w:rPr>
            </w:pPr>
            <w:r w:rsidRPr="00442BDF">
              <w:rPr>
                <w:sz w:val="21"/>
                <w:szCs w:val="21"/>
              </w:rPr>
              <w:t xml:space="preserve">Data Entry </w:t>
            </w:r>
          </w:p>
          <w:p w:rsidR="00DD56A4" w:rsidRPr="00442BDF" w:rsidRDefault="00DD56A4" w:rsidP="00AF314D">
            <w:pPr>
              <w:numPr>
                <w:ilvl w:val="0"/>
                <w:numId w:val="3"/>
              </w:numPr>
              <w:ind w:left="342"/>
              <w:rPr>
                <w:sz w:val="21"/>
                <w:szCs w:val="21"/>
              </w:rPr>
            </w:pPr>
            <w:r w:rsidRPr="00442BDF">
              <w:rPr>
                <w:sz w:val="21"/>
                <w:szCs w:val="21"/>
              </w:rPr>
              <w:t>Help Desk</w:t>
            </w:r>
          </w:p>
          <w:p w:rsidR="00DD56A4" w:rsidRPr="00442BDF" w:rsidRDefault="00DD56A4" w:rsidP="00AF314D">
            <w:pPr>
              <w:numPr>
                <w:ilvl w:val="0"/>
                <w:numId w:val="3"/>
              </w:numPr>
              <w:ind w:left="342"/>
              <w:rPr>
                <w:sz w:val="21"/>
                <w:szCs w:val="21"/>
              </w:rPr>
            </w:pPr>
            <w:r w:rsidRPr="00442BDF">
              <w:rPr>
                <w:sz w:val="21"/>
                <w:szCs w:val="21"/>
              </w:rPr>
              <w:t>Cashier</w:t>
            </w:r>
          </w:p>
          <w:p w:rsidR="00644722" w:rsidRPr="00F832D5" w:rsidRDefault="00DD56A4" w:rsidP="00F832D5">
            <w:pPr>
              <w:numPr>
                <w:ilvl w:val="0"/>
                <w:numId w:val="3"/>
              </w:numPr>
              <w:ind w:left="342"/>
              <w:rPr>
                <w:sz w:val="21"/>
                <w:szCs w:val="21"/>
              </w:rPr>
            </w:pPr>
            <w:r w:rsidRPr="00442BDF">
              <w:rPr>
                <w:sz w:val="21"/>
                <w:szCs w:val="21"/>
              </w:rPr>
              <w:t>Child</w:t>
            </w:r>
            <w:r w:rsidR="00C72493">
              <w:rPr>
                <w:sz w:val="21"/>
                <w:szCs w:val="21"/>
              </w:rPr>
              <w:t xml:space="preserve"> </w:t>
            </w:r>
            <w:r w:rsidRPr="00442BDF">
              <w:rPr>
                <w:sz w:val="21"/>
                <w:szCs w:val="21"/>
              </w:rPr>
              <w:t xml:space="preserve">Care/Adult Care </w:t>
            </w:r>
          </w:p>
        </w:tc>
        <w:tc>
          <w:tcPr>
            <w:tcW w:w="3150" w:type="dxa"/>
          </w:tcPr>
          <w:p w:rsidR="00DD56A4" w:rsidRPr="00DD56A4" w:rsidRDefault="00DD56A4" w:rsidP="00AF314D">
            <w:pPr>
              <w:numPr>
                <w:ilvl w:val="0"/>
                <w:numId w:val="3"/>
              </w:numPr>
              <w:ind w:left="342"/>
              <w:rPr>
                <w:sz w:val="21"/>
                <w:szCs w:val="21"/>
              </w:rPr>
            </w:pPr>
            <w:r w:rsidRPr="00442BDF">
              <w:rPr>
                <w:sz w:val="21"/>
                <w:szCs w:val="21"/>
              </w:rPr>
              <w:t>After School Teacher</w:t>
            </w:r>
          </w:p>
          <w:p w:rsidR="00DD56A4" w:rsidRPr="00DD56A4" w:rsidRDefault="00DD56A4" w:rsidP="00AF314D">
            <w:pPr>
              <w:numPr>
                <w:ilvl w:val="0"/>
                <w:numId w:val="3"/>
              </w:numPr>
              <w:ind w:left="342"/>
              <w:rPr>
                <w:sz w:val="21"/>
                <w:szCs w:val="21"/>
              </w:rPr>
            </w:pPr>
            <w:r w:rsidRPr="00442BDF">
              <w:rPr>
                <w:sz w:val="21"/>
                <w:szCs w:val="21"/>
              </w:rPr>
              <w:t>Customer Service</w:t>
            </w:r>
          </w:p>
          <w:p w:rsidR="00DD56A4" w:rsidRPr="00442BDF" w:rsidRDefault="00DD56A4" w:rsidP="00AF314D">
            <w:pPr>
              <w:numPr>
                <w:ilvl w:val="0"/>
                <w:numId w:val="3"/>
              </w:numPr>
              <w:ind w:left="342"/>
              <w:rPr>
                <w:sz w:val="21"/>
                <w:szCs w:val="21"/>
              </w:rPr>
            </w:pPr>
            <w:r w:rsidRPr="00442BDF">
              <w:rPr>
                <w:sz w:val="21"/>
                <w:szCs w:val="21"/>
              </w:rPr>
              <w:t>Bookkeeping</w:t>
            </w:r>
          </w:p>
          <w:p w:rsidR="00DD56A4" w:rsidRPr="00442BDF" w:rsidRDefault="00DD56A4" w:rsidP="00AF314D">
            <w:pPr>
              <w:numPr>
                <w:ilvl w:val="0"/>
                <w:numId w:val="3"/>
              </w:numPr>
              <w:ind w:left="342"/>
              <w:rPr>
                <w:sz w:val="21"/>
                <w:szCs w:val="21"/>
              </w:rPr>
            </w:pPr>
            <w:r w:rsidRPr="00442BDF">
              <w:rPr>
                <w:sz w:val="21"/>
                <w:szCs w:val="21"/>
              </w:rPr>
              <w:t>Sales/Retail</w:t>
            </w:r>
          </w:p>
          <w:p w:rsidR="004F1287" w:rsidRDefault="00DD56A4" w:rsidP="00F832D5">
            <w:pPr>
              <w:numPr>
                <w:ilvl w:val="0"/>
                <w:numId w:val="3"/>
              </w:numPr>
              <w:ind w:left="342"/>
              <w:rPr>
                <w:sz w:val="21"/>
                <w:szCs w:val="21"/>
              </w:rPr>
            </w:pPr>
            <w:r w:rsidRPr="00442BDF">
              <w:rPr>
                <w:sz w:val="21"/>
                <w:szCs w:val="21"/>
              </w:rPr>
              <w:t>Scheduling</w:t>
            </w:r>
          </w:p>
          <w:p w:rsidR="00F832D5" w:rsidRPr="00F832D5" w:rsidRDefault="00F832D5" w:rsidP="00F832D5">
            <w:pPr>
              <w:rPr>
                <w:sz w:val="21"/>
                <w:szCs w:val="21"/>
              </w:rPr>
            </w:pPr>
          </w:p>
        </w:tc>
      </w:tr>
    </w:tbl>
    <w:p w:rsidR="00335E97" w:rsidRPr="00262836" w:rsidRDefault="009247EC" w:rsidP="00F832D5">
      <w:pPr>
        <w:pStyle w:val="ResumeSections"/>
        <w:ind w:left="-270"/>
      </w:pPr>
      <w:r>
        <w:t>Employment History</w:t>
      </w:r>
      <w:r w:rsidR="00987546">
        <w:t xml:space="preserve"> </w:t>
      </w:r>
      <w:r w:rsidR="00987546">
        <w:tab/>
      </w:r>
    </w:p>
    <w:p w:rsidR="00EE1944" w:rsidRDefault="001E373C" w:rsidP="00EE1944">
      <w:pPr>
        <w:pStyle w:val="ListParagraph"/>
        <w:spacing w:after="0"/>
        <w:ind w:left="0"/>
      </w:pPr>
      <w:r>
        <w:t>CITY OF HILLSBORO/ HP&amp;R –Hillsboro, OR</w:t>
      </w:r>
      <w:r w:rsidR="00EE1944" w:rsidRPr="00EE1944">
        <w:t xml:space="preserve"> </w:t>
      </w:r>
      <w:r w:rsidR="00EE1944">
        <w:t xml:space="preserve">                </w:t>
      </w:r>
      <w:r w:rsidR="00951A29">
        <w:t xml:space="preserve"> </w:t>
      </w:r>
    </w:p>
    <w:p w:rsidR="001E373C" w:rsidRPr="00C472A5" w:rsidRDefault="00EE1944" w:rsidP="00EE1944">
      <w:pPr>
        <w:pStyle w:val="ListParagraph"/>
        <w:spacing w:after="0"/>
        <w:ind w:left="0"/>
        <w:rPr>
          <w:sz w:val="20"/>
        </w:rPr>
      </w:pPr>
      <w:r w:rsidRPr="00C472A5">
        <w:rPr>
          <w:sz w:val="20"/>
        </w:rPr>
        <w:t xml:space="preserve">Site Coordinator, 10/2010 to 6/2011    </w:t>
      </w:r>
      <w:r w:rsidRPr="00C472A5">
        <w:rPr>
          <w:sz w:val="20"/>
        </w:rPr>
        <w:tab/>
      </w:r>
    </w:p>
    <w:p w:rsidR="001E373C" w:rsidRDefault="00EE1944" w:rsidP="00EE1944">
      <w:r w:rsidRPr="00EE1944">
        <w:rPr>
          <w:b/>
        </w:rPr>
        <w:t>Duties</w:t>
      </w:r>
      <w:r>
        <w:t xml:space="preserve">: </w:t>
      </w:r>
      <w:r w:rsidR="00951A29">
        <w:t>provided</w:t>
      </w:r>
      <w:r w:rsidRPr="00EE1944">
        <w:t xml:space="preserve"> and </w:t>
      </w:r>
      <w:r w:rsidR="00951A29" w:rsidRPr="00EE1944">
        <w:t>desig</w:t>
      </w:r>
      <w:r w:rsidR="00951A29">
        <w:t xml:space="preserve">ned after school activities </w:t>
      </w:r>
      <w:r w:rsidRPr="00EE1944">
        <w:t>for school-aged children, diffused conflicts, help</w:t>
      </w:r>
      <w:r w:rsidR="00951A29">
        <w:t>ed</w:t>
      </w:r>
      <w:r w:rsidRPr="00EE1944">
        <w:t xml:space="preserve"> with homework, encouraged critical thinking, </w:t>
      </w:r>
      <w:r w:rsidR="00951A29">
        <w:t>and solved problems</w:t>
      </w:r>
    </w:p>
    <w:p w:rsidR="00C472A5" w:rsidRDefault="00C472A5" w:rsidP="00EE1944"/>
    <w:p w:rsidR="00C472A5" w:rsidRDefault="00C472A5" w:rsidP="00EE1944">
      <w:r>
        <w:t>CHAMPIONS–Beaverton, OR</w:t>
      </w:r>
      <w:r w:rsidRPr="00C472A5">
        <w:t xml:space="preserve"> </w:t>
      </w:r>
    </w:p>
    <w:p w:rsidR="00EE1944" w:rsidRDefault="00C472A5" w:rsidP="00EE1944">
      <w:r w:rsidRPr="00C472A5">
        <w:t>Site Teacher/Director, 6/2006-10/2010</w:t>
      </w:r>
    </w:p>
    <w:p w:rsidR="00C472A5" w:rsidRDefault="00C472A5" w:rsidP="00EE1944">
      <w:r w:rsidRPr="00EE1944">
        <w:rPr>
          <w:b/>
        </w:rPr>
        <w:t>Duties</w:t>
      </w:r>
      <w:r>
        <w:t>: provided</w:t>
      </w:r>
      <w:r w:rsidRPr="00EE1944">
        <w:t xml:space="preserve"> and desig</w:t>
      </w:r>
      <w:r>
        <w:t xml:space="preserve">ned after school activities </w:t>
      </w:r>
      <w:r w:rsidRPr="00EE1944">
        <w:t>for school-aged children, diffused conflicts, help</w:t>
      </w:r>
      <w:r>
        <w:t>ed</w:t>
      </w:r>
      <w:r w:rsidRPr="00EE1944">
        <w:t xml:space="preserve"> with homework, encouraged critical thinking, </w:t>
      </w:r>
      <w:r>
        <w:t>and solved problems</w:t>
      </w:r>
    </w:p>
    <w:p w:rsidR="00C472A5" w:rsidRDefault="00C472A5" w:rsidP="00EE1944"/>
    <w:p w:rsidR="001E373C" w:rsidRDefault="001E373C" w:rsidP="00EE1944">
      <w:r>
        <w:t>ALTERNATIVE SERVICES INC.–Portland, OR</w:t>
      </w:r>
    </w:p>
    <w:p w:rsidR="001E373C" w:rsidRDefault="001E373C" w:rsidP="00EE1944">
      <w:r>
        <w:t xml:space="preserve">Care taker, </w:t>
      </w:r>
      <w:r w:rsidR="002A3B0B">
        <w:t>6/</w:t>
      </w:r>
      <w:r>
        <w:t>2005-</w:t>
      </w:r>
      <w:r w:rsidR="002A3B0B">
        <w:t>6/</w:t>
      </w:r>
      <w:r>
        <w:t>2006</w:t>
      </w:r>
    </w:p>
    <w:p w:rsidR="007B753E" w:rsidRDefault="00EE1944" w:rsidP="002A3B0B">
      <w:r w:rsidRPr="00EE1944">
        <w:rPr>
          <w:b/>
        </w:rPr>
        <w:t>Duties:</w:t>
      </w:r>
      <w:r>
        <w:t xml:space="preserve">  </w:t>
      </w:r>
      <w:r w:rsidRPr="00EE1944">
        <w:t xml:space="preserve">Maintained a safe and nurturing environment for </w:t>
      </w:r>
      <w:r w:rsidR="002B22CB">
        <w:t>a</w:t>
      </w:r>
      <w:r w:rsidRPr="00EE1944">
        <w:t>utistic adol</w:t>
      </w:r>
      <w:r w:rsidR="00951A29">
        <w:t>escents and/or disabled adults</w:t>
      </w:r>
    </w:p>
    <w:p w:rsidR="00951A29" w:rsidRDefault="00951A29" w:rsidP="00951A29"/>
    <w:p w:rsidR="001E373C" w:rsidRDefault="001E373C" w:rsidP="00951A29">
      <w:r>
        <w:t>EMPLOYMENT RECRUTING AGENCIES–Portland, OR; Larkspur, CA; San Rafael, CA; Los Angeles, CA</w:t>
      </w:r>
    </w:p>
    <w:p w:rsidR="001E373C" w:rsidRDefault="001E373C" w:rsidP="00951A29">
      <w:r>
        <w:t xml:space="preserve">Temporary Employee, </w:t>
      </w:r>
      <w:r w:rsidR="002A3B0B">
        <w:t>11/</w:t>
      </w:r>
      <w:r>
        <w:t>2001-</w:t>
      </w:r>
      <w:r w:rsidR="002A3B0B">
        <w:t>6/</w:t>
      </w:r>
      <w:r>
        <w:t>2005</w:t>
      </w:r>
    </w:p>
    <w:p w:rsidR="00951A29" w:rsidRDefault="00951A29" w:rsidP="00951A29">
      <w:pPr>
        <w:rPr>
          <w:color w:val="000000"/>
        </w:rPr>
      </w:pPr>
      <w:r w:rsidRPr="00951A29">
        <w:rPr>
          <w:b/>
          <w:color w:val="000000"/>
        </w:rPr>
        <w:t>Duties</w:t>
      </w:r>
      <w:r w:rsidRPr="00951A29">
        <w:rPr>
          <w:color w:val="000000"/>
        </w:rPr>
        <w:t xml:space="preserve">: </w:t>
      </w:r>
      <w:r>
        <w:rPr>
          <w:color w:val="000000"/>
        </w:rPr>
        <w:t>clerical &amp; reception, personal assistant, and banking</w:t>
      </w:r>
    </w:p>
    <w:p w:rsidR="00951A29" w:rsidRPr="00951A29" w:rsidRDefault="00951A29" w:rsidP="00951A29">
      <w:pPr>
        <w:rPr>
          <w:color w:val="000000"/>
        </w:rPr>
      </w:pPr>
    </w:p>
    <w:p w:rsidR="00C472A5" w:rsidRDefault="00C472A5" w:rsidP="00C472A5">
      <w:r>
        <w:t>WHOLEFOODS MARKET–San Rafael, CA</w:t>
      </w:r>
    </w:p>
    <w:p w:rsidR="00C472A5" w:rsidRDefault="00C472A5" w:rsidP="00C472A5">
      <w:r>
        <w:t>Cashier/sub for other departments, 4/2001-11/2001</w:t>
      </w:r>
    </w:p>
    <w:p w:rsidR="00C472A5" w:rsidRDefault="00C472A5" w:rsidP="00C472A5">
      <w:r w:rsidRPr="00951A29">
        <w:rPr>
          <w:b/>
        </w:rPr>
        <w:t>Duties:</w:t>
      </w:r>
      <w:r>
        <w:t xml:space="preserve"> </w:t>
      </w:r>
      <w:r w:rsidRPr="00C472A5">
        <w:t xml:space="preserve">cashier, </w:t>
      </w:r>
      <w:r w:rsidR="002B22CB">
        <w:t>r</w:t>
      </w:r>
      <w:r w:rsidRPr="00C472A5">
        <w:t>estocking/</w:t>
      </w:r>
      <w:r w:rsidR="002B22CB">
        <w:t>p</w:t>
      </w:r>
      <w:r w:rsidRPr="00C472A5">
        <w:t>ricing/</w:t>
      </w:r>
      <w:r w:rsidR="002B22CB">
        <w:t>o</w:t>
      </w:r>
      <w:r w:rsidRPr="00C472A5">
        <w:t xml:space="preserve">rganizing shelves, pulling merchandise off shelves, </w:t>
      </w:r>
      <w:r w:rsidR="002B22CB">
        <w:t>b</w:t>
      </w:r>
      <w:r w:rsidRPr="00C472A5">
        <w:t>agging groceries or merchandise, helping customers locate merchandise and offering purchasing suggestions</w:t>
      </w:r>
    </w:p>
    <w:p w:rsidR="00C472A5" w:rsidRDefault="00C472A5" w:rsidP="00951A29"/>
    <w:p w:rsidR="001E373C" w:rsidRDefault="001E373C" w:rsidP="00951A29">
      <w:r>
        <w:t>DOMINICAN UNIVERSITY OF CALIFORNIA–San Rafael, CA</w:t>
      </w:r>
    </w:p>
    <w:p w:rsidR="001E373C" w:rsidRDefault="001E373C" w:rsidP="00951A29">
      <w:r>
        <w:t xml:space="preserve">Library Assistant, </w:t>
      </w:r>
      <w:r w:rsidR="002A3B0B">
        <w:t>1/</w:t>
      </w:r>
      <w:r>
        <w:t>1999-</w:t>
      </w:r>
      <w:r w:rsidR="00C472A5">
        <w:t>5/</w:t>
      </w:r>
      <w:r>
        <w:t>2001</w:t>
      </w:r>
    </w:p>
    <w:p w:rsidR="00C472A5" w:rsidRDefault="00951A29" w:rsidP="00C472A5">
      <w:r w:rsidRPr="00951A29">
        <w:rPr>
          <w:b/>
        </w:rPr>
        <w:t>Duties:</w:t>
      </w:r>
      <w:r>
        <w:t xml:space="preserve"> </w:t>
      </w:r>
      <w:r w:rsidRPr="00951A29">
        <w:t xml:space="preserve">Circulation </w:t>
      </w:r>
      <w:r w:rsidR="002B22CB">
        <w:t>D</w:t>
      </w:r>
      <w:r w:rsidRPr="00951A29">
        <w:t xml:space="preserve">esk, Back End Production, Computer </w:t>
      </w:r>
      <w:r w:rsidR="002B22CB">
        <w:t>H</w:t>
      </w:r>
      <w:r w:rsidRPr="00951A29">
        <w:t xml:space="preserve">elp </w:t>
      </w:r>
      <w:r w:rsidR="002B22CB">
        <w:t>D</w:t>
      </w:r>
      <w:r w:rsidRPr="00951A29">
        <w:t>esk</w:t>
      </w:r>
    </w:p>
    <w:p w:rsidR="00F832D5" w:rsidRDefault="00F832D5" w:rsidP="00C472A5"/>
    <w:p w:rsidR="009247EC" w:rsidRPr="00262836" w:rsidRDefault="009247EC" w:rsidP="00F832D5">
      <w:pPr>
        <w:pStyle w:val="ResumeSections"/>
        <w:ind w:left="-270"/>
      </w:pPr>
      <w:r>
        <w:t>Education</w:t>
      </w:r>
      <w:r w:rsidR="00987546">
        <w:t xml:space="preserve"> </w:t>
      </w:r>
      <w:r w:rsidR="00987546">
        <w:tab/>
      </w:r>
    </w:p>
    <w:p w:rsidR="000C6594" w:rsidRDefault="000C6594" w:rsidP="00C472A5">
      <w:pPr>
        <w:pStyle w:val="ListParagraph"/>
        <w:spacing w:after="0"/>
        <w:ind w:left="0" w:right="0"/>
      </w:pPr>
      <w:r>
        <w:t xml:space="preserve">GRAND CANYON UNIVERSITY– </w:t>
      </w:r>
      <w:r w:rsidRPr="00C472A5">
        <w:rPr>
          <w:i/>
        </w:rPr>
        <w:t>Distant Learning</w:t>
      </w:r>
      <w:r>
        <w:t xml:space="preserve"> </w:t>
      </w:r>
      <w:r w:rsidR="00C472A5">
        <w:t xml:space="preserve">    M</w:t>
      </w:r>
      <w:r w:rsidR="002B22CB">
        <w:t>A</w:t>
      </w:r>
      <w:r w:rsidR="00C472A5">
        <w:t xml:space="preserve">: </w:t>
      </w:r>
      <w:r>
        <w:t xml:space="preserve"> Education, </w:t>
      </w:r>
      <w:r w:rsidR="00FB31E9">
        <w:t>2004-2006</w:t>
      </w:r>
      <w:r w:rsidR="00C472A5">
        <w:t xml:space="preserve">                        </w:t>
      </w:r>
      <w:r w:rsidR="002B22CB">
        <w:t xml:space="preserve"> </w:t>
      </w:r>
      <w:r w:rsidR="00C472A5">
        <w:t xml:space="preserve"> </w:t>
      </w:r>
      <w:r>
        <w:t>GPA: 3.7</w:t>
      </w:r>
      <w:r>
        <w:tab/>
      </w:r>
      <w:r>
        <w:tab/>
      </w:r>
      <w:r>
        <w:tab/>
      </w:r>
      <w:r>
        <w:tab/>
        <w:t xml:space="preserve"> </w:t>
      </w:r>
      <w:r>
        <w:tab/>
      </w:r>
    </w:p>
    <w:p w:rsidR="000C6594" w:rsidRDefault="000C6594" w:rsidP="00C472A5">
      <w:pPr>
        <w:pStyle w:val="ListParagraph"/>
        <w:spacing w:after="0"/>
        <w:ind w:left="0" w:right="-270"/>
      </w:pPr>
      <w:r>
        <w:t xml:space="preserve">UNIVERSITY OF PHOENIX– </w:t>
      </w:r>
      <w:r w:rsidRPr="00C472A5">
        <w:rPr>
          <w:i/>
        </w:rPr>
        <w:t>Distant Learning</w:t>
      </w:r>
      <w:r>
        <w:t xml:space="preserve"> </w:t>
      </w:r>
      <w:r w:rsidR="00C472A5">
        <w:t xml:space="preserve">    M</w:t>
      </w:r>
      <w:r w:rsidR="002B22CB">
        <w:t>A</w:t>
      </w:r>
      <w:r w:rsidR="00C472A5">
        <w:t xml:space="preserve">: </w:t>
      </w:r>
      <w:r>
        <w:t>Organizational Business M</w:t>
      </w:r>
      <w:r w:rsidR="00C472A5">
        <w:t xml:space="preserve">gmt, </w:t>
      </w:r>
      <w:r w:rsidR="00FB31E9">
        <w:t>2001-</w:t>
      </w:r>
      <w:r w:rsidR="00C472A5">
        <w:t xml:space="preserve">2003   </w:t>
      </w:r>
      <w:r>
        <w:t>GPA: 3.44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1394" w:rsidRDefault="000C6594" w:rsidP="00F832D5">
      <w:pPr>
        <w:pStyle w:val="ListParagraph"/>
        <w:spacing w:after="0"/>
        <w:ind w:left="0" w:right="0"/>
      </w:pPr>
      <w:r>
        <w:t>DOMINICAN UNIVERSI</w:t>
      </w:r>
      <w:r w:rsidR="00AA2142">
        <w:t>TY–</w:t>
      </w:r>
      <w:r w:rsidR="00AA2142" w:rsidRPr="00C472A5">
        <w:rPr>
          <w:i/>
        </w:rPr>
        <w:t>San Rafael, CA</w:t>
      </w:r>
      <w:r w:rsidR="00C472A5">
        <w:t xml:space="preserve">       </w:t>
      </w:r>
      <w:r w:rsidR="002B22CB">
        <w:t xml:space="preserve">BA: </w:t>
      </w:r>
      <w:r w:rsidR="00FB31E9">
        <w:t xml:space="preserve"> Humanities, 1999-20</w:t>
      </w:r>
      <w:r>
        <w:t xml:space="preserve">01  </w:t>
      </w:r>
      <w:r w:rsidR="00AA2142">
        <w:tab/>
      </w:r>
      <w:r w:rsidR="00C472A5">
        <w:t xml:space="preserve">        </w:t>
      </w:r>
      <w:r w:rsidR="002B22CB">
        <w:t xml:space="preserve">             </w:t>
      </w:r>
      <w:r>
        <w:t>GPA: 3.0</w:t>
      </w:r>
    </w:p>
    <w:sectPr w:rsidR="00301394" w:rsidSect="006E1D11">
      <w:headerReference w:type="default" r:id="rId9"/>
      <w:footerReference w:type="default" r:id="rId10"/>
      <w:headerReference w:type="first" r:id="rId11"/>
      <w:pgSz w:w="12240" w:h="15840" w:code="1"/>
      <w:pgMar w:top="1620" w:right="1440" w:bottom="1440" w:left="1440" w:header="0" w:footer="270" w:gutter="0"/>
      <w:cols w:space="72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E64" w:rsidRDefault="00030E64">
      <w:r>
        <w:separator/>
      </w:r>
    </w:p>
  </w:endnote>
  <w:endnote w:type="continuationSeparator" w:id="0">
    <w:p w:rsidR="00030E64" w:rsidRDefault="00030E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id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BDF" w:rsidRPr="00AB555D" w:rsidRDefault="00442BDF" w:rsidP="00442BDF">
    <w:pPr>
      <w:pStyle w:val="ContactInfo"/>
    </w:pPr>
    <w:r>
      <w:t>19000 NW Evergreen Pkwy #105</w:t>
    </w:r>
    <w:r w:rsidRPr="00AB555D">
      <w:t xml:space="preserve"> </w:t>
    </w:r>
    <w:r w:rsidRPr="00AB555D">
      <w:sym w:font="Wingdings" w:char="F075"/>
    </w:r>
    <w:r w:rsidRPr="00AB555D">
      <w:t xml:space="preserve"> </w:t>
    </w:r>
    <w:r>
      <w:t>Hillsboro</w:t>
    </w:r>
    <w:r w:rsidRPr="00AB555D">
      <w:t xml:space="preserve">, </w:t>
    </w:r>
    <w:r>
      <w:t>OR</w:t>
    </w:r>
    <w:r w:rsidRPr="00AB555D">
      <w:t xml:space="preserve"> </w:t>
    </w:r>
    <w:r>
      <w:t>97124</w:t>
    </w:r>
    <w:r w:rsidRPr="00AB555D">
      <w:t xml:space="preserve"> </w:t>
    </w:r>
    <w:r w:rsidRPr="00AB555D">
      <w:sym w:font="Wingdings" w:char="F075"/>
    </w:r>
    <w:r w:rsidRPr="00AB555D">
      <w:t xml:space="preserve"> (</w:t>
    </w:r>
    <w:r>
      <w:t>503</w:t>
    </w:r>
    <w:r w:rsidRPr="00AB555D">
      <w:t xml:space="preserve">) </w:t>
    </w:r>
    <w:r>
      <w:t>927</w:t>
    </w:r>
    <w:r w:rsidRPr="00AB555D">
      <w:t>-</w:t>
    </w:r>
    <w:r>
      <w:t>3378</w:t>
    </w:r>
    <w:r w:rsidRPr="00AB555D">
      <w:t xml:space="preserve"> </w:t>
    </w:r>
    <w:r w:rsidRPr="00AB555D">
      <w:sym w:font="Wingdings" w:char="F075"/>
    </w:r>
    <w:r w:rsidRPr="00AB555D">
      <w:t xml:space="preserve"> </w:t>
    </w:r>
    <w:r>
      <w:t>sasnibroc</w:t>
    </w:r>
    <w:r w:rsidRPr="00AB555D">
      <w:t>@</w:t>
    </w:r>
    <w:r>
      <w:t>gmail</w:t>
    </w:r>
    <w:r w:rsidRPr="00AB555D">
      <w:t>.com</w:t>
    </w:r>
  </w:p>
  <w:p w:rsidR="006E1D11" w:rsidRPr="00AB555D" w:rsidRDefault="006E1D11" w:rsidP="00547AA4">
    <w:pPr>
      <w:pStyle w:val="Footer"/>
    </w:pPr>
    <w:r>
      <w:rPr>
        <w:rStyle w:val="PageNumber"/>
      </w:rPr>
      <w:t xml:space="preserve">Page </w:t>
    </w:r>
    <w:r w:rsidR="00285DB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85DB2">
      <w:rPr>
        <w:rStyle w:val="PageNumber"/>
      </w:rPr>
      <w:fldChar w:fldCharType="separate"/>
    </w:r>
    <w:r w:rsidR="00F832D5">
      <w:rPr>
        <w:rStyle w:val="PageNumber"/>
        <w:noProof/>
      </w:rPr>
      <w:t>2</w:t>
    </w:r>
    <w:r w:rsidR="00285DB2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E64" w:rsidRDefault="00030E64">
      <w:r>
        <w:separator/>
      </w:r>
    </w:p>
  </w:footnote>
  <w:footnote w:type="continuationSeparator" w:id="0">
    <w:p w:rsidR="00030E64" w:rsidRDefault="00030E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D11" w:rsidRDefault="00285DB2" w:rsidP="00BF7735">
    <w:pPr>
      <w:pStyle w:val="NamePage2"/>
      <w:ind w:left="0"/>
      <w:jc w:val="center"/>
    </w:pPr>
    <w:r>
      <w:pict>
        <v:line id="_x0000_s2050" style="position:absolute;left:0;text-align:left;flip:x;z-index:251655680;mso-position-horizontal-relative:page;mso-position-vertical-relative:page" from="53.3pt,51.75pt" to="223.5pt,53.3pt" strokeweight="3pt">
          <w10:wrap anchorx="page" anchory="page"/>
        </v:line>
      </w:pict>
    </w:r>
    <w:r>
      <w:pict>
        <v:line id="_x0000_s2049" style="position:absolute;left:0;text-align:left;z-index:251654656;mso-position-horizontal-relative:page;mso-position-vertical-relative:page" from="393pt,54pt" to="560.5pt,54.05pt" strokeweight="3pt">
          <w10:wrap anchorx="page" anchory="page"/>
        </v:line>
      </w:pict>
    </w:r>
    <w:r>
      <w:pict>
        <v:group id="_x0000_s2051" style="position:absolute;left:0;text-align:left;margin-left:0;margin-top:0;width:509.05pt;height:688.4pt;z-index:251656704;mso-position-horizontal:center;mso-position-vertical:center;mso-position-vertical-relative:page" coordorigin="1037,1009" coordsize="10181,13768">
          <v:line id="_x0000_s2052" style="position:absolute" from="11186,1054" to="11186,14777" strokeweight="3pt"/>
          <v:line id="_x0000_s2053" style="position:absolute;flip:x" from="1061,1009" to="1076,14732" strokeweight="3pt"/>
          <v:line id="_x0000_s2054" style="position:absolute" from="1037,14734" to="11218,14764" strokeweight="3pt"/>
          <w10:wrap anchory="page"/>
        </v:group>
      </w:pict>
    </w:r>
    <w:r w:rsidR="0053607D">
      <w:t>Sascha Corbin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E60" w:rsidRDefault="000650D9" w:rsidP="00AE2695">
    <w:pPr>
      <w:pStyle w:val="SubmitResume"/>
      <w:tabs>
        <w:tab w:val="left" w:pos="9300"/>
      </w:tabs>
      <w:ind w:left="0" w:right="260"/>
    </w:pPr>
    <w:r>
      <w:br/>
    </w:r>
  </w:p>
  <w:p w:rsidR="00AE2695" w:rsidRDefault="00AE2695" w:rsidP="00AE2695">
    <w:pPr>
      <w:pStyle w:val="SubmitResume"/>
      <w:tabs>
        <w:tab w:val="left" w:pos="9300"/>
      </w:tabs>
      <w:ind w:left="0" w:right="260"/>
    </w:pPr>
  </w:p>
  <w:p w:rsidR="005E3E60" w:rsidRPr="005D3C89" w:rsidRDefault="00285DB2" w:rsidP="00BF7735">
    <w:pPr>
      <w:pStyle w:val="Name"/>
      <w:ind w:left="0"/>
      <w:jc w:val="center"/>
    </w:pPr>
    <w:r>
      <w:pict>
        <v:line id="_x0000_s2059" style="position:absolute;left:0;text-align:left;flip:x;z-index:251658752;mso-position-horizontal-relative:page;mso-position-vertical-relative:page" from="50.8pt,86.8pt" to="222.75pt,86.8pt" strokeweight="3pt">
          <w10:wrap anchorx="page" anchory="page"/>
        </v:line>
      </w:pict>
    </w:r>
    <w:r>
      <w:pict>
        <v:line id="_x0000_s2060" style="position:absolute;left:0;text-align:left;z-index:251659776" from="315.75pt,29.65pt" to="486.65pt,29.65pt" strokeweight="3pt"/>
      </w:pict>
    </w:r>
    <w:r>
      <w:pict>
        <v:group id="_x0000_s2055" style="position:absolute;left:0;text-align:left;margin-left:-22.4pt;margin-top:86.8pt;width:509.05pt;height:645.95pt;z-index:251657728;mso-position-vertical-relative:page" coordorigin="1037,1009" coordsize="10181,13768">
          <v:line id="_x0000_s2056" style="position:absolute" from="11186,1054" to="11186,14777" strokeweight="3pt"/>
          <v:line id="_x0000_s2057" style="position:absolute;flip:x" from="1061,1009" to="1076,14732" strokeweight="3pt"/>
          <v:line id="_x0000_s2058" style="position:absolute" from="1037,14734" to="11218,14764" strokeweight="3pt"/>
          <w10:wrap anchory="page"/>
        </v:group>
      </w:pict>
    </w:r>
    <w:r w:rsidR="006D41A3">
      <w:t>Sascha Corbin</w:t>
    </w:r>
  </w:p>
  <w:p w:rsidR="005E3E60" w:rsidRPr="00AB555D" w:rsidRDefault="006D41A3" w:rsidP="00CE5695">
    <w:pPr>
      <w:pStyle w:val="ContactInfo"/>
    </w:pPr>
    <w:r>
      <w:t>19000 NW Evergreen Pkwy #105</w:t>
    </w:r>
    <w:r w:rsidR="005E3E60" w:rsidRPr="00AB555D">
      <w:t xml:space="preserve"> </w:t>
    </w:r>
    <w:r w:rsidR="005E3E60" w:rsidRPr="00AB555D">
      <w:sym w:font="Wingdings" w:char="F075"/>
    </w:r>
    <w:r w:rsidR="005E3E60" w:rsidRPr="00AB555D">
      <w:t xml:space="preserve"> </w:t>
    </w:r>
    <w:r>
      <w:t>Hillsboro</w:t>
    </w:r>
    <w:r w:rsidR="005E3E60" w:rsidRPr="00AB555D">
      <w:t xml:space="preserve">, </w:t>
    </w:r>
    <w:r>
      <w:t>OR</w:t>
    </w:r>
    <w:r w:rsidR="005E3E60" w:rsidRPr="00AB555D">
      <w:t xml:space="preserve"> </w:t>
    </w:r>
    <w:r>
      <w:t>97124</w:t>
    </w:r>
    <w:r w:rsidR="005E3E60" w:rsidRPr="00AB555D">
      <w:t xml:space="preserve"> </w:t>
    </w:r>
    <w:r w:rsidR="005E3E60" w:rsidRPr="00AB555D">
      <w:sym w:font="Wingdings" w:char="F075"/>
    </w:r>
    <w:r w:rsidR="005E3E60" w:rsidRPr="00AB555D">
      <w:t xml:space="preserve"> (</w:t>
    </w:r>
    <w:r>
      <w:t>503</w:t>
    </w:r>
    <w:r w:rsidR="005E3E60" w:rsidRPr="00AB555D">
      <w:t xml:space="preserve">) </w:t>
    </w:r>
    <w:r>
      <w:t>927</w:t>
    </w:r>
    <w:r w:rsidR="005E3E60" w:rsidRPr="00AB555D">
      <w:t>-</w:t>
    </w:r>
    <w:r>
      <w:t>3378</w:t>
    </w:r>
    <w:r w:rsidR="005E3E60" w:rsidRPr="00AB555D">
      <w:t xml:space="preserve"> </w:t>
    </w:r>
    <w:r w:rsidR="005E3E60" w:rsidRPr="00AB555D">
      <w:sym w:font="Wingdings" w:char="F075"/>
    </w:r>
    <w:r w:rsidR="005E3E60" w:rsidRPr="00AB555D">
      <w:t xml:space="preserve"> </w:t>
    </w:r>
    <w:r w:rsidR="004D070E">
      <w:t>s</w:t>
    </w:r>
    <w:r>
      <w:t>nibroc</w:t>
    </w:r>
    <w:r w:rsidR="005E3E60" w:rsidRPr="00AB555D">
      <w:t>@</w:t>
    </w:r>
    <w:r>
      <w:t>gmail</w:t>
    </w:r>
    <w:r w:rsidR="005E3E60" w:rsidRPr="00AB555D">
      <w:t>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D2725"/>
    <w:multiLevelType w:val="hybridMultilevel"/>
    <w:tmpl w:val="EBE0B0FE"/>
    <w:lvl w:ilvl="0" w:tplc="AE406810">
      <w:start w:val="1"/>
      <w:numFmt w:val="bullet"/>
      <w:lvlText w:val=""/>
      <w:lvlJc w:val="left"/>
      <w:pPr>
        <w:ind w:left="144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5F48B9"/>
    <w:multiLevelType w:val="hybridMultilevel"/>
    <w:tmpl w:val="ADE809D2"/>
    <w:lvl w:ilvl="0" w:tplc="AE406810">
      <w:start w:val="1"/>
      <w:numFmt w:val="bullet"/>
      <w:lvlText w:val=""/>
      <w:lvlJc w:val="left"/>
      <w:pPr>
        <w:ind w:left="108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723EF1"/>
    <w:multiLevelType w:val="hybridMultilevel"/>
    <w:tmpl w:val="8A2098AE"/>
    <w:lvl w:ilvl="0" w:tplc="AE406810">
      <w:start w:val="1"/>
      <w:numFmt w:val="bullet"/>
      <w:lvlText w:val=""/>
      <w:lvlJc w:val="left"/>
      <w:pPr>
        <w:ind w:left="1440" w:hanging="360"/>
      </w:pPr>
      <w:rPr>
        <w:rFonts w:ascii="Wingdings" w:hAnsi="Wingdings" w:hint="default"/>
        <w:sz w:val="14"/>
      </w:rPr>
    </w:lvl>
    <w:lvl w:ilvl="1" w:tplc="3702D18A">
      <w:numFmt w:val="bullet"/>
      <w:lvlText w:val="•"/>
      <w:lvlJc w:val="left"/>
      <w:pPr>
        <w:ind w:left="2520" w:hanging="720"/>
      </w:pPr>
      <w:rPr>
        <w:rFonts w:ascii="Garamond" w:eastAsia="Times New Roman" w:hAnsi="Garamond" w:cs="Didot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14F60"/>
    <w:multiLevelType w:val="multilevel"/>
    <w:tmpl w:val="DB607D94"/>
    <w:numStyleLink w:val="BulletedList"/>
  </w:abstractNum>
  <w:abstractNum w:abstractNumId="6">
    <w:nsid w:val="7EB25488"/>
    <w:multiLevelType w:val="hybridMultilevel"/>
    <w:tmpl w:val="74AC68B2"/>
    <w:lvl w:ilvl="0" w:tplc="AE406810">
      <w:start w:val="1"/>
      <w:numFmt w:val="bullet"/>
      <w:lvlText w:val=""/>
      <w:lvlJc w:val="left"/>
      <w:pPr>
        <w:ind w:left="144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7890">
      <v:stroke weight="3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44722"/>
    <w:rsid w:val="00004777"/>
    <w:rsid w:val="00011B8B"/>
    <w:rsid w:val="00030E64"/>
    <w:rsid w:val="000650D9"/>
    <w:rsid w:val="00070CD0"/>
    <w:rsid w:val="000A0CB0"/>
    <w:rsid w:val="000A7E45"/>
    <w:rsid w:val="000B242D"/>
    <w:rsid w:val="000C6594"/>
    <w:rsid w:val="000F0FAD"/>
    <w:rsid w:val="0014202C"/>
    <w:rsid w:val="00143A2F"/>
    <w:rsid w:val="001A6CA8"/>
    <w:rsid w:val="001B3507"/>
    <w:rsid w:val="001E373C"/>
    <w:rsid w:val="00253B6A"/>
    <w:rsid w:val="00254696"/>
    <w:rsid w:val="00262836"/>
    <w:rsid w:val="00262E25"/>
    <w:rsid w:val="00273F81"/>
    <w:rsid w:val="00280AEA"/>
    <w:rsid w:val="00285DB2"/>
    <w:rsid w:val="002A3B0B"/>
    <w:rsid w:val="002A78A8"/>
    <w:rsid w:val="002B22CB"/>
    <w:rsid w:val="00301394"/>
    <w:rsid w:val="00335E97"/>
    <w:rsid w:val="00442BDF"/>
    <w:rsid w:val="00472270"/>
    <w:rsid w:val="004A430B"/>
    <w:rsid w:val="004D070E"/>
    <w:rsid w:val="004D2577"/>
    <w:rsid w:val="004F1287"/>
    <w:rsid w:val="005275CA"/>
    <w:rsid w:val="0053607D"/>
    <w:rsid w:val="00541004"/>
    <w:rsid w:val="00547AA4"/>
    <w:rsid w:val="00567402"/>
    <w:rsid w:val="00571938"/>
    <w:rsid w:val="00574D00"/>
    <w:rsid w:val="00585121"/>
    <w:rsid w:val="00596DCB"/>
    <w:rsid w:val="005B37C4"/>
    <w:rsid w:val="005B423F"/>
    <w:rsid w:val="005C61DC"/>
    <w:rsid w:val="005D3C89"/>
    <w:rsid w:val="005E3E60"/>
    <w:rsid w:val="00640AE7"/>
    <w:rsid w:val="00640D6F"/>
    <w:rsid w:val="00644722"/>
    <w:rsid w:val="00645291"/>
    <w:rsid w:val="0065790B"/>
    <w:rsid w:val="006627C1"/>
    <w:rsid w:val="006D41A3"/>
    <w:rsid w:val="006E01EC"/>
    <w:rsid w:val="006E1D11"/>
    <w:rsid w:val="006F0D29"/>
    <w:rsid w:val="00705698"/>
    <w:rsid w:val="007830A8"/>
    <w:rsid w:val="007B19CA"/>
    <w:rsid w:val="007B753E"/>
    <w:rsid w:val="007D3FD1"/>
    <w:rsid w:val="008036BF"/>
    <w:rsid w:val="00880B7C"/>
    <w:rsid w:val="008A4CEB"/>
    <w:rsid w:val="008E0836"/>
    <w:rsid w:val="008F11C0"/>
    <w:rsid w:val="009147D0"/>
    <w:rsid w:val="009247EC"/>
    <w:rsid w:val="00943860"/>
    <w:rsid w:val="00951A29"/>
    <w:rsid w:val="00986FD7"/>
    <w:rsid w:val="00987546"/>
    <w:rsid w:val="009958AB"/>
    <w:rsid w:val="009B5C26"/>
    <w:rsid w:val="009D1537"/>
    <w:rsid w:val="00A76354"/>
    <w:rsid w:val="00A8288F"/>
    <w:rsid w:val="00A839C8"/>
    <w:rsid w:val="00A874B8"/>
    <w:rsid w:val="00AA2142"/>
    <w:rsid w:val="00AB555D"/>
    <w:rsid w:val="00AD38C5"/>
    <w:rsid w:val="00AE2695"/>
    <w:rsid w:val="00AF314D"/>
    <w:rsid w:val="00B156EE"/>
    <w:rsid w:val="00B15895"/>
    <w:rsid w:val="00B578B2"/>
    <w:rsid w:val="00B704EE"/>
    <w:rsid w:val="00B82873"/>
    <w:rsid w:val="00BC469E"/>
    <w:rsid w:val="00BC60EA"/>
    <w:rsid w:val="00BF7735"/>
    <w:rsid w:val="00C31B25"/>
    <w:rsid w:val="00C472A5"/>
    <w:rsid w:val="00C72493"/>
    <w:rsid w:val="00C81FE5"/>
    <w:rsid w:val="00C90F21"/>
    <w:rsid w:val="00C92D2B"/>
    <w:rsid w:val="00CC225B"/>
    <w:rsid w:val="00CD55F3"/>
    <w:rsid w:val="00CE5695"/>
    <w:rsid w:val="00D2615E"/>
    <w:rsid w:val="00D622E8"/>
    <w:rsid w:val="00D71C3B"/>
    <w:rsid w:val="00DA7FA1"/>
    <w:rsid w:val="00DD56A4"/>
    <w:rsid w:val="00DE3121"/>
    <w:rsid w:val="00DE4AB6"/>
    <w:rsid w:val="00E0797C"/>
    <w:rsid w:val="00E209B6"/>
    <w:rsid w:val="00E623FF"/>
    <w:rsid w:val="00E821C5"/>
    <w:rsid w:val="00E96386"/>
    <w:rsid w:val="00EB4198"/>
    <w:rsid w:val="00ED6996"/>
    <w:rsid w:val="00EE1944"/>
    <w:rsid w:val="00F710FA"/>
    <w:rsid w:val="00F832D5"/>
    <w:rsid w:val="00F87F61"/>
    <w:rsid w:val="00FA12CE"/>
    <w:rsid w:val="00FA1FC6"/>
    <w:rsid w:val="00FA51BD"/>
    <w:rsid w:val="00FB31E9"/>
    <w:rsid w:val="00FC3BC7"/>
    <w:rsid w:val="00FC4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>
      <v:stroke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156EE"/>
    <w:rPr>
      <w:rFonts w:ascii="Garamond" w:hAnsi="Garamond"/>
      <w:caps/>
      <w:sz w:val="21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rsid w:val="004F1287"/>
    <w:rPr>
      <w:rFonts w:ascii="Garamond" w:hAnsi="Garamond"/>
      <w:color w:val="000000"/>
      <w:sz w:val="21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E96386"/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2"/>
      </w:numPr>
    </w:pPr>
  </w:style>
  <w:style w:type="paragraph" w:styleId="Header">
    <w:name w:val="header"/>
    <w:basedOn w:val="Normal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555D"/>
    <w:pPr>
      <w:jc w:val="center"/>
    </w:pPr>
  </w:style>
  <w:style w:type="character" w:customStyle="1" w:styleId="ProfileCharChar">
    <w:name w:val="Profile Char Char"/>
    <w:basedOn w:val="DefaultParagraphFont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sid w:val="00AB555D"/>
  </w:style>
  <w:style w:type="table" w:styleId="TableGrid">
    <w:name w:val="Table Grid"/>
    <w:basedOn w:val="TableNormal"/>
    <w:rsid w:val="007B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LU\AppData\Roaming\Microsoft\Templates\MN_FunctionalResumeSamp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2d2f5b7d-232c-49ea-9a86-48d6ecc0acab</TemplateGUID>
    <TemplateBuildVersion>8</TemplateBuildVersion>
    <TemplateBuildDate>2009-10-11T21:44:14.2084752-04:00</TemplateBuildDate>
  </TemplateProperties>
</MonsterProperties>
</file>

<file path=customXml/itemProps1.xml><?xml version="1.0" encoding="utf-8"?>
<ds:datastoreItem xmlns:ds="http://schemas.openxmlformats.org/officeDocument/2006/customXml" ds:itemID="{D31125BB-996C-4D9E-8959-688327F5D6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A6A83-C9D3-4AEF-9ACA-DBA35D22D83C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MN_FunctionalResumeSample</Template>
  <TotalTime>46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2292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</dc:creator>
  <cp:lastModifiedBy>LULU</cp:lastModifiedBy>
  <cp:revision>6</cp:revision>
  <cp:lastPrinted>2012-03-07T03:32:00Z</cp:lastPrinted>
  <dcterms:created xsi:type="dcterms:W3CDTF">2012-03-06T06:18:00Z</dcterms:created>
  <dcterms:modified xsi:type="dcterms:W3CDTF">2012-03-07T03:33:00Z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TC103625709990</vt:lpwstr>
  </property>
</Properties>
</file>