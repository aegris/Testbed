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8838"/>
      </w:tblGrid>
      <w:tr w:rsidR="004A3B48" w:rsidRPr="009A7113">
        <w:trPr>
          <w:tblHeader/>
          <w:jc w:val="right"/>
        </w:trPr>
        <w:tc>
          <w:tcPr>
            <w:tcW w:w="8838" w:type="dxa"/>
          </w:tcPr>
          <w:p w:rsidR="004A3B48" w:rsidRPr="009C1A7F" w:rsidRDefault="00D0515B" w:rsidP="004A3B48">
            <w:pPr>
              <w:pStyle w:val="YourName"/>
              <w:rPr>
                <w:color w:val="1F497D" w:themeColor="text2"/>
                <w:sz w:val="24"/>
                <w:szCs w:val="24"/>
              </w:rPr>
            </w:pPr>
            <w:r w:rsidRPr="009C1A7F">
              <w:rPr>
                <w:color w:val="1F497D" w:themeColor="text2"/>
                <w:sz w:val="24"/>
                <w:szCs w:val="24"/>
              </w:rPr>
              <w:t>Holly Noble</w:t>
            </w:r>
          </w:p>
        </w:tc>
      </w:tr>
      <w:tr w:rsidR="004A3B48" w:rsidRPr="009A7113">
        <w:trPr>
          <w:tblHeader/>
          <w:jc w:val="right"/>
        </w:trPr>
        <w:tc>
          <w:tcPr>
            <w:tcW w:w="8838" w:type="dxa"/>
          </w:tcPr>
          <w:p w:rsidR="004A3B48" w:rsidRPr="009A7113" w:rsidRDefault="00D0515B" w:rsidP="00D0515B">
            <w:pPr>
              <w:pStyle w:val="ContactInfo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971-506-3299</w:t>
            </w:r>
            <w:r w:rsidR="00E8333B" w:rsidRPr="009A7113">
              <w:rPr>
                <w:color w:val="1F497D" w:themeColor="text2"/>
              </w:rPr>
              <w:t xml:space="preserve"> </w:t>
            </w:r>
            <w:r w:rsidRPr="009A7113">
              <w:rPr>
                <w:color w:val="1F497D" w:themeColor="text2"/>
              </w:rPr>
              <w:t>holly6837@gmail.com</w:t>
            </w:r>
          </w:p>
        </w:tc>
      </w:tr>
    </w:tbl>
    <w:p w:rsidR="004A3B48" w:rsidRPr="009A7113" w:rsidRDefault="004A3B48" w:rsidP="004A3B48">
      <w:pPr>
        <w:rPr>
          <w:color w:val="1F497D" w:themeColor="text2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/>
      </w:tblPr>
      <w:tblGrid>
        <w:gridCol w:w="2160"/>
        <w:gridCol w:w="6667"/>
      </w:tblGrid>
      <w:tr w:rsidR="004A3B48" w:rsidRPr="009A7113">
        <w:tc>
          <w:tcPr>
            <w:tcW w:w="2160" w:type="dxa"/>
          </w:tcPr>
          <w:p w:rsidR="004A3B48" w:rsidRPr="009A7113" w:rsidRDefault="004A3B48" w:rsidP="004A3B48">
            <w:pPr>
              <w:pStyle w:val="Heading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Objective</w:t>
            </w:r>
          </w:p>
        </w:tc>
        <w:tc>
          <w:tcPr>
            <w:tcW w:w="6667" w:type="dxa"/>
          </w:tcPr>
          <w:p w:rsidR="004A3B48" w:rsidRPr="009A7113" w:rsidRDefault="00D0515B" w:rsidP="003D6B69">
            <w:pPr>
              <w:pStyle w:val="BodyText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 am looking for</w:t>
            </w:r>
            <w:r w:rsidR="00B62C5B" w:rsidRPr="009A7113">
              <w:rPr>
                <w:color w:val="1F497D" w:themeColor="text2"/>
              </w:rPr>
              <w:t xml:space="preserve"> steady, </w:t>
            </w:r>
            <w:r w:rsidRPr="009A7113">
              <w:rPr>
                <w:color w:val="1F497D" w:themeColor="text2"/>
              </w:rPr>
              <w:t>full or part time employment</w:t>
            </w:r>
            <w:r w:rsidR="00415019" w:rsidRPr="009A7113">
              <w:rPr>
                <w:color w:val="1F497D" w:themeColor="text2"/>
              </w:rPr>
              <w:t xml:space="preserve"> that </w:t>
            </w:r>
            <w:r w:rsidR="00B62C5B" w:rsidRPr="009A7113">
              <w:rPr>
                <w:color w:val="1F497D" w:themeColor="text2"/>
              </w:rPr>
              <w:t xml:space="preserve">will </w:t>
            </w:r>
            <w:r w:rsidR="00E900C1" w:rsidRPr="009A7113">
              <w:rPr>
                <w:color w:val="1F497D" w:themeColor="text2"/>
              </w:rPr>
              <w:t>make</w:t>
            </w:r>
            <w:r w:rsidR="00B62C5B" w:rsidRPr="009A7113">
              <w:rPr>
                <w:color w:val="1F497D" w:themeColor="text2"/>
              </w:rPr>
              <w:t xml:space="preserve"> use of my great work ethic and</w:t>
            </w:r>
            <w:r w:rsidR="00415019" w:rsidRPr="009A7113">
              <w:rPr>
                <w:color w:val="1F497D" w:themeColor="text2"/>
              </w:rPr>
              <w:t xml:space="preserve"> </w:t>
            </w:r>
            <w:r w:rsidR="00B62C5B" w:rsidRPr="009A7113">
              <w:rPr>
                <w:color w:val="1F497D" w:themeColor="text2"/>
              </w:rPr>
              <w:t>positive personality.</w:t>
            </w:r>
          </w:p>
        </w:tc>
      </w:tr>
      <w:tr w:rsidR="004A3B48" w:rsidRPr="009A7113">
        <w:tc>
          <w:tcPr>
            <w:tcW w:w="2160" w:type="dxa"/>
          </w:tcPr>
          <w:p w:rsidR="004A3B48" w:rsidRPr="009A7113" w:rsidRDefault="004A3B48" w:rsidP="004A3B48">
            <w:pPr>
              <w:pStyle w:val="Heading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Experience</w:t>
            </w:r>
          </w:p>
        </w:tc>
        <w:tc>
          <w:tcPr>
            <w:tcW w:w="6667" w:type="dxa"/>
          </w:tcPr>
          <w:p w:rsidR="000D7287" w:rsidRPr="009A7113" w:rsidRDefault="00D0515B" w:rsidP="000D7287">
            <w:pPr>
              <w:pStyle w:val="BodyText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Loan Processor/File Manager/Operations Assistant</w:t>
            </w:r>
            <w:r w:rsidR="002B313A" w:rsidRPr="009A7113">
              <w:rPr>
                <w:color w:val="1F497D" w:themeColor="text2"/>
              </w:rPr>
              <w:t>/Receptionist</w:t>
            </w:r>
          </w:p>
          <w:p w:rsidR="004A3B48" w:rsidRPr="009A7113" w:rsidRDefault="00D0515B" w:rsidP="004A3B48">
            <w:pPr>
              <w:pStyle w:val="BodyTex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April 15 2006- October 15</w:t>
            </w:r>
            <w:r w:rsidRPr="009A7113">
              <w:rPr>
                <w:color w:val="1F497D" w:themeColor="text2"/>
                <w:vertAlign w:val="superscript"/>
              </w:rPr>
              <w:t>th</w:t>
            </w:r>
            <w:r w:rsidRPr="009A7113">
              <w:rPr>
                <w:color w:val="1F497D" w:themeColor="text2"/>
              </w:rPr>
              <w:t xml:space="preserve"> 2009</w:t>
            </w:r>
            <w:r w:rsidR="000D7287" w:rsidRPr="009A7113">
              <w:rPr>
                <w:color w:val="1F497D" w:themeColor="text2"/>
              </w:rPr>
              <w:t xml:space="preserve">  </w:t>
            </w:r>
            <w:r w:rsidRPr="009A7113">
              <w:rPr>
                <w:color w:val="1F497D" w:themeColor="text2"/>
              </w:rPr>
              <w:t>Mortgage Trust</w:t>
            </w:r>
            <w:r w:rsidR="004A3B48" w:rsidRPr="009A7113">
              <w:rPr>
                <w:color w:val="1F497D" w:themeColor="text2"/>
              </w:rPr>
              <w:t xml:space="preserve">, </w:t>
            </w:r>
            <w:r w:rsidRPr="009A7113">
              <w:rPr>
                <w:color w:val="1F497D" w:themeColor="text2"/>
              </w:rPr>
              <w:t>Portland, OR</w:t>
            </w:r>
          </w:p>
          <w:p w:rsidR="000D7287" w:rsidRPr="009A7113" w:rsidRDefault="00D0515B" w:rsidP="004A3B48">
            <w:pPr>
              <w:pStyle w:val="BulletedLis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 started at Mortgage Trust as a receptionist, this included</w:t>
            </w:r>
          </w:p>
          <w:p w:rsidR="00D0515B" w:rsidRPr="009A7113" w:rsidRDefault="00D0515B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Opening the office</w:t>
            </w:r>
          </w:p>
          <w:p w:rsidR="00D0515B" w:rsidRPr="009A7113" w:rsidRDefault="00D0515B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Dealing with all incoming and outgoing mail</w:t>
            </w:r>
          </w:p>
          <w:p w:rsidR="00D0515B" w:rsidRPr="009A7113" w:rsidRDefault="00D0515B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Answering and successfully transferring several calls at once</w:t>
            </w:r>
          </w:p>
          <w:p w:rsidR="00D0515B" w:rsidRPr="009A7113" w:rsidRDefault="00D0515B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Ordering and stocking office and kitchen supplies</w:t>
            </w:r>
          </w:p>
          <w:p w:rsidR="00D0515B" w:rsidRPr="009A7113" w:rsidRDefault="002B313A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Copying and faxing</w:t>
            </w:r>
          </w:p>
          <w:p w:rsidR="00415019" w:rsidRPr="009A7113" w:rsidRDefault="00415019" w:rsidP="00D0515B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Closing the office</w:t>
            </w:r>
          </w:p>
          <w:p w:rsidR="004A3B48" w:rsidRPr="009A7113" w:rsidRDefault="002B313A" w:rsidP="002B313A">
            <w:pPr>
              <w:pStyle w:val="BulletedLis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 then moved to file management</w:t>
            </w:r>
          </w:p>
          <w:p w:rsidR="002B313A" w:rsidRPr="009A7113" w:rsidRDefault="002B313A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Taking current files and organizing, documenting, and filing them</w:t>
            </w:r>
          </w:p>
          <w:p w:rsidR="002B313A" w:rsidRPr="009A7113" w:rsidRDefault="002B313A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Taking years of old files and creating a retrieval system and sending them to off-site storage</w:t>
            </w:r>
          </w:p>
          <w:p w:rsidR="002B313A" w:rsidRPr="009A7113" w:rsidRDefault="002B313A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Data entry</w:t>
            </w:r>
          </w:p>
          <w:p w:rsidR="00AD18D2" w:rsidRPr="00AD18D2" w:rsidRDefault="002B313A" w:rsidP="00AD18D2">
            <w:pPr>
              <w:pStyle w:val="BulletedLis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During both of these jobs I was being trained as an assistant to the operations manager</w:t>
            </w:r>
          </w:p>
          <w:p w:rsidR="002B313A" w:rsidRDefault="002B313A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Assisting with IT management</w:t>
            </w:r>
          </w:p>
          <w:p w:rsidR="00AD18D2" w:rsidRPr="009A7113" w:rsidRDefault="00AD18D2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Internet research</w:t>
            </w:r>
          </w:p>
          <w:p w:rsidR="002B313A" w:rsidRPr="009A7113" w:rsidRDefault="00DC6144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Computer program training</w:t>
            </w:r>
            <w:r w:rsidR="00B62C5B" w:rsidRPr="009A7113">
              <w:rPr>
                <w:color w:val="1F497D" w:themeColor="text2"/>
              </w:rPr>
              <w:t xml:space="preserve"> and troubleshooting</w:t>
            </w:r>
          </w:p>
          <w:p w:rsidR="00DC6144" w:rsidRPr="009A7113" w:rsidRDefault="00DC6144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Creating internal documents and SOP</w:t>
            </w:r>
          </w:p>
          <w:p w:rsidR="00DC6144" w:rsidRPr="009A7113" w:rsidRDefault="00DC6144" w:rsidP="002B313A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 xml:space="preserve">Assisting </w:t>
            </w:r>
            <w:r w:rsidR="00012EC5" w:rsidRPr="009A7113">
              <w:rPr>
                <w:color w:val="1F497D" w:themeColor="text2"/>
              </w:rPr>
              <w:t>in</w:t>
            </w:r>
            <w:r w:rsidRPr="009A7113">
              <w:rPr>
                <w:color w:val="1F497D" w:themeColor="text2"/>
              </w:rPr>
              <w:t xml:space="preserve"> marketing </w:t>
            </w:r>
            <w:r w:rsidR="00012EC5" w:rsidRPr="009A7113">
              <w:rPr>
                <w:color w:val="1F497D" w:themeColor="text2"/>
              </w:rPr>
              <w:t>and database management</w:t>
            </w:r>
          </w:p>
          <w:p w:rsidR="00DC6144" w:rsidRPr="009A7113" w:rsidRDefault="00DC6144" w:rsidP="00DC6144">
            <w:pPr>
              <w:pStyle w:val="BulletedLis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 finally worked my way up to loan processing</w:t>
            </w:r>
          </w:p>
          <w:p w:rsidR="00DC6144" w:rsidRPr="009A7113" w:rsidRDefault="00DC6144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Take a mortgage credit application (1003)</w:t>
            </w:r>
          </w:p>
          <w:p w:rsidR="00DC6144" w:rsidRPr="009A7113" w:rsidRDefault="00D02849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 xml:space="preserve">Pull and check </w:t>
            </w:r>
            <w:r w:rsidR="00DC6144" w:rsidRPr="009A7113">
              <w:rPr>
                <w:color w:val="1F497D" w:themeColor="text2"/>
              </w:rPr>
              <w:t>credit, calculate debt to income ratio</w:t>
            </w:r>
          </w:p>
          <w:p w:rsidR="00DC6144" w:rsidRPr="009A7113" w:rsidRDefault="00DC6144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Verify and paper trail all information on 1003 (VOR, VOE, VOD, income and asset documentation)</w:t>
            </w:r>
          </w:p>
          <w:p w:rsidR="00DC6144" w:rsidRPr="009A7113" w:rsidRDefault="00DC6144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Send and receive disclosures</w:t>
            </w:r>
          </w:p>
          <w:p w:rsidR="00DC6144" w:rsidRPr="009A7113" w:rsidRDefault="00DC6144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Package and submit to lender electronically or through the mail</w:t>
            </w:r>
          </w:p>
          <w:p w:rsidR="00DC6144" w:rsidRPr="009A7113" w:rsidRDefault="00DC6144" w:rsidP="00DC6144">
            <w:pPr>
              <w:pStyle w:val="BulletedList"/>
              <w:tabs>
                <w:tab w:val="clear" w:pos="360"/>
                <w:tab w:val="num" w:pos="605"/>
              </w:tabs>
              <w:ind w:left="490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Close loans</w:t>
            </w:r>
            <w:r w:rsidR="003D6B69">
              <w:rPr>
                <w:color w:val="1F497D" w:themeColor="text2"/>
              </w:rPr>
              <w:t xml:space="preserve"> using Genesis/Encompass</w:t>
            </w:r>
          </w:p>
        </w:tc>
      </w:tr>
      <w:tr w:rsidR="00415019" w:rsidRPr="009A7113">
        <w:tc>
          <w:tcPr>
            <w:tcW w:w="2160" w:type="dxa"/>
          </w:tcPr>
          <w:p w:rsidR="00415019" w:rsidRPr="009A7113" w:rsidRDefault="00415019" w:rsidP="004A3B48">
            <w:pPr>
              <w:pStyle w:val="Heading1"/>
              <w:rPr>
                <w:color w:val="1F497D" w:themeColor="text2"/>
              </w:rPr>
            </w:pPr>
          </w:p>
        </w:tc>
        <w:tc>
          <w:tcPr>
            <w:tcW w:w="6667" w:type="dxa"/>
          </w:tcPr>
          <w:p w:rsidR="00415019" w:rsidRPr="009A7113" w:rsidRDefault="00415019" w:rsidP="00EE1C7C">
            <w:pPr>
              <w:pStyle w:val="BodyText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 xml:space="preserve">Previous Jobs: </w:t>
            </w:r>
            <w:r w:rsidR="00012EC5" w:rsidRPr="009A7113">
              <w:rPr>
                <w:color w:val="1F497D" w:themeColor="text2"/>
              </w:rPr>
              <w:t>Owner and operator of a c</w:t>
            </w:r>
            <w:r w:rsidRPr="009A7113">
              <w:rPr>
                <w:color w:val="1F497D" w:themeColor="text2"/>
              </w:rPr>
              <w:t>hild care</w:t>
            </w:r>
            <w:r w:rsidR="00012EC5" w:rsidRPr="009A7113">
              <w:rPr>
                <w:color w:val="1F497D" w:themeColor="text2"/>
              </w:rPr>
              <w:t xml:space="preserve"> business</w:t>
            </w:r>
            <w:r w:rsidRPr="009A7113">
              <w:rPr>
                <w:color w:val="1F497D" w:themeColor="text2"/>
              </w:rPr>
              <w:t xml:space="preserve">, </w:t>
            </w:r>
            <w:r w:rsidR="00EE1C7C" w:rsidRPr="009A7113">
              <w:rPr>
                <w:color w:val="1F497D" w:themeColor="text2"/>
              </w:rPr>
              <w:t>lead chef</w:t>
            </w:r>
            <w:r w:rsidRPr="009A7113">
              <w:rPr>
                <w:color w:val="1F497D" w:themeColor="text2"/>
              </w:rPr>
              <w:t>, sales clerk, personal assistant</w:t>
            </w:r>
            <w:r w:rsidR="00EE1C7C" w:rsidRPr="009A7113">
              <w:rPr>
                <w:color w:val="1F497D" w:themeColor="text2"/>
              </w:rPr>
              <w:t xml:space="preserve">, and party </w:t>
            </w:r>
            <w:r w:rsidR="009C1A7F">
              <w:rPr>
                <w:color w:val="1F497D" w:themeColor="text2"/>
              </w:rPr>
              <w:t xml:space="preserve">planner. </w:t>
            </w:r>
          </w:p>
        </w:tc>
      </w:tr>
      <w:tr w:rsidR="004A3B48" w:rsidRPr="009A7113">
        <w:tc>
          <w:tcPr>
            <w:tcW w:w="2160" w:type="dxa"/>
          </w:tcPr>
          <w:p w:rsidR="004A3B48" w:rsidRPr="009A7113" w:rsidRDefault="004A3B48" w:rsidP="004A3B48">
            <w:pPr>
              <w:pStyle w:val="Heading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Education</w:t>
            </w:r>
          </w:p>
        </w:tc>
        <w:tc>
          <w:tcPr>
            <w:tcW w:w="6667" w:type="dxa"/>
          </w:tcPr>
          <w:p w:rsidR="00156D1A" w:rsidRPr="009A7113" w:rsidRDefault="009C1A7F" w:rsidP="009C1A7F">
            <w:pPr>
              <w:pStyle w:val="BodyText1"/>
              <w:rPr>
                <w:color w:val="1F497D" w:themeColor="text2"/>
              </w:rPr>
            </w:pPr>
            <w:r>
              <w:rPr>
                <w:color w:val="1F497D" w:themeColor="text2"/>
              </w:rPr>
              <w:t>MHCC</w:t>
            </w:r>
            <w:r w:rsidR="004A3B48" w:rsidRPr="009A7113">
              <w:rPr>
                <w:color w:val="1F497D" w:themeColor="text2"/>
              </w:rPr>
              <w:t xml:space="preserve">, </w:t>
            </w:r>
            <w:r w:rsidR="00D02849" w:rsidRPr="009A7113">
              <w:rPr>
                <w:color w:val="1F497D" w:themeColor="text2"/>
              </w:rPr>
              <w:t>Troutdale, OR</w:t>
            </w:r>
            <w:r>
              <w:rPr>
                <w:color w:val="1F497D" w:themeColor="text2"/>
              </w:rPr>
              <w:t xml:space="preserve"> </w:t>
            </w:r>
            <w:r w:rsidR="00D02849" w:rsidRPr="009A7113">
              <w:rPr>
                <w:color w:val="1F497D" w:themeColor="text2"/>
              </w:rPr>
              <w:t>Jan</w:t>
            </w:r>
            <w:r>
              <w:rPr>
                <w:color w:val="1F497D" w:themeColor="text2"/>
              </w:rPr>
              <w:t xml:space="preserve"> ‘</w:t>
            </w:r>
            <w:r w:rsidR="00D02849" w:rsidRPr="009A7113">
              <w:rPr>
                <w:color w:val="1F497D" w:themeColor="text2"/>
              </w:rPr>
              <w:t>11- Current</w:t>
            </w:r>
          </w:p>
          <w:p w:rsidR="004A3B48" w:rsidRPr="009A7113" w:rsidRDefault="00D02849" w:rsidP="00EE1C7C">
            <w:pPr>
              <w:pStyle w:val="BulletedList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 am getting my education degree so I can teach students English as a second language</w:t>
            </w:r>
            <w:r w:rsidR="00DF5CBB">
              <w:rPr>
                <w:color w:val="1F497D" w:themeColor="text2"/>
              </w:rPr>
              <w:t>. M-</w:t>
            </w:r>
            <w:proofErr w:type="spellStart"/>
            <w:r w:rsidR="00DF5CBB">
              <w:rPr>
                <w:color w:val="1F497D" w:themeColor="text2"/>
              </w:rPr>
              <w:t>Th</w:t>
            </w:r>
            <w:proofErr w:type="spellEnd"/>
            <w:r w:rsidR="00DF5CBB">
              <w:rPr>
                <w:color w:val="1F497D" w:themeColor="text2"/>
              </w:rPr>
              <w:t xml:space="preserve"> 6pm-10pm</w:t>
            </w:r>
          </w:p>
        </w:tc>
      </w:tr>
      <w:tr w:rsidR="004A3B48" w:rsidRPr="009A7113">
        <w:tc>
          <w:tcPr>
            <w:tcW w:w="2160" w:type="dxa"/>
          </w:tcPr>
          <w:p w:rsidR="004A3B48" w:rsidRPr="009A7113" w:rsidRDefault="004A3B48" w:rsidP="004A3B48">
            <w:pPr>
              <w:pStyle w:val="Heading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Interests</w:t>
            </w:r>
          </w:p>
        </w:tc>
        <w:tc>
          <w:tcPr>
            <w:tcW w:w="6667" w:type="dxa"/>
          </w:tcPr>
          <w:p w:rsidR="004A3B48" w:rsidRPr="009A7113" w:rsidRDefault="00D02849" w:rsidP="009C1A7F">
            <w:pPr>
              <w:pStyle w:val="BodyText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 xml:space="preserve">I really have a passion for </w:t>
            </w:r>
            <w:r w:rsidR="009C1A7F">
              <w:rPr>
                <w:color w:val="1F497D" w:themeColor="text2"/>
              </w:rPr>
              <w:t>loan processing</w:t>
            </w:r>
            <w:r w:rsidRPr="009A7113">
              <w:rPr>
                <w:color w:val="1F497D" w:themeColor="text2"/>
              </w:rPr>
              <w:t xml:space="preserve">. </w:t>
            </w:r>
            <w:r w:rsidR="00415019" w:rsidRPr="009A7113">
              <w:rPr>
                <w:color w:val="1F497D" w:themeColor="text2"/>
              </w:rPr>
              <w:t>I also love to cook</w:t>
            </w:r>
            <w:r w:rsidR="00EE1C7C" w:rsidRPr="009A7113">
              <w:rPr>
                <w:color w:val="1F497D" w:themeColor="text2"/>
              </w:rPr>
              <w:t>, read, and</w:t>
            </w:r>
            <w:r w:rsidR="00D66A3A" w:rsidRPr="009A7113">
              <w:rPr>
                <w:color w:val="1F497D" w:themeColor="text2"/>
              </w:rPr>
              <w:t xml:space="preserve"> spend time with my </w:t>
            </w:r>
            <w:r w:rsidR="003D6B69" w:rsidRPr="009A7113">
              <w:rPr>
                <w:color w:val="1F497D" w:themeColor="text2"/>
              </w:rPr>
              <w:t xml:space="preserve">family. </w:t>
            </w:r>
          </w:p>
        </w:tc>
      </w:tr>
      <w:tr w:rsidR="004A3B48" w:rsidRPr="009A7113">
        <w:tc>
          <w:tcPr>
            <w:tcW w:w="2160" w:type="dxa"/>
          </w:tcPr>
          <w:p w:rsidR="004A3B48" w:rsidRPr="009A7113" w:rsidRDefault="00240619" w:rsidP="004A3B48">
            <w:pPr>
              <w:pStyle w:val="Heading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>References</w:t>
            </w:r>
          </w:p>
        </w:tc>
        <w:tc>
          <w:tcPr>
            <w:tcW w:w="6667" w:type="dxa"/>
          </w:tcPr>
          <w:p w:rsidR="004A3B48" w:rsidRPr="009A7113" w:rsidRDefault="00D02849" w:rsidP="009C1A7F">
            <w:pPr>
              <w:pStyle w:val="BodyText1"/>
              <w:rPr>
                <w:color w:val="1F497D" w:themeColor="text2"/>
              </w:rPr>
            </w:pPr>
            <w:r w:rsidRPr="009A7113">
              <w:rPr>
                <w:color w:val="1F497D" w:themeColor="text2"/>
              </w:rPr>
              <w:t xml:space="preserve">Darren Davidson, Vice President of Operations, </w:t>
            </w:r>
            <w:r w:rsidR="00A03E1D">
              <w:rPr>
                <w:color w:val="1F497D" w:themeColor="text2"/>
              </w:rPr>
              <w:t xml:space="preserve">Supervisor, </w:t>
            </w:r>
            <w:r w:rsidRPr="009A7113">
              <w:rPr>
                <w:color w:val="1F497D" w:themeColor="text2"/>
              </w:rPr>
              <w:t>Mortgage Trust 503-282-5626</w:t>
            </w:r>
            <w:r w:rsidR="009C1A7F">
              <w:rPr>
                <w:color w:val="1F497D" w:themeColor="text2"/>
              </w:rPr>
              <w:t xml:space="preserve">/ </w:t>
            </w:r>
            <w:proofErr w:type="spellStart"/>
            <w:r w:rsidR="009C1A7F">
              <w:rPr>
                <w:color w:val="1F497D" w:themeColor="text2"/>
              </w:rPr>
              <w:t>MaryJo</w:t>
            </w:r>
            <w:proofErr w:type="spellEnd"/>
            <w:r w:rsidR="009C1A7F">
              <w:rPr>
                <w:color w:val="1F497D" w:themeColor="text2"/>
              </w:rPr>
              <w:t xml:space="preserve"> </w:t>
            </w:r>
            <w:proofErr w:type="spellStart"/>
            <w:r w:rsidR="009C1A7F">
              <w:rPr>
                <w:color w:val="1F497D" w:themeColor="text2"/>
              </w:rPr>
              <w:t>Rueck</w:t>
            </w:r>
            <w:proofErr w:type="spellEnd"/>
            <w:r w:rsidR="009C1A7F">
              <w:rPr>
                <w:color w:val="1F497D" w:themeColor="text2"/>
              </w:rPr>
              <w:t>, Loan Originator 503-318-8277/ Alan Burkhart, Loan Originator 503-680-8796</w:t>
            </w:r>
          </w:p>
        </w:tc>
      </w:tr>
    </w:tbl>
    <w:p w:rsidR="002B313A" w:rsidRPr="009A7113" w:rsidRDefault="002B313A">
      <w:pPr>
        <w:rPr>
          <w:color w:val="1F497D" w:themeColor="text2"/>
        </w:rPr>
      </w:pPr>
    </w:p>
    <w:sectPr w:rsidR="002B313A" w:rsidRPr="009A7113" w:rsidSect="000D147C">
      <w:footerReference w:type="default" r:id="rId7"/>
      <w:headerReference w:type="first" r:id="rId8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222D" w:rsidRDefault="005D222D">
      <w:r>
        <w:separator/>
      </w:r>
    </w:p>
  </w:endnote>
  <w:endnote w:type="continuationSeparator" w:id="0">
    <w:p w:rsidR="005D222D" w:rsidRDefault="005D2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/>
    </w:tblPr>
    <w:tblGrid>
      <w:gridCol w:w="8856"/>
    </w:tblGrid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222D" w:rsidRDefault="005D222D">
      <w:r>
        <w:separator/>
      </w:r>
    </w:p>
  </w:footnote>
  <w:footnote w:type="continuationSeparator" w:id="0">
    <w:p w:rsidR="005D222D" w:rsidRDefault="005D2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619" w:rsidRPr="006A7305" w:rsidRDefault="00240619" w:rsidP="006A73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attachedTemplate r:id="rId1"/>
  <w:stylePaneFormatFilter w:val="30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313A"/>
    <w:rsid w:val="00012EC5"/>
    <w:rsid w:val="000D147C"/>
    <w:rsid w:val="000D7287"/>
    <w:rsid w:val="00151028"/>
    <w:rsid w:val="00156D1A"/>
    <w:rsid w:val="00173F23"/>
    <w:rsid w:val="00240619"/>
    <w:rsid w:val="002B313A"/>
    <w:rsid w:val="003B25E0"/>
    <w:rsid w:val="003D6B69"/>
    <w:rsid w:val="00415019"/>
    <w:rsid w:val="004538FA"/>
    <w:rsid w:val="00475D62"/>
    <w:rsid w:val="004A3B48"/>
    <w:rsid w:val="004E695A"/>
    <w:rsid w:val="004F63EA"/>
    <w:rsid w:val="0057234B"/>
    <w:rsid w:val="0057699B"/>
    <w:rsid w:val="005A620A"/>
    <w:rsid w:val="005D222D"/>
    <w:rsid w:val="00657CC0"/>
    <w:rsid w:val="006A7305"/>
    <w:rsid w:val="006D0233"/>
    <w:rsid w:val="00707223"/>
    <w:rsid w:val="007277DE"/>
    <w:rsid w:val="00755540"/>
    <w:rsid w:val="0077491F"/>
    <w:rsid w:val="008021EC"/>
    <w:rsid w:val="00882570"/>
    <w:rsid w:val="008A132F"/>
    <w:rsid w:val="008F73D8"/>
    <w:rsid w:val="00965914"/>
    <w:rsid w:val="00966EC1"/>
    <w:rsid w:val="009A7113"/>
    <w:rsid w:val="009C1A7F"/>
    <w:rsid w:val="009F21EC"/>
    <w:rsid w:val="00A03E1D"/>
    <w:rsid w:val="00A722FF"/>
    <w:rsid w:val="00A925D6"/>
    <w:rsid w:val="00AD18D2"/>
    <w:rsid w:val="00AE315F"/>
    <w:rsid w:val="00B62C5B"/>
    <w:rsid w:val="00B67ACE"/>
    <w:rsid w:val="00BE48A8"/>
    <w:rsid w:val="00C75DD0"/>
    <w:rsid w:val="00CF5CC9"/>
    <w:rsid w:val="00D02849"/>
    <w:rsid w:val="00D0515B"/>
    <w:rsid w:val="00D410B4"/>
    <w:rsid w:val="00D66A3A"/>
    <w:rsid w:val="00D913AF"/>
    <w:rsid w:val="00DC6144"/>
    <w:rsid w:val="00DF5CBB"/>
    <w:rsid w:val="00E14C8F"/>
    <w:rsid w:val="00E405D2"/>
    <w:rsid w:val="00E8333B"/>
    <w:rsid w:val="00E900C1"/>
    <w:rsid w:val="00EE1C7C"/>
    <w:rsid w:val="00EF12D5"/>
    <w:rsid w:val="00F113BC"/>
    <w:rsid w:val="00F8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ly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343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M Noble</dc:creator>
  <cp:lastModifiedBy>Holly M Noble</cp:lastModifiedBy>
  <cp:revision>10</cp:revision>
  <cp:lastPrinted>2011-10-05T16:22:00Z</cp:lastPrinted>
  <dcterms:created xsi:type="dcterms:W3CDTF">2011-09-20T21:07:00Z</dcterms:created>
  <dcterms:modified xsi:type="dcterms:W3CDTF">2011-10-24T22:53:00Z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