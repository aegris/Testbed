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ext4" w:displacedByCustomXml="next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6093458"/>
        <w:lock w:val="sdtLocked"/>
        <w:placeholder>
          <w:docPart w:val="94F997350B524C538297EF01C9AFD07B"/>
        </w:placeholder>
      </w:sdtPr>
      <w:sdtEndPr>
        <w:rPr>
          <w:rFonts w:ascii="Century" w:hAnsi="Century"/>
        </w:rPr>
      </w:sdtEndPr>
      <w:sdtContent>
        <w:bookmarkEnd w:id="0" w:displacedByCustomXml="prev"/>
        <w:p w:rsidR="00FC5A1A" w:rsidRPr="00E01FBD" w:rsidRDefault="008E3BA6" w:rsidP="008E3BA6">
          <w:pPr>
            <w:pStyle w:val="Heading1"/>
          </w:pPr>
          <w:r>
            <w:tab/>
          </w:r>
          <w:r>
            <w:tab/>
          </w:r>
          <w:r>
            <w:tab/>
          </w:r>
          <w:r>
            <w:tab/>
          </w:r>
          <w:r w:rsidRPr="00B2007D">
            <w:rPr>
              <w:sz w:val="32"/>
              <w:szCs w:val="32"/>
            </w:rPr>
            <w:t>MIZELLE HATCHER</w:t>
          </w:r>
        </w:p>
        <w:p w:rsidR="00B4534F" w:rsidRPr="00B4534F" w:rsidRDefault="00B2007D" w:rsidP="00B4534F">
          <w:pPr>
            <w:spacing w:after="0" w:line="240" w:lineRule="auto"/>
            <w:jc w:val="center"/>
            <w:rPr>
              <w:rFonts w:ascii="Century" w:hAnsi="Century"/>
              <w:b/>
              <w:sz w:val="18"/>
              <w:szCs w:val="18"/>
            </w:rPr>
          </w:pPr>
        </w:p>
      </w:sdtContent>
    </w:sdt>
    <w:bookmarkStart w:id="1" w:name="Text6" w:displacedByCustomXml="next"/>
    <w:sdt>
      <w:sdtPr>
        <w:rPr>
          <w:rFonts w:ascii="Century" w:hAnsi="Century"/>
        </w:rPr>
        <w:id w:val="6093459"/>
        <w:lock w:val="sdtLocked"/>
        <w:placeholder>
          <w:docPart w:val="94F997350B524C538297EF01C9AFD07B"/>
        </w:placeholder>
      </w:sdtPr>
      <w:sdtEndPr>
        <w:rPr>
          <w:b/>
        </w:rPr>
      </w:sdtEndPr>
      <w:sdtContent>
        <w:p w:rsidR="005477FA" w:rsidRPr="00E01FBD" w:rsidRDefault="008E3BA6" w:rsidP="008E3BA6">
          <w:pPr>
            <w:spacing w:after="0" w:line="240" w:lineRule="auto"/>
            <w:ind w:firstLine="720"/>
            <w:rPr>
              <w:rFonts w:ascii="Century" w:hAnsi="Century"/>
              <w:b/>
            </w:rPr>
            <w:sectPr w:rsidR="005477FA" w:rsidRPr="00E01FBD" w:rsidSect="005477FA">
              <w:type w:val="continuous"/>
              <w:pgSz w:w="12240" w:h="15840"/>
              <w:pgMar w:top="-720" w:right="1008" w:bottom="720" w:left="1008" w:header="720" w:footer="720" w:gutter="0"/>
              <w:cols w:space="720"/>
              <w:docGrid w:linePitch="360"/>
            </w:sectPr>
          </w:pPr>
          <w:r w:rsidRPr="00E01FBD">
            <w:rPr>
              <w:rFonts w:ascii="Century" w:hAnsi="Century"/>
              <w:b/>
            </w:rPr>
            <w:t xml:space="preserve">                    </w:t>
          </w:r>
          <w:r w:rsidR="000326A3" w:rsidRPr="00E01FBD">
            <w:rPr>
              <w:rFonts w:ascii="Century" w:hAnsi="Century"/>
              <w:b/>
            </w:rPr>
            <w:t>2505 Laredo Court *</w:t>
          </w:r>
          <w:proofErr w:type="gramStart"/>
          <w:r w:rsidR="000326A3" w:rsidRPr="00E01FBD">
            <w:rPr>
              <w:rFonts w:ascii="Century" w:hAnsi="Century"/>
              <w:b/>
            </w:rPr>
            <w:t>*  Arlington</w:t>
          </w:r>
          <w:proofErr w:type="gramEnd"/>
          <w:r w:rsidR="000326A3" w:rsidRPr="00E01FBD">
            <w:rPr>
              <w:rFonts w:ascii="Century" w:hAnsi="Century"/>
              <w:b/>
            </w:rPr>
            <w:t>, TX 76015</w:t>
          </w:r>
        </w:p>
        <w:bookmarkEnd w:id="1" w:displacedByCustomXml="next"/>
      </w:sdtContent>
    </w:sdt>
    <w:p w:rsidR="0006585C" w:rsidRPr="00B2007D" w:rsidRDefault="00CA07DD" w:rsidP="00CA07DD">
      <w:pPr>
        <w:spacing w:line="240" w:lineRule="auto"/>
        <w:rPr>
          <w:rFonts w:ascii="Century" w:hAnsi="Century"/>
          <w:b/>
          <w:sz w:val="24"/>
          <w:szCs w:val="24"/>
        </w:rPr>
      </w:pPr>
      <w:r w:rsidRPr="00B2007D">
        <w:rPr>
          <w:rFonts w:ascii="Century" w:hAnsi="Century"/>
          <w:b/>
          <w:sz w:val="24"/>
          <w:szCs w:val="24"/>
        </w:rPr>
        <w:lastRenderedPageBreak/>
        <w:t xml:space="preserve">817-705-8617 </w:t>
      </w:r>
      <w:r w:rsidR="00B2007D" w:rsidRPr="00B2007D">
        <w:rPr>
          <w:rFonts w:ascii="Century" w:hAnsi="Century"/>
          <w:b/>
          <w:sz w:val="24"/>
          <w:szCs w:val="24"/>
        </w:rPr>
        <w:t xml:space="preserve">   </w:t>
      </w:r>
      <w:r w:rsidR="00B2007D" w:rsidRPr="00B2007D">
        <w:rPr>
          <w:rFonts w:ascii="Century" w:hAnsi="Century"/>
          <w:b/>
          <w:sz w:val="24"/>
          <w:szCs w:val="24"/>
        </w:rPr>
        <w:tab/>
      </w:r>
      <w:r w:rsidRPr="00B2007D">
        <w:rPr>
          <w:rFonts w:ascii="Century" w:hAnsi="Century"/>
          <w:b/>
          <w:sz w:val="24"/>
          <w:szCs w:val="24"/>
        </w:rPr>
        <w:tab/>
      </w:r>
      <w:r w:rsidRPr="00B2007D">
        <w:rPr>
          <w:rFonts w:ascii="Century" w:hAnsi="Century"/>
          <w:b/>
          <w:sz w:val="24"/>
          <w:szCs w:val="24"/>
        </w:rPr>
        <w:tab/>
      </w:r>
      <w:r w:rsidRPr="00B2007D">
        <w:rPr>
          <w:rFonts w:ascii="Century" w:hAnsi="Century"/>
          <w:b/>
          <w:sz w:val="24"/>
          <w:szCs w:val="24"/>
        </w:rPr>
        <w:tab/>
      </w:r>
      <w:r w:rsidRPr="00B2007D">
        <w:rPr>
          <w:rFonts w:ascii="Century" w:hAnsi="Century"/>
          <w:b/>
          <w:sz w:val="24"/>
          <w:szCs w:val="24"/>
        </w:rPr>
        <w:tab/>
      </w:r>
      <w:r w:rsidRPr="00B2007D">
        <w:rPr>
          <w:rFonts w:ascii="Century" w:hAnsi="Century"/>
          <w:b/>
          <w:sz w:val="24"/>
          <w:szCs w:val="24"/>
        </w:rPr>
        <w:tab/>
      </w:r>
      <w:r w:rsidRPr="00B2007D">
        <w:rPr>
          <w:rFonts w:ascii="Century" w:hAnsi="Century"/>
          <w:b/>
          <w:sz w:val="24"/>
          <w:szCs w:val="24"/>
        </w:rPr>
        <w:tab/>
      </w:r>
      <w:hyperlink r:id="rId7" w:history="1">
        <w:r w:rsidRPr="00B2007D">
          <w:rPr>
            <w:rStyle w:val="Hyperlink"/>
            <w:rFonts w:ascii="Century" w:hAnsi="Century"/>
            <w:b/>
            <w:sz w:val="24"/>
            <w:szCs w:val="24"/>
          </w:rPr>
          <w:t>zellemar@sbcglobal.net</w:t>
        </w:r>
      </w:hyperlink>
    </w:p>
    <w:p w:rsidR="00CA07DD" w:rsidRPr="00CA07DD" w:rsidRDefault="00CA07DD" w:rsidP="00CA07DD">
      <w:pPr>
        <w:spacing w:line="240" w:lineRule="auto"/>
        <w:ind w:left="720" w:firstLine="720"/>
        <w:rPr>
          <w:rFonts w:ascii="Century" w:hAnsi="Century"/>
          <w:sz w:val="20"/>
          <w:szCs w:val="20"/>
        </w:rPr>
      </w:pPr>
      <w:bookmarkStart w:id="2" w:name="_GoBack"/>
      <w:bookmarkEnd w:id="2"/>
    </w:p>
    <w:p w:rsidR="00CA5DE8" w:rsidRPr="00B2007D" w:rsidRDefault="000326A3" w:rsidP="001B535B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2007D">
        <w:rPr>
          <w:rFonts w:ascii="Times New Roman" w:hAnsi="Times New Roman"/>
          <w:sz w:val="24"/>
          <w:szCs w:val="24"/>
        </w:rPr>
        <w:t>Self directed</w:t>
      </w:r>
      <w:proofErr w:type="spellEnd"/>
      <w:r w:rsidRPr="00B2007D">
        <w:rPr>
          <w:rFonts w:ascii="Times New Roman" w:hAnsi="Times New Roman"/>
          <w:sz w:val="24"/>
          <w:szCs w:val="24"/>
        </w:rPr>
        <w:t xml:space="preserve"> professional with extensi</w:t>
      </w:r>
      <w:r w:rsidR="00CA5DE8" w:rsidRPr="00B2007D">
        <w:rPr>
          <w:rFonts w:ascii="Times New Roman" w:hAnsi="Times New Roman"/>
          <w:sz w:val="24"/>
          <w:szCs w:val="24"/>
        </w:rPr>
        <w:t xml:space="preserve">ve experience in management, </w:t>
      </w:r>
      <w:r w:rsidRPr="00B2007D">
        <w:rPr>
          <w:rFonts w:ascii="Times New Roman" w:hAnsi="Times New Roman"/>
          <w:sz w:val="24"/>
          <w:szCs w:val="24"/>
        </w:rPr>
        <w:t xml:space="preserve">office </w:t>
      </w:r>
      <w:r w:rsidR="00CA5DE8" w:rsidRPr="00B2007D">
        <w:rPr>
          <w:rFonts w:ascii="Times New Roman" w:hAnsi="Times New Roman"/>
          <w:sz w:val="24"/>
          <w:szCs w:val="24"/>
        </w:rPr>
        <w:t xml:space="preserve">administration, and executive support. </w:t>
      </w:r>
      <w:proofErr w:type="gramStart"/>
      <w:r w:rsidR="00CA5DE8" w:rsidRPr="00B2007D">
        <w:rPr>
          <w:rFonts w:ascii="Times New Roman" w:hAnsi="Times New Roman"/>
          <w:sz w:val="24"/>
          <w:szCs w:val="24"/>
        </w:rPr>
        <w:t xml:space="preserve">Strong customer </w:t>
      </w:r>
      <w:r w:rsidR="001852BC" w:rsidRPr="00B2007D">
        <w:rPr>
          <w:rFonts w:ascii="Times New Roman" w:hAnsi="Times New Roman"/>
          <w:sz w:val="24"/>
          <w:szCs w:val="24"/>
        </w:rPr>
        <w:t>relations</w:t>
      </w:r>
      <w:r w:rsidR="00CA5DE8" w:rsidRPr="00B2007D">
        <w:rPr>
          <w:rFonts w:ascii="Times New Roman" w:hAnsi="Times New Roman"/>
          <w:sz w:val="24"/>
          <w:szCs w:val="24"/>
        </w:rPr>
        <w:t xml:space="preserve"> and problem solving skills.</w:t>
      </w:r>
      <w:proofErr w:type="gramEnd"/>
      <w:r w:rsidR="00CA5DE8" w:rsidRPr="00B2007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A5DE8" w:rsidRPr="00B2007D">
        <w:rPr>
          <w:rFonts w:ascii="Times New Roman" w:hAnsi="Times New Roman"/>
          <w:sz w:val="24"/>
          <w:szCs w:val="24"/>
        </w:rPr>
        <w:t>Proven ability to communicate well with groups and ind</w:t>
      </w:r>
      <w:r w:rsidR="001852BC" w:rsidRPr="00B2007D">
        <w:rPr>
          <w:rFonts w:ascii="Times New Roman" w:hAnsi="Times New Roman"/>
          <w:sz w:val="24"/>
          <w:szCs w:val="24"/>
        </w:rPr>
        <w:t xml:space="preserve">ividuals of diverse background, </w:t>
      </w:r>
      <w:r w:rsidR="00CA5DE8" w:rsidRPr="00B2007D">
        <w:rPr>
          <w:rFonts w:ascii="Times New Roman" w:hAnsi="Times New Roman"/>
          <w:sz w:val="24"/>
          <w:szCs w:val="24"/>
        </w:rPr>
        <w:t>cultures, and status.</w:t>
      </w:r>
      <w:proofErr w:type="gramEnd"/>
      <w:r w:rsidR="00CA5DE8" w:rsidRPr="00B2007D">
        <w:rPr>
          <w:rFonts w:ascii="Times New Roman" w:hAnsi="Times New Roman"/>
          <w:sz w:val="24"/>
          <w:szCs w:val="24"/>
        </w:rPr>
        <w:t xml:space="preserve"> Organized and efficient with strong communication skills in both medi</w:t>
      </w:r>
      <w:r w:rsidR="00E54D81" w:rsidRPr="00B2007D">
        <w:rPr>
          <w:rFonts w:ascii="Times New Roman" w:hAnsi="Times New Roman"/>
          <w:sz w:val="24"/>
          <w:szCs w:val="24"/>
        </w:rPr>
        <w:t>cal and business environments.</w:t>
      </w:r>
    </w:p>
    <w:p w:rsidR="00131DB0" w:rsidRPr="00B2007D" w:rsidRDefault="00080855" w:rsidP="001B535B">
      <w:pPr>
        <w:spacing w:line="240" w:lineRule="auto"/>
        <w:rPr>
          <w:rFonts w:ascii="Times New Roman" w:hAnsi="Times New Roman"/>
          <w:b/>
          <w:color w:val="FF0000"/>
          <w:sz w:val="24"/>
          <w:szCs w:val="24"/>
        </w:rPr>
        <w:sectPr w:rsidR="00131DB0" w:rsidRPr="00B2007D" w:rsidSect="005477FA">
          <w:type w:val="continuous"/>
          <w:pgSz w:w="12240" w:h="15840"/>
          <w:pgMar w:top="-720" w:right="1008" w:bottom="720" w:left="1008" w:header="720" w:footer="720" w:gutter="0"/>
          <w:cols w:space="720"/>
          <w:docGrid w:linePitch="360"/>
        </w:sectPr>
      </w:pPr>
      <w:r w:rsidRPr="00B2007D">
        <w:rPr>
          <w:rFonts w:ascii="Times New Roman" w:hAnsi="Times New Roman"/>
          <w:b/>
          <w:sz w:val="24"/>
          <w:szCs w:val="24"/>
        </w:rPr>
        <w:t>S</w:t>
      </w:r>
      <w:r w:rsidRPr="00B2007D">
        <w:rPr>
          <w:rFonts w:ascii="Times New Roman" w:hAnsi="Times New Roman"/>
          <w:b/>
          <w:sz w:val="24"/>
          <w:szCs w:val="24"/>
          <w:u w:val="single"/>
        </w:rPr>
        <w:t>KILLS</w:t>
      </w:r>
      <w:r w:rsidR="00BF6022" w:rsidRPr="00B2007D">
        <w:rPr>
          <w:rFonts w:ascii="Times New Roman" w:hAnsi="Times New Roman"/>
          <w:b/>
          <w:sz w:val="24"/>
          <w:szCs w:val="24"/>
          <w:u w:val="single"/>
        </w:rPr>
        <w:t>:</w:t>
      </w:r>
      <w:r w:rsidRPr="00B2007D">
        <w:rPr>
          <w:rFonts w:ascii="Times New Roman" w:hAnsi="Times New Roman"/>
          <w:sz w:val="24"/>
          <w:szCs w:val="24"/>
        </w:rPr>
        <w:t xml:space="preserve"> </w:t>
      </w:r>
    </w:p>
    <w:p w:rsidR="002655A2" w:rsidRPr="00B2007D" w:rsidRDefault="00CA5DE8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lastRenderedPageBreak/>
        <w:t>Recruiting</w:t>
      </w:r>
    </w:p>
    <w:p w:rsidR="002655A2" w:rsidRPr="00B2007D" w:rsidRDefault="00CA5DE8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Training</w:t>
      </w:r>
    </w:p>
    <w:p w:rsidR="002655A2" w:rsidRPr="00B2007D" w:rsidRDefault="00E54D81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Personnel</w:t>
      </w:r>
      <w:r w:rsidR="00CA5DE8" w:rsidRPr="00B2007D">
        <w:rPr>
          <w:rFonts w:ascii="Times New Roman" w:hAnsi="Times New Roman"/>
          <w:sz w:val="24"/>
          <w:szCs w:val="24"/>
        </w:rPr>
        <w:t xml:space="preserve"> Admin</w:t>
      </w:r>
    </w:p>
    <w:p w:rsidR="002655A2" w:rsidRPr="00B2007D" w:rsidRDefault="002655A2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br w:type="column"/>
      </w:r>
      <w:r w:rsidR="00E54D81" w:rsidRPr="00B2007D">
        <w:rPr>
          <w:rFonts w:ascii="Times New Roman" w:hAnsi="Times New Roman"/>
          <w:sz w:val="24"/>
          <w:szCs w:val="24"/>
        </w:rPr>
        <w:lastRenderedPageBreak/>
        <w:t>Computer Skills</w:t>
      </w:r>
    </w:p>
    <w:p w:rsidR="002655A2" w:rsidRPr="00B2007D" w:rsidRDefault="00BD5EB8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Negotiation Skills</w:t>
      </w:r>
      <w:r w:rsidR="00080855" w:rsidRPr="00B2007D">
        <w:rPr>
          <w:rFonts w:ascii="Times New Roman" w:hAnsi="Times New Roman"/>
          <w:sz w:val="24"/>
          <w:szCs w:val="24"/>
        </w:rPr>
        <w:t xml:space="preserve"> </w:t>
      </w:r>
    </w:p>
    <w:p w:rsidR="002655A2" w:rsidRPr="00B2007D" w:rsidRDefault="00FB3356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Analytical Skills</w:t>
      </w:r>
    </w:p>
    <w:p w:rsidR="00FB3356" w:rsidRPr="00B2007D" w:rsidRDefault="00FB3356" w:rsidP="00FB3356">
      <w:pPr>
        <w:pStyle w:val="ListParagraph"/>
        <w:rPr>
          <w:rFonts w:ascii="Times New Roman" w:hAnsi="Times New Roman"/>
          <w:sz w:val="24"/>
          <w:szCs w:val="24"/>
        </w:rPr>
      </w:pPr>
    </w:p>
    <w:p w:rsidR="002655A2" w:rsidRPr="00B2007D" w:rsidRDefault="002655A2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br w:type="column"/>
      </w:r>
      <w:r w:rsidR="00080855" w:rsidRPr="00B2007D">
        <w:rPr>
          <w:rFonts w:ascii="Times New Roman" w:hAnsi="Times New Roman"/>
          <w:sz w:val="24"/>
          <w:szCs w:val="24"/>
        </w:rPr>
        <w:lastRenderedPageBreak/>
        <w:t>Payroll</w:t>
      </w:r>
    </w:p>
    <w:p w:rsidR="002655A2" w:rsidRPr="00B2007D" w:rsidRDefault="00080855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Budgeting </w:t>
      </w:r>
    </w:p>
    <w:p w:rsidR="002655A2" w:rsidRPr="00B2007D" w:rsidRDefault="00080855" w:rsidP="002655A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Purchasing</w:t>
      </w:r>
    </w:p>
    <w:p w:rsidR="002655A2" w:rsidRPr="00B2007D" w:rsidRDefault="002655A2" w:rsidP="002655A2">
      <w:pPr>
        <w:pStyle w:val="ListParagraph"/>
        <w:rPr>
          <w:rFonts w:ascii="Times New Roman" w:hAnsi="Times New Roman"/>
          <w:sz w:val="24"/>
          <w:szCs w:val="24"/>
        </w:rPr>
      </w:pPr>
    </w:p>
    <w:p w:rsidR="00FB3356" w:rsidRPr="00B2007D" w:rsidRDefault="00FB3356" w:rsidP="002655A2">
      <w:pPr>
        <w:pStyle w:val="ListParagraph"/>
        <w:rPr>
          <w:rFonts w:ascii="Times New Roman" w:hAnsi="Times New Roman"/>
          <w:sz w:val="24"/>
          <w:szCs w:val="24"/>
        </w:rPr>
        <w:sectPr w:rsidR="00FB3356" w:rsidRPr="00B2007D" w:rsidSect="002655A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F6D1B" w:rsidRPr="00B2007D" w:rsidRDefault="00BF6D1B" w:rsidP="001B53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B535B" w:rsidRPr="00B2007D" w:rsidRDefault="001B535B" w:rsidP="001B535B">
      <w:pPr>
        <w:spacing w:after="0"/>
        <w:rPr>
          <w:rFonts w:ascii="Times New Roman" w:hAnsi="Times New Roman"/>
          <w:color w:val="C00000"/>
          <w:sz w:val="24"/>
          <w:szCs w:val="24"/>
        </w:rPr>
      </w:pPr>
      <w:r w:rsidRPr="00B2007D">
        <w:rPr>
          <w:rFonts w:ascii="Times New Roman" w:hAnsi="Times New Roman"/>
          <w:b/>
          <w:sz w:val="24"/>
          <w:szCs w:val="24"/>
          <w:u w:val="single"/>
        </w:rPr>
        <w:t>KEY ATTRIBUTES:</w:t>
      </w:r>
      <w:r w:rsidR="000E2E83" w:rsidRPr="00B2007D">
        <w:rPr>
          <w:rFonts w:ascii="Times New Roman" w:hAnsi="Times New Roman"/>
          <w:b/>
          <w:sz w:val="24"/>
          <w:szCs w:val="24"/>
        </w:rPr>
        <w:t xml:space="preserve">  </w:t>
      </w:r>
    </w:p>
    <w:p w:rsidR="001B535B" w:rsidRPr="00B2007D" w:rsidRDefault="00BD3CCF" w:rsidP="001B535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Excellence in </w:t>
      </w:r>
      <w:r w:rsidR="00E54D81" w:rsidRPr="00B2007D">
        <w:rPr>
          <w:rFonts w:ascii="Times New Roman" w:hAnsi="Times New Roman"/>
          <w:sz w:val="24"/>
          <w:szCs w:val="24"/>
        </w:rPr>
        <w:t>written and verbal c</w:t>
      </w:r>
      <w:r w:rsidRPr="00B2007D">
        <w:rPr>
          <w:rFonts w:ascii="Times New Roman" w:hAnsi="Times New Roman"/>
          <w:sz w:val="24"/>
          <w:szCs w:val="24"/>
        </w:rPr>
        <w:t xml:space="preserve">ommunication </w:t>
      </w:r>
    </w:p>
    <w:p w:rsidR="001B535B" w:rsidRPr="00B2007D" w:rsidRDefault="00E54D81" w:rsidP="001B535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Outstanding in </w:t>
      </w:r>
      <w:r w:rsidR="00BD3CCF" w:rsidRPr="00B2007D">
        <w:rPr>
          <w:rFonts w:ascii="Times New Roman" w:hAnsi="Times New Roman"/>
          <w:sz w:val="24"/>
          <w:szCs w:val="24"/>
        </w:rPr>
        <w:t>C</w:t>
      </w:r>
      <w:r w:rsidR="001B535B" w:rsidRPr="00B2007D">
        <w:rPr>
          <w:rFonts w:ascii="Times New Roman" w:hAnsi="Times New Roman"/>
          <w:sz w:val="24"/>
          <w:szCs w:val="24"/>
        </w:rPr>
        <w:t>ustomer</w:t>
      </w:r>
      <w:r w:rsidRPr="00B2007D">
        <w:rPr>
          <w:rFonts w:ascii="Times New Roman" w:hAnsi="Times New Roman"/>
          <w:sz w:val="24"/>
          <w:szCs w:val="24"/>
        </w:rPr>
        <w:t xml:space="preserve"> Relations </w:t>
      </w:r>
      <w:r w:rsidR="00BD3CCF" w:rsidRPr="00B2007D">
        <w:rPr>
          <w:rFonts w:ascii="Times New Roman" w:hAnsi="Times New Roman"/>
          <w:sz w:val="24"/>
          <w:szCs w:val="24"/>
        </w:rPr>
        <w:t xml:space="preserve"> </w:t>
      </w:r>
    </w:p>
    <w:p w:rsidR="001B535B" w:rsidRPr="00B2007D" w:rsidRDefault="00BD3CCF" w:rsidP="001B535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Ability to </w:t>
      </w:r>
      <w:r w:rsidR="001B535B" w:rsidRPr="00B2007D">
        <w:rPr>
          <w:rFonts w:ascii="Times New Roman" w:hAnsi="Times New Roman"/>
          <w:sz w:val="24"/>
          <w:szCs w:val="24"/>
        </w:rPr>
        <w:t>multitask</w:t>
      </w:r>
      <w:r w:rsidRPr="00B2007D">
        <w:rPr>
          <w:rFonts w:ascii="Times New Roman" w:hAnsi="Times New Roman"/>
          <w:sz w:val="24"/>
          <w:szCs w:val="24"/>
        </w:rPr>
        <w:t xml:space="preserve">  job assignments, schedules, organization,</w:t>
      </w:r>
      <w:r w:rsidR="001B535B" w:rsidRPr="00B2007D">
        <w:rPr>
          <w:rFonts w:ascii="Times New Roman" w:hAnsi="Times New Roman"/>
          <w:sz w:val="24"/>
          <w:szCs w:val="24"/>
        </w:rPr>
        <w:t xml:space="preserve"> and planning</w:t>
      </w:r>
    </w:p>
    <w:p w:rsidR="001B535B" w:rsidRPr="00B2007D" w:rsidRDefault="00004EDF" w:rsidP="001B535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Exceptional executive </w:t>
      </w:r>
      <w:r w:rsidR="00E54D81" w:rsidRPr="00B2007D">
        <w:rPr>
          <w:rFonts w:ascii="Times New Roman" w:hAnsi="Times New Roman"/>
          <w:sz w:val="24"/>
          <w:szCs w:val="24"/>
        </w:rPr>
        <w:t>team player</w:t>
      </w:r>
      <w:r w:rsidR="008E45D2" w:rsidRPr="00B2007D">
        <w:rPr>
          <w:rFonts w:ascii="Times New Roman" w:hAnsi="Times New Roman"/>
          <w:sz w:val="24"/>
          <w:szCs w:val="24"/>
        </w:rPr>
        <w:t xml:space="preserve"> and work well </w:t>
      </w:r>
      <w:r w:rsidRPr="00B2007D">
        <w:rPr>
          <w:rFonts w:ascii="Times New Roman" w:hAnsi="Times New Roman"/>
          <w:sz w:val="24"/>
          <w:szCs w:val="24"/>
        </w:rPr>
        <w:t>i</w:t>
      </w:r>
      <w:r w:rsidR="001B535B" w:rsidRPr="00B2007D">
        <w:rPr>
          <w:rFonts w:ascii="Times New Roman" w:hAnsi="Times New Roman"/>
          <w:sz w:val="24"/>
          <w:szCs w:val="24"/>
        </w:rPr>
        <w:t>ndependent</w:t>
      </w:r>
      <w:r w:rsidRPr="00B2007D">
        <w:rPr>
          <w:rFonts w:ascii="Times New Roman" w:hAnsi="Times New Roman"/>
          <w:sz w:val="24"/>
          <w:szCs w:val="24"/>
        </w:rPr>
        <w:t xml:space="preserve">ly  </w:t>
      </w:r>
      <w:r w:rsidR="001B535B" w:rsidRPr="00B2007D">
        <w:rPr>
          <w:rFonts w:ascii="Times New Roman" w:hAnsi="Times New Roman"/>
          <w:sz w:val="24"/>
          <w:szCs w:val="24"/>
        </w:rPr>
        <w:t xml:space="preserve"> </w:t>
      </w:r>
    </w:p>
    <w:p w:rsidR="001B535B" w:rsidRPr="00B2007D" w:rsidRDefault="008E45D2" w:rsidP="001B535B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S</w:t>
      </w:r>
      <w:r w:rsidR="00BD3CCF" w:rsidRPr="00B2007D">
        <w:rPr>
          <w:rFonts w:ascii="Times New Roman" w:hAnsi="Times New Roman"/>
          <w:sz w:val="24"/>
          <w:szCs w:val="24"/>
        </w:rPr>
        <w:t>upervision of</w:t>
      </w:r>
      <w:r w:rsidR="001B535B" w:rsidRPr="00B2007D">
        <w:rPr>
          <w:rFonts w:ascii="Times New Roman" w:hAnsi="Times New Roman"/>
          <w:sz w:val="24"/>
          <w:szCs w:val="24"/>
        </w:rPr>
        <w:t xml:space="preserve"> </w:t>
      </w:r>
      <w:r w:rsidRPr="00B2007D">
        <w:rPr>
          <w:rFonts w:ascii="Times New Roman" w:hAnsi="Times New Roman"/>
          <w:sz w:val="24"/>
          <w:szCs w:val="24"/>
        </w:rPr>
        <w:t>s</w:t>
      </w:r>
      <w:r w:rsidR="001B535B" w:rsidRPr="00B2007D">
        <w:rPr>
          <w:rFonts w:ascii="Times New Roman" w:hAnsi="Times New Roman"/>
          <w:sz w:val="24"/>
          <w:szCs w:val="24"/>
        </w:rPr>
        <w:t>taff</w:t>
      </w:r>
      <w:r w:rsidRPr="00B2007D">
        <w:rPr>
          <w:rFonts w:ascii="Times New Roman" w:hAnsi="Times New Roman"/>
          <w:sz w:val="24"/>
          <w:szCs w:val="24"/>
        </w:rPr>
        <w:t xml:space="preserve"> at an intensity that maintain</w:t>
      </w:r>
      <w:r w:rsidR="001B535B" w:rsidRPr="00B2007D">
        <w:rPr>
          <w:rFonts w:ascii="Times New Roman" w:hAnsi="Times New Roman"/>
          <w:sz w:val="24"/>
          <w:szCs w:val="24"/>
        </w:rPr>
        <w:t xml:space="preserve"> a consistent level of quality work</w:t>
      </w:r>
    </w:p>
    <w:p w:rsidR="001B535B" w:rsidRPr="00B2007D" w:rsidRDefault="001B535B" w:rsidP="001B535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50DDD" w:rsidRPr="00B2007D" w:rsidRDefault="00BF6D1B" w:rsidP="008E45D2">
      <w:pPr>
        <w:spacing w:line="240" w:lineRule="auto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b/>
          <w:sz w:val="24"/>
          <w:szCs w:val="24"/>
          <w:u w:val="single"/>
        </w:rPr>
        <w:t>QUALIFICATIONS:</w:t>
      </w:r>
    </w:p>
    <w:p w:rsidR="00D50DDD" w:rsidRPr="00B2007D" w:rsidRDefault="00802E0C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Over 20</w:t>
      </w:r>
      <w:r w:rsidR="008E45D2" w:rsidRPr="00B2007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E45D2" w:rsidRPr="00B2007D">
        <w:rPr>
          <w:rFonts w:ascii="Times New Roman" w:hAnsi="Times New Roman"/>
          <w:sz w:val="24"/>
          <w:szCs w:val="24"/>
        </w:rPr>
        <w:t>years</w:t>
      </w:r>
      <w:proofErr w:type="gramEnd"/>
      <w:r w:rsidR="0078607E" w:rsidRPr="00B2007D">
        <w:rPr>
          <w:rFonts w:ascii="Times New Roman" w:hAnsi="Times New Roman"/>
          <w:sz w:val="24"/>
          <w:szCs w:val="24"/>
        </w:rPr>
        <w:t xml:space="preserve"> suc</w:t>
      </w:r>
      <w:r w:rsidR="00FC5A1A" w:rsidRPr="00B2007D">
        <w:rPr>
          <w:rFonts w:ascii="Times New Roman" w:hAnsi="Times New Roman"/>
          <w:sz w:val="24"/>
          <w:szCs w:val="24"/>
        </w:rPr>
        <w:t>c</w:t>
      </w:r>
      <w:r w:rsidR="0078607E" w:rsidRPr="00B2007D">
        <w:rPr>
          <w:rFonts w:ascii="Times New Roman" w:hAnsi="Times New Roman"/>
          <w:sz w:val="24"/>
          <w:szCs w:val="24"/>
        </w:rPr>
        <w:t>essful</w:t>
      </w:r>
      <w:r w:rsidR="008E45D2" w:rsidRPr="00B2007D">
        <w:rPr>
          <w:rFonts w:ascii="Times New Roman" w:hAnsi="Times New Roman"/>
          <w:sz w:val="24"/>
          <w:szCs w:val="24"/>
        </w:rPr>
        <w:t xml:space="preserve"> executive management </w:t>
      </w:r>
      <w:r w:rsidR="0078607E" w:rsidRPr="00B2007D">
        <w:rPr>
          <w:rFonts w:ascii="Times New Roman" w:hAnsi="Times New Roman"/>
          <w:sz w:val="24"/>
          <w:szCs w:val="24"/>
        </w:rPr>
        <w:t>in medical and business settings.</w:t>
      </w:r>
      <w:r w:rsidR="008E45D2" w:rsidRPr="00B2007D">
        <w:rPr>
          <w:rFonts w:ascii="Times New Roman" w:hAnsi="Times New Roman"/>
          <w:sz w:val="24"/>
          <w:szCs w:val="24"/>
        </w:rPr>
        <w:t xml:space="preserve"> </w:t>
      </w:r>
    </w:p>
    <w:p w:rsidR="00D50DDD" w:rsidRPr="00B2007D" w:rsidRDefault="002E68AD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Managed office workers, support staff</w:t>
      </w:r>
      <w:r w:rsidR="003832B5" w:rsidRPr="00B2007D">
        <w:rPr>
          <w:rFonts w:ascii="Times New Roman" w:hAnsi="Times New Roman"/>
          <w:sz w:val="24"/>
          <w:szCs w:val="24"/>
        </w:rPr>
        <w:t>, service personnel, and warehouse staff</w:t>
      </w:r>
      <w:r w:rsidR="00611846" w:rsidRPr="00B2007D">
        <w:rPr>
          <w:rFonts w:ascii="Times New Roman" w:hAnsi="Times New Roman"/>
          <w:sz w:val="24"/>
          <w:szCs w:val="24"/>
        </w:rPr>
        <w:t>.</w:t>
      </w:r>
    </w:p>
    <w:p w:rsidR="00D50DDD" w:rsidRPr="00B2007D" w:rsidRDefault="0078607E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Planned, coordinated, organized, directed, controlled, managed, and </w:t>
      </w:r>
      <w:proofErr w:type="gramStart"/>
      <w:r w:rsidR="00611846" w:rsidRPr="00B2007D">
        <w:rPr>
          <w:rFonts w:ascii="Times New Roman" w:hAnsi="Times New Roman"/>
          <w:sz w:val="24"/>
          <w:szCs w:val="24"/>
        </w:rPr>
        <w:t xml:space="preserve">supervised </w:t>
      </w:r>
      <w:r w:rsidRPr="00B2007D">
        <w:rPr>
          <w:rFonts w:ascii="Times New Roman" w:hAnsi="Times New Roman"/>
          <w:sz w:val="24"/>
          <w:szCs w:val="24"/>
        </w:rPr>
        <w:t xml:space="preserve"> multiple</w:t>
      </w:r>
      <w:proofErr w:type="gramEnd"/>
      <w:r w:rsidRPr="00B2007D">
        <w:rPr>
          <w:rFonts w:ascii="Times New Roman" w:hAnsi="Times New Roman"/>
          <w:sz w:val="24"/>
          <w:szCs w:val="24"/>
        </w:rPr>
        <w:t xml:space="preserve"> support departments</w:t>
      </w:r>
      <w:r w:rsidR="00611846" w:rsidRPr="00B2007D">
        <w:rPr>
          <w:rFonts w:ascii="Times New Roman" w:hAnsi="Times New Roman"/>
          <w:sz w:val="24"/>
          <w:szCs w:val="24"/>
        </w:rPr>
        <w:t xml:space="preserve"> in medical environments.</w:t>
      </w:r>
      <w:r w:rsidRPr="00B2007D">
        <w:rPr>
          <w:rFonts w:ascii="Times New Roman" w:hAnsi="Times New Roman"/>
          <w:sz w:val="24"/>
          <w:szCs w:val="24"/>
        </w:rPr>
        <w:t xml:space="preserve">  </w:t>
      </w:r>
    </w:p>
    <w:p w:rsidR="00D50DDD" w:rsidRPr="00B2007D" w:rsidRDefault="00802E0C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20</w:t>
      </w:r>
      <w:r w:rsidR="00BE2150" w:rsidRPr="00B2007D">
        <w:rPr>
          <w:rFonts w:ascii="Times New Roman" w:hAnsi="Times New Roman"/>
          <w:sz w:val="24"/>
          <w:szCs w:val="24"/>
        </w:rPr>
        <w:t xml:space="preserve"> years </w:t>
      </w:r>
      <w:r w:rsidR="0078607E" w:rsidRPr="00B2007D">
        <w:rPr>
          <w:rFonts w:ascii="Times New Roman" w:hAnsi="Times New Roman"/>
          <w:sz w:val="24"/>
          <w:szCs w:val="24"/>
        </w:rPr>
        <w:t xml:space="preserve">of </w:t>
      </w:r>
      <w:r w:rsidR="00BE2150" w:rsidRPr="00B2007D">
        <w:rPr>
          <w:rFonts w:ascii="Times New Roman" w:hAnsi="Times New Roman"/>
          <w:sz w:val="24"/>
          <w:szCs w:val="24"/>
        </w:rPr>
        <w:t xml:space="preserve">successful </w:t>
      </w:r>
      <w:r w:rsidR="0078607E" w:rsidRPr="00B2007D">
        <w:rPr>
          <w:rFonts w:ascii="Times New Roman" w:hAnsi="Times New Roman"/>
          <w:sz w:val="24"/>
          <w:szCs w:val="24"/>
        </w:rPr>
        <w:t>perso</w:t>
      </w:r>
      <w:r w:rsidR="00BE2150" w:rsidRPr="00B2007D">
        <w:rPr>
          <w:rFonts w:ascii="Times New Roman" w:hAnsi="Times New Roman"/>
          <w:sz w:val="24"/>
          <w:szCs w:val="24"/>
        </w:rPr>
        <w:t>nnel administrative responsibilities</w:t>
      </w:r>
      <w:r w:rsidR="002E68AD" w:rsidRPr="00B2007D">
        <w:rPr>
          <w:rFonts w:ascii="Times New Roman" w:hAnsi="Times New Roman"/>
          <w:sz w:val="24"/>
          <w:szCs w:val="24"/>
        </w:rPr>
        <w:t xml:space="preserve"> from recruitment through se</w:t>
      </w:r>
      <w:r w:rsidR="005B7B31" w:rsidRPr="00B2007D">
        <w:rPr>
          <w:rFonts w:ascii="Times New Roman" w:hAnsi="Times New Roman"/>
          <w:sz w:val="24"/>
          <w:szCs w:val="24"/>
        </w:rPr>
        <w:t>paration</w:t>
      </w:r>
      <w:r w:rsidR="00BE2150" w:rsidRPr="00B2007D">
        <w:rPr>
          <w:rFonts w:ascii="Times New Roman" w:hAnsi="Times New Roman"/>
          <w:sz w:val="24"/>
          <w:szCs w:val="24"/>
        </w:rPr>
        <w:t>.</w:t>
      </w:r>
    </w:p>
    <w:p w:rsidR="00D50DDD" w:rsidRPr="00B2007D" w:rsidRDefault="002E68AD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S</w:t>
      </w:r>
      <w:r w:rsidR="00BE2150" w:rsidRPr="00B2007D">
        <w:rPr>
          <w:rFonts w:ascii="Times New Roman" w:hAnsi="Times New Roman"/>
          <w:sz w:val="24"/>
          <w:szCs w:val="24"/>
        </w:rPr>
        <w:t xml:space="preserve">uccessfully </w:t>
      </w:r>
      <w:r w:rsidRPr="00B2007D">
        <w:rPr>
          <w:rFonts w:ascii="Times New Roman" w:hAnsi="Times New Roman"/>
          <w:sz w:val="24"/>
          <w:szCs w:val="24"/>
        </w:rPr>
        <w:t>managed offices in</w:t>
      </w:r>
      <w:r w:rsidR="00BE2150" w:rsidRPr="00B2007D">
        <w:rPr>
          <w:rFonts w:ascii="Times New Roman" w:hAnsi="Times New Roman"/>
          <w:sz w:val="24"/>
          <w:szCs w:val="24"/>
        </w:rPr>
        <w:t xml:space="preserve"> independent and remote service operations</w:t>
      </w:r>
    </w:p>
    <w:p w:rsidR="00D50DDD" w:rsidRPr="00B2007D" w:rsidRDefault="002E68AD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Responsible for all payroll and accounts payable/receivable activities &amp; functions</w:t>
      </w:r>
    </w:p>
    <w:p w:rsidR="00D50DDD" w:rsidRPr="00B2007D" w:rsidRDefault="003832B5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Purchasing, inventory control, and contract negotiations</w:t>
      </w:r>
    </w:p>
    <w:p w:rsidR="003832B5" w:rsidRPr="00B2007D" w:rsidRDefault="003832B5" w:rsidP="00D50DD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Active participant in various committees and subcommittees as assigned </w:t>
      </w:r>
    </w:p>
    <w:p w:rsidR="001852BC" w:rsidRPr="00B2007D" w:rsidRDefault="001852BC" w:rsidP="00DC31E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C31E1" w:rsidRPr="00B2007D" w:rsidRDefault="00BF6D1B" w:rsidP="00DC31E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B2007D">
        <w:rPr>
          <w:rFonts w:ascii="Times New Roman" w:hAnsi="Times New Roman"/>
          <w:b/>
          <w:sz w:val="24"/>
          <w:szCs w:val="24"/>
          <w:u w:val="single"/>
        </w:rPr>
        <w:t>WORK EXP</w:t>
      </w:r>
      <w:r w:rsidR="001A7E09" w:rsidRPr="00B2007D">
        <w:rPr>
          <w:rFonts w:ascii="Times New Roman" w:hAnsi="Times New Roman"/>
          <w:b/>
          <w:sz w:val="24"/>
          <w:szCs w:val="24"/>
          <w:u w:val="single"/>
        </w:rPr>
        <w:t>E</w:t>
      </w:r>
      <w:r w:rsidRPr="00B2007D">
        <w:rPr>
          <w:rFonts w:ascii="Times New Roman" w:hAnsi="Times New Roman"/>
          <w:b/>
          <w:sz w:val="24"/>
          <w:szCs w:val="24"/>
          <w:u w:val="single"/>
        </w:rPr>
        <w:t>RI</w:t>
      </w:r>
      <w:r w:rsidR="001A7E09" w:rsidRPr="00B2007D">
        <w:rPr>
          <w:rFonts w:ascii="Times New Roman" w:hAnsi="Times New Roman"/>
          <w:b/>
          <w:sz w:val="24"/>
          <w:szCs w:val="24"/>
          <w:u w:val="single"/>
        </w:rPr>
        <w:t>E</w:t>
      </w:r>
      <w:r w:rsidRPr="00B2007D">
        <w:rPr>
          <w:rFonts w:ascii="Times New Roman" w:hAnsi="Times New Roman"/>
          <w:b/>
          <w:sz w:val="24"/>
          <w:szCs w:val="24"/>
          <w:u w:val="single"/>
        </w:rPr>
        <w:t>NCE:</w:t>
      </w:r>
      <w:r w:rsidR="0014512D" w:rsidRPr="00B2007D">
        <w:rPr>
          <w:rFonts w:ascii="Times New Roman" w:hAnsi="Times New Roman"/>
          <w:sz w:val="24"/>
          <w:szCs w:val="24"/>
        </w:rPr>
        <w:t xml:space="preserve"> </w:t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DC31E1" w:rsidRPr="00B2007D">
        <w:rPr>
          <w:rFonts w:ascii="Times New Roman" w:hAnsi="Times New Roman"/>
          <w:sz w:val="24"/>
          <w:szCs w:val="24"/>
        </w:rPr>
        <w:tab/>
      </w:r>
      <w:r w:rsidR="006641EC" w:rsidRPr="00B2007D">
        <w:rPr>
          <w:rFonts w:ascii="Times New Roman" w:hAnsi="Times New Roman"/>
          <w:sz w:val="24"/>
          <w:szCs w:val="24"/>
        </w:rPr>
        <w:tab/>
      </w:r>
      <w:r w:rsidR="007B5020" w:rsidRPr="00B2007D">
        <w:rPr>
          <w:rFonts w:ascii="Times New Roman" w:hAnsi="Times New Roman"/>
          <w:sz w:val="24"/>
          <w:szCs w:val="24"/>
        </w:rPr>
        <w:t xml:space="preserve">             </w:t>
      </w:r>
    </w:p>
    <w:p w:rsidR="00B04958" w:rsidRPr="00B2007D" w:rsidRDefault="00B04958" w:rsidP="00B0495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  <w:sectPr w:rsidR="00B04958" w:rsidRPr="00B2007D" w:rsidSect="000F38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4958" w:rsidRPr="00B2007D" w:rsidRDefault="003832B5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2007D">
        <w:rPr>
          <w:rFonts w:ascii="Times New Roman" w:hAnsi="Times New Roman"/>
          <w:sz w:val="24"/>
          <w:szCs w:val="24"/>
        </w:rPr>
        <w:lastRenderedPageBreak/>
        <w:t>Winsome, Inc.</w:t>
      </w:r>
      <w:proofErr w:type="gramEnd"/>
    </w:p>
    <w:p w:rsidR="00B04958" w:rsidRPr="00B2007D" w:rsidRDefault="003832B5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State of Texas</w:t>
      </w:r>
    </w:p>
    <w:p w:rsidR="00B04958" w:rsidRPr="00B2007D" w:rsidRDefault="00721904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Los Colinas Med </w:t>
      </w:r>
      <w:proofErr w:type="spellStart"/>
      <w:r w:rsidRPr="00B2007D">
        <w:rPr>
          <w:rFonts w:ascii="Times New Roman" w:hAnsi="Times New Roman"/>
          <w:sz w:val="24"/>
          <w:szCs w:val="24"/>
        </w:rPr>
        <w:t>Ctr</w:t>
      </w:r>
      <w:proofErr w:type="spellEnd"/>
    </w:p>
    <w:p w:rsidR="00B04958" w:rsidRPr="00B2007D" w:rsidRDefault="00721904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Trinity Terrace Ret.</w:t>
      </w:r>
    </w:p>
    <w:p w:rsidR="00B04958" w:rsidRPr="00B2007D" w:rsidRDefault="009206AE" w:rsidP="009206AE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Advanced Systems </w:t>
      </w:r>
    </w:p>
    <w:p w:rsidR="00B04958" w:rsidRPr="00B2007D" w:rsidRDefault="00B04958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br w:type="column"/>
      </w:r>
      <w:r w:rsidR="0087260E" w:rsidRPr="00B2007D">
        <w:rPr>
          <w:rFonts w:ascii="Times New Roman" w:hAnsi="Times New Roman"/>
          <w:sz w:val="24"/>
          <w:szCs w:val="24"/>
        </w:rPr>
        <w:lastRenderedPageBreak/>
        <w:t>Manager</w:t>
      </w:r>
    </w:p>
    <w:p w:rsidR="00B04958" w:rsidRPr="00B2007D" w:rsidRDefault="003832B5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Claim</w:t>
      </w:r>
      <w:r w:rsidR="009206AE" w:rsidRPr="00B2007D">
        <w:rPr>
          <w:rFonts w:ascii="Times New Roman" w:hAnsi="Times New Roman"/>
          <w:sz w:val="24"/>
          <w:szCs w:val="24"/>
        </w:rPr>
        <w:t>s Specialist</w:t>
      </w:r>
    </w:p>
    <w:p w:rsidR="009206AE" w:rsidRPr="00B2007D" w:rsidRDefault="0006585C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EVS</w:t>
      </w:r>
      <w:r w:rsidR="0087260E" w:rsidRPr="00B2007D">
        <w:rPr>
          <w:rFonts w:ascii="Times New Roman" w:hAnsi="Times New Roman"/>
          <w:sz w:val="24"/>
          <w:szCs w:val="24"/>
        </w:rPr>
        <w:t xml:space="preserve"> –</w:t>
      </w:r>
      <w:proofErr w:type="spellStart"/>
      <w:r w:rsidR="0087260E" w:rsidRPr="00B2007D">
        <w:rPr>
          <w:rFonts w:ascii="Times New Roman" w:hAnsi="Times New Roman"/>
          <w:sz w:val="24"/>
          <w:szCs w:val="24"/>
        </w:rPr>
        <w:t>Supv</w:t>
      </w:r>
      <w:proofErr w:type="spellEnd"/>
      <w:r w:rsidR="0087260E" w:rsidRPr="00B2007D">
        <w:rPr>
          <w:rFonts w:ascii="Times New Roman" w:hAnsi="Times New Roman"/>
          <w:sz w:val="24"/>
          <w:szCs w:val="24"/>
        </w:rPr>
        <w:t>/</w:t>
      </w:r>
      <w:proofErr w:type="spellStart"/>
      <w:r w:rsidR="0087260E" w:rsidRPr="00B2007D">
        <w:rPr>
          <w:rFonts w:ascii="Times New Roman" w:hAnsi="Times New Roman"/>
          <w:sz w:val="24"/>
          <w:szCs w:val="24"/>
        </w:rPr>
        <w:t>Mgr</w:t>
      </w:r>
      <w:proofErr w:type="spellEnd"/>
    </w:p>
    <w:p w:rsidR="00B04958" w:rsidRPr="00B2007D" w:rsidRDefault="0006585C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EVS</w:t>
      </w:r>
      <w:r w:rsidR="009206AE" w:rsidRPr="00B2007D">
        <w:rPr>
          <w:rFonts w:ascii="Times New Roman" w:hAnsi="Times New Roman"/>
          <w:sz w:val="24"/>
          <w:szCs w:val="24"/>
        </w:rPr>
        <w:t xml:space="preserve"> - </w:t>
      </w:r>
      <w:r w:rsidR="00721904" w:rsidRPr="00B2007D">
        <w:rPr>
          <w:rFonts w:ascii="Times New Roman" w:hAnsi="Times New Roman"/>
          <w:sz w:val="24"/>
          <w:szCs w:val="24"/>
        </w:rPr>
        <w:t>Director</w:t>
      </w:r>
      <w:r w:rsidR="009206AE" w:rsidRPr="00B2007D">
        <w:rPr>
          <w:rFonts w:ascii="Times New Roman" w:hAnsi="Times New Roman"/>
          <w:sz w:val="24"/>
          <w:szCs w:val="24"/>
        </w:rPr>
        <w:t xml:space="preserve"> </w:t>
      </w:r>
    </w:p>
    <w:p w:rsidR="00B04958" w:rsidRPr="00B2007D" w:rsidRDefault="0006585C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EVS</w:t>
      </w:r>
      <w:r w:rsidR="009206AE" w:rsidRPr="00B2007D">
        <w:rPr>
          <w:rFonts w:ascii="Times New Roman" w:hAnsi="Times New Roman"/>
          <w:sz w:val="24"/>
          <w:szCs w:val="24"/>
        </w:rPr>
        <w:t xml:space="preserve"> - Director                                 </w:t>
      </w:r>
      <w:r w:rsidR="00B04958" w:rsidRPr="00B2007D">
        <w:rPr>
          <w:rFonts w:ascii="Times New Roman" w:hAnsi="Times New Roman"/>
          <w:sz w:val="24"/>
          <w:szCs w:val="24"/>
        </w:rPr>
        <w:br w:type="column"/>
      </w:r>
      <w:bookmarkStart w:id="3" w:name="Text11"/>
      <w:r w:rsidR="003832B5" w:rsidRPr="00B2007D">
        <w:rPr>
          <w:rFonts w:ascii="Times New Roman" w:hAnsi="Times New Roman"/>
          <w:sz w:val="24"/>
          <w:szCs w:val="24"/>
        </w:rPr>
        <w:lastRenderedPageBreak/>
        <w:t>Ft</w:t>
      </w:r>
      <w:r w:rsidR="00721904" w:rsidRPr="00B2007D">
        <w:rPr>
          <w:rFonts w:ascii="Times New Roman" w:hAnsi="Times New Roman"/>
          <w:sz w:val="24"/>
          <w:szCs w:val="24"/>
        </w:rPr>
        <w:t>.</w:t>
      </w:r>
      <w:r w:rsidR="003832B5" w:rsidRPr="00B2007D">
        <w:rPr>
          <w:rFonts w:ascii="Times New Roman" w:hAnsi="Times New Roman"/>
          <w:sz w:val="24"/>
          <w:szCs w:val="24"/>
        </w:rPr>
        <w:t xml:space="preserve"> </w:t>
      </w:r>
      <w:bookmarkEnd w:id="3"/>
      <w:r w:rsidR="003832B5" w:rsidRPr="00B2007D">
        <w:rPr>
          <w:rFonts w:ascii="Times New Roman" w:hAnsi="Times New Roman"/>
          <w:sz w:val="24"/>
          <w:szCs w:val="24"/>
        </w:rPr>
        <w:t>Worth,</w:t>
      </w:r>
      <w:r w:rsidRPr="00B2007D">
        <w:rPr>
          <w:rFonts w:ascii="Times New Roman" w:hAnsi="Times New Roman"/>
          <w:sz w:val="24"/>
          <w:szCs w:val="24"/>
        </w:rPr>
        <w:t xml:space="preserve"> TX</w:t>
      </w:r>
      <w:r w:rsidR="003832B5" w:rsidRPr="00B2007D">
        <w:rPr>
          <w:rFonts w:ascii="Times New Roman" w:hAnsi="Times New Roman"/>
          <w:sz w:val="24"/>
          <w:szCs w:val="24"/>
        </w:rPr>
        <w:t xml:space="preserve"> </w:t>
      </w:r>
    </w:p>
    <w:p w:rsidR="00B04958" w:rsidRPr="00B2007D" w:rsidRDefault="0006585C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Dallas</w:t>
      </w:r>
      <w:r w:rsidR="00721904" w:rsidRPr="00B2007D">
        <w:rPr>
          <w:rFonts w:ascii="Times New Roman" w:hAnsi="Times New Roman"/>
          <w:sz w:val="24"/>
          <w:szCs w:val="24"/>
        </w:rPr>
        <w:t xml:space="preserve">, </w:t>
      </w:r>
      <w:r w:rsidR="003832B5" w:rsidRPr="00B2007D">
        <w:rPr>
          <w:rFonts w:ascii="Times New Roman" w:hAnsi="Times New Roman"/>
          <w:sz w:val="24"/>
          <w:szCs w:val="24"/>
        </w:rPr>
        <w:t>T</w:t>
      </w:r>
      <w:r w:rsidRPr="00B2007D">
        <w:rPr>
          <w:rFonts w:ascii="Times New Roman" w:hAnsi="Times New Roman"/>
          <w:sz w:val="24"/>
          <w:szCs w:val="24"/>
        </w:rPr>
        <w:t>X</w:t>
      </w:r>
    </w:p>
    <w:p w:rsidR="00B04958" w:rsidRPr="00B2007D" w:rsidRDefault="00721904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Los Colinas, T</w:t>
      </w:r>
      <w:r w:rsidR="0006585C" w:rsidRPr="00B2007D">
        <w:rPr>
          <w:rFonts w:ascii="Times New Roman" w:hAnsi="Times New Roman"/>
          <w:sz w:val="24"/>
          <w:szCs w:val="24"/>
        </w:rPr>
        <w:t>X</w:t>
      </w:r>
    </w:p>
    <w:p w:rsidR="009206AE" w:rsidRPr="00B2007D" w:rsidRDefault="0006585C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Ft. Worth, TX</w:t>
      </w:r>
    </w:p>
    <w:p w:rsidR="00B04958" w:rsidRPr="00B2007D" w:rsidRDefault="0006585C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Albuquerque</w:t>
      </w:r>
      <w:r w:rsidR="00F142C6" w:rsidRPr="00B2007D">
        <w:rPr>
          <w:rFonts w:ascii="Times New Roman" w:hAnsi="Times New Roman"/>
          <w:sz w:val="24"/>
          <w:szCs w:val="24"/>
        </w:rPr>
        <w:t>, T</w:t>
      </w:r>
      <w:r w:rsidRPr="00B2007D">
        <w:rPr>
          <w:rFonts w:ascii="Times New Roman" w:hAnsi="Times New Roman"/>
          <w:sz w:val="24"/>
          <w:szCs w:val="24"/>
        </w:rPr>
        <w:t>X</w:t>
      </w:r>
      <w:r w:rsidR="00B04958" w:rsidRPr="00B2007D">
        <w:rPr>
          <w:rFonts w:ascii="Times New Roman" w:hAnsi="Times New Roman"/>
          <w:sz w:val="24"/>
          <w:szCs w:val="24"/>
        </w:rPr>
        <w:br w:type="column"/>
      </w:r>
      <w:bookmarkStart w:id="4" w:name="Text12"/>
      <w:r w:rsidR="003832B5" w:rsidRPr="00B2007D">
        <w:rPr>
          <w:rFonts w:ascii="Times New Roman" w:hAnsi="Times New Roman"/>
          <w:sz w:val="24"/>
          <w:szCs w:val="24"/>
        </w:rPr>
        <w:lastRenderedPageBreak/>
        <w:t>2000</w:t>
      </w:r>
      <w:bookmarkEnd w:id="4"/>
      <w:r w:rsidR="00721904" w:rsidRPr="00B2007D">
        <w:rPr>
          <w:rFonts w:ascii="Times New Roman" w:hAnsi="Times New Roman"/>
          <w:sz w:val="24"/>
          <w:szCs w:val="24"/>
        </w:rPr>
        <w:t xml:space="preserve"> </w:t>
      </w:r>
      <w:r w:rsidR="003832B5" w:rsidRPr="00B2007D">
        <w:rPr>
          <w:rFonts w:ascii="Times New Roman" w:hAnsi="Times New Roman"/>
          <w:sz w:val="24"/>
          <w:szCs w:val="24"/>
        </w:rPr>
        <w:t>-</w:t>
      </w:r>
      <w:r w:rsidR="00721904" w:rsidRPr="00B2007D">
        <w:rPr>
          <w:rFonts w:ascii="Times New Roman" w:hAnsi="Times New Roman"/>
          <w:sz w:val="24"/>
          <w:szCs w:val="24"/>
        </w:rPr>
        <w:t xml:space="preserve"> </w:t>
      </w:r>
      <w:r w:rsidR="003832B5" w:rsidRPr="00B2007D">
        <w:rPr>
          <w:rFonts w:ascii="Times New Roman" w:hAnsi="Times New Roman"/>
          <w:sz w:val="24"/>
          <w:szCs w:val="24"/>
        </w:rPr>
        <w:t>2012</w:t>
      </w:r>
    </w:p>
    <w:p w:rsidR="00B04958" w:rsidRPr="00B2007D" w:rsidRDefault="00721904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>1999 - 2000</w:t>
      </w:r>
    </w:p>
    <w:p w:rsidR="00B04958" w:rsidRPr="00B2007D" w:rsidRDefault="00721904" w:rsidP="00B0495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1997 </w:t>
      </w:r>
      <w:r w:rsidR="0006585C" w:rsidRPr="00B2007D">
        <w:rPr>
          <w:rFonts w:ascii="Times New Roman" w:hAnsi="Times New Roman"/>
          <w:sz w:val="24"/>
          <w:szCs w:val="24"/>
        </w:rPr>
        <w:t>-</w:t>
      </w:r>
      <w:r w:rsidRPr="00B2007D">
        <w:rPr>
          <w:rFonts w:ascii="Times New Roman" w:hAnsi="Times New Roman"/>
          <w:sz w:val="24"/>
          <w:szCs w:val="24"/>
        </w:rPr>
        <w:t xml:space="preserve"> 1999</w:t>
      </w:r>
    </w:p>
    <w:p w:rsidR="009206AE" w:rsidRPr="00B2007D" w:rsidRDefault="009206AE" w:rsidP="009206AE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B2007D">
        <w:rPr>
          <w:rFonts w:ascii="Times New Roman" w:hAnsi="Times New Roman"/>
          <w:sz w:val="24"/>
          <w:szCs w:val="24"/>
        </w:rPr>
        <w:t xml:space="preserve">1987 </w:t>
      </w:r>
      <w:r w:rsidR="0006585C" w:rsidRPr="00B2007D">
        <w:rPr>
          <w:rFonts w:ascii="Times New Roman" w:hAnsi="Times New Roman"/>
          <w:sz w:val="24"/>
          <w:szCs w:val="24"/>
        </w:rPr>
        <w:t>-</w:t>
      </w:r>
      <w:r w:rsidRPr="00B2007D">
        <w:rPr>
          <w:rFonts w:ascii="Times New Roman" w:hAnsi="Times New Roman"/>
          <w:sz w:val="24"/>
          <w:szCs w:val="24"/>
        </w:rPr>
        <w:t xml:space="preserve"> 1997</w:t>
      </w:r>
    </w:p>
    <w:p w:rsidR="00B04958" w:rsidRPr="001852BC" w:rsidRDefault="0006585C" w:rsidP="009206AE">
      <w:pPr>
        <w:pStyle w:val="ListParagraph"/>
        <w:spacing w:after="0"/>
        <w:rPr>
          <w:rFonts w:ascii="Times New Roman" w:hAnsi="Times New Roman"/>
        </w:rPr>
        <w:sectPr w:rsidR="00B04958" w:rsidRPr="001852BC" w:rsidSect="00423FE1">
          <w:type w:val="continuous"/>
          <w:pgSz w:w="12240" w:h="15840"/>
          <w:pgMar w:top="1440" w:right="432" w:bottom="1440" w:left="432" w:header="720" w:footer="720" w:gutter="0"/>
          <w:cols w:num="4" w:space="0"/>
          <w:docGrid w:linePitch="360"/>
        </w:sectPr>
      </w:pPr>
      <w:r w:rsidRPr="00B2007D">
        <w:rPr>
          <w:rFonts w:ascii="Times New Roman" w:hAnsi="Times New Roman"/>
          <w:sz w:val="24"/>
          <w:szCs w:val="24"/>
        </w:rPr>
        <w:t>1983 - 198</w:t>
      </w:r>
      <w:r w:rsidR="008E3BA6" w:rsidRPr="00B2007D">
        <w:rPr>
          <w:rFonts w:ascii="Times New Roman" w:hAnsi="Times New Roman"/>
          <w:sz w:val="24"/>
          <w:szCs w:val="24"/>
        </w:rPr>
        <w:t>7</w:t>
      </w:r>
    </w:p>
    <w:p w:rsidR="00F27A2B" w:rsidRPr="00F27A2B" w:rsidRDefault="00F27A2B" w:rsidP="001B535B">
      <w:pPr>
        <w:spacing w:after="0" w:line="240" w:lineRule="auto"/>
        <w:rPr>
          <w:b/>
          <w:sz w:val="36"/>
          <w:szCs w:val="36"/>
        </w:rPr>
      </w:pPr>
    </w:p>
    <w:sectPr w:rsidR="00F27A2B" w:rsidRPr="00F27A2B" w:rsidSect="00131DB0">
      <w:type w:val="continuous"/>
      <w:pgSz w:w="12240" w:h="15840"/>
      <w:pgMar w:top="-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66268"/>
    <w:multiLevelType w:val="hybridMultilevel"/>
    <w:tmpl w:val="039C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265DC"/>
    <w:multiLevelType w:val="hybridMultilevel"/>
    <w:tmpl w:val="E106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A1BD1"/>
    <w:multiLevelType w:val="hybridMultilevel"/>
    <w:tmpl w:val="3350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76E5F"/>
    <w:multiLevelType w:val="hybridMultilevel"/>
    <w:tmpl w:val="1D84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16807"/>
    <w:multiLevelType w:val="hybridMultilevel"/>
    <w:tmpl w:val="F806A190"/>
    <w:lvl w:ilvl="0" w:tplc="E4261DB4">
      <w:numFmt w:val="bullet"/>
      <w:lvlText w:val="•"/>
      <w:lvlJc w:val="left"/>
      <w:pPr>
        <w:ind w:left="1080" w:hanging="360"/>
      </w:pPr>
      <w:rPr>
        <w:rFonts w:ascii="Arial Black" w:eastAsia="Calibri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98440F"/>
    <w:multiLevelType w:val="hybridMultilevel"/>
    <w:tmpl w:val="6BDC5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A3"/>
    <w:rsid w:val="00004EDF"/>
    <w:rsid w:val="00014789"/>
    <w:rsid w:val="00030156"/>
    <w:rsid w:val="000326A3"/>
    <w:rsid w:val="00051499"/>
    <w:rsid w:val="00062423"/>
    <w:rsid w:val="00062842"/>
    <w:rsid w:val="0006585C"/>
    <w:rsid w:val="00080855"/>
    <w:rsid w:val="000B44BC"/>
    <w:rsid w:val="000C0CBB"/>
    <w:rsid w:val="000C3D10"/>
    <w:rsid w:val="000E2E83"/>
    <w:rsid w:val="00131DB0"/>
    <w:rsid w:val="0014512D"/>
    <w:rsid w:val="001852BC"/>
    <w:rsid w:val="001A73A9"/>
    <w:rsid w:val="001A7E09"/>
    <w:rsid w:val="001B535B"/>
    <w:rsid w:val="001B7703"/>
    <w:rsid w:val="001D300A"/>
    <w:rsid w:val="001F000B"/>
    <w:rsid w:val="00221410"/>
    <w:rsid w:val="0022569A"/>
    <w:rsid w:val="002655A2"/>
    <w:rsid w:val="00280AF9"/>
    <w:rsid w:val="002823EC"/>
    <w:rsid w:val="002C3AD4"/>
    <w:rsid w:val="002C5908"/>
    <w:rsid w:val="002D74A6"/>
    <w:rsid w:val="002E68AD"/>
    <w:rsid w:val="00303464"/>
    <w:rsid w:val="003201AC"/>
    <w:rsid w:val="00372A54"/>
    <w:rsid w:val="003832B5"/>
    <w:rsid w:val="003D7A8F"/>
    <w:rsid w:val="00423FE1"/>
    <w:rsid w:val="00432D6C"/>
    <w:rsid w:val="004F3413"/>
    <w:rsid w:val="005477FA"/>
    <w:rsid w:val="00585890"/>
    <w:rsid w:val="005A031E"/>
    <w:rsid w:val="005B7B31"/>
    <w:rsid w:val="005D50FA"/>
    <w:rsid w:val="00611846"/>
    <w:rsid w:val="006641EC"/>
    <w:rsid w:val="00721904"/>
    <w:rsid w:val="00741D4F"/>
    <w:rsid w:val="00767DD3"/>
    <w:rsid w:val="0078607E"/>
    <w:rsid w:val="007B5020"/>
    <w:rsid w:val="007D270B"/>
    <w:rsid w:val="00802E0C"/>
    <w:rsid w:val="0087260E"/>
    <w:rsid w:val="008E3BA6"/>
    <w:rsid w:val="008E45D2"/>
    <w:rsid w:val="009206AE"/>
    <w:rsid w:val="009A057E"/>
    <w:rsid w:val="00A21940"/>
    <w:rsid w:val="00AA5422"/>
    <w:rsid w:val="00AA619E"/>
    <w:rsid w:val="00B04958"/>
    <w:rsid w:val="00B2007D"/>
    <w:rsid w:val="00B4534F"/>
    <w:rsid w:val="00B851A0"/>
    <w:rsid w:val="00B97FA2"/>
    <w:rsid w:val="00BB528B"/>
    <w:rsid w:val="00BC415E"/>
    <w:rsid w:val="00BD3CCF"/>
    <w:rsid w:val="00BD5EB8"/>
    <w:rsid w:val="00BE2150"/>
    <w:rsid w:val="00BF6022"/>
    <w:rsid w:val="00BF6D1B"/>
    <w:rsid w:val="00C205CB"/>
    <w:rsid w:val="00C4326D"/>
    <w:rsid w:val="00C94A88"/>
    <w:rsid w:val="00CA07DD"/>
    <w:rsid w:val="00CA5DE8"/>
    <w:rsid w:val="00CF5943"/>
    <w:rsid w:val="00D02C22"/>
    <w:rsid w:val="00D1166E"/>
    <w:rsid w:val="00D3178D"/>
    <w:rsid w:val="00D50DDD"/>
    <w:rsid w:val="00D73C0B"/>
    <w:rsid w:val="00DC31E1"/>
    <w:rsid w:val="00E01FBD"/>
    <w:rsid w:val="00E54D81"/>
    <w:rsid w:val="00E831B9"/>
    <w:rsid w:val="00EF280B"/>
    <w:rsid w:val="00F018F7"/>
    <w:rsid w:val="00F142C6"/>
    <w:rsid w:val="00F233AB"/>
    <w:rsid w:val="00F27A2B"/>
    <w:rsid w:val="00F35B92"/>
    <w:rsid w:val="00F60020"/>
    <w:rsid w:val="00F670E0"/>
    <w:rsid w:val="00F82F66"/>
    <w:rsid w:val="00F87CD0"/>
    <w:rsid w:val="00FB3356"/>
    <w:rsid w:val="00FC5A1A"/>
    <w:rsid w:val="00FD34A8"/>
    <w:rsid w:val="00FD496A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D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7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D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7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ellemar@sbcglobal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zelle\AppData\Local\Microsoft\Windows\Temporary%20Internet%20Files\Content.IE5\DSGL9SUD\FUNCTIONAL%20RESUME%20INSERT%20TEMPLATE%20RJR%20doc%2008%2009%20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F997350B524C538297EF01C9AF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9411-5A16-40F9-B67E-797AE6F40AFF}"/>
      </w:docPartPr>
      <w:docPartBody>
        <w:p w:rsidR="006575F0" w:rsidRDefault="00E4749C">
          <w:pPr>
            <w:pStyle w:val="94F997350B524C538297EF01C9AFD07B"/>
          </w:pPr>
          <w:r w:rsidRPr="00FC507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9C"/>
    <w:rsid w:val="001F3EB2"/>
    <w:rsid w:val="00290604"/>
    <w:rsid w:val="006575F0"/>
    <w:rsid w:val="00CC5C41"/>
    <w:rsid w:val="00E4749C"/>
    <w:rsid w:val="00E5790A"/>
    <w:rsid w:val="00F9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F997350B524C538297EF01C9AFD07B">
    <w:name w:val="94F997350B524C538297EF01C9AFD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F997350B524C538297EF01C9AFD07B">
    <w:name w:val="94F997350B524C538297EF01C9AFD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F683-416D-4C1A-B51C-5FA0C01E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INSERT TEMPLATE RJR doc 08 09 12</Template>
  <TotalTime>61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Links>
    <vt:vector size="6" baseType="variant">
      <vt:variant>
        <vt:i4>655405</vt:i4>
      </vt:variant>
      <vt:variant>
        <vt:i4>0</vt:i4>
      </vt:variant>
      <vt:variant>
        <vt:i4>0</vt:i4>
      </vt:variant>
      <vt:variant>
        <vt:i4>5</vt:i4>
      </vt:variant>
      <vt:variant>
        <vt:lpwstr>mailto:Lookingforwork@yahoo.com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Mizelle</dc:creator>
  <cp:lastModifiedBy>Mizelle</cp:lastModifiedBy>
  <cp:revision>11</cp:revision>
  <cp:lastPrinted>2012-08-29T00:35:00Z</cp:lastPrinted>
  <dcterms:created xsi:type="dcterms:W3CDTF">2012-09-10T15:13:00Z</dcterms:created>
  <dcterms:modified xsi:type="dcterms:W3CDTF">2012-11-09T14:21:00Z</dcterms:modified>
</cp:coreProperties>
</file>