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3B7" w:rsidRDefault="00BD73B7"/>
    <w:p w:rsidR="00BD73B7" w:rsidRDefault="00BD73B7">
      <w:r>
        <w:tab/>
      </w:r>
    </w:p>
    <w:tbl>
      <w:tblPr>
        <w:tblStyle w:val="TableGrid"/>
        <w:tblW w:w="8711" w:type="dxa"/>
        <w:tblInd w:w="-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250"/>
        <w:gridCol w:w="5729"/>
        <w:gridCol w:w="2482"/>
        <w:gridCol w:w="250"/>
      </w:tblGrid>
      <w:tr w:rsidR="00B5633E" w:rsidTr="007542DE">
        <w:trPr>
          <w:gridAfter w:val="1"/>
          <w:wAfter w:w="250" w:type="dxa"/>
          <w:trHeight w:val="52"/>
        </w:trPr>
        <w:tc>
          <w:tcPr>
            <w:tcW w:w="8461" w:type="dxa"/>
            <w:gridSpan w:val="3"/>
            <w:vAlign w:val="bottom"/>
          </w:tcPr>
          <w:p w:rsidR="00B5633E" w:rsidRDefault="00DF170C" w:rsidP="00DF170C">
            <w:pPr>
              <w:pStyle w:val="YourName"/>
            </w:pPr>
            <w:r>
              <w:t>Sharlee Albertson</w:t>
            </w:r>
          </w:p>
        </w:tc>
      </w:tr>
      <w:tr w:rsidR="00B5633E" w:rsidTr="007542DE">
        <w:trPr>
          <w:trHeight w:val="90"/>
        </w:trPr>
        <w:tc>
          <w:tcPr>
            <w:tcW w:w="250" w:type="dxa"/>
          </w:tcPr>
          <w:p w:rsidR="00B5633E" w:rsidRPr="007542DE" w:rsidRDefault="00B5633E">
            <w:pPr>
              <w:rPr>
                <w:sz w:val="18"/>
                <w:szCs w:val="18"/>
              </w:rPr>
            </w:pPr>
          </w:p>
        </w:tc>
        <w:tc>
          <w:tcPr>
            <w:tcW w:w="8461" w:type="dxa"/>
            <w:gridSpan w:val="3"/>
          </w:tcPr>
          <w:p w:rsidR="00B5633E" w:rsidRPr="007542DE" w:rsidRDefault="00DF170C" w:rsidP="00DF170C">
            <w:pPr>
              <w:pStyle w:val="PersonalInformation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 xml:space="preserve">1132 Erickson St.  |  Lake Oswego, OR 97034  |  503.709.0983  |  </w:t>
            </w:r>
            <w:hyperlink r:id="rId7" w:history="1">
              <w:r w:rsidRPr="007542DE">
                <w:rPr>
                  <w:rStyle w:val="Hyperlink"/>
                  <w:sz w:val="18"/>
                  <w:szCs w:val="18"/>
                </w:rPr>
                <w:t>sharleejolson@gmail.com</w:t>
              </w:r>
            </w:hyperlink>
          </w:p>
        </w:tc>
      </w:tr>
      <w:tr w:rsidR="00B5633E" w:rsidRPr="00BD73B7" w:rsidTr="007542DE">
        <w:trPr>
          <w:gridAfter w:val="1"/>
          <w:wAfter w:w="250" w:type="dxa"/>
          <w:trHeight w:val="826"/>
        </w:trPr>
        <w:tc>
          <w:tcPr>
            <w:tcW w:w="8461" w:type="dxa"/>
            <w:gridSpan w:val="3"/>
          </w:tcPr>
          <w:p w:rsidR="00B5633E" w:rsidRPr="007542DE" w:rsidRDefault="00B5633E">
            <w:pPr>
              <w:pStyle w:val="PersonalInformation"/>
              <w:rPr>
                <w:b/>
                <w:sz w:val="18"/>
                <w:szCs w:val="18"/>
              </w:rPr>
            </w:pPr>
          </w:p>
        </w:tc>
      </w:tr>
      <w:tr w:rsidR="00B5633E" w:rsidTr="007542DE">
        <w:trPr>
          <w:gridAfter w:val="1"/>
          <w:wAfter w:w="250" w:type="dxa"/>
          <w:trHeight w:val="147"/>
        </w:trPr>
        <w:tc>
          <w:tcPr>
            <w:tcW w:w="8461" w:type="dxa"/>
            <w:gridSpan w:val="3"/>
            <w:vAlign w:val="center"/>
          </w:tcPr>
          <w:p w:rsidR="00B5633E" w:rsidRPr="007542DE" w:rsidRDefault="00BD73B7">
            <w:pPr>
              <w:pStyle w:val="SectionHeading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O</w:t>
            </w:r>
            <w:r w:rsidR="00DF170C" w:rsidRPr="007542DE">
              <w:rPr>
                <w:sz w:val="18"/>
                <w:szCs w:val="18"/>
              </w:rPr>
              <w:t>bjective</w:t>
            </w:r>
          </w:p>
        </w:tc>
      </w:tr>
      <w:tr w:rsidR="00B5633E" w:rsidTr="007542DE">
        <w:trPr>
          <w:gridAfter w:val="1"/>
          <w:wAfter w:w="250" w:type="dxa"/>
          <w:trHeight w:val="147"/>
        </w:trPr>
        <w:tc>
          <w:tcPr>
            <w:tcW w:w="8461" w:type="dxa"/>
            <w:gridSpan w:val="3"/>
            <w:tcMar>
              <w:bottom w:w="259" w:type="dxa"/>
            </w:tcMar>
          </w:tcPr>
          <w:p w:rsidR="002D7043" w:rsidRPr="002D7043" w:rsidRDefault="004C05EA" w:rsidP="002D7043">
            <w:pPr>
              <w:pStyle w:val="Cop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Seeking a fu</w:t>
            </w:r>
            <w:r w:rsidR="002D7043" w:rsidRPr="002D7043">
              <w:rPr>
                <w:sz w:val="18"/>
                <w:szCs w:val="18"/>
              </w:rPr>
              <w:t xml:space="preserve">ll time </w:t>
            </w:r>
            <w:r>
              <w:rPr>
                <w:sz w:val="18"/>
                <w:szCs w:val="18"/>
              </w:rPr>
              <w:t>bank</w:t>
            </w:r>
            <w:r w:rsidR="002D7043" w:rsidRPr="002D7043">
              <w:rPr>
                <w:sz w:val="18"/>
                <w:szCs w:val="18"/>
              </w:rPr>
              <w:t xml:space="preserve"> management position in order to fully utilize the broad spectrum of banking skills and management experience I have obtained over the past decade. I hold a special place in my heart for genuine customer service, especially when it involves customer</w:t>
            </w:r>
            <w:r w:rsidR="002D7043">
              <w:rPr>
                <w:sz w:val="18"/>
                <w:szCs w:val="18"/>
              </w:rPr>
              <w:t>’</w:t>
            </w:r>
            <w:r w:rsidR="002D7043" w:rsidRPr="002D7043">
              <w:rPr>
                <w:sz w:val="18"/>
                <w:szCs w:val="18"/>
              </w:rPr>
              <w:t>s finances. I am deeply passionate about banking and would truly love the opportunity to be part of such a highly regarded group.</w:t>
            </w:r>
          </w:p>
          <w:p w:rsidR="00B5633E" w:rsidRPr="007542DE" w:rsidRDefault="00B5633E" w:rsidP="00DF170C">
            <w:pPr>
              <w:pStyle w:val="Copy"/>
              <w:rPr>
                <w:sz w:val="18"/>
                <w:szCs w:val="18"/>
              </w:rPr>
            </w:pPr>
          </w:p>
        </w:tc>
      </w:tr>
      <w:tr w:rsidR="00B5633E" w:rsidTr="007542DE">
        <w:trPr>
          <w:gridAfter w:val="1"/>
          <w:wAfter w:w="250" w:type="dxa"/>
          <w:trHeight w:val="147"/>
        </w:trPr>
        <w:tc>
          <w:tcPr>
            <w:tcW w:w="8461" w:type="dxa"/>
            <w:gridSpan w:val="3"/>
          </w:tcPr>
          <w:p w:rsidR="00B5633E" w:rsidRPr="007542DE" w:rsidRDefault="00DF170C">
            <w:pPr>
              <w:pStyle w:val="SectionHeading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Skills Profile</w:t>
            </w:r>
          </w:p>
        </w:tc>
      </w:tr>
      <w:tr w:rsidR="00B5633E" w:rsidTr="007542DE">
        <w:trPr>
          <w:gridAfter w:val="1"/>
          <w:wAfter w:w="250" w:type="dxa"/>
          <w:trHeight w:val="147"/>
        </w:trPr>
        <w:tc>
          <w:tcPr>
            <w:tcW w:w="8461" w:type="dxa"/>
            <w:gridSpan w:val="3"/>
            <w:tcMar>
              <w:bottom w:w="259" w:type="dxa"/>
            </w:tcMar>
          </w:tcPr>
          <w:p w:rsidR="00B5633E" w:rsidRPr="007542DE" w:rsidRDefault="00DF170C" w:rsidP="00DF170C">
            <w:pPr>
              <w:pStyle w:val="ListParagraph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Extensive customer service skills</w:t>
            </w:r>
          </w:p>
          <w:p w:rsidR="00DF170C" w:rsidRPr="007542DE" w:rsidRDefault="00DF170C" w:rsidP="00DF170C">
            <w:pPr>
              <w:pStyle w:val="ListParagraph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 xml:space="preserve">Advanced cash handling </w:t>
            </w:r>
          </w:p>
          <w:p w:rsidR="00DF170C" w:rsidRDefault="002D7043" w:rsidP="00DF170C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Natural and proven management and mentor abilities</w:t>
            </w:r>
          </w:p>
          <w:p w:rsidR="002D7043" w:rsidRPr="007542DE" w:rsidRDefault="002D7043" w:rsidP="00DF170C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Proven sales and motivational skills </w:t>
            </w:r>
          </w:p>
        </w:tc>
      </w:tr>
      <w:tr w:rsidR="00B5633E" w:rsidTr="007542DE">
        <w:trPr>
          <w:gridAfter w:val="1"/>
          <w:wAfter w:w="250" w:type="dxa"/>
          <w:trHeight w:val="147"/>
        </w:trPr>
        <w:tc>
          <w:tcPr>
            <w:tcW w:w="8461" w:type="dxa"/>
            <w:gridSpan w:val="3"/>
            <w:vAlign w:val="center"/>
          </w:tcPr>
          <w:p w:rsidR="007542DE" w:rsidRDefault="00DF170C">
            <w:pPr>
              <w:pStyle w:val="SectionHeading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Employment History</w:t>
            </w:r>
          </w:p>
          <w:p w:rsidR="007542DE" w:rsidRDefault="007542DE">
            <w:pPr>
              <w:pStyle w:val="SectionHeading"/>
              <w:rPr>
                <w:sz w:val="18"/>
                <w:szCs w:val="18"/>
              </w:rPr>
            </w:pPr>
          </w:p>
          <w:p w:rsidR="007542DE" w:rsidRPr="007542DE" w:rsidRDefault="007542DE">
            <w:pPr>
              <w:pStyle w:val="SectionHeading"/>
              <w:rPr>
                <w:sz w:val="18"/>
                <w:szCs w:val="18"/>
              </w:rPr>
            </w:pPr>
          </w:p>
        </w:tc>
      </w:tr>
      <w:tr w:rsidR="00B5633E" w:rsidTr="007542DE">
        <w:trPr>
          <w:gridAfter w:val="1"/>
          <w:wAfter w:w="250" w:type="dxa"/>
          <w:trHeight w:val="147"/>
        </w:trPr>
        <w:tc>
          <w:tcPr>
            <w:tcW w:w="5979" w:type="dxa"/>
            <w:gridSpan w:val="2"/>
          </w:tcPr>
          <w:p w:rsidR="00B5633E" w:rsidRPr="007542DE" w:rsidRDefault="00DF170C" w:rsidP="00DF170C">
            <w:pPr>
              <w:pStyle w:val="Bold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US Bancorp, Customer Service Manager</w:t>
            </w:r>
          </w:p>
        </w:tc>
        <w:tc>
          <w:tcPr>
            <w:tcW w:w="2482" w:type="dxa"/>
          </w:tcPr>
          <w:p w:rsidR="00B5633E" w:rsidRPr="007542DE" w:rsidRDefault="00965C82" w:rsidP="00DF170C">
            <w:pPr>
              <w:pStyle w:val="Dates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70558851"/>
                <w:placeholder>
                  <w:docPart w:val="1355CF5F5BA74FADAF46FCA41A70985E"/>
                </w:placeholder>
                <w:date w:fullDate="2008-06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DF170C" w:rsidRPr="007542DE">
                  <w:rPr>
                    <w:sz w:val="18"/>
                    <w:szCs w:val="18"/>
                  </w:rPr>
                  <w:t>6/1/2008</w:t>
                </w:r>
              </w:sdtContent>
            </w:sdt>
            <w:r w:rsidR="00DF170C" w:rsidRPr="007542DE">
              <w:rPr>
                <w:sz w:val="18"/>
                <w:szCs w:val="18"/>
              </w:rPr>
              <w:t xml:space="preserve"> — </w:t>
            </w:r>
            <w:sdt>
              <w:sdtPr>
                <w:rPr>
                  <w:sz w:val="18"/>
                  <w:szCs w:val="18"/>
                </w:rPr>
                <w:id w:val="270558854"/>
                <w:placeholder>
                  <w:docPart w:val="94C226560E364D12A5E2F1833E16ECAE"/>
                </w:placeholder>
                <w:date w:fullDate="2009-07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DF170C" w:rsidRPr="007542DE">
                  <w:rPr>
                    <w:sz w:val="18"/>
                    <w:szCs w:val="18"/>
                  </w:rPr>
                  <w:t>7/1/2009</w:t>
                </w:r>
              </w:sdtContent>
            </w:sdt>
          </w:p>
        </w:tc>
      </w:tr>
      <w:tr w:rsidR="00B5633E" w:rsidTr="007542DE">
        <w:trPr>
          <w:gridAfter w:val="1"/>
          <w:wAfter w:w="250" w:type="dxa"/>
          <w:trHeight w:val="147"/>
        </w:trPr>
        <w:tc>
          <w:tcPr>
            <w:tcW w:w="8461" w:type="dxa"/>
            <w:gridSpan w:val="3"/>
            <w:tcMar>
              <w:bottom w:w="115" w:type="dxa"/>
            </w:tcMar>
          </w:tcPr>
          <w:sdt>
            <w:sdtPr>
              <w:rPr>
                <w:sz w:val="18"/>
                <w:szCs w:val="18"/>
              </w:rPr>
              <w:id w:val="737166375"/>
              <w:placeholder>
                <w:docPart w:val="321F5363A35140F59F66EBE860803186"/>
              </w:placeholder>
            </w:sdtPr>
            <w:sdtContent>
              <w:p w:rsidR="00B5633E" w:rsidRPr="007542DE" w:rsidRDefault="00DF170C">
                <w:pPr>
                  <w:pStyle w:val="Italics"/>
                  <w:rPr>
                    <w:sz w:val="18"/>
                    <w:szCs w:val="18"/>
                  </w:rPr>
                </w:pPr>
                <w:r w:rsidRPr="007542DE">
                  <w:rPr>
                    <w:sz w:val="18"/>
                    <w:szCs w:val="18"/>
                  </w:rPr>
                  <w:t>Hillsboro, OR</w:t>
                </w:r>
              </w:p>
            </w:sdtContent>
          </w:sdt>
          <w:p w:rsidR="00FB2970" w:rsidRPr="007542DE" w:rsidRDefault="00DF170C" w:rsidP="00DF170C">
            <w:pPr>
              <w:pStyle w:val="ListParagraph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In charge of hiring sales force. Conducted prescreening, conducting interviews and selecting bankers</w:t>
            </w:r>
            <w:r w:rsidR="00FB2970" w:rsidRPr="007542DE">
              <w:rPr>
                <w:sz w:val="18"/>
                <w:szCs w:val="18"/>
              </w:rPr>
              <w:t xml:space="preserve"> and additional sales positions</w:t>
            </w:r>
          </w:p>
          <w:p w:rsidR="00B5633E" w:rsidRPr="007542DE" w:rsidRDefault="00DF170C" w:rsidP="00DF170C">
            <w:pPr>
              <w:pStyle w:val="ListParagraph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 xml:space="preserve"> </w:t>
            </w:r>
            <w:r w:rsidR="00FB2970" w:rsidRPr="007542DE">
              <w:rPr>
                <w:sz w:val="18"/>
                <w:szCs w:val="18"/>
              </w:rPr>
              <w:t>Led employee meetings and training events</w:t>
            </w:r>
          </w:p>
          <w:p w:rsidR="00FB2970" w:rsidRPr="007542DE" w:rsidRDefault="00FB2970" w:rsidP="00DF170C">
            <w:pPr>
              <w:pStyle w:val="ListParagraph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Planned and hosted customer service events as well as sales events.</w:t>
            </w:r>
          </w:p>
          <w:p w:rsidR="00FB2970" w:rsidRPr="007542DE" w:rsidRDefault="00FB2970" w:rsidP="00DF170C">
            <w:pPr>
              <w:pStyle w:val="ListParagraph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Created goal setting workshops for staff members as well as conducting monthly/quarterly employee reviews</w:t>
            </w:r>
          </w:p>
          <w:p w:rsidR="00FB2970" w:rsidRPr="007542DE" w:rsidRDefault="00FB2970" w:rsidP="00DF170C">
            <w:pPr>
              <w:pStyle w:val="ListParagraph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Responsible for sales numbers for the branch</w:t>
            </w:r>
          </w:p>
          <w:p w:rsidR="00FB2970" w:rsidRDefault="00FB2970" w:rsidP="00DF170C">
            <w:pPr>
              <w:pStyle w:val="ListParagraph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Branch won multiple awards and recognition based off sales performance under my management</w:t>
            </w:r>
          </w:p>
          <w:p w:rsidR="007542DE" w:rsidRDefault="007542DE" w:rsidP="007542DE">
            <w:pPr>
              <w:rPr>
                <w:sz w:val="18"/>
                <w:szCs w:val="18"/>
              </w:rPr>
            </w:pPr>
          </w:p>
          <w:p w:rsidR="007542DE" w:rsidRPr="007542DE" w:rsidRDefault="007542DE" w:rsidP="007542DE">
            <w:pPr>
              <w:rPr>
                <w:sz w:val="18"/>
                <w:szCs w:val="18"/>
              </w:rPr>
            </w:pPr>
          </w:p>
          <w:p w:rsidR="00FB2970" w:rsidRPr="007542DE" w:rsidRDefault="00FB2970" w:rsidP="00FB2970">
            <w:pPr>
              <w:ind w:left="144"/>
              <w:rPr>
                <w:sz w:val="18"/>
                <w:szCs w:val="18"/>
              </w:rPr>
            </w:pPr>
          </w:p>
        </w:tc>
      </w:tr>
      <w:tr w:rsidR="00B5633E" w:rsidTr="007542DE">
        <w:trPr>
          <w:gridAfter w:val="1"/>
          <w:wAfter w:w="250" w:type="dxa"/>
          <w:trHeight w:val="147"/>
        </w:trPr>
        <w:tc>
          <w:tcPr>
            <w:tcW w:w="5979" w:type="dxa"/>
            <w:gridSpan w:val="2"/>
          </w:tcPr>
          <w:p w:rsidR="00B5633E" w:rsidRPr="007542DE" w:rsidRDefault="00FB2970" w:rsidP="00FB2970">
            <w:pPr>
              <w:pStyle w:val="Bold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Wells Fargo Home Mortgage, Mortgage Consultant</w:t>
            </w:r>
          </w:p>
        </w:tc>
        <w:tc>
          <w:tcPr>
            <w:tcW w:w="2482" w:type="dxa"/>
          </w:tcPr>
          <w:p w:rsidR="00B5633E" w:rsidRPr="007542DE" w:rsidRDefault="00965C82" w:rsidP="00FB2970">
            <w:pPr>
              <w:pStyle w:val="Dates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70558858"/>
                <w:placeholder>
                  <w:docPart w:val="AAA90D86B0F34B7F984F7717D10CC491"/>
                </w:placeholder>
                <w:date w:fullDate="2007-1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B2970" w:rsidRPr="007542DE">
                  <w:rPr>
                    <w:sz w:val="18"/>
                    <w:szCs w:val="18"/>
                  </w:rPr>
                  <w:t>11/1/2007</w:t>
                </w:r>
              </w:sdtContent>
            </w:sdt>
            <w:r w:rsidR="00DF170C" w:rsidRPr="007542DE">
              <w:rPr>
                <w:sz w:val="18"/>
                <w:szCs w:val="18"/>
              </w:rPr>
              <w:t xml:space="preserve"> — </w:t>
            </w:r>
            <w:sdt>
              <w:sdtPr>
                <w:rPr>
                  <w:sz w:val="18"/>
                  <w:szCs w:val="18"/>
                </w:rPr>
                <w:id w:val="270558861"/>
                <w:placeholder>
                  <w:docPart w:val="FA1E5059D8954AFF9EC643B1753B4397"/>
                </w:placeholder>
                <w:date w:fullDate="2008-06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B2970" w:rsidRPr="007542DE">
                  <w:rPr>
                    <w:sz w:val="18"/>
                    <w:szCs w:val="18"/>
                  </w:rPr>
                  <w:t>6/1/2008</w:t>
                </w:r>
              </w:sdtContent>
            </w:sdt>
          </w:p>
        </w:tc>
      </w:tr>
      <w:tr w:rsidR="00B5633E" w:rsidTr="007542DE">
        <w:trPr>
          <w:gridAfter w:val="1"/>
          <w:wAfter w:w="250" w:type="dxa"/>
          <w:trHeight w:val="147"/>
        </w:trPr>
        <w:tc>
          <w:tcPr>
            <w:tcW w:w="8461" w:type="dxa"/>
            <w:gridSpan w:val="3"/>
            <w:tcMar>
              <w:bottom w:w="115" w:type="dxa"/>
            </w:tcMar>
          </w:tcPr>
          <w:p w:rsidR="00B5633E" w:rsidRPr="007542DE" w:rsidRDefault="00FB2970">
            <w:pPr>
              <w:pStyle w:val="Italics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 xml:space="preserve">Portland, OR </w:t>
            </w:r>
          </w:p>
          <w:p w:rsidR="00B5633E" w:rsidRPr="007542DE" w:rsidRDefault="00FB2970" w:rsidP="00FB2970">
            <w:pPr>
              <w:pStyle w:val="ListParagraph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Utilized customer service skills in sales presentations to potential home buyers and refinance candidates</w:t>
            </w:r>
          </w:p>
          <w:p w:rsidR="00FB2970" w:rsidRPr="007542DE" w:rsidRDefault="00FB2970" w:rsidP="00FB2970">
            <w:pPr>
              <w:pStyle w:val="ListParagraph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Initiated first time home buyer seminars for Portland home owners</w:t>
            </w:r>
          </w:p>
          <w:p w:rsidR="00FB2970" w:rsidRDefault="00FB2970" w:rsidP="00FB2970">
            <w:pPr>
              <w:pStyle w:val="ListParagraph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Worked with a team of Mortgage Consultants to streamline the mortgage buying process</w:t>
            </w:r>
          </w:p>
          <w:p w:rsidR="007542DE" w:rsidRDefault="007542DE" w:rsidP="007542DE">
            <w:pPr>
              <w:rPr>
                <w:sz w:val="18"/>
                <w:szCs w:val="18"/>
              </w:rPr>
            </w:pPr>
          </w:p>
          <w:p w:rsidR="007542DE" w:rsidRDefault="007542DE" w:rsidP="007542DE">
            <w:pPr>
              <w:rPr>
                <w:sz w:val="18"/>
                <w:szCs w:val="18"/>
              </w:rPr>
            </w:pPr>
          </w:p>
          <w:p w:rsidR="007542DE" w:rsidRDefault="007542DE" w:rsidP="007542DE">
            <w:pPr>
              <w:rPr>
                <w:sz w:val="18"/>
                <w:szCs w:val="18"/>
              </w:rPr>
            </w:pPr>
          </w:p>
          <w:p w:rsidR="007542DE" w:rsidRDefault="007542DE" w:rsidP="007542DE">
            <w:pPr>
              <w:rPr>
                <w:sz w:val="18"/>
                <w:szCs w:val="18"/>
              </w:rPr>
            </w:pPr>
          </w:p>
          <w:p w:rsidR="007542DE" w:rsidRDefault="007542DE" w:rsidP="007542DE">
            <w:pPr>
              <w:rPr>
                <w:sz w:val="18"/>
                <w:szCs w:val="18"/>
              </w:rPr>
            </w:pPr>
          </w:p>
          <w:p w:rsidR="007542DE" w:rsidRDefault="007542DE" w:rsidP="007542DE">
            <w:pPr>
              <w:rPr>
                <w:sz w:val="18"/>
                <w:szCs w:val="18"/>
              </w:rPr>
            </w:pPr>
          </w:p>
          <w:p w:rsidR="00177318" w:rsidRDefault="00177318" w:rsidP="00177318">
            <w:pPr>
              <w:pStyle w:val="YourName"/>
              <w:rPr>
                <w:sz w:val="18"/>
                <w:szCs w:val="18"/>
              </w:rPr>
            </w:pPr>
            <w:r>
              <w:t xml:space="preserve">sharlee albertson </w:t>
            </w:r>
            <w:r>
              <w:rPr>
                <w:sz w:val="18"/>
                <w:szCs w:val="18"/>
              </w:rPr>
              <w:t>page 2</w:t>
            </w:r>
          </w:p>
          <w:p w:rsidR="00177318" w:rsidRPr="007542DE" w:rsidRDefault="00177318" w:rsidP="007542DE">
            <w:pPr>
              <w:rPr>
                <w:sz w:val="18"/>
                <w:szCs w:val="18"/>
              </w:rPr>
            </w:pPr>
          </w:p>
          <w:p w:rsidR="00BD73B7" w:rsidRPr="007542DE" w:rsidRDefault="00BD73B7" w:rsidP="007542DE">
            <w:pPr>
              <w:rPr>
                <w:sz w:val="18"/>
                <w:szCs w:val="18"/>
              </w:rPr>
            </w:pPr>
          </w:p>
        </w:tc>
      </w:tr>
      <w:tr w:rsidR="00B5633E" w:rsidTr="007542DE">
        <w:trPr>
          <w:gridAfter w:val="1"/>
          <w:wAfter w:w="250" w:type="dxa"/>
          <w:trHeight w:val="224"/>
        </w:trPr>
        <w:tc>
          <w:tcPr>
            <w:tcW w:w="5979" w:type="dxa"/>
            <w:gridSpan w:val="2"/>
          </w:tcPr>
          <w:p w:rsidR="00B5633E" w:rsidRPr="007542DE" w:rsidRDefault="00FB2970" w:rsidP="00FB2970">
            <w:pPr>
              <w:pStyle w:val="Bold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lastRenderedPageBreak/>
              <w:t>Washington Mutual Home Mortgage, Bank Loan Consultant</w:t>
            </w:r>
          </w:p>
        </w:tc>
        <w:tc>
          <w:tcPr>
            <w:tcW w:w="2482" w:type="dxa"/>
          </w:tcPr>
          <w:p w:rsidR="00B5633E" w:rsidRPr="007542DE" w:rsidRDefault="00965C82" w:rsidP="00FB2970">
            <w:pPr>
              <w:pStyle w:val="Dates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70558866"/>
                <w:placeholder>
                  <w:docPart w:val="1D1441A4013B4575B802F8BBDFA63E59"/>
                </w:placeholder>
                <w:date w:fullDate="2006-07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B2970" w:rsidRPr="007542DE">
                  <w:rPr>
                    <w:sz w:val="18"/>
                    <w:szCs w:val="18"/>
                  </w:rPr>
                  <w:t>7/1/2006</w:t>
                </w:r>
              </w:sdtContent>
            </w:sdt>
            <w:r w:rsidR="00DF170C" w:rsidRPr="007542DE">
              <w:rPr>
                <w:sz w:val="18"/>
                <w:szCs w:val="18"/>
              </w:rPr>
              <w:t xml:space="preserve"> — </w:t>
            </w:r>
            <w:sdt>
              <w:sdtPr>
                <w:rPr>
                  <w:sz w:val="18"/>
                  <w:szCs w:val="18"/>
                </w:rPr>
                <w:id w:val="270558869"/>
                <w:placeholder>
                  <w:docPart w:val="ACE14C15B5A04A71AB072358E8192617"/>
                </w:placeholder>
                <w:date w:fullDate="2007-1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B2970" w:rsidRPr="007542DE">
                  <w:rPr>
                    <w:sz w:val="18"/>
                    <w:szCs w:val="18"/>
                  </w:rPr>
                  <w:t>11/1/2007</w:t>
                </w:r>
              </w:sdtContent>
            </w:sdt>
          </w:p>
        </w:tc>
      </w:tr>
      <w:tr w:rsidR="007542DE" w:rsidTr="007542DE">
        <w:trPr>
          <w:gridAfter w:val="1"/>
          <w:wAfter w:w="250" w:type="dxa"/>
          <w:trHeight w:val="307"/>
        </w:trPr>
        <w:tc>
          <w:tcPr>
            <w:tcW w:w="5979" w:type="dxa"/>
            <w:gridSpan w:val="2"/>
          </w:tcPr>
          <w:p w:rsidR="007542DE" w:rsidRPr="007542DE" w:rsidRDefault="007542DE" w:rsidP="007542DE">
            <w:pPr>
              <w:pStyle w:val="Italics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Portland, OR</w:t>
            </w:r>
          </w:p>
        </w:tc>
        <w:tc>
          <w:tcPr>
            <w:tcW w:w="2482" w:type="dxa"/>
          </w:tcPr>
          <w:p w:rsidR="007542DE" w:rsidRPr="007542DE" w:rsidRDefault="007542DE" w:rsidP="00FB2970">
            <w:pPr>
              <w:pStyle w:val="Dates"/>
              <w:rPr>
                <w:sz w:val="18"/>
                <w:szCs w:val="18"/>
              </w:rPr>
            </w:pPr>
          </w:p>
        </w:tc>
      </w:tr>
      <w:tr w:rsidR="00B5633E" w:rsidTr="007542DE">
        <w:trPr>
          <w:gridAfter w:val="1"/>
          <w:wAfter w:w="250" w:type="dxa"/>
          <w:trHeight w:val="2390"/>
        </w:trPr>
        <w:tc>
          <w:tcPr>
            <w:tcW w:w="8461" w:type="dxa"/>
            <w:gridSpan w:val="3"/>
            <w:tcMar>
              <w:bottom w:w="115" w:type="dxa"/>
            </w:tcMar>
          </w:tcPr>
          <w:p w:rsidR="00B5633E" w:rsidRPr="007542DE" w:rsidRDefault="00FB2970" w:rsidP="00FB2970">
            <w:pPr>
              <w:pStyle w:val="ListParagraph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Specialized in high dollar refinance and purchases</w:t>
            </w:r>
          </w:p>
          <w:p w:rsidR="00FB2970" w:rsidRPr="007542DE" w:rsidRDefault="00FB2970" w:rsidP="00FB2970">
            <w:pPr>
              <w:pStyle w:val="ListParagraph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Led home buyer presentations to low income areas on a volunteer basis</w:t>
            </w:r>
          </w:p>
          <w:p w:rsidR="00FB2970" w:rsidRPr="007542DE" w:rsidRDefault="00FB2970" w:rsidP="00FB2970">
            <w:pPr>
              <w:pStyle w:val="ListParagraph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Co-hosted open houses in the West Hills area of Portland, working in conjunction with area realtors</w:t>
            </w:r>
          </w:p>
          <w:p w:rsidR="00FB2970" w:rsidRPr="007542DE" w:rsidRDefault="00FB2970" w:rsidP="00FB2970">
            <w:pPr>
              <w:pStyle w:val="ListParagraph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Utilized customer</w:t>
            </w:r>
            <w:r w:rsidR="003826E5" w:rsidRPr="007542DE">
              <w:rPr>
                <w:sz w:val="18"/>
                <w:szCs w:val="18"/>
              </w:rPr>
              <w:t xml:space="preserve"> service skills to make high-</w:t>
            </w:r>
            <w:r w:rsidRPr="007542DE">
              <w:rPr>
                <w:sz w:val="18"/>
                <w:szCs w:val="18"/>
              </w:rPr>
              <w:t>end borrower</w:t>
            </w:r>
            <w:r w:rsidR="003826E5" w:rsidRPr="007542DE">
              <w:rPr>
                <w:sz w:val="18"/>
                <w:szCs w:val="18"/>
              </w:rPr>
              <w:t>s</w:t>
            </w:r>
            <w:r w:rsidRPr="007542DE">
              <w:rPr>
                <w:sz w:val="18"/>
                <w:szCs w:val="18"/>
              </w:rPr>
              <w:t xml:space="preserve"> feel appreciated and respected </w:t>
            </w:r>
          </w:p>
          <w:p w:rsidR="00BD73B7" w:rsidRPr="007542DE" w:rsidRDefault="003826E5" w:rsidP="007542DE">
            <w:pPr>
              <w:pStyle w:val="ListParagraph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Created a large client base using market knowledge and field experience, people skills, rapport building, and networkin</w:t>
            </w:r>
            <w:r w:rsidR="007542DE" w:rsidRPr="007542DE">
              <w:rPr>
                <w:sz w:val="18"/>
                <w:szCs w:val="18"/>
              </w:rPr>
              <w:t>g</w:t>
            </w:r>
          </w:p>
        </w:tc>
      </w:tr>
      <w:tr w:rsidR="00B5633E" w:rsidTr="007542DE">
        <w:trPr>
          <w:gridAfter w:val="1"/>
          <w:wAfter w:w="250" w:type="dxa"/>
          <w:trHeight w:val="224"/>
        </w:trPr>
        <w:tc>
          <w:tcPr>
            <w:tcW w:w="5979" w:type="dxa"/>
            <w:gridSpan w:val="2"/>
          </w:tcPr>
          <w:p w:rsidR="00B5633E" w:rsidRPr="007542DE" w:rsidRDefault="003826E5" w:rsidP="003826E5">
            <w:pPr>
              <w:pStyle w:val="Bold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Washington Mutual, Senior Licensed Banker</w:t>
            </w:r>
          </w:p>
        </w:tc>
        <w:tc>
          <w:tcPr>
            <w:tcW w:w="2482" w:type="dxa"/>
          </w:tcPr>
          <w:p w:rsidR="00B5633E" w:rsidRPr="007542DE" w:rsidRDefault="00965C82" w:rsidP="003826E5">
            <w:pPr>
              <w:pStyle w:val="Dates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70558874"/>
                <w:placeholder>
                  <w:docPart w:val="E6958835487F41D4AB5443799B42366F"/>
                </w:placeholder>
                <w:date w:fullDate="2002-05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3826E5" w:rsidRPr="007542DE">
                  <w:rPr>
                    <w:sz w:val="18"/>
                    <w:szCs w:val="18"/>
                  </w:rPr>
                  <w:t>5/1/2002</w:t>
                </w:r>
              </w:sdtContent>
            </w:sdt>
            <w:r w:rsidR="00DF170C" w:rsidRPr="007542DE">
              <w:rPr>
                <w:sz w:val="18"/>
                <w:szCs w:val="18"/>
              </w:rPr>
              <w:t xml:space="preserve"> — </w:t>
            </w:r>
            <w:sdt>
              <w:sdtPr>
                <w:rPr>
                  <w:sz w:val="18"/>
                  <w:szCs w:val="18"/>
                </w:rPr>
                <w:id w:val="270558878"/>
                <w:placeholder>
                  <w:docPart w:val="4F85A11A3025455492C6C5A3FBFC16FF"/>
                </w:placeholder>
                <w:date w:fullDate="2006-07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3826E5" w:rsidRPr="007542DE">
                  <w:rPr>
                    <w:sz w:val="18"/>
                    <w:szCs w:val="18"/>
                  </w:rPr>
                  <w:t>7/1/2006</w:t>
                </w:r>
              </w:sdtContent>
            </w:sdt>
          </w:p>
        </w:tc>
      </w:tr>
      <w:tr w:rsidR="00B5633E" w:rsidTr="007542DE">
        <w:trPr>
          <w:gridAfter w:val="1"/>
          <w:wAfter w:w="250" w:type="dxa"/>
          <w:trHeight w:val="589"/>
        </w:trPr>
        <w:tc>
          <w:tcPr>
            <w:tcW w:w="8461" w:type="dxa"/>
            <w:gridSpan w:val="3"/>
            <w:tcMar>
              <w:bottom w:w="259" w:type="dxa"/>
            </w:tcMar>
          </w:tcPr>
          <w:sdt>
            <w:sdtPr>
              <w:rPr>
                <w:sz w:val="18"/>
                <w:szCs w:val="18"/>
              </w:rPr>
              <w:id w:val="737166380"/>
              <w:placeholder>
                <w:docPart w:val="1884FE2A6A5940CBA63BBBAF46359E05"/>
              </w:placeholder>
            </w:sdtPr>
            <w:sdtContent>
              <w:p w:rsidR="00B5633E" w:rsidRPr="007542DE" w:rsidRDefault="003826E5">
                <w:pPr>
                  <w:pStyle w:val="Italics"/>
                  <w:rPr>
                    <w:sz w:val="18"/>
                    <w:szCs w:val="18"/>
                  </w:rPr>
                </w:pPr>
                <w:r w:rsidRPr="007542DE">
                  <w:rPr>
                    <w:sz w:val="18"/>
                    <w:szCs w:val="18"/>
                  </w:rPr>
                  <w:t>Portland, OR</w:t>
                </w:r>
              </w:p>
            </w:sdtContent>
          </w:sdt>
          <w:p w:rsidR="00B5633E" w:rsidRPr="007542DE" w:rsidRDefault="003826E5" w:rsidP="003826E5">
            <w:pPr>
              <w:pStyle w:val="ListParagraph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Held investment licenses (Series 6 and 63) as well as insurance licenses, in order to provide clients with various investment opportunities within their local bank branch</w:t>
            </w:r>
          </w:p>
          <w:p w:rsidR="003826E5" w:rsidRPr="007542DE" w:rsidRDefault="003826E5" w:rsidP="003826E5">
            <w:pPr>
              <w:pStyle w:val="ListParagraph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Worked as a financial consultant, advising clients how to make their money/assets work best for them</w:t>
            </w:r>
          </w:p>
          <w:p w:rsidR="003826E5" w:rsidRPr="007542DE" w:rsidRDefault="003826E5" w:rsidP="003826E5">
            <w:pPr>
              <w:pStyle w:val="ListParagraph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Starting position as an intern, promoted thru various positions ending as a Sr. Licensed Banker</w:t>
            </w:r>
          </w:p>
        </w:tc>
      </w:tr>
      <w:tr w:rsidR="00B5633E" w:rsidTr="007542DE">
        <w:trPr>
          <w:gridAfter w:val="1"/>
          <w:wAfter w:w="250" w:type="dxa"/>
          <w:trHeight w:val="52"/>
        </w:trPr>
        <w:tc>
          <w:tcPr>
            <w:tcW w:w="8461" w:type="dxa"/>
            <w:gridSpan w:val="3"/>
            <w:vAlign w:val="center"/>
          </w:tcPr>
          <w:p w:rsidR="007542DE" w:rsidRDefault="007542DE">
            <w:pPr>
              <w:pStyle w:val="SectionHeading"/>
              <w:rPr>
                <w:sz w:val="18"/>
                <w:szCs w:val="18"/>
              </w:rPr>
            </w:pPr>
          </w:p>
          <w:p w:rsidR="00B5633E" w:rsidRPr="007542DE" w:rsidRDefault="00DF170C">
            <w:pPr>
              <w:pStyle w:val="SectionHeading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Activities</w:t>
            </w:r>
          </w:p>
        </w:tc>
      </w:tr>
      <w:tr w:rsidR="00B5633E" w:rsidTr="007542DE">
        <w:trPr>
          <w:gridAfter w:val="1"/>
          <w:wAfter w:w="250" w:type="dxa"/>
          <w:trHeight w:val="52"/>
        </w:trPr>
        <w:tc>
          <w:tcPr>
            <w:tcW w:w="8461" w:type="dxa"/>
            <w:gridSpan w:val="3"/>
            <w:tcMar>
              <w:bottom w:w="144" w:type="dxa"/>
            </w:tcMar>
          </w:tcPr>
          <w:p w:rsidR="00B5633E" w:rsidRPr="007542DE" w:rsidRDefault="003826E5">
            <w:pPr>
              <w:pStyle w:val="ListParagraph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Volunteer</w:t>
            </w:r>
            <w:r w:rsidR="00DF170C" w:rsidRPr="007542DE">
              <w:rPr>
                <w:sz w:val="18"/>
                <w:szCs w:val="18"/>
              </w:rPr>
              <w:t xml:space="preserve">, </w:t>
            </w:r>
            <w:r w:rsidRPr="007542DE">
              <w:rPr>
                <w:sz w:val="18"/>
                <w:szCs w:val="18"/>
              </w:rPr>
              <w:t>Hacienda and Housing Authority of Portland</w:t>
            </w:r>
            <w:r w:rsidR="00DF170C" w:rsidRPr="007542DE">
              <w:rPr>
                <w:sz w:val="18"/>
                <w:szCs w:val="18"/>
              </w:rPr>
              <w:t xml:space="preserve">, </w:t>
            </w:r>
            <w:sdt>
              <w:sdtPr>
                <w:rPr>
                  <w:sz w:val="18"/>
                  <w:szCs w:val="18"/>
                </w:rPr>
                <w:id w:val="731929969"/>
                <w:placeholder>
                  <w:docPart w:val="4EABB9E87AB442BAA7D51028984A8C8D"/>
                </w:placeholder>
              </w:sdtPr>
              <w:sdtContent>
                <w:r w:rsidRPr="007542DE">
                  <w:rPr>
                    <w:sz w:val="18"/>
                    <w:szCs w:val="18"/>
                  </w:rPr>
                  <w:t>Financial Counselor (on call) 2010</w:t>
                </w:r>
              </w:sdtContent>
            </w:sdt>
          </w:p>
          <w:p w:rsidR="00B5633E" w:rsidRPr="007542DE" w:rsidRDefault="003826E5" w:rsidP="003826E5">
            <w:pPr>
              <w:pStyle w:val="ListParagraph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Vol</w:t>
            </w:r>
            <w:r w:rsidR="009A67F5">
              <w:rPr>
                <w:sz w:val="18"/>
                <w:szCs w:val="18"/>
              </w:rPr>
              <w:t>u</w:t>
            </w:r>
            <w:r w:rsidRPr="007542DE">
              <w:rPr>
                <w:sz w:val="18"/>
                <w:szCs w:val="18"/>
              </w:rPr>
              <w:t>nteer</w:t>
            </w:r>
            <w:r w:rsidR="00DF170C" w:rsidRPr="007542DE">
              <w:rPr>
                <w:sz w:val="18"/>
                <w:szCs w:val="18"/>
              </w:rPr>
              <w:t xml:space="preserve">, </w:t>
            </w:r>
            <w:r w:rsidRPr="007542DE">
              <w:rPr>
                <w:sz w:val="18"/>
                <w:szCs w:val="18"/>
              </w:rPr>
              <w:t>Various charity golf tournaments</w:t>
            </w:r>
            <w:r w:rsidR="00DF170C" w:rsidRPr="007542DE">
              <w:rPr>
                <w:sz w:val="18"/>
                <w:szCs w:val="18"/>
              </w:rPr>
              <w:t xml:space="preserve">, </w:t>
            </w:r>
            <w:r w:rsidR="00BD73B7" w:rsidRPr="007542DE">
              <w:rPr>
                <w:sz w:val="18"/>
                <w:szCs w:val="18"/>
              </w:rPr>
              <w:t>2002-present</w:t>
            </w:r>
          </w:p>
          <w:p w:rsidR="00BD73B7" w:rsidRDefault="00172932" w:rsidP="003826E5">
            <w:pPr>
              <w:pStyle w:val="ListParagraph"/>
              <w:rPr>
                <w:sz w:val="18"/>
                <w:szCs w:val="18"/>
              </w:rPr>
            </w:pPr>
            <w:r w:rsidRPr="007542DE">
              <w:rPr>
                <w:sz w:val="18"/>
                <w:szCs w:val="18"/>
              </w:rPr>
              <w:t>Hobbies</w:t>
            </w:r>
            <w:r w:rsidR="00BD73B7" w:rsidRPr="007542DE">
              <w:rPr>
                <w:sz w:val="18"/>
                <w:szCs w:val="18"/>
              </w:rPr>
              <w:t xml:space="preserve"> include running marathons, golf, hiking, and yoga</w:t>
            </w:r>
          </w:p>
          <w:p w:rsidR="007542DE" w:rsidRDefault="007542DE" w:rsidP="007542DE">
            <w:pPr>
              <w:pStyle w:val="SectionHeading"/>
              <w:rPr>
                <w:sz w:val="18"/>
                <w:szCs w:val="18"/>
              </w:rPr>
            </w:pPr>
          </w:p>
          <w:p w:rsidR="007542DE" w:rsidRDefault="007542DE" w:rsidP="007542DE">
            <w:pPr>
              <w:pStyle w:val="SectionHeading"/>
              <w:rPr>
                <w:sz w:val="18"/>
                <w:szCs w:val="18"/>
              </w:rPr>
            </w:pPr>
          </w:p>
          <w:p w:rsidR="007542DE" w:rsidRDefault="007542DE" w:rsidP="007542DE">
            <w:pPr>
              <w:pStyle w:val="SectionHeading"/>
              <w:rPr>
                <w:sz w:val="18"/>
                <w:szCs w:val="18"/>
              </w:rPr>
            </w:pPr>
          </w:p>
          <w:p w:rsidR="007542DE" w:rsidRDefault="007542DE" w:rsidP="007542DE">
            <w:pPr>
              <w:pStyle w:val="Section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references</w:t>
            </w:r>
          </w:p>
          <w:p w:rsidR="009A67F5" w:rsidRPr="009A67F5" w:rsidRDefault="007542DE" w:rsidP="007542DE">
            <w:pPr>
              <w:pStyle w:val="ListParagraph"/>
            </w:pPr>
            <w:r>
              <w:rPr>
                <w:sz w:val="18"/>
                <w:szCs w:val="18"/>
              </w:rPr>
              <w:t xml:space="preserve">Mike Huynh, </w:t>
            </w:r>
            <w:r w:rsidR="009A67F5">
              <w:rPr>
                <w:sz w:val="18"/>
                <w:szCs w:val="18"/>
              </w:rPr>
              <w:t>Bank Manager, known since 2005</w:t>
            </w:r>
          </w:p>
          <w:p w:rsidR="009A67F5" w:rsidRPr="009A67F5" w:rsidRDefault="009A67F5" w:rsidP="009A67F5">
            <w:pPr>
              <w:pStyle w:val="ListParagraph"/>
              <w:numPr>
                <w:ilvl w:val="0"/>
                <w:numId w:val="0"/>
              </w:numPr>
              <w:ind w:left="360"/>
            </w:pPr>
            <w:r>
              <w:rPr>
                <w:sz w:val="18"/>
                <w:szCs w:val="18"/>
              </w:rPr>
              <w:t>503-709-0827, Michael_Huynh@keybank.com</w:t>
            </w:r>
          </w:p>
          <w:p w:rsidR="007542DE" w:rsidRPr="009A67F5" w:rsidRDefault="009A67F5" w:rsidP="007542DE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 w:rsidRPr="009A67F5">
              <w:rPr>
                <w:sz w:val="18"/>
                <w:szCs w:val="18"/>
              </w:rPr>
              <w:t xml:space="preserve">essica </w:t>
            </w:r>
            <w:proofErr w:type="spellStart"/>
            <w:r w:rsidRPr="009A67F5">
              <w:rPr>
                <w:sz w:val="18"/>
                <w:szCs w:val="18"/>
              </w:rPr>
              <w:t>Holycross</w:t>
            </w:r>
            <w:proofErr w:type="spellEnd"/>
            <w:r w:rsidRPr="009A67F5">
              <w:rPr>
                <w:sz w:val="18"/>
                <w:szCs w:val="18"/>
              </w:rPr>
              <w:t>, Customer Service Representative, known since 2008</w:t>
            </w:r>
            <w:r w:rsidR="007542DE" w:rsidRPr="009A67F5">
              <w:rPr>
                <w:sz w:val="18"/>
                <w:szCs w:val="18"/>
              </w:rPr>
              <w:t xml:space="preserve"> </w:t>
            </w:r>
          </w:p>
          <w:p w:rsidR="009A67F5" w:rsidRPr="009A67F5" w:rsidRDefault="009A67F5" w:rsidP="009A67F5">
            <w:pPr>
              <w:pStyle w:val="ListParagraph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9A67F5">
              <w:rPr>
                <w:sz w:val="18"/>
                <w:szCs w:val="18"/>
              </w:rPr>
              <w:t xml:space="preserve">503-367-7475, </w:t>
            </w:r>
            <w:hyperlink r:id="rId8" w:history="1">
              <w:r w:rsidRPr="009A67F5">
                <w:rPr>
                  <w:rStyle w:val="Hyperlink"/>
                  <w:sz w:val="18"/>
                  <w:szCs w:val="18"/>
                </w:rPr>
                <w:t>Jjholy1@yahoo.com</w:t>
              </w:r>
            </w:hyperlink>
          </w:p>
          <w:p w:rsidR="009A67F5" w:rsidRDefault="009A67F5" w:rsidP="009A67F5">
            <w:pPr>
              <w:pStyle w:val="ListParagraph"/>
              <w:numPr>
                <w:ilvl w:val="0"/>
                <w:numId w:val="0"/>
              </w:numPr>
              <w:ind w:left="360"/>
            </w:pPr>
          </w:p>
          <w:p w:rsidR="007542DE" w:rsidRPr="007542DE" w:rsidRDefault="007542DE" w:rsidP="007542DE">
            <w:pPr>
              <w:pStyle w:val="SectionHeading"/>
              <w:rPr>
                <w:sz w:val="18"/>
                <w:szCs w:val="18"/>
              </w:rPr>
            </w:pPr>
          </w:p>
        </w:tc>
      </w:tr>
      <w:tr w:rsidR="003826E5" w:rsidTr="007542DE">
        <w:trPr>
          <w:gridAfter w:val="1"/>
          <w:wAfter w:w="250" w:type="dxa"/>
          <w:trHeight w:val="52"/>
        </w:trPr>
        <w:tc>
          <w:tcPr>
            <w:tcW w:w="8461" w:type="dxa"/>
            <w:gridSpan w:val="3"/>
            <w:tcMar>
              <w:bottom w:w="144" w:type="dxa"/>
            </w:tcMar>
          </w:tcPr>
          <w:p w:rsidR="003826E5" w:rsidRDefault="003826E5" w:rsidP="00BD73B7">
            <w:pPr>
              <w:ind w:left="360" w:hanging="216"/>
            </w:pPr>
          </w:p>
        </w:tc>
      </w:tr>
    </w:tbl>
    <w:p w:rsidR="00B5633E" w:rsidRPr="007542DE" w:rsidRDefault="00B5633E" w:rsidP="007542DE">
      <w:pPr>
        <w:pStyle w:val="SectionHeading"/>
        <w:rPr>
          <w:sz w:val="18"/>
          <w:szCs w:val="18"/>
        </w:rPr>
      </w:pPr>
    </w:p>
    <w:sectPr w:rsidR="00B5633E" w:rsidRPr="007542DE" w:rsidSect="00B5633E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8EE42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5CB0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6E41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9AD42A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B56B5"/>
    <w:multiLevelType w:val="hybridMultilevel"/>
    <w:tmpl w:val="6022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3"/>
  </w:num>
  <w:num w:numId="2">
    <w:abstractNumId w:val="17"/>
  </w:num>
  <w:num w:numId="3">
    <w:abstractNumId w:val="5"/>
  </w:num>
  <w:num w:numId="4">
    <w:abstractNumId w:val="4"/>
  </w:num>
  <w:num w:numId="5">
    <w:abstractNumId w:val="18"/>
  </w:num>
  <w:num w:numId="6">
    <w:abstractNumId w:val="14"/>
  </w:num>
  <w:num w:numId="7">
    <w:abstractNumId w:val="19"/>
  </w:num>
  <w:num w:numId="8">
    <w:abstractNumId w:val="11"/>
  </w:num>
  <w:num w:numId="9">
    <w:abstractNumId w:val="15"/>
  </w:num>
  <w:num w:numId="10">
    <w:abstractNumId w:val="7"/>
  </w:num>
  <w:num w:numId="11">
    <w:abstractNumId w:val="20"/>
  </w:num>
  <w:num w:numId="12">
    <w:abstractNumId w:val="9"/>
  </w:num>
  <w:num w:numId="13">
    <w:abstractNumId w:val="12"/>
  </w:num>
  <w:num w:numId="14">
    <w:abstractNumId w:val="10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attachedTemplate r:id="rId1"/>
  <w:stylePaneFormatFilter w:val="1021"/>
  <w:defaultTabStop w:val="720"/>
  <w:drawingGridHorizontalSpacing w:val="110"/>
  <w:displayHorizontalDrawingGridEvery w:val="2"/>
  <w:characterSpacingControl w:val="doNotCompress"/>
  <w:compat>
    <w:doNotSnapToGridInCell/>
    <w:doNotWrapTextWithPunct/>
    <w:doNotUseEastAsianBreakRules/>
    <w:growAutofit/>
  </w:compat>
  <w:rsids>
    <w:rsidRoot w:val="00C92EF3"/>
    <w:rsid w:val="00172932"/>
    <w:rsid w:val="00177318"/>
    <w:rsid w:val="002D7043"/>
    <w:rsid w:val="003826E5"/>
    <w:rsid w:val="00465F2C"/>
    <w:rsid w:val="004C05EA"/>
    <w:rsid w:val="007542DE"/>
    <w:rsid w:val="00965C82"/>
    <w:rsid w:val="009A67F5"/>
    <w:rsid w:val="00B5633E"/>
    <w:rsid w:val="00BD73B7"/>
    <w:rsid w:val="00C92EF3"/>
    <w:rsid w:val="00DF170C"/>
    <w:rsid w:val="00FB2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B5633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B5633E"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B5633E"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B563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5633E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B5633E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3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B5633E"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sid w:val="00B5633E"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B5633E"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sid w:val="00B5633E"/>
    <w:rPr>
      <w:b/>
      <w:spacing w:val="10"/>
    </w:rPr>
  </w:style>
  <w:style w:type="paragraph" w:customStyle="1" w:styleId="Dates">
    <w:name w:val="Dates"/>
    <w:basedOn w:val="Normal"/>
    <w:qFormat/>
    <w:rsid w:val="00B5633E"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rsid w:val="00B5633E"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rsid w:val="00B5633E"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rsid w:val="00B5633E"/>
    <w:pPr>
      <w:spacing w:after="80"/>
    </w:pPr>
  </w:style>
  <w:style w:type="paragraph" w:customStyle="1" w:styleId="PlaceholderAutotext10">
    <w:name w:val="PlaceholderAutotext_10"/>
    <w:rsid w:val="00B5633E"/>
    <w:rPr>
      <w:rFonts w:eastAsiaTheme="minorEastAsia"/>
    </w:rPr>
  </w:style>
  <w:style w:type="paragraph" w:customStyle="1" w:styleId="YourName">
    <w:name w:val="Your Name"/>
    <w:basedOn w:val="Normal"/>
    <w:qFormat/>
    <w:rsid w:val="00B5633E"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sid w:val="00B5633E"/>
    <w:rPr>
      <w:caps/>
      <w:color w:val="595959" w:themeColor="text1" w:themeTint="A6"/>
      <w:spacing w:val="20"/>
    </w:rPr>
  </w:style>
  <w:style w:type="character" w:styleId="Hyperlink">
    <w:name w:val="Hyperlink"/>
    <w:basedOn w:val="DefaultParagraphFont"/>
    <w:uiPriority w:val="99"/>
    <w:unhideWhenUsed/>
    <w:rsid w:val="00DF17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jholy1@yahoo.com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sharleejolson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on\Desktop\Sharle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55CF5F5BA74FADAF46FCA41A709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DDDB3-BEB7-42EE-B039-CF4373C54A99}"/>
      </w:docPartPr>
      <w:docPartBody>
        <w:p w:rsidR="003B053F" w:rsidRDefault="00F1634A">
          <w:pPr>
            <w:pStyle w:val="1355CF5F5BA74FADAF46FCA41A70985E"/>
          </w:pPr>
          <w:r>
            <w:t>[Start Date]</w:t>
          </w:r>
        </w:p>
      </w:docPartBody>
    </w:docPart>
    <w:docPart>
      <w:docPartPr>
        <w:name w:val="94C226560E364D12A5E2F1833E16E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D2F43-B505-44B2-9C3E-F043D817E0D9}"/>
      </w:docPartPr>
      <w:docPartBody>
        <w:p w:rsidR="003B053F" w:rsidRDefault="00F1634A">
          <w:pPr>
            <w:pStyle w:val="94C226560E364D12A5E2F1833E16ECAE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321F5363A35140F59F66EBE860803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D25C0-0767-4876-B8BB-305CD8966F41}"/>
      </w:docPartPr>
      <w:docPartBody>
        <w:p w:rsidR="003B053F" w:rsidRDefault="00F1634A">
          <w:pPr>
            <w:pStyle w:val="321F5363A35140F59F66EBE860803186"/>
          </w:pPr>
          <w:r>
            <w:t>[Rochester, NY]</w:t>
          </w:r>
        </w:p>
      </w:docPartBody>
    </w:docPart>
    <w:docPart>
      <w:docPartPr>
        <w:name w:val="AAA90D86B0F34B7F984F7717D10CC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45A48-A168-44F1-838A-62AE19B45482}"/>
      </w:docPartPr>
      <w:docPartBody>
        <w:p w:rsidR="003B053F" w:rsidRDefault="00F1634A">
          <w:pPr>
            <w:pStyle w:val="AAA90D86B0F34B7F984F7717D10CC491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FA1E5059D8954AFF9EC643B1753B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9D377-E13C-4D21-B88C-DC7AC59BFC8C}"/>
      </w:docPartPr>
      <w:docPartBody>
        <w:p w:rsidR="003B053F" w:rsidRDefault="00F1634A">
          <w:pPr>
            <w:pStyle w:val="FA1E5059D8954AFF9EC643B1753B4397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1D1441A4013B4575B802F8BBDFA63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284A3-AA50-4333-B3C2-B29079053EC3}"/>
      </w:docPartPr>
      <w:docPartBody>
        <w:p w:rsidR="003B053F" w:rsidRDefault="00F1634A">
          <w:pPr>
            <w:pStyle w:val="1D1441A4013B4575B802F8BBDFA63E59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ACE14C15B5A04A71AB072358E8192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33479-90DE-48FE-8CEE-F42950041789}"/>
      </w:docPartPr>
      <w:docPartBody>
        <w:p w:rsidR="003B053F" w:rsidRDefault="00F1634A">
          <w:pPr>
            <w:pStyle w:val="ACE14C15B5A04A71AB072358E8192617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E6958835487F41D4AB5443799B423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3A37D-B23B-4EE6-9C11-5D20DF9B0791}"/>
      </w:docPartPr>
      <w:docPartBody>
        <w:p w:rsidR="003B053F" w:rsidRDefault="00F1634A">
          <w:pPr>
            <w:pStyle w:val="E6958835487F41D4AB5443799B42366F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4F85A11A3025455492C6C5A3FBFC1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3A6F6-9BFF-4C4F-AA22-99C2A09B4F3A}"/>
      </w:docPartPr>
      <w:docPartBody>
        <w:p w:rsidR="003B053F" w:rsidRDefault="00F1634A">
          <w:pPr>
            <w:pStyle w:val="4F85A11A3025455492C6C5A3FBFC16FF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1884FE2A6A5940CBA63BBBAF46359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84348-FA22-4667-9B37-250B236278C9}"/>
      </w:docPartPr>
      <w:docPartBody>
        <w:p w:rsidR="003B053F" w:rsidRDefault="00F1634A">
          <w:pPr>
            <w:pStyle w:val="1884FE2A6A5940CBA63BBBAF46359E05"/>
          </w:pPr>
          <w:r>
            <w:t>[Buffalo,NY]</w:t>
          </w:r>
        </w:p>
      </w:docPartBody>
    </w:docPart>
    <w:docPart>
      <w:docPartPr>
        <w:name w:val="4EABB9E87AB442BAA7D51028984A8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A84A1-5A99-449B-B71E-9755D0C63A72}"/>
      </w:docPartPr>
      <w:docPartBody>
        <w:p w:rsidR="003B053F" w:rsidRDefault="00F1634A">
          <w:pPr>
            <w:pStyle w:val="4EABB9E87AB442BAA7D51028984A8C8D"/>
          </w:pPr>
          <w:r>
            <w:t>[Buffalo]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1634A"/>
    <w:rsid w:val="003B053F"/>
    <w:rsid w:val="00F16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55CF5F5BA74FADAF46FCA41A70985E">
    <w:name w:val="1355CF5F5BA74FADAF46FCA41A70985E"/>
    <w:rsid w:val="003B053F"/>
  </w:style>
  <w:style w:type="character" w:styleId="PlaceholderText">
    <w:name w:val="Placeholder Text"/>
    <w:basedOn w:val="DefaultParagraphFont"/>
    <w:uiPriority w:val="99"/>
    <w:semiHidden/>
    <w:rsid w:val="003B053F"/>
    <w:rPr>
      <w:color w:val="808080"/>
    </w:rPr>
  </w:style>
  <w:style w:type="paragraph" w:customStyle="1" w:styleId="94C226560E364D12A5E2F1833E16ECAE">
    <w:name w:val="94C226560E364D12A5E2F1833E16ECAE"/>
    <w:rsid w:val="003B053F"/>
  </w:style>
  <w:style w:type="paragraph" w:customStyle="1" w:styleId="321F5363A35140F59F66EBE860803186">
    <w:name w:val="321F5363A35140F59F66EBE860803186"/>
    <w:rsid w:val="003B053F"/>
  </w:style>
  <w:style w:type="paragraph" w:customStyle="1" w:styleId="AAA90D86B0F34B7F984F7717D10CC491">
    <w:name w:val="AAA90D86B0F34B7F984F7717D10CC491"/>
    <w:rsid w:val="003B053F"/>
  </w:style>
  <w:style w:type="paragraph" w:customStyle="1" w:styleId="FA1E5059D8954AFF9EC643B1753B4397">
    <w:name w:val="FA1E5059D8954AFF9EC643B1753B4397"/>
    <w:rsid w:val="003B053F"/>
  </w:style>
  <w:style w:type="paragraph" w:customStyle="1" w:styleId="1D1441A4013B4575B802F8BBDFA63E59">
    <w:name w:val="1D1441A4013B4575B802F8BBDFA63E59"/>
    <w:rsid w:val="003B053F"/>
  </w:style>
  <w:style w:type="paragraph" w:customStyle="1" w:styleId="ACE14C15B5A04A71AB072358E8192617">
    <w:name w:val="ACE14C15B5A04A71AB072358E8192617"/>
    <w:rsid w:val="003B053F"/>
  </w:style>
  <w:style w:type="paragraph" w:customStyle="1" w:styleId="E6958835487F41D4AB5443799B42366F">
    <w:name w:val="E6958835487F41D4AB5443799B42366F"/>
    <w:rsid w:val="003B053F"/>
  </w:style>
  <w:style w:type="paragraph" w:customStyle="1" w:styleId="4F85A11A3025455492C6C5A3FBFC16FF">
    <w:name w:val="4F85A11A3025455492C6C5A3FBFC16FF"/>
    <w:rsid w:val="003B053F"/>
  </w:style>
  <w:style w:type="paragraph" w:customStyle="1" w:styleId="1884FE2A6A5940CBA63BBBAF46359E05">
    <w:name w:val="1884FE2A6A5940CBA63BBBAF46359E05"/>
    <w:rsid w:val="003B053F"/>
  </w:style>
  <w:style w:type="paragraph" w:customStyle="1" w:styleId="4EABB9E87AB442BAA7D51028984A8C8D">
    <w:name w:val="4EABB9E87AB442BAA7D51028984A8C8D"/>
    <w:rsid w:val="003B053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F52F6B-D969-442A-B518-BFA66B9B9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Sharlee Resume</Template>
  <TotalTime>11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mason</dc:creator>
  <cp:lastModifiedBy>mason</cp:lastModifiedBy>
  <cp:revision>6</cp:revision>
  <cp:lastPrinted>2006-08-01T17:47:00Z</cp:lastPrinted>
  <dcterms:created xsi:type="dcterms:W3CDTF">2011-04-12T05:30:00Z</dcterms:created>
  <dcterms:modified xsi:type="dcterms:W3CDTF">2011-06-07T16:28:00Z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