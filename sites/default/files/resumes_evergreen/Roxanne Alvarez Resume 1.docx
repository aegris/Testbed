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AD" w:rsidRDefault="007C1270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5"/>
                  </w:tblGrid>
                  <w:tr w:rsidR="00AA70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3F5AAD" w:rsidRDefault="003F5AAD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AA70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3F5AAD" w:rsidRDefault="003F5AAD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AA70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3F5AAD" w:rsidRDefault="003F5AAD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F5AAD" w:rsidRDefault="003F5AAD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r w:rsidR="00B434EA">
        <w:t>Ox0</w:t>
      </w:r>
    </w:p>
    <w:p w:rsidR="003F5AAD" w:rsidRDefault="003F5AAD"/>
    <w:sdt>
      <w:sdtPr>
        <w:alias w:val="Resume Name"/>
        <w:tag w:val="Resume Name"/>
        <w:id w:val="707398252"/>
        <w:placeholder>
          <w:docPart w:val="BD537BBCFFF44E4B87DBC9C583A2F1BB"/>
        </w:placeholder>
        <w:docPartList>
          <w:docPartGallery w:val="Quick Parts"/>
          <w:docPartCategory w:val=" Resume Name"/>
        </w:docPartList>
      </w:sdtPr>
      <w:sdtContent>
        <w:p w:rsidR="003F5AAD" w:rsidRDefault="003F5AAD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1363DE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534EE299E90B41AC87084C78E0F997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F5AAD" w:rsidRDefault="00EB4846">
                    <w:pPr>
                      <w:pStyle w:val="PersonalName"/>
                    </w:pPr>
                    <w:r>
                      <w:t>Roxanne Alvarez</w:t>
                    </w:r>
                  </w:p>
                </w:sdtContent>
              </w:sdt>
              <w:p w:rsidR="003F5AAD" w:rsidRDefault="00EB4846">
                <w:pPr>
                  <w:pStyle w:val="NoSpacing"/>
                </w:pPr>
                <w:r>
                  <w:t>775-351-7142</w:t>
                </w:r>
              </w:p>
              <w:p w:rsidR="003F5AAD" w:rsidRDefault="003F5AAD">
                <w:pPr>
                  <w:pStyle w:val="NoSpacing"/>
                  <w:rPr>
                    <w:b/>
                  </w:rPr>
                </w:pPr>
              </w:p>
              <w:p w:rsidR="00E75CD7" w:rsidRDefault="00E75CD7">
                <w:pPr>
                  <w:pStyle w:val="NoSpacing"/>
                </w:pPr>
                <w:r>
                  <w:t xml:space="preserve">242Crampton St. </w:t>
                </w:r>
              </w:p>
              <w:p w:rsidR="00E75CD7" w:rsidRPr="00E75CD7" w:rsidRDefault="00E75CD7">
                <w:pPr>
                  <w:pStyle w:val="NoSpacing"/>
                </w:pPr>
                <w:r>
                  <w:t xml:space="preserve">Reno, </w:t>
                </w:r>
                <w:proofErr w:type="spellStart"/>
                <w:r>
                  <w:t>Nv</w:t>
                </w:r>
                <w:proofErr w:type="spellEnd"/>
                <w:r>
                  <w:t xml:space="preserve"> 89502</w:t>
                </w:r>
              </w:p>
              <w:p w:rsidR="003F5AAD" w:rsidRDefault="00EB4846">
                <w:pPr>
                  <w:pStyle w:val="NoSpacing"/>
                </w:pPr>
                <w:r>
                  <w:t>Rox0249@yahoo.com</w:t>
                </w:r>
              </w:p>
              <w:p w:rsidR="003F5AAD" w:rsidRDefault="003F5AAD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3F5AAD" w:rsidRDefault="003F5AAD">
                <w:pPr>
                  <w:pStyle w:val="NoSpacing"/>
                  <w:jc w:val="right"/>
                </w:pPr>
              </w:p>
            </w:tc>
          </w:tr>
        </w:tbl>
        <w:p w:rsidR="003F5AAD" w:rsidRDefault="007C1270"/>
      </w:sdtContent>
    </w:sdt>
    <w:p w:rsidR="003F5AAD" w:rsidRDefault="00790C71">
      <w:pPr>
        <w:pStyle w:val="Section"/>
      </w:pPr>
      <w:r>
        <w:t>Objectives</w:t>
      </w:r>
    </w:p>
    <w:p w:rsidR="00EB4846" w:rsidRPr="00EB4846" w:rsidRDefault="00EB4846" w:rsidP="00EB4846">
      <w:proofErr w:type="gramStart"/>
      <w:r>
        <w:t>To be involved in a positive and safe work environment.</w:t>
      </w:r>
      <w:proofErr w:type="gramEnd"/>
      <w:r>
        <w:t xml:space="preserve">  To gain work experience and to perform all tasks assigned with enthusiasm and efficiency.</w:t>
      </w:r>
    </w:p>
    <w:p w:rsidR="003F5AAD" w:rsidRDefault="00790C71">
      <w:pPr>
        <w:pStyle w:val="Section"/>
      </w:pPr>
      <w:r>
        <w:t>Education</w:t>
      </w:r>
    </w:p>
    <w:p w:rsidR="00EB4846" w:rsidRDefault="00EB4846" w:rsidP="00EB4846">
      <w:pPr>
        <w:pStyle w:val="Subsection"/>
      </w:pPr>
      <w:r>
        <w:rPr>
          <w:rStyle w:val="SubsectionDateChar1"/>
        </w:rPr>
        <w:t>2008-2009</w:t>
      </w:r>
      <w:r w:rsidR="00790C71">
        <w:rPr>
          <w:rStyle w:val="SubsectionDateChar1"/>
        </w:rPr>
        <w:t xml:space="preserve"> |</w:t>
      </w:r>
      <w:r w:rsidRPr="00EB4846">
        <w:t xml:space="preserve"> </w:t>
      </w:r>
      <w:r>
        <w:t xml:space="preserve">Truckee Meadows Community </w:t>
      </w:r>
      <w:proofErr w:type="gramStart"/>
      <w:r>
        <w:t>College  Reno</w:t>
      </w:r>
      <w:proofErr w:type="gramEnd"/>
      <w:r>
        <w:t>, NV</w:t>
      </w:r>
    </w:p>
    <w:p w:rsidR="00EB4846" w:rsidRPr="00EB4846" w:rsidRDefault="00EB4846" w:rsidP="00EB4846"/>
    <w:tbl>
      <w:tblPr>
        <w:tblW w:w="0" w:type="auto"/>
        <w:tblLayout w:type="fixed"/>
        <w:tblLook w:val="0000"/>
      </w:tblPr>
      <w:tblGrid>
        <w:gridCol w:w="6416"/>
      </w:tblGrid>
      <w:tr w:rsidR="00EB4846" w:rsidTr="00A02F04">
        <w:trPr>
          <w:trHeight w:val="959"/>
        </w:trPr>
        <w:tc>
          <w:tcPr>
            <w:tcW w:w="6416" w:type="dxa"/>
          </w:tcPr>
          <w:p w:rsidR="00EB4846" w:rsidRDefault="00AA70B4" w:rsidP="00270F34">
            <w:pPr>
              <w:pStyle w:val="Achievement"/>
              <w:tabs>
                <w:tab w:val="num" w:pos="360"/>
              </w:tabs>
            </w:pPr>
            <w:r>
              <w:t xml:space="preserve">Majoring in Veterinary Technician </w:t>
            </w:r>
          </w:p>
          <w:p w:rsidR="00EB4846" w:rsidRDefault="00EB4846" w:rsidP="00270F34">
            <w:pPr>
              <w:pStyle w:val="Achievement"/>
              <w:tabs>
                <w:tab w:val="num" w:pos="360"/>
              </w:tabs>
            </w:pPr>
            <w:r>
              <w:t>Freshman in General studies</w:t>
            </w:r>
          </w:p>
          <w:p w:rsidR="00EB4846" w:rsidRDefault="00EB4846" w:rsidP="00270F34">
            <w:pPr>
              <w:pStyle w:val="Achievement"/>
              <w:tabs>
                <w:tab w:val="num" w:pos="360"/>
              </w:tabs>
            </w:pPr>
            <w:r>
              <w:t xml:space="preserve">Passed the Praxis series I </w:t>
            </w:r>
            <w:proofErr w:type="spellStart"/>
            <w:r>
              <w:t>Parapro</w:t>
            </w:r>
            <w:proofErr w:type="spellEnd"/>
            <w:r>
              <w:t xml:space="preserve"> Assessment.  Score 474.</w:t>
            </w:r>
          </w:p>
        </w:tc>
      </w:tr>
    </w:tbl>
    <w:p w:rsidR="003F5AAD" w:rsidRDefault="00790C71">
      <w:pPr>
        <w:pStyle w:val="Section"/>
      </w:pPr>
      <w:r>
        <w:t>Experience</w:t>
      </w:r>
    </w:p>
    <w:p w:rsidR="003F5AAD" w:rsidRDefault="00EB4846">
      <w:pPr>
        <w:pStyle w:val="Subsection"/>
      </w:pPr>
      <w:r>
        <w:rPr>
          <w:rStyle w:val="SubsectionDateChar1"/>
        </w:rPr>
        <w:t>12-01-2005</w:t>
      </w:r>
      <w:r w:rsidR="00790C71">
        <w:rPr>
          <w:rStyle w:val="SubsectionDateChar1"/>
        </w:rPr>
        <w:t xml:space="preserve"> </w:t>
      </w:r>
      <w:r w:rsidR="002679AF">
        <w:rPr>
          <w:rStyle w:val="SubsectionDateChar1"/>
        </w:rPr>
        <w:t>–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06-21-2010</w:t>
      </w:r>
      <w:r w:rsidR="00790C71">
        <w:rPr>
          <w:rStyle w:val="SubsectionDateChar1"/>
        </w:rPr>
        <w:t xml:space="preserve"> | </w:t>
      </w:r>
      <w:r>
        <w:t>Educational Technology Specialist</w:t>
      </w:r>
    </w:p>
    <w:p w:rsidR="003F5AAD" w:rsidRDefault="00EB4846">
      <w:r>
        <w:rPr>
          <w:rStyle w:val="SubsectionDateChar1"/>
        </w:rPr>
        <w:t xml:space="preserve">Veterans Memorial Elementary </w:t>
      </w:r>
      <w:proofErr w:type="gramStart"/>
      <w:r>
        <w:rPr>
          <w:rStyle w:val="SubsectionDateChar1"/>
        </w:rPr>
        <w:t>School</w:t>
      </w:r>
      <w:r w:rsidR="002679AF">
        <w:rPr>
          <w:rStyle w:val="SubsectionDateChar1"/>
        </w:rPr>
        <w:t xml:space="preserve"> </w:t>
      </w:r>
      <w:r w:rsidR="00790C71">
        <w:rPr>
          <w:rStyle w:val="SubsectionDateChar1"/>
        </w:rPr>
        <w:t xml:space="preserve"> |</w:t>
      </w:r>
      <w:proofErr w:type="gramEnd"/>
      <w:r w:rsidR="00790C71">
        <w:rPr>
          <w:rStyle w:val="SubsectionDateChar1"/>
        </w:rPr>
        <w:t xml:space="preserve"> </w:t>
      </w:r>
      <w:r>
        <w:rPr>
          <w:rStyle w:val="SubsectionDateChar1"/>
        </w:rPr>
        <w:t xml:space="preserve">Reno, </w:t>
      </w:r>
      <w:proofErr w:type="spellStart"/>
      <w:r>
        <w:rPr>
          <w:rStyle w:val="SubsectionDateChar1"/>
        </w:rPr>
        <w:t>Nv</w:t>
      </w:r>
      <w:proofErr w:type="spellEnd"/>
    </w:p>
    <w:p w:rsidR="00EB4846" w:rsidRDefault="002679AF" w:rsidP="00EB4846">
      <w:pPr>
        <w:pStyle w:val="Achievement"/>
      </w:pPr>
      <w:r>
        <w:t xml:space="preserve"> </w:t>
      </w:r>
      <w:r w:rsidR="00C37F75">
        <w:t>Managing several classes of 30 students daily</w:t>
      </w:r>
    </w:p>
    <w:p w:rsidR="00EB4846" w:rsidRDefault="00EB4846" w:rsidP="00EB4846">
      <w:pPr>
        <w:pStyle w:val="Achievement"/>
      </w:pPr>
      <w:r>
        <w:t>Installing rules and standard to run a smooth and safe class</w:t>
      </w:r>
    </w:p>
    <w:p w:rsidR="00EB4846" w:rsidRDefault="00EB4846" w:rsidP="00EB4846">
      <w:pPr>
        <w:pStyle w:val="Achievement"/>
      </w:pPr>
      <w:r>
        <w:t>Teaching basic computer functions to grade level K-6</w:t>
      </w:r>
      <w:r>
        <w:rPr>
          <w:vertAlign w:val="superscript"/>
        </w:rPr>
        <w:t>th</w:t>
      </w:r>
    </w:p>
    <w:p w:rsidR="00EB4846" w:rsidRDefault="00EB4846" w:rsidP="00EB4846">
      <w:pPr>
        <w:pStyle w:val="Achievement"/>
      </w:pPr>
      <w:r>
        <w:t>Creating lessons corresponding to grade levels</w:t>
      </w:r>
    </w:p>
    <w:p w:rsidR="00EB4846" w:rsidRDefault="00EB4846" w:rsidP="00EB4846">
      <w:pPr>
        <w:pStyle w:val="Achievement"/>
      </w:pPr>
      <w:r>
        <w:t>Grading papers and giving accurate scores</w:t>
      </w:r>
    </w:p>
    <w:p w:rsidR="00EB4846" w:rsidRDefault="00EB4846" w:rsidP="00EB4846">
      <w:pPr>
        <w:pStyle w:val="Achievement"/>
      </w:pPr>
      <w:r>
        <w:t>Translating (Spanish)</w:t>
      </w:r>
    </w:p>
    <w:p w:rsidR="00EB4846" w:rsidRDefault="00EB4846" w:rsidP="00EB4846">
      <w:pPr>
        <w:pStyle w:val="Achievement"/>
        <w:numPr>
          <w:ilvl w:val="0"/>
          <w:numId w:val="0"/>
        </w:numPr>
        <w:ind w:left="245"/>
      </w:pPr>
    </w:p>
    <w:p w:rsidR="002679AF" w:rsidRDefault="00EB4846" w:rsidP="00EB4846">
      <w:pPr>
        <w:pStyle w:val="SubsectionText"/>
        <w:rPr>
          <w:rStyle w:val="SubsectionDateChar1"/>
          <w:color w:val="D34817" w:themeColor="accent1"/>
        </w:rPr>
      </w:pPr>
      <w:r>
        <w:rPr>
          <w:rStyle w:val="SubsectionDateChar1"/>
        </w:rPr>
        <w:t>12-01-2008</w:t>
      </w:r>
      <w:r w:rsidR="002679AF" w:rsidRPr="002679AF">
        <w:rPr>
          <w:rStyle w:val="SubsectionDateChar1"/>
        </w:rPr>
        <w:t xml:space="preserve"> – </w:t>
      </w:r>
      <w:r>
        <w:rPr>
          <w:rStyle w:val="SubsectionDateChar1"/>
        </w:rPr>
        <w:t>03-10-2010</w:t>
      </w:r>
      <w:r w:rsidR="002679AF" w:rsidRPr="002679AF">
        <w:rPr>
          <w:rStyle w:val="SubsectionDateChar1"/>
          <w:i/>
        </w:rPr>
        <w:t xml:space="preserve"> </w:t>
      </w:r>
      <w:r w:rsidR="002679AF" w:rsidRPr="002679AF">
        <w:rPr>
          <w:rStyle w:val="SubsectionDateChar1"/>
        </w:rPr>
        <w:t xml:space="preserve">| </w:t>
      </w:r>
      <w:r w:rsidR="00D2532C" w:rsidRPr="00A02F04">
        <w:rPr>
          <w:rStyle w:val="SubsectionChar"/>
        </w:rPr>
        <w:t>Lift Operator</w:t>
      </w:r>
      <w:r w:rsidR="00D2532C">
        <w:rPr>
          <w:rStyle w:val="SubsectionDateChar1"/>
          <w:color w:val="D34817" w:themeColor="accent1"/>
        </w:rPr>
        <w:t xml:space="preserve"> </w:t>
      </w:r>
    </w:p>
    <w:p w:rsidR="00D2532C" w:rsidRPr="00F8783A" w:rsidRDefault="00B434EA" w:rsidP="00EB4846">
      <w:pPr>
        <w:pStyle w:val="SubsectionText"/>
        <w:rPr>
          <w:rStyle w:val="SubsectionDateChar1"/>
          <w:color w:val="D34817" w:themeColor="accent1"/>
        </w:rPr>
      </w:pPr>
      <w:r>
        <w:rPr>
          <w:rStyle w:val="SubsectionDateChar1"/>
        </w:rPr>
        <w:t xml:space="preserve">MT. Rose Ski </w:t>
      </w:r>
      <w:proofErr w:type="gramStart"/>
      <w:r>
        <w:rPr>
          <w:rStyle w:val="SubsectionDateChar1"/>
        </w:rPr>
        <w:t>Resort  |</w:t>
      </w:r>
      <w:proofErr w:type="gramEnd"/>
      <w:r>
        <w:rPr>
          <w:rStyle w:val="SubsectionDateChar1"/>
        </w:rPr>
        <w:t xml:space="preserve"> Reno, NV</w:t>
      </w:r>
    </w:p>
    <w:p w:rsidR="00D2532C" w:rsidRDefault="00D2532C" w:rsidP="00D2532C">
      <w:pPr>
        <w:pStyle w:val="Achievement"/>
      </w:pPr>
      <w:r>
        <w:t>Operated lifts ensuring patrons load and unload safely and efficiently</w:t>
      </w:r>
    </w:p>
    <w:p w:rsidR="00D2532C" w:rsidRDefault="00D2532C" w:rsidP="00D2532C">
      <w:pPr>
        <w:pStyle w:val="Achievement"/>
      </w:pPr>
      <w:r>
        <w:t>Set up mazes for well-organized lift lines</w:t>
      </w:r>
    </w:p>
    <w:p w:rsidR="00D2532C" w:rsidRDefault="00D2532C" w:rsidP="00D2532C">
      <w:pPr>
        <w:pStyle w:val="Achievement"/>
      </w:pPr>
      <w:r>
        <w:t>Ensured that all guest have a valid ticket</w:t>
      </w:r>
    </w:p>
    <w:p w:rsidR="00D2532C" w:rsidRDefault="00D2532C" w:rsidP="00D2532C">
      <w:pPr>
        <w:pStyle w:val="Achievement"/>
      </w:pPr>
      <w:r>
        <w:t>Shoveled and raked snow on the runway, to meet height requirements</w:t>
      </w:r>
    </w:p>
    <w:p w:rsidR="00D2532C" w:rsidRDefault="00D2532C" w:rsidP="00D2532C">
      <w:pPr>
        <w:pStyle w:val="Achievement"/>
      </w:pPr>
      <w:r>
        <w:lastRenderedPageBreak/>
        <w:t>Provided directions and other information to guests</w:t>
      </w:r>
    </w:p>
    <w:p w:rsidR="00D2532C" w:rsidRDefault="00D2532C" w:rsidP="00D2532C">
      <w:pPr>
        <w:pStyle w:val="Achievement"/>
        <w:numPr>
          <w:ilvl w:val="0"/>
          <w:numId w:val="0"/>
        </w:numPr>
        <w:ind w:left="245"/>
      </w:pPr>
    </w:p>
    <w:p w:rsidR="00D2532C" w:rsidRDefault="00251767" w:rsidP="00D2532C">
      <w:pPr>
        <w:pStyle w:val="Subsection"/>
      </w:pPr>
      <w:r>
        <w:rPr>
          <w:rStyle w:val="SubsectionDateChar1"/>
        </w:rPr>
        <w:t>10-01-2005 – 12-21-2005</w:t>
      </w:r>
      <w:r w:rsidR="00D2532C">
        <w:rPr>
          <w:rStyle w:val="SubsectionDateChar1"/>
        </w:rPr>
        <w:t xml:space="preserve"> | </w:t>
      </w:r>
      <w:r w:rsidR="00D2532C">
        <w:t>Secretary</w:t>
      </w:r>
    </w:p>
    <w:p w:rsidR="00D2532C" w:rsidRDefault="00D2532C" w:rsidP="00D2532C">
      <w:r>
        <w:rPr>
          <w:rStyle w:val="SubsectionDateChar1"/>
        </w:rPr>
        <w:t xml:space="preserve">Geoffrey Giles Bankruptcy Law </w:t>
      </w:r>
      <w:proofErr w:type="gramStart"/>
      <w:r>
        <w:rPr>
          <w:rStyle w:val="SubsectionDateChar1"/>
        </w:rPr>
        <w:t>Offices  |</w:t>
      </w:r>
      <w:proofErr w:type="gramEnd"/>
      <w:r>
        <w:rPr>
          <w:rStyle w:val="SubsectionDateChar1"/>
        </w:rPr>
        <w:t xml:space="preserve"> Reno, </w:t>
      </w:r>
      <w:proofErr w:type="spellStart"/>
      <w:r>
        <w:rPr>
          <w:rStyle w:val="SubsectionDateChar1"/>
        </w:rPr>
        <w:t>Nv</w:t>
      </w:r>
      <w:proofErr w:type="spellEnd"/>
    </w:p>
    <w:p w:rsidR="00D2532C" w:rsidRDefault="00D2532C" w:rsidP="00D2532C">
      <w:pPr>
        <w:pStyle w:val="Achievement"/>
      </w:pPr>
      <w:r>
        <w:t>Answering incoming Phone calls</w:t>
      </w:r>
    </w:p>
    <w:p w:rsidR="00D2532C" w:rsidRDefault="00D2532C" w:rsidP="00D2532C">
      <w:pPr>
        <w:pStyle w:val="Achievement"/>
      </w:pPr>
      <w:r>
        <w:t>Organizing and filing folders</w:t>
      </w:r>
    </w:p>
    <w:p w:rsidR="00D2532C" w:rsidRDefault="00D2532C" w:rsidP="00D2532C">
      <w:pPr>
        <w:pStyle w:val="Achievement"/>
      </w:pPr>
      <w:r>
        <w:t>Setting appointment</w:t>
      </w:r>
    </w:p>
    <w:p w:rsidR="00D2532C" w:rsidRDefault="00D2532C" w:rsidP="00D2532C">
      <w:pPr>
        <w:pStyle w:val="Achievement"/>
        <w:numPr>
          <w:ilvl w:val="0"/>
          <w:numId w:val="0"/>
        </w:numPr>
        <w:ind w:left="245"/>
      </w:pPr>
    </w:p>
    <w:p w:rsidR="00D2532C" w:rsidRDefault="00251767" w:rsidP="00D2532C">
      <w:pPr>
        <w:pStyle w:val="Subsection"/>
      </w:pPr>
      <w:r>
        <w:rPr>
          <w:rStyle w:val="SubsectionDateChar1"/>
        </w:rPr>
        <w:t>05-01-2005 – 12-01-2005</w:t>
      </w:r>
      <w:r w:rsidR="00D2532C">
        <w:rPr>
          <w:rStyle w:val="SubsectionDateChar1"/>
        </w:rPr>
        <w:t xml:space="preserve"> | </w:t>
      </w:r>
      <w:r w:rsidR="00D2532C">
        <w:t>E.S.L Aide- S.F.A Tutor</w:t>
      </w:r>
    </w:p>
    <w:p w:rsidR="00D2532C" w:rsidRDefault="00D2532C" w:rsidP="00D2532C">
      <w:r>
        <w:rPr>
          <w:rStyle w:val="SubsectionDateChar1"/>
        </w:rPr>
        <w:t xml:space="preserve">Veterans Memorial Elementary </w:t>
      </w:r>
      <w:proofErr w:type="gramStart"/>
      <w:r>
        <w:rPr>
          <w:rStyle w:val="SubsectionDateChar1"/>
        </w:rPr>
        <w:t>School  |</w:t>
      </w:r>
      <w:proofErr w:type="gramEnd"/>
      <w:r>
        <w:rPr>
          <w:rStyle w:val="SubsectionDateChar1"/>
        </w:rPr>
        <w:t xml:space="preserve"> Reno, </w:t>
      </w:r>
      <w:proofErr w:type="spellStart"/>
      <w:r>
        <w:rPr>
          <w:rStyle w:val="SubsectionDateChar1"/>
        </w:rPr>
        <w:t>Nv</w:t>
      </w:r>
      <w:proofErr w:type="spellEnd"/>
    </w:p>
    <w:p w:rsidR="00D2532C" w:rsidRDefault="00D2532C" w:rsidP="00D2532C">
      <w:pPr>
        <w:pStyle w:val="Achievement"/>
      </w:pPr>
      <w:r>
        <w:t xml:space="preserve">Working one-on-one with students. </w:t>
      </w:r>
    </w:p>
    <w:p w:rsidR="00D2532C" w:rsidRDefault="00D2532C" w:rsidP="00D2532C">
      <w:pPr>
        <w:pStyle w:val="Achievement"/>
      </w:pPr>
      <w:r>
        <w:t>Rereading familiar stories, quick word reviews, reading new and current stories, and some focused writing skills.</w:t>
      </w:r>
    </w:p>
    <w:p w:rsidR="00D2532C" w:rsidRDefault="00D2532C" w:rsidP="00D2532C">
      <w:pPr>
        <w:pStyle w:val="Achievement"/>
      </w:pPr>
      <w:r>
        <w:t>Conduct placement test.</w:t>
      </w:r>
    </w:p>
    <w:p w:rsidR="00D2532C" w:rsidRDefault="00D2532C" w:rsidP="00D2532C">
      <w:pPr>
        <w:pStyle w:val="Achievement"/>
      </w:pPr>
      <w:r>
        <w:t>Preparation of needed materials, and lesson planning.</w:t>
      </w:r>
    </w:p>
    <w:p w:rsidR="00D2532C" w:rsidRDefault="00D2532C" w:rsidP="00D2532C">
      <w:pPr>
        <w:pStyle w:val="Achievement"/>
      </w:pPr>
      <w:r>
        <w:t xml:space="preserve">Translating (Spanish) </w:t>
      </w:r>
    </w:p>
    <w:p w:rsidR="00D2532C" w:rsidRDefault="00D2532C" w:rsidP="00D2532C">
      <w:pPr>
        <w:pStyle w:val="Achievement"/>
        <w:numPr>
          <w:ilvl w:val="0"/>
          <w:numId w:val="0"/>
        </w:numPr>
        <w:ind w:left="245"/>
      </w:pPr>
    </w:p>
    <w:p w:rsidR="00D2532C" w:rsidRDefault="00D2532C" w:rsidP="00D2532C">
      <w:pPr>
        <w:pStyle w:val="Achievement"/>
        <w:numPr>
          <w:ilvl w:val="0"/>
          <w:numId w:val="0"/>
        </w:numPr>
        <w:ind w:left="245"/>
      </w:pPr>
    </w:p>
    <w:p w:rsidR="00D2532C" w:rsidRDefault="00251767" w:rsidP="00D2532C">
      <w:pPr>
        <w:pStyle w:val="Subsection"/>
      </w:pPr>
      <w:r>
        <w:rPr>
          <w:rStyle w:val="SubsectionDateChar1"/>
        </w:rPr>
        <w:t>08-19-2002 – 05-01-2005</w:t>
      </w:r>
      <w:r w:rsidR="00D2532C">
        <w:rPr>
          <w:rStyle w:val="SubsectionDateChar1"/>
        </w:rPr>
        <w:t xml:space="preserve"> | </w:t>
      </w:r>
      <w:r w:rsidR="00D2532C">
        <w:t>Teacher’s Aide</w:t>
      </w:r>
    </w:p>
    <w:p w:rsidR="00D2532C" w:rsidRDefault="00D2532C" w:rsidP="00D2532C">
      <w:r>
        <w:rPr>
          <w:rStyle w:val="SubsectionDateChar1"/>
        </w:rPr>
        <w:t xml:space="preserve">Glenn Duncan Elementary </w:t>
      </w:r>
      <w:proofErr w:type="gramStart"/>
      <w:r>
        <w:rPr>
          <w:rStyle w:val="SubsectionDateChar1"/>
        </w:rPr>
        <w:t>School  |</w:t>
      </w:r>
      <w:proofErr w:type="gramEnd"/>
      <w:r>
        <w:rPr>
          <w:rStyle w:val="SubsectionDateChar1"/>
        </w:rPr>
        <w:t xml:space="preserve"> Reno, </w:t>
      </w:r>
      <w:proofErr w:type="spellStart"/>
      <w:r>
        <w:rPr>
          <w:rStyle w:val="SubsectionDateChar1"/>
        </w:rPr>
        <w:t>Nv</w:t>
      </w:r>
      <w:proofErr w:type="spellEnd"/>
    </w:p>
    <w:p w:rsidR="0049173F" w:rsidRDefault="0049173F" w:rsidP="0049173F">
      <w:pPr>
        <w:pStyle w:val="Achievement"/>
        <w:tabs>
          <w:tab w:val="num" w:pos="360"/>
        </w:tabs>
      </w:pPr>
      <w:r>
        <w:t>Working with first, second and fifth grades.</w:t>
      </w:r>
    </w:p>
    <w:p w:rsidR="0049173F" w:rsidRDefault="0049173F" w:rsidP="0049173F">
      <w:pPr>
        <w:pStyle w:val="Achievement"/>
        <w:tabs>
          <w:tab w:val="num" w:pos="360"/>
        </w:tabs>
      </w:pPr>
      <w:r>
        <w:t xml:space="preserve">Help children maintain positive behaviors in the classroom.  </w:t>
      </w:r>
    </w:p>
    <w:p w:rsidR="0049173F" w:rsidRDefault="0049173F" w:rsidP="0049173F">
      <w:pPr>
        <w:pStyle w:val="Achievement"/>
        <w:tabs>
          <w:tab w:val="num" w:pos="360"/>
        </w:tabs>
      </w:pPr>
      <w:r>
        <w:t xml:space="preserve">Rotating around the classroom helping students with journals, class work, reading, and math. </w:t>
      </w:r>
    </w:p>
    <w:p w:rsidR="0049173F" w:rsidRDefault="0049173F" w:rsidP="0049173F">
      <w:pPr>
        <w:pStyle w:val="Achievement"/>
        <w:tabs>
          <w:tab w:val="num" w:pos="360"/>
        </w:tabs>
      </w:pPr>
      <w:r>
        <w:t xml:space="preserve">Preparation such as copies, display boards, centers, and necessary materials needed.  </w:t>
      </w:r>
    </w:p>
    <w:p w:rsidR="00D2532C" w:rsidRDefault="0049173F" w:rsidP="0049173F">
      <w:pPr>
        <w:pStyle w:val="Achievement"/>
        <w:numPr>
          <w:ilvl w:val="0"/>
          <w:numId w:val="0"/>
        </w:numPr>
        <w:ind w:left="245"/>
      </w:pPr>
      <w:proofErr w:type="gramStart"/>
      <w:r>
        <w:t>Translating  (</w:t>
      </w:r>
      <w:proofErr w:type="gramEnd"/>
      <w:r>
        <w:t>Spanish)</w:t>
      </w:r>
    </w:p>
    <w:p w:rsidR="003F5AAD" w:rsidRDefault="00790C71">
      <w:pPr>
        <w:pStyle w:val="Section"/>
      </w:pPr>
      <w:r>
        <w:t>Skills</w:t>
      </w:r>
    </w:p>
    <w:p w:rsidR="003F5AAD" w:rsidRDefault="00507CFF">
      <w:pPr>
        <w:pStyle w:val="ListBullet"/>
      </w:pPr>
      <w:r>
        <w:t>Organized</w:t>
      </w:r>
    </w:p>
    <w:p w:rsidR="00D51A02" w:rsidRDefault="00D51A02" w:rsidP="00D51A02">
      <w:pPr>
        <w:pStyle w:val="ListBullet"/>
      </w:pPr>
      <w:r>
        <w:t>C</w:t>
      </w:r>
      <w:r w:rsidRPr="00D51A02">
        <w:t>ommunication</w:t>
      </w:r>
      <w:r>
        <w:t xml:space="preserve"> </w:t>
      </w:r>
    </w:p>
    <w:p w:rsidR="00B434EA" w:rsidRDefault="00D51A02" w:rsidP="00507CFF">
      <w:pPr>
        <w:pStyle w:val="ListBullet"/>
      </w:pPr>
      <w:r>
        <w:t>Outgoing</w:t>
      </w:r>
    </w:p>
    <w:p w:rsidR="00F8783A" w:rsidRDefault="0049173F">
      <w:pPr>
        <w:pStyle w:val="ListBullet"/>
      </w:pPr>
      <w:r>
        <w:t>Bilingual</w:t>
      </w:r>
    </w:p>
    <w:p w:rsidR="003F5AAD" w:rsidRDefault="003F5AAD">
      <w:pPr>
        <w:spacing w:after="200"/>
      </w:pPr>
    </w:p>
    <w:p w:rsidR="0049173F" w:rsidRDefault="0049173F" w:rsidP="0049173F">
      <w:pPr>
        <w:pStyle w:val="Section"/>
      </w:pPr>
      <w:r>
        <w:t>References</w:t>
      </w:r>
    </w:p>
    <w:p w:rsidR="0049173F" w:rsidRDefault="0049173F" w:rsidP="0049173F">
      <w:pPr>
        <w:pStyle w:val="ListBullet"/>
      </w:pPr>
      <w:r>
        <w:t xml:space="preserve">Gloria </w:t>
      </w:r>
      <w:proofErr w:type="spellStart"/>
      <w:r>
        <w:t>Geil</w:t>
      </w:r>
      <w:proofErr w:type="spellEnd"/>
      <w:r>
        <w:t xml:space="preserve">     Principal (Supervisor) 1200 Locust </w:t>
      </w:r>
      <w:r w:rsidR="00B939F7">
        <w:t>St. Reno, NV.     (775)345-8100</w:t>
      </w:r>
      <w:r>
        <w:t xml:space="preserve"> </w:t>
      </w:r>
    </w:p>
    <w:p w:rsidR="0049173F" w:rsidRDefault="0049173F" w:rsidP="0049173F">
      <w:pPr>
        <w:pStyle w:val="ListBullet"/>
      </w:pPr>
      <w:r>
        <w:t>Heather Brooks  Librarian (Co-Worker) 1200 Locust St. Reno NV (775)775-2603</w:t>
      </w:r>
    </w:p>
    <w:p w:rsidR="0049173F" w:rsidRDefault="0049173F" w:rsidP="0049173F">
      <w:pPr>
        <w:pStyle w:val="ListBullet"/>
      </w:pPr>
      <w:r>
        <w:t xml:space="preserve">Gloria </w:t>
      </w:r>
      <w:proofErr w:type="spellStart"/>
      <w:proofErr w:type="gramStart"/>
      <w:r>
        <w:t>Guardado</w:t>
      </w:r>
      <w:proofErr w:type="spellEnd"/>
      <w:r>
        <w:t xml:space="preserve">  Retail</w:t>
      </w:r>
      <w:proofErr w:type="gramEnd"/>
      <w:r>
        <w:t xml:space="preserve"> (Friend) Reno NV. (775)742-6974</w:t>
      </w:r>
    </w:p>
    <w:p w:rsidR="0049173F" w:rsidRDefault="00B939F7" w:rsidP="0049173F">
      <w:pPr>
        <w:pStyle w:val="ListBullet"/>
      </w:pPr>
      <w:r>
        <w:t>Monica Capone Receptionist (Friend) Portland OR. (775)224-3670</w:t>
      </w:r>
    </w:p>
    <w:p w:rsidR="0049173F" w:rsidRDefault="0049173F">
      <w:pPr>
        <w:spacing w:after="200"/>
      </w:pPr>
    </w:p>
    <w:sectPr w:rsidR="0049173F" w:rsidSect="001363DE">
      <w:footerReference w:type="even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2D4" w:rsidRDefault="006772D4">
      <w:r>
        <w:separator/>
      </w:r>
    </w:p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</w:endnote>
  <w:endnote w:type="continuationSeparator" w:id="0">
    <w:p w:rsidR="006772D4" w:rsidRDefault="006772D4">
      <w:r>
        <w:continuationSeparator/>
      </w:r>
    </w:p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AD" w:rsidRDefault="007C1270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DF4B1537A4FB4ADBBF71A378E91F6616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3F5AAD" w:rsidRDefault="00EB4846">
                    <w:pPr>
                      <w:pStyle w:val="GrayText"/>
                    </w:pPr>
                    <w:r>
                      <w:t>Roxanne Alvarez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3F5AAD" w:rsidRDefault="007C127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AD" w:rsidRDefault="007C1270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94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01C1CEFA28AC4CF8B8AE59B664434181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3F5AAD" w:rsidRDefault="00EB4846">
                    <w:pPr>
                      <w:pStyle w:val="GrayText"/>
                    </w:pPr>
                    <w:r>
                      <w:t>Roxanne Alvarez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63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3F5AAD" w:rsidRDefault="007C127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AA70B4" w:rsidRPr="00AA70B4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3F5AAD" w:rsidRDefault="003F5AAD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AD" w:rsidRDefault="007C1270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9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3F5AAD" w:rsidRDefault="003F5AAD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2D4" w:rsidRDefault="006772D4">
      <w:r>
        <w:separator/>
      </w:r>
    </w:p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</w:footnote>
  <w:footnote w:type="continuationSeparator" w:id="0">
    <w:p w:rsidR="006772D4" w:rsidRDefault="006772D4">
      <w:r>
        <w:continuationSeparator/>
      </w:r>
    </w:p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  <w:p w:rsidR="006772D4" w:rsidRDefault="006772D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5EF1B64"/>
    <w:multiLevelType w:val="hybridMultilevel"/>
    <w:tmpl w:val="E514E84A"/>
    <w:lvl w:ilvl="0" w:tplc="F008203E">
      <w:start w:val="1"/>
      <w:numFmt w:val="bullet"/>
      <w:pStyle w:val="Institu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5017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2532C"/>
    <w:rsid w:val="000E3B95"/>
    <w:rsid w:val="001363DE"/>
    <w:rsid w:val="001720EA"/>
    <w:rsid w:val="00215057"/>
    <w:rsid w:val="00251767"/>
    <w:rsid w:val="0025403A"/>
    <w:rsid w:val="00263951"/>
    <w:rsid w:val="002679AF"/>
    <w:rsid w:val="0030792F"/>
    <w:rsid w:val="003E5497"/>
    <w:rsid w:val="003F5AAD"/>
    <w:rsid w:val="0049173F"/>
    <w:rsid w:val="004A5D38"/>
    <w:rsid w:val="004D3D01"/>
    <w:rsid w:val="00507CFF"/>
    <w:rsid w:val="00517DE5"/>
    <w:rsid w:val="00594A04"/>
    <w:rsid w:val="006772D4"/>
    <w:rsid w:val="00790C71"/>
    <w:rsid w:val="007C1270"/>
    <w:rsid w:val="007E1A7F"/>
    <w:rsid w:val="00821BBB"/>
    <w:rsid w:val="00825E12"/>
    <w:rsid w:val="009F3D3A"/>
    <w:rsid w:val="00A02F04"/>
    <w:rsid w:val="00A71A1C"/>
    <w:rsid w:val="00AA70B4"/>
    <w:rsid w:val="00B434EA"/>
    <w:rsid w:val="00B939F7"/>
    <w:rsid w:val="00BE675F"/>
    <w:rsid w:val="00C268AD"/>
    <w:rsid w:val="00C37F75"/>
    <w:rsid w:val="00C93A05"/>
    <w:rsid w:val="00C969CD"/>
    <w:rsid w:val="00CF39EC"/>
    <w:rsid w:val="00D045C5"/>
    <w:rsid w:val="00D2532C"/>
    <w:rsid w:val="00D32BDF"/>
    <w:rsid w:val="00D51A02"/>
    <w:rsid w:val="00D54E53"/>
    <w:rsid w:val="00E75CD7"/>
    <w:rsid w:val="00EB4846"/>
    <w:rsid w:val="00F8783A"/>
    <w:rsid w:val="00FC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customStyle="1" w:styleId="Achievement">
    <w:name w:val="Achievement"/>
    <w:basedOn w:val="BodyText"/>
    <w:rsid w:val="00EB4846"/>
    <w:pPr>
      <w:numPr>
        <w:numId w:val="21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/>
      <w:color w:val="auto"/>
      <w:spacing w:val="-5"/>
      <w:sz w:val="2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EB4846"/>
    <w:pPr>
      <w:numPr>
        <w:numId w:val="22"/>
      </w:num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/>
      <w:color w:val="auto"/>
      <w:sz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8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846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.Owner-PC\AppData\Roaming\Microsoft\Templates\TP0300051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537BBCFFF44E4B87DBC9C583A2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86D4-2142-402A-AEEC-32156D2CD2BF}"/>
      </w:docPartPr>
      <w:docPartBody>
        <w:p w:rsidR="007A207F" w:rsidRDefault="002F53D9">
          <w:pPr>
            <w:pStyle w:val="BD537BBCFFF44E4B87DBC9C583A2F1B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34EE299E90B41AC87084C78E0F9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2267-FFD7-41BC-BF94-96FE978E0382}"/>
      </w:docPartPr>
      <w:docPartBody>
        <w:p w:rsidR="007A207F" w:rsidRDefault="002F53D9">
          <w:pPr>
            <w:pStyle w:val="534EE299E90B41AC87084C78E0F9977D"/>
          </w:pPr>
          <w:r>
            <w:t>[Type your name]</w:t>
          </w:r>
        </w:p>
      </w:docPartBody>
    </w:docPart>
    <w:docPart>
      <w:docPartPr>
        <w:name w:val="DF4B1537A4FB4ADBBF71A378E91F6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48A-BBEC-44FF-B9E7-34DBA41C27AE}"/>
      </w:docPartPr>
      <w:docPartBody>
        <w:p w:rsidR="007A207F" w:rsidRDefault="002F53D9">
          <w:pPr>
            <w:pStyle w:val="DF4B1537A4FB4ADBBF71A378E91F661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1C1CEFA28AC4CF8B8AE59B664434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C4675-68FC-46F0-B88A-91561274B9B0}"/>
      </w:docPartPr>
      <w:docPartBody>
        <w:p w:rsidR="007A207F" w:rsidRDefault="002F53D9">
          <w:pPr>
            <w:pStyle w:val="01C1CEFA28AC4CF8B8AE59B664434181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53D9"/>
    <w:rsid w:val="002F53D9"/>
    <w:rsid w:val="00537F87"/>
    <w:rsid w:val="00612467"/>
    <w:rsid w:val="00632442"/>
    <w:rsid w:val="007A207F"/>
    <w:rsid w:val="00887C76"/>
    <w:rsid w:val="00EF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07F"/>
    <w:rPr>
      <w:color w:val="808080"/>
    </w:rPr>
  </w:style>
  <w:style w:type="paragraph" w:customStyle="1" w:styleId="BD537BBCFFF44E4B87DBC9C583A2F1BB">
    <w:name w:val="BD537BBCFFF44E4B87DBC9C583A2F1BB"/>
    <w:rsid w:val="007A207F"/>
  </w:style>
  <w:style w:type="paragraph" w:customStyle="1" w:styleId="534EE299E90B41AC87084C78E0F9977D">
    <w:name w:val="534EE299E90B41AC87084C78E0F9977D"/>
    <w:rsid w:val="007A207F"/>
  </w:style>
  <w:style w:type="paragraph" w:customStyle="1" w:styleId="DF4B1537A4FB4ADBBF71A378E91F6616">
    <w:name w:val="DF4B1537A4FB4ADBBF71A378E91F6616"/>
    <w:rsid w:val="007A207F"/>
  </w:style>
  <w:style w:type="paragraph" w:customStyle="1" w:styleId="01C1CEFA28AC4CF8B8AE59B664434181">
    <w:name w:val="01C1CEFA28AC4CF8B8AE59B664434181"/>
    <w:rsid w:val="007A20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B06110D-FD18-4D1D-8A1A-C217CFF43C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6DD67897-E1F5-4C6D-B98D-60B19978A6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B35F26C5-9B8B-4954-B39C-15EE13AAB02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6.xml><?xml version="1.0" encoding="utf-8"?>
<ds:datastoreItem xmlns:ds="http://schemas.openxmlformats.org/officeDocument/2006/customXml" ds:itemID="{491DD493-E9DD-4CEC-862E-9F203F94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TP030005170</Template>
  <TotalTime>151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 Alvarez</dc:creator>
  <cp:lastModifiedBy>Rox</cp:lastModifiedBy>
  <cp:revision>14</cp:revision>
  <cp:lastPrinted>2008-10-20T13:08:00Z</cp:lastPrinted>
  <dcterms:created xsi:type="dcterms:W3CDTF">2010-12-18T20:28:00Z</dcterms:created>
  <dcterms:modified xsi:type="dcterms:W3CDTF">2011-04-16T06:44:00Z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TC300051709990</vt:lpwstr>
  </property>
</Properties>
</file>