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4A3B48" w:rsidRPr="00616CE8">
        <w:trPr>
          <w:tblHeader/>
          <w:jc w:val="right"/>
        </w:trPr>
        <w:tc>
          <w:tcPr>
            <w:tcW w:w="8838" w:type="dxa"/>
          </w:tcPr>
          <w:p w:rsidR="004A3B48" w:rsidRPr="00616CE8" w:rsidRDefault="005C7759" w:rsidP="004A3B48">
            <w:pPr>
              <w:pStyle w:val="YourName"/>
            </w:pPr>
            <w:r>
              <w:t>Bethany Shuping</w:t>
            </w:r>
          </w:p>
        </w:tc>
      </w:tr>
      <w:tr w:rsidR="004A3B48">
        <w:trPr>
          <w:tblHeader/>
          <w:jc w:val="right"/>
        </w:trPr>
        <w:tc>
          <w:tcPr>
            <w:tcW w:w="8838" w:type="dxa"/>
          </w:tcPr>
          <w:p w:rsidR="004A3B48" w:rsidRPr="00616CE8" w:rsidRDefault="00956EFB" w:rsidP="005557F4">
            <w:pPr>
              <w:pStyle w:val="ContactInfo"/>
            </w:pPr>
            <w:r>
              <w:t>11900 SW Allen Blvd. Apt #10, Beaverton, OR 97005</w:t>
            </w:r>
            <w:bookmarkStart w:id="0" w:name="_GoBack"/>
            <w:bookmarkEnd w:id="0"/>
            <w:r w:rsidR="005C7759">
              <w:t xml:space="preserve"> ~ (541)270-4543 ~ </w:t>
            </w:r>
            <w:hyperlink r:id="rId8" w:history="1">
              <w:r w:rsidR="005C7759" w:rsidRPr="0038301F">
                <w:rPr>
                  <w:rStyle w:val="Hyperlink"/>
                </w:rPr>
                <w:t>bshuping@gmail.com</w:t>
              </w:r>
            </w:hyperlink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4A3B48">
        <w:tc>
          <w:tcPr>
            <w:tcW w:w="2160" w:type="dxa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6667" w:type="dxa"/>
          </w:tcPr>
          <w:p w:rsidR="004A3B48" w:rsidRPr="00435BA7" w:rsidRDefault="005C7759" w:rsidP="00016B63">
            <w:pPr>
              <w:pStyle w:val="BodyText1"/>
            </w:pPr>
            <w:r>
              <w:t xml:space="preserve">Personable, upbeat student seeking part-time Customer Service and </w:t>
            </w:r>
            <w:r w:rsidR="00016B63">
              <w:t>Cashier</w:t>
            </w:r>
            <w:r>
              <w:t xml:space="preserve"> positions.</w:t>
            </w:r>
          </w:p>
        </w:tc>
      </w:tr>
      <w:tr w:rsidR="004A3B48">
        <w:tc>
          <w:tcPr>
            <w:tcW w:w="2160" w:type="dxa"/>
          </w:tcPr>
          <w:p w:rsidR="004A3B48" w:rsidRPr="00435BA7" w:rsidRDefault="005C7759" w:rsidP="004A3B48">
            <w:pPr>
              <w:pStyle w:val="Heading1"/>
            </w:pPr>
            <w:r>
              <w:t>Skills Summary</w:t>
            </w:r>
          </w:p>
        </w:tc>
        <w:tc>
          <w:tcPr>
            <w:tcW w:w="6667" w:type="dxa"/>
          </w:tcPr>
          <w:p w:rsidR="005C7759" w:rsidRDefault="005C7759" w:rsidP="004A3B48">
            <w:pPr>
              <w:pStyle w:val="BodyText"/>
              <w:rPr>
                <w:spacing w:val="0"/>
              </w:rPr>
            </w:pPr>
          </w:p>
          <w:p w:rsidR="004A3B48" w:rsidRDefault="005C7759" w:rsidP="005C7759">
            <w:pPr>
              <w:pStyle w:val="BulletedList"/>
              <w:numPr>
                <w:ilvl w:val="0"/>
                <w:numId w:val="2"/>
              </w:numPr>
            </w:pPr>
            <w:r>
              <w:t xml:space="preserve"> Able to cheerfully greet customers and help </w:t>
            </w:r>
            <w:proofErr w:type="gramStart"/>
            <w:r>
              <w:t>them</w:t>
            </w:r>
            <w:proofErr w:type="gramEnd"/>
            <w:r>
              <w:t xml:space="preserve"> identify products and services that’ll meet their needs.</w:t>
            </w:r>
          </w:p>
          <w:p w:rsidR="002A7975" w:rsidRDefault="002A7975" w:rsidP="002A7975">
            <w:pPr>
              <w:pStyle w:val="BulletedList"/>
              <w:numPr>
                <w:ilvl w:val="0"/>
                <w:numId w:val="0"/>
              </w:numPr>
              <w:ind w:left="965"/>
            </w:pPr>
          </w:p>
          <w:p w:rsidR="005C7759" w:rsidRDefault="005C7759" w:rsidP="005C7759">
            <w:pPr>
              <w:pStyle w:val="BulletedList"/>
              <w:numPr>
                <w:ilvl w:val="0"/>
                <w:numId w:val="2"/>
              </w:numPr>
            </w:pPr>
            <w:r>
              <w:t xml:space="preserve"> Familiar with add-on sales techniques</w:t>
            </w:r>
            <w:r w:rsidR="006D0D26">
              <w:t>.</w:t>
            </w:r>
          </w:p>
          <w:p w:rsidR="002A7975" w:rsidRDefault="002A7975" w:rsidP="002A7975">
            <w:pPr>
              <w:pStyle w:val="BulletedList"/>
              <w:numPr>
                <w:ilvl w:val="0"/>
                <w:numId w:val="0"/>
              </w:numPr>
            </w:pPr>
          </w:p>
          <w:p w:rsidR="005C7759" w:rsidRDefault="005C7759" w:rsidP="005C7759">
            <w:pPr>
              <w:pStyle w:val="BulletedList"/>
              <w:numPr>
                <w:ilvl w:val="0"/>
                <w:numId w:val="2"/>
              </w:numPr>
            </w:pPr>
            <w:r>
              <w:t xml:space="preserve"> Over three years retail experience as a cashier and </w:t>
            </w:r>
            <w:r w:rsidR="006D0D26">
              <w:t>customer service representative.</w:t>
            </w:r>
          </w:p>
          <w:p w:rsidR="002A7975" w:rsidRDefault="002A7975" w:rsidP="002A7975">
            <w:pPr>
              <w:pStyle w:val="BulletedList"/>
              <w:numPr>
                <w:ilvl w:val="0"/>
                <w:numId w:val="0"/>
              </w:numPr>
            </w:pPr>
          </w:p>
          <w:p w:rsidR="006D0D26" w:rsidRDefault="006D0D26" w:rsidP="005C7759">
            <w:pPr>
              <w:pStyle w:val="BulletedList"/>
              <w:numPr>
                <w:ilvl w:val="0"/>
                <w:numId w:val="2"/>
              </w:numPr>
            </w:pPr>
            <w:r>
              <w:t xml:space="preserve"> Trained as a customer service manager and a teller manager.</w:t>
            </w:r>
          </w:p>
          <w:p w:rsidR="002A7975" w:rsidRDefault="002A7975" w:rsidP="002A7975">
            <w:pPr>
              <w:pStyle w:val="BulletedList"/>
              <w:numPr>
                <w:ilvl w:val="0"/>
                <w:numId w:val="0"/>
              </w:numPr>
              <w:ind w:left="965"/>
            </w:pPr>
          </w:p>
          <w:p w:rsidR="006D0D26" w:rsidRDefault="006D0D26" w:rsidP="005C7759">
            <w:pPr>
              <w:pStyle w:val="BulletedList"/>
              <w:numPr>
                <w:ilvl w:val="0"/>
                <w:numId w:val="2"/>
              </w:numPr>
            </w:pPr>
            <w:r>
              <w:t xml:space="preserve"> Experience with cashing large payroll and personal checks, keeping loan registers up to date, and issuing small payday loans.</w:t>
            </w:r>
          </w:p>
          <w:p w:rsidR="002A7975" w:rsidRDefault="006D0D26" w:rsidP="002A7975">
            <w:pPr>
              <w:pStyle w:val="BulletedList"/>
              <w:numPr>
                <w:ilvl w:val="0"/>
                <w:numId w:val="0"/>
              </w:numPr>
              <w:ind w:left="965"/>
            </w:pPr>
            <w:r>
              <w:t xml:space="preserve"> </w:t>
            </w:r>
          </w:p>
          <w:p w:rsidR="006D0D26" w:rsidRDefault="006D0D26" w:rsidP="005C7759">
            <w:pPr>
              <w:pStyle w:val="BulletedList"/>
              <w:numPr>
                <w:ilvl w:val="0"/>
                <w:numId w:val="2"/>
              </w:numPr>
            </w:pPr>
            <w:r>
              <w:t>Able to audit cash register tills and order additional money as needed.</w:t>
            </w:r>
          </w:p>
          <w:p w:rsidR="002A7975" w:rsidRDefault="006D0D26" w:rsidP="002A7975">
            <w:pPr>
              <w:pStyle w:val="BulletedList"/>
              <w:numPr>
                <w:ilvl w:val="0"/>
                <w:numId w:val="0"/>
              </w:numPr>
              <w:ind w:left="965"/>
            </w:pPr>
            <w:r>
              <w:t xml:space="preserve"> </w:t>
            </w:r>
          </w:p>
          <w:p w:rsidR="006D0D26" w:rsidRPr="00435BA7" w:rsidRDefault="006D0D26" w:rsidP="005C7759">
            <w:pPr>
              <w:pStyle w:val="BulletedList"/>
              <w:numPr>
                <w:ilvl w:val="0"/>
                <w:numId w:val="2"/>
              </w:numPr>
            </w:pPr>
            <w:r>
              <w:t>Efficiently processed customer complaints in a patient, diplomatic manner to ensure their continued patronage.</w:t>
            </w:r>
          </w:p>
        </w:tc>
      </w:tr>
      <w:tr w:rsidR="004A3B48">
        <w:tc>
          <w:tcPr>
            <w:tcW w:w="2160" w:type="dxa"/>
          </w:tcPr>
          <w:p w:rsidR="006D0D26" w:rsidRDefault="006D0D26" w:rsidP="004A3B48">
            <w:pPr>
              <w:pStyle w:val="Heading1"/>
            </w:pPr>
            <w:r>
              <w:t>Related Experience</w:t>
            </w:r>
          </w:p>
          <w:p w:rsidR="006D0D26" w:rsidRPr="006D0D26" w:rsidRDefault="006D0D26" w:rsidP="006D0D26"/>
          <w:p w:rsidR="009A0A2B" w:rsidRDefault="009A0A2B" w:rsidP="004A3B48">
            <w:pPr>
              <w:pStyle w:val="Heading1"/>
            </w:pPr>
          </w:p>
          <w:p w:rsidR="004A3B48" w:rsidRPr="00435BA7" w:rsidRDefault="004A3B48" w:rsidP="004A3B48">
            <w:pPr>
              <w:pStyle w:val="Heading1"/>
            </w:pPr>
          </w:p>
        </w:tc>
        <w:tc>
          <w:tcPr>
            <w:tcW w:w="6667" w:type="dxa"/>
          </w:tcPr>
          <w:p w:rsidR="002A7975" w:rsidRDefault="009A0A2B" w:rsidP="002A7975">
            <w:pPr>
              <w:pStyle w:val="BodyText1"/>
            </w:pPr>
            <w:r w:rsidRPr="002A7975">
              <w:rPr>
                <w:b/>
                <w:i/>
              </w:rPr>
              <w:t>Teller Manager</w:t>
            </w:r>
            <w:r>
              <w:t xml:space="preserve"> – </w:t>
            </w:r>
            <w:r w:rsidRPr="002A7975">
              <w:rPr>
                <w:b/>
              </w:rPr>
              <w:t>Check Cash Pacific</w:t>
            </w:r>
            <w:r w:rsidR="002A7975">
              <w:br/>
            </w:r>
            <w:r w:rsidR="002A7975">
              <w:br/>
            </w:r>
            <w:r>
              <w:t>2010 –</w:t>
            </w:r>
            <w:r w:rsidR="002A7975">
              <w:t xml:space="preserve"> 2011</w:t>
            </w:r>
          </w:p>
          <w:p w:rsidR="009A0A2B" w:rsidRPr="009A0A2B" w:rsidRDefault="009A0A2B" w:rsidP="002A7975">
            <w:pPr>
              <w:pStyle w:val="BodyText1"/>
            </w:pPr>
            <w:r>
              <w:t>In charge of managing a store in Lincoln City; handled everything from the day to day loans and check cashing, to ordering supplies and making sure the store remained in good working condition.</w:t>
            </w:r>
          </w:p>
          <w:p w:rsidR="009A0A2B" w:rsidRPr="009A0A2B" w:rsidRDefault="009A0A2B" w:rsidP="002A7975">
            <w:pPr>
              <w:pStyle w:val="BodyText1"/>
            </w:pPr>
            <w:r w:rsidRPr="002A7975">
              <w:rPr>
                <w:b/>
                <w:i/>
              </w:rPr>
              <w:t>Cashier</w:t>
            </w:r>
            <w:r>
              <w:t xml:space="preserve"> – </w:t>
            </w:r>
            <w:proofErr w:type="spellStart"/>
            <w:r w:rsidRPr="002A7975">
              <w:rPr>
                <w:b/>
              </w:rPr>
              <w:t>Walmart</w:t>
            </w:r>
            <w:proofErr w:type="spellEnd"/>
            <w:r w:rsidR="002A7975">
              <w:br/>
            </w:r>
            <w:r w:rsidR="002A7975">
              <w:br/>
            </w:r>
            <w:r w:rsidRPr="009A0A2B">
              <w:t>2008</w:t>
            </w:r>
            <w:r>
              <w:t xml:space="preserve"> </w:t>
            </w:r>
            <w:r w:rsidRPr="009A0A2B">
              <w:t>-</w:t>
            </w:r>
            <w:r>
              <w:t xml:space="preserve"> </w:t>
            </w:r>
            <w:r w:rsidRPr="009A0A2B">
              <w:t>2010</w:t>
            </w:r>
          </w:p>
          <w:p w:rsidR="002A7975" w:rsidRDefault="002A7975" w:rsidP="009A0A2B"/>
          <w:p w:rsidR="009A0A2B" w:rsidRDefault="009A0A2B" w:rsidP="009A0A2B">
            <w:r>
              <w:t xml:space="preserve">Trained as a Front-End Supervisor after four months. Involved in several add-on sales of </w:t>
            </w:r>
            <w:proofErr w:type="spellStart"/>
            <w:r>
              <w:t>Walmart’s</w:t>
            </w:r>
            <w:proofErr w:type="spellEnd"/>
            <w:r>
              <w:t xml:space="preserve"> Credit Card program and Debit Card program.</w:t>
            </w:r>
          </w:p>
          <w:p w:rsidR="009A0A2B" w:rsidRPr="009A0A2B" w:rsidRDefault="009A0A2B" w:rsidP="009A0A2B"/>
        </w:tc>
      </w:tr>
      <w:tr w:rsidR="004A3B48" w:rsidRPr="007A5F3F">
        <w:tc>
          <w:tcPr>
            <w:tcW w:w="2160" w:type="dxa"/>
          </w:tcPr>
          <w:p w:rsidR="004A3B48" w:rsidRPr="00435BA7" w:rsidRDefault="002A7975" w:rsidP="004A3B48">
            <w:pPr>
              <w:pStyle w:val="Heading1"/>
            </w:pPr>
            <w:r>
              <w:t>Education</w:t>
            </w:r>
          </w:p>
        </w:tc>
        <w:tc>
          <w:tcPr>
            <w:tcW w:w="6667" w:type="dxa"/>
          </w:tcPr>
          <w:p w:rsidR="004A3B48" w:rsidRPr="0037336A" w:rsidRDefault="002A7975" w:rsidP="002A7975">
            <w:pPr>
              <w:pStyle w:val="BodyText1"/>
            </w:pPr>
            <w:r w:rsidRPr="005557F4">
              <w:rPr>
                <w:b/>
              </w:rPr>
              <w:t>Associate of Applied Science in Architectural Design and Drafting</w:t>
            </w:r>
            <w:r>
              <w:br/>
              <w:t>Class of 2013</w:t>
            </w:r>
            <w:r>
              <w:br/>
              <w:t>Portland Community College, Portland, OR.</w:t>
            </w:r>
          </w:p>
        </w:tc>
      </w:tr>
    </w:tbl>
    <w:p w:rsidR="004A3B48" w:rsidRDefault="004A3B48" w:rsidP="00475D62"/>
    <w:sectPr w:rsidR="004A3B48" w:rsidSect="000D147C">
      <w:footerReference w:type="default" r:id="rId9"/>
      <w:headerReference w:type="first" r:id="rId10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EF" w:rsidRDefault="00CB5AEF">
      <w:r>
        <w:separator/>
      </w:r>
    </w:p>
  </w:endnote>
  <w:endnote w:type="continuationSeparator" w:id="0">
    <w:p w:rsidR="00CB5AEF" w:rsidRDefault="00CB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856"/>
    </w:tblGrid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37336A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EF" w:rsidRDefault="00CB5AEF">
      <w:r>
        <w:separator/>
      </w:r>
    </w:p>
  </w:footnote>
  <w:footnote w:type="continuationSeparator" w:id="0">
    <w:p w:rsidR="00CB5AEF" w:rsidRDefault="00CB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619" w:rsidRPr="006A7305" w:rsidRDefault="00240619" w:rsidP="006A7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F0559"/>
    <w:multiLevelType w:val="hybridMultilevel"/>
    <w:tmpl w:val="BAB687F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59"/>
    <w:rsid w:val="00016B63"/>
    <w:rsid w:val="000D147C"/>
    <w:rsid w:val="000D7287"/>
    <w:rsid w:val="00151028"/>
    <w:rsid w:val="00156D1A"/>
    <w:rsid w:val="00240619"/>
    <w:rsid w:val="002A7975"/>
    <w:rsid w:val="00356646"/>
    <w:rsid w:val="00475D62"/>
    <w:rsid w:val="004A3B48"/>
    <w:rsid w:val="005557F4"/>
    <w:rsid w:val="0057234B"/>
    <w:rsid w:val="005A620A"/>
    <w:rsid w:val="005C7759"/>
    <w:rsid w:val="006A7305"/>
    <w:rsid w:val="006D0D26"/>
    <w:rsid w:val="00755540"/>
    <w:rsid w:val="008021EC"/>
    <w:rsid w:val="008A132F"/>
    <w:rsid w:val="008F73D8"/>
    <w:rsid w:val="00956EFB"/>
    <w:rsid w:val="00965914"/>
    <w:rsid w:val="00966EC1"/>
    <w:rsid w:val="009A0A2B"/>
    <w:rsid w:val="009F21EC"/>
    <w:rsid w:val="00A925D6"/>
    <w:rsid w:val="00AE315F"/>
    <w:rsid w:val="00B67ACE"/>
    <w:rsid w:val="00C75DD0"/>
    <w:rsid w:val="00CB5AEF"/>
    <w:rsid w:val="00D5661B"/>
    <w:rsid w:val="00E14C8F"/>
    <w:rsid w:val="00E405D2"/>
    <w:rsid w:val="00E8333B"/>
    <w:rsid w:val="00EF12D5"/>
    <w:rsid w:val="00F113BC"/>
    <w:rsid w:val="00F1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2A7975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Hyperlink">
    <w:name w:val="Hyperlink"/>
    <w:basedOn w:val="DefaultParagraphFont"/>
    <w:rsid w:val="005C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97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2A7975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Hyperlink">
    <w:name w:val="Hyperlink"/>
    <w:basedOn w:val="DefaultParagraphFont"/>
    <w:rsid w:val="005C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97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huping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la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85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Bella</cp:lastModifiedBy>
  <cp:revision>3</cp:revision>
  <cp:lastPrinted>2011-06-02T08:38:00Z</cp:lastPrinted>
  <dcterms:created xsi:type="dcterms:W3CDTF">2011-06-02T07:55:00Z</dcterms:created>
  <dcterms:modified xsi:type="dcterms:W3CDTF">2011-10-16T03:42:00Z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