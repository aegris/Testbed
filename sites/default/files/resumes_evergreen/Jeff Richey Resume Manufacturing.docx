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6806"/>
        <w:gridCol w:w="1654"/>
      </w:tblGrid>
      <w:tr w:rsidR="00AB5B26">
        <w:trPr>
          <w:cantSplit/>
          <w:trHeight w:val="288"/>
        </w:trPr>
        <w:tc>
          <w:tcPr>
            <w:tcW w:w="10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0055EB" w:rsidP="00562CF9">
            <w:pPr>
              <w:pStyle w:val="Name"/>
              <w:jc w:val="center"/>
            </w:pPr>
            <w:r>
              <w:t>Jeff Richey</w:t>
            </w:r>
          </w:p>
        </w:tc>
      </w:tr>
      <w:tr w:rsidR="00AB5B26">
        <w:trPr>
          <w:cantSplit/>
          <w:trHeight w:val="288"/>
        </w:trPr>
        <w:tc>
          <w:tcPr>
            <w:tcW w:w="10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483ADD" w:rsidP="00562CF9">
            <w:pPr>
              <w:pStyle w:val="ContactInformation"/>
              <w:jc w:val="center"/>
            </w:pPr>
            <w:r>
              <w:rPr>
                <w:rFonts w:cs="Garamond"/>
                <w:sz w:val="18"/>
                <w:szCs w:val="18"/>
              </w:rPr>
              <w:t>2065 SE 44</w:t>
            </w:r>
            <w:r w:rsidRPr="00483ADD">
              <w:rPr>
                <w:rFonts w:cs="Garamond"/>
                <w:sz w:val="18"/>
                <w:szCs w:val="18"/>
                <w:vertAlign w:val="superscript"/>
              </w:rPr>
              <w:t>th</w:t>
            </w:r>
            <w:r>
              <w:rPr>
                <w:rFonts w:cs="Garamond"/>
                <w:sz w:val="18"/>
                <w:szCs w:val="18"/>
              </w:rPr>
              <w:t xml:space="preserve"> Ave.#137</w:t>
            </w:r>
            <w:r w:rsidR="00FD29F1">
              <w:rPr>
                <w:color w:val="000080"/>
              </w:rPr>
              <w:t> </w:t>
            </w:r>
            <w:r w:rsidR="000055EB" w:rsidRPr="0076653E">
              <w:rPr>
                <w:rFonts w:cs="Garamond"/>
                <w:sz w:val="18"/>
                <w:szCs w:val="18"/>
              </w:rPr>
              <w:t xml:space="preserve">• </w:t>
            </w:r>
            <w:r>
              <w:rPr>
                <w:rFonts w:cs="Garamond"/>
                <w:sz w:val="18"/>
                <w:szCs w:val="18"/>
              </w:rPr>
              <w:t>Hillsboro</w:t>
            </w:r>
            <w:r w:rsidR="00FD29F1" w:rsidRPr="001F6D7C">
              <w:rPr>
                <w:rFonts w:cs="Garamond"/>
                <w:sz w:val="18"/>
                <w:szCs w:val="18"/>
              </w:rPr>
              <w:t>, Oregon</w:t>
            </w:r>
            <w:r>
              <w:rPr>
                <w:rFonts w:cs="Garamond"/>
                <w:sz w:val="18"/>
                <w:szCs w:val="18"/>
              </w:rPr>
              <w:t>  97123</w:t>
            </w:r>
          </w:p>
        </w:tc>
      </w:tr>
      <w:tr w:rsidR="00AB5B26">
        <w:trPr>
          <w:cantSplit/>
          <w:trHeight w:val="288"/>
        </w:trPr>
        <w:tc>
          <w:tcPr>
            <w:tcW w:w="10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0055EB" w:rsidP="00562CF9">
            <w:pPr>
              <w:pStyle w:val="ContactInformation"/>
              <w:jc w:val="center"/>
            </w:pPr>
            <w:r w:rsidRPr="000055EB">
              <w:rPr>
                <w:rFonts w:cs="Garamond"/>
                <w:sz w:val="18"/>
                <w:szCs w:val="18"/>
              </w:rPr>
              <w:t>(503) 927-9104</w:t>
            </w:r>
          </w:p>
        </w:tc>
      </w:tr>
      <w:tr w:rsidR="003B0D20">
        <w:trPr>
          <w:cantSplit/>
          <w:trHeight w:val="288"/>
        </w:trPr>
        <w:tc>
          <w:tcPr>
            <w:tcW w:w="1026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3B0D20" w:rsidRDefault="003229EA" w:rsidP="00562CF9">
            <w:pPr>
              <w:pStyle w:val="ContactInformation"/>
              <w:jc w:val="center"/>
            </w:pPr>
            <w:hyperlink r:id="rId6" w:history="1">
              <w:r w:rsidR="006276BF" w:rsidRPr="006276BF">
                <w:rPr>
                  <w:rStyle w:val="Hyperlink"/>
                  <w:rFonts w:cs="Garamond"/>
                  <w:sz w:val="18"/>
                  <w:szCs w:val="18"/>
                </w:rPr>
                <w:t>jeffrichey73@yahoo.com</w:t>
              </w:r>
            </w:hyperlink>
          </w:p>
        </w:tc>
      </w:tr>
      <w:tr w:rsidR="005141A0">
        <w:trPr>
          <w:trHeight w:val="790"/>
        </w:trPr>
        <w:tc>
          <w:tcPr>
            <w:tcW w:w="1800" w:type="dxa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C62431" w:rsidRDefault="007D6F62" w:rsidP="00C62431">
            <w:pPr>
              <w:pStyle w:val="Heading1"/>
            </w:pPr>
            <w:r w:rsidRPr="00C62431">
              <w:t>Career Focus</w:t>
            </w:r>
          </w:p>
        </w:tc>
        <w:tc>
          <w:tcPr>
            <w:tcW w:w="846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8C3F34" w:rsidRPr="00F9617E" w:rsidRDefault="008C3F34" w:rsidP="008C3F34">
            <w:pPr>
              <w:rPr>
                <w:rFonts w:ascii="Times New Roman" w:hAnsi="Times New Roman"/>
                <w:sz w:val="24"/>
              </w:rPr>
            </w:pPr>
            <w:r>
              <w:t xml:space="preserve">To continue my successful 13 year career </w:t>
            </w:r>
            <w:r w:rsidR="00562CF9">
              <w:t>in</w:t>
            </w:r>
            <w:r w:rsidR="00FA0CEB">
              <w:t xml:space="preserve"> </w:t>
            </w:r>
            <w:r>
              <w:t>Manufacturing and Logistics</w:t>
            </w:r>
            <w:r w:rsidR="00562CF9">
              <w:t>.</w:t>
            </w:r>
            <w:r>
              <w:t xml:space="preserve">  My result</w:t>
            </w:r>
            <w:r w:rsidR="00562CF9">
              <w:t xml:space="preserve">-oriented and proven </w:t>
            </w:r>
            <w:r>
              <w:t xml:space="preserve">skills have allowed me to confidently and effectively handle </w:t>
            </w:r>
            <w:r w:rsidR="00F964F0">
              <w:t xml:space="preserve">a </w:t>
            </w:r>
            <w:r>
              <w:t xml:space="preserve">diverse fast paced environment. </w:t>
            </w:r>
          </w:p>
          <w:p w:rsidR="00FA70B6" w:rsidRPr="008C3F34" w:rsidRDefault="00FA70B6" w:rsidP="008C3F34">
            <w:pPr>
              <w:pStyle w:val="ContactInformation"/>
              <w:rPr>
                <w:rFonts w:cs="Garamond"/>
                <w:b w:val="0"/>
                <w:sz w:val="18"/>
                <w:szCs w:val="18"/>
              </w:rPr>
            </w:pPr>
          </w:p>
        </w:tc>
      </w:tr>
      <w:tr w:rsidR="002F5852">
        <w:trPr>
          <w:cantSplit/>
          <w:trHeight w:val="1655"/>
        </w:trPr>
        <w:tc>
          <w:tcPr>
            <w:tcW w:w="180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F5852" w:rsidRPr="00C62431" w:rsidRDefault="003C6A3C" w:rsidP="00C62431">
            <w:pPr>
              <w:pStyle w:val="Heading1"/>
            </w:pPr>
            <w:r w:rsidRPr="00C62431">
              <w:t xml:space="preserve">Experience </w:t>
            </w:r>
            <w:r w:rsidR="003F5D3E" w:rsidRPr="00C62431">
              <w:t>Summary</w:t>
            </w:r>
          </w:p>
        </w:tc>
        <w:tc>
          <w:tcPr>
            <w:tcW w:w="846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1906AA" w:rsidRPr="001906AA" w:rsidRDefault="001906AA" w:rsidP="001906AA"/>
          <w:p w:rsidR="001906AA" w:rsidRPr="001906AA" w:rsidRDefault="001906AA" w:rsidP="00EF53E7">
            <w:pPr>
              <w:numPr>
                <w:ilvl w:val="0"/>
                <w:numId w:val="24"/>
              </w:numPr>
              <w:rPr>
                <w:szCs w:val="20"/>
              </w:rPr>
            </w:pPr>
            <w:r w:rsidRPr="001906AA">
              <w:rPr>
                <w:rFonts w:cs="Garamond"/>
                <w:szCs w:val="20"/>
              </w:rPr>
              <w:t>Direct Daily Operations while Maintaining full Responsibility for Operational Performance, Shipping &amp; Receiving and Asset Systems</w:t>
            </w:r>
            <w:r w:rsidRPr="001906AA">
              <w:rPr>
                <w:szCs w:val="20"/>
              </w:rPr>
              <w:t xml:space="preserve"> </w:t>
            </w:r>
          </w:p>
          <w:p w:rsidR="001906AA" w:rsidRPr="001906AA" w:rsidRDefault="003A27AF" w:rsidP="00EF53E7">
            <w:pPr>
              <w:numPr>
                <w:ilvl w:val="0"/>
                <w:numId w:val="24"/>
              </w:numPr>
              <w:rPr>
                <w:rFonts w:cs="Garamond"/>
                <w:szCs w:val="20"/>
              </w:rPr>
            </w:pPr>
            <w:r>
              <w:rPr>
                <w:rFonts w:cs="Garamond"/>
                <w:szCs w:val="20"/>
              </w:rPr>
              <w:t>Company-wide Inventory Maintenance of all P</w:t>
            </w:r>
            <w:r w:rsidR="001906AA" w:rsidRPr="001906AA">
              <w:rPr>
                <w:rFonts w:cs="Garamond"/>
                <w:szCs w:val="20"/>
              </w:rPr>
              <w:t>roducts</w:t>
            </w:r>
            <w:r>
              <w:rPr>
                <w:rFonts w:cs="Garamond"/>
                <w:szCs w:val="20"/>
              </w:rPr>
              <w:t xml:space="preserve"> and Development </w:t>
            </w:r>
            <w:r w:rsidR="001A1BEE">
              <w:rPr>
                <w:rFonts w:cs="Garamond"/>
                <w:szCs w:val="20"/>
              </w:rPr>
              <w:t xml:space="preserve">of </w:t>
            </w:r>
            <w:r>
              <w:rPr>
                <w:rFonts w:cs="Garamond"/>
                <w:szCs w:val="20"/>
              </w:rPr>
              <w:t>D</w:t>
            </w:r>
            <w:r w:rsidR="00A574B7">
              <w:rPr>
                <w:rFonts w:cs="Garamond"/>
                <w:szCs w:val="20"/>
              </w:rPr>
              <w:t xml:space="preserve">epartment </w:t>
            </w:r>
            <w:r>
              <w:rPr>
                <w:rFonts w:cs="Garamond"/>
                <w:szCs w:val="20"/>
              </w:rPr>
              <w:t>Annual B</w:t>
            </w:r>
            <w:r w:rsidR="001A1BEE">
              <w:rPr>
                <w:rFonts w:cs="Garamond"/>
                <w:szCs w:val="20"/>
              </w:rPr>
              <w:t>udget</w:t>
            </w:r>
          </w:p>
          <w:p w:rsidR="003F5D3E" w:rsidRPr="001906AA" w:rsidRDefault="001906AA" w:rsidP="00EF53E7">
            <w:pPr>
              <w:numPr>
                <w:ilvl w:val="0"/>
                <w:numId w:val="24"/>
              </w:numPr>
              <w:rPr>
                <w:szCs w:val="20"/>
              </w:rPr>
            </w:pPr>
            <w:r w:rsidRPr="001906AA">
              <w:rPr>
                <w:rFonts w:cs="Garamond"/>
                <w:szCs w:val="20"/>
              </w:rPr>
              <w:t>Introduced New Employee Orientation and Individual Training. Company Liaison for Employees/ Morale Building/Staff Loyalty</w:t>
            </w:r>
            <w:r w:rsidRPr="001906AA">
              <w:rPr>
                <w:szCs w:val="20"/>
              </w:rPr>
              <w:t xml:space="preserve"> </w:t>
            </w:r>
          </w:p>
          <w:p w:rsidR="001906AA" w:rsidRPr="00BC34FF" w:rsidRDefault="001906AA" w:rsidP="00EF53E7">
            <w:pPr>
              <w:numPr>
                <w:ilvl w:val="0"/>
                <w:numId w:val="24"/>
              </w:numPr>
              <w:rPr>
                <w:szCs w:val="20"/>
              </w:rPr>
            </w:pPr>
            <w:r w:rsidRPr="001906AA">
              <w:rPr>
                <w:rFonts w:cs="Garamond"/>
                <w:szCs w:val="20"/>
              </w:rPr>
              <w:t>Inducted Into The Oregon OSHA “STAR” Certification</w:t>
            </w:r>
            <w:r w:rsidR="006514FF">
              <w:rPr>
                <w:rFonts w:cs="Garamond"/>
                <w:szCs w:val="20"/>
              </w:rPr>
              <w:t xml:space="preserve"> Program</w:t>
            </w:r>
            <w:r w:rsidR="00BC34FF">
              <w:rPr>
                <w:rFonts w:cs="Garamond"/>
                <w:szCs w:val="20"/>
              </w:rPr>
              <w:t xml:space="preserve"> </w:t>
            </w:r>
          </w:p>
          <w:p w:rsidR="003C6A3C" w:rsidRPr="003F5D3E" w:rsidRDefault="003C6A3C" w:rsidP="003C6A3C"/>
        </w:tc>
      </w:tr>
      <w:tr w:rsidR="00246BC7" w:rsidRPr="00C62431">
        <w:trPr>
          <w:cantSplit/>
          <w:trHeight w:val="440"/>
        </w:trPr>
        <w:tc>
          <w:tcPr>
            <w:tcW w:w="1800" w:type="dxa"/>
            <w:vMerge w:val="restart"/>
            <w:tcBorders>
              <w:top w:val="single" w:sz="4" w:space="0" w:color="C0C0C0"/>
              <w:left w:val="nil"/>
              <w:right w:val="nil"/>
            </w:tcBorders>
          </w:tcPr>
          <w:p w:rsidR="00246BC7" w:rsidRPr="00C62431" w:rsidRDefault="00246BC7" w:rsidP="00C62431">
            <w:pPr>
              <w:pStyle w:val="Heading1"/>
            </w:pPr>
            <w:r w:rsidRPr="00C62431">
              <w:t>Education</w:t>
            </w:r>
          </w:p>
        </w:tc>
        <w:tc>
          <w:tcPr>
            <w:tcW w:w="6806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246BC7" w:rsidRPr="008C3F34" w:rsidRDefault="008C3F34" w:rsidP="008C3F34">
            <w:pPr>
              <w:widowControl w:val="0"/>
              <w:autoSpaceDE w:val="0"/>
              <w:autoSpaceDN w:val="0"/>
              <w:adjustRightInd w:val="0"/>
              <w:spacing w:after="60" w:line="240" w:lineRule="atLeast"/>
              <w:ind w:left="240" w:hanging="240"/>
              <w:jc w:val="both"/>
              <w:rPr>
                <w:rFonts w:cs="Garamond"/>
                <w:sz w:val="18"/>
                <w:szCs w:val="18"/>
              </w:rPr>
            </w:pPr>
            <w:r w:rsidRPr="008C3F34">
              <w:rPr>
                <w:b/>
              </w:rPr>
              <w:t>A.A, Business Administration</w:t>
            </w:r>
            <w: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 w:rsidRPr="0013101C">
                  <w:t>Portland</w:t>
                </w:r>
              </w:smartTag>
              <w:r w:rsidRPr="0013101C">
                <w:t xml:space="preserve"> </w:t>
              </w:r>
              <w:smartTag w:uri="urn:schemas-microsoft-com:office:smarttags" w:element="PlaceType">
                <w:r w:rsidRPr="0013101C">
                  <w:t>Community College</w:t>
                </w:r>
              </w:smartTag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Portland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OR</w:t>
                </w:r>
              </w:smartTag>
            </w:smartTag>
          </w:p>
        </w:tc>
        <w:tc>
          <w:tcPr>
            <w:tcW w:w="16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246BC7" w:rsidRPr="00C62431" w:rsidRDefault="00246BC7" w:rsidP="00C62431">
            <w:pPr>
              <w:pStyle w:val="DatesBefore6pt"/>
            </w:pPr>
          </w:p>
        </w:tc>
      </w:tr>
      <w:tr w:rsidR="00246BC7" w:rsidRPr="00C62431">
        <w:trPr>
          <w:cantSplit/>
          <w:trHeight w:val="377"/>
        </w:trPr>
        <w:tc>
          <w:tcPr>
            <w:tcW w:w="1800" w:type="dxa"/>
            <w:vMerge/>
            <w:tcBorders>
              <w:left w:val="nil"/>
              <w:bottom w:val="single" w:sz="4" w:space="0" w:color="C0C0C0"/>
              <w:right w:val="nil"/>
            </w:tcBorders>
          </w:tcPr>
          <w:p w:rsidR="00246BC7" w:rsidRPr="00C62431" w:rsidRDefault="00246BC7" w:rsidP="00C62431"/>
        </w:tc>
        <w:tc>
          <w:tcPr>
            <w:tcW w:w="680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1F7D7D" w:rsidRPr="008C3F34" w:rsidRDefault="008C3F34" w:rsidP="00C62431">
            <w:r>
              <w:rPr>
                <w:rStyle w:val="Heading2Char"/>
              </w:rPr>
              <w:t xml:space="preserve">Various Management Training Courses,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Style w:val="Heading2Char"/>
                    <w:b w:val="0"/>
                  </w:rPr>
                  <w:t>Portland</w:t>
                </w:r>
              </w:smartTag>
              <w:r>
                <w:rPr>
                  <w:rStyle w:val="Heading2Char"/>
                  <w:b w:val="0"/>
                </w:rPr>
                <w:t xml:space="preserve"> </w:t>
              </w:r>
              <w:smartTag w:uri="urn:schemas-microsoft-com:office:smarttags" w:element="PlaceType">
                <w:r>
                  <w:rPr>
                    <w:rStyle w:val="Heading2Char"/>
                    <w:b w:val="0"/>
                  </w:rPr>
                  <w:t>Community College</w:t>
                </w:r>
              </w:smartTag>
            </w:smartTag>
          </w:p>
          <w:p w:rsidR="00246BC7" w:rsidRPr="00C62431" w:rsidRDefault="00246BC7" w:rsidP="00C62431"/>
        </w:tc>
        <w:tc>
          <w:tcPr>
            <w:tcW w:w="16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246BC7" w:rsidRPr="00C62431" w:rsidRDefault="005E251B" w:rsidP="00C62431">
            <w:pPr>
              <w:pStyle w:val="Dates"/>
            </w:pPr>
            <w:r>
              <w:t>On- Going Training</w:t>
            </w:r>
          </w:p>
        </w:tc>
      </w:tr>
      <w:tr w:rsidR="00A65E10" w:rsidRPr="00C62431">
        <w:trPr>
          <w:cantSplit/>
          <w:trHeight w:val="287"/>
        </w:trPr>
        <w:tc>
          <w:tcPr>
            <w:tcW w:w="1800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65E10" w:rsidRPr="00C62431" w:rsidRDefault="007D6F62" w:rsidP="00C62431">
            <w:pPr>
              <w:pStyle w:val="Heading1"/>
            </w:pPr>
            <w:r w:rsidRPr="00C62431">
              <w:t>Professional</w:t>
            </w:r>
            <w:r w:rsidR="00A65E10" w:rsidRPr="00C62431">
              <w:br/>
              <w:t>Experience</w:t>
            </w:r>
          </w:p>
        </w:tc>
        <w:tc>
          <w:tcPr>
            <w:tcW w:w="6806" w:type="dxa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A65E10" w:rsidRPr="00C708E4" w:rsidRDefault="009C07FE" w:rsidP="00C62431">
            <w:pPr>
              <w:pStyle w:val="Title"/>
              <w:rPr>
                <w:rFonts w:cs="Garamond"/>
                <w:b/>
                <w:sz w:val="16"/>
                <w:szCs w:val="16"/>
              </w:rPr>
            </w:pPr>
            <w:r>
              <w:rPr>
                <w:rFonts w:cs="Garamond"/>
                <w:b/>
                <w:szCs w:val="20"/>
              </w:rPr>
              <w:t xml:space="preserve">CNC </w:t>
            </w:r>
            <w:r w:rsidR="00FD29F1" w:rsidRPr="00FD29F1">
              <w:rPr>
                <w:rFonts w:cs="Garamond"/>
                <w:b/>
                <w:szCs w:val="20"/>
              </w:rPr>
              <w:t>TURNING CENTER</w:t>
            </w:r>
            <w:r w:rsidR="00701C87">
              <w:rPr>
                <w:rFonts w:cs="Garamond"/>
                <w:b/>
                <w:szCs w:val="20"/>
              </w:rPr>
              <w:t>/</w:t>
            </w:r>
            <w:r w:rsidR="00701C87" w:rsidRPr="00701C87">
              <w:rPr>
                <w:rFonts w:cs="Garamond"/>
                <w:b/>
                <w:szCs w:val="20"/>
              </w:rPr>
              <w:t>S</w:t>
            </w:r>
            <w:r w:rsidR="00701C87">
              <w:rPr>
                <w:rFonts w:cs="Garamond"/>
                <w:b/>
                <w:szCs w:val="20"/>
              </w:rPr>
              <w:t>CREW MACHINES</w:t>
            </w:r>
            <w:r w:rsidR="00C708E4">
              <w:rPr>
                <w:rFonts w:cs="Garamond"/>
                <w:b/>
                <w:sz w:val="16"/>
                <w:szCs w:val="16"/>
              </w:rPr>
              <w:t>/</w:t>
            </w:r>
            <w:r w:rsidR="00C708E4" w:rsidRPr="00C708E4">
              <w:rPr>
                <w:rFonts w:cs="Garamond"/>
                <w:b/>
                <w:szCs w:val="20"/>
              </w:rPr>
              <w:t>ASSEMBLY</w:t>
            </w:r>
            <w:r w:rsidR="004F5B8A" w:rsidRPr="00C708E4">
              <w:rPr>
                <w:rFonts w:cs="Garamond"/>
                <w:b/>
                <w:szCs w:val="20"/>
              </w:rPr>
              <w:t xml:space="preserve">    </w:t>
            </w:r>
            <w:r w:rsidR="004F5B8A" w:rsidRPr="00701C87">
              <w:rPr>
                <w:rFonts w:cs="Garamond"/>
                <w:b/>
                <w:sz w:val="16"/>
                <w:szCs w:val="16"/>
              </w:rPr>
              <w:t xml:space="preserve">                                                      </w:t>
            </w:r>
            <w:r w:rsidR="00701C87" w:rsidRPr="00701C87">
              <w:rPr>
                <w:rFonts w:cs="Garamond"/>
                <w:b/>
                <w:sz w:val="16"/>
                <w:szCs w:val="16"/>
              </w:rPr>
              <w:t xml:space="preserve">                    </w:t>
            </w:r>
            <w:r w:rsidR="00D51E16" w:rsidRPr="00FD29F1">
              <w:rPr>
                <w:rStyle w:val="LocationCharChar"/>
                <w:sz w:val="16"/>
                <w:szCs w:val="16"/>
              </w:rPr>
              <w:t>–</w:t>
            </w:r>
            <w:r w:rsidR="007D6F62" w:rsidRPr="00FD29F1">
              <w:rPr>
                <w:rStyle w:val="LocationCharChar"/>
                <w:sz w:val="16"/>
                <w:szCs w:val="16"/>
              </w:rPr>
              <w:t xml:space="preserve"> </w:t>
            </w:r>
            <w:proofErr w:type="spellStart"/>
            <w:r w:rsidR="00345F01">
              <w:rPr>
                <w:rStyle w:val="LocationCharChar"/>
                <w:b/>
                <w:sz w:val="16"/>
                <w:szCs w:val="16"/>
              </w:rPr>
              <w:t>Leupold</w:t>
            </w:r>
            <w:proofErr w:type="spellEnd"/>
            <w:r w:rsidR="00345F01">
              <w:rPr>
                <w:rStyle w:val="LocationCharChar"/>
                <w:b/>
                <w:sz w:val="16"/>
                <w:szCs w:val="16"/>
              </w:rPr>
              <w:t xml:space="preserve"> &amp; Stevens</w:t>
            </w:r>
            <w:r w:rsidR="004F5B8A" w:rsidRPr="00501AB2">
              <w:rPr>
                <w:rStyle w:val="LocationCharChar"/>
                <w:b/>
                <w:sz w:val="18"/>
                <w:szCs w:val="18"/>
              </w:rPr>
              <w:t>, Hillsboro, OR</w:t>
            </w:r>
            <w:r w:rsidR="004F5B8A">
              <w:rPr>
                <w:rStyle w:val="LocationCharChar"/>
              </w:rPr>
              <w:t xml:space="preserve"> </w:t>
            </w:r>
          </w:p>
          <w:p w:rsidR="00A65E10" w:rsidRDefault="00A75565" w:rsidP="004F5B8A">
            <w:pPr>
              <w:numPr>
                <w:ilvl w:val="0"/>
                <w:numId w:val="35"/>
              </w:numPr>
            </w:pPr>
            <w:r w:rsidRPr="00A75565">
              <w:t>Provides work direction and leadership to assigned personnel</w:t>
            </w:r>
            <w:r w:rsidR="006514FF">
              <w:t>.</w:t>
            </w:r>
          </w:p>
          <w:p w:rsidR="00A75565" w:rsidRDefault="00BC34FF" w:rsidP="00A75565">
            <w:pPr>
              <w:numPr>
                <w:ilvl w:val="0"/>
                <w:numId w:val="35"/>
              </w:numPr>
            </w:pPr>
            <w:r>
              <w:t>Apply</w:t>
            </w:r>
            <w:r w:rsidR="00A75565" w:rsidRPr="00A75565">
              <w:t xml:space="preserve"> Lean manufacturing concepts to daily operations to improve flow and </w:t>
            </w:r>
            <w:r w:rsidR="004C334D">
              <w:t>efficiency while removing waste f</w:t>
            </w:r>
            <w:r w:rsidR="00FA05F5">
              <w:t xml:space="preserve">or a more cost effective </w:t>
            </w:r>
            <w:r w:rsidR="004C334D">
              <w:t>department.</w:t>
            </w:r>
          </w:p>
          <w:p w:rsidR="00A75565" w:rsidRDefault="00FA05F5" w:rsidP="00A75565">
            <w:pPr>
              <w:numPr>
                <w:ilvl w:val="0"/>
                <w:numId w:val="35"/>
              </w:numPr>
            </w:pPr>
            <w:r>
              <w:t>Work</w:t>
            </w:r>
            <w:r w:rsidR="00A75565">
              <w:t xml:space="preserve"> with </w:t>
            </w:r>
            <w:r w:rsidR="004C334D">
              <w:t xml:space="preserve">upper </w:t>
            </w:r>
            <w:r w:rsidR="00A75565">
              <w:t>management and the Safety Department representatives to insure proper safety procedures</w:t>
            </w:r>
            <w:r w:rsidR="004C334D">
              <w:t xml:space="preserve"> and rules are abided by.</w:t>
            </w:r>
          </w:p>
          <w:p w:rsidR="00A75565" w:rsidRPr="00C62431" w:rsidRDefault="00A75565" w:rsidP="002F75E4">
            <w:pPr>
              <w:numPr>
                <w:ilvl w:val="0"/>
                <w:numId w:val="35"/>
              </w:numPr>
            </w:pPr>
            <w:r>
              <w:t>Maintains targeted Quality, Safety and Production output levels while keeping within budget and meeting customers’ demands</w:t>
            </w:r>
          </w:p>
        </w:tc>
        <w:tc>
          <w:tcPr>
            <w:tcW w:w="165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A65E10" w:rsidRPr="00C62431" w:rsidRDefault="00FF67D8" w:rsidP="0021338E">
            <w:pPr>
              <w:pStyle w:val="DatesBefore6pt"/>
              <w:jc w:val="left"/>
            </w:pPr>
            <w:r>
              <w:t>9/2009</w:t>
            </w:r>
            <w:r w:rsidR="003C6A3C" w:rsidRPr="00C62431">
              <w:t xml:space="preserve"> </w:t>
            </w:r>
            <w:r w:rsidR="006276BF">
              <w:t>–</w:t>
            </w:r>
            <w:r w:rsidR="003C6A3C" w:rsidRPr="00C62431">
              <w:t xml:space="preserve"> </w:t>
            </w:r>
            <w:r w:rsidR="00672ABB">
              <w:t>10/2011</w:t>
            </w:r>
          </w:p>
        </w:tc>
      </w:tr>
      <w:tr w:rsidR="00A65E10" w:rsidRPr="00C62431">
        <w:trPr>
          <w:cantSplit/>
          <w:trHeight w:val="1998"/>
        </w:trPr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5E10" w:rsidRPr="00C62431" w:rsidRDefault="00A65E10" w:rsidP="00C62431"/>
        </w:tc>
        <w:tc>
          <w:tcPr>
            <w:tcW w:w="680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E10" w:rsidRPr="00C62431" w:rsidRDefault="00A65E10" w:rsidP="00C62431"/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5E10" w:rsidRPr="00C62431" w:rsidRDefault="00A65E10" w:rsidP="00C62431"/>
        </w:tc>
      </w:tr>
      <w:tr w:rsidR="004F5B8A">
        <w:trPr>
          <w:cantSplit/>
          <w:trHeight w:val="225"/>
        </w:trPr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</w:tcPr>
          <w:p w:rsidR="004F5B8A" w:rsidRPr="002D6D63" w:rsidRDefault="004F5B8A" w:rsidP="002D6D63"/>
        </w:tc>
        <w:tc>
          <w:tcPr>
            <w:tcW w:w="680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F67D8" w:rsidRDefault="00FF67D8" w:rsidP="00FF67D8">
            <w:pPr>
              <w:pStyle w:val="Title"/>
            </w:pPr>
            <w:r w:rsidRPr="004F5B8A">
              <w:rPr>
                <w:rFonts w:cs="Garamond"/>
                <w:b/>
                <w:szCs w:val="20"/>
              </w:rPr>
              <w:t xml:space="preserve">Etch &amp; Photolithography/Finished Goods                                                             </w:t>
            </w:r>
            <w:r w:rsidRPr="00501AB2">
              <w:rPr>
                <w:rStyle w:val="LocationCharChar"/>
                <w:sz w:val="18"/>
                <w:szCs w:val="18"/>
              </w:rPr>
              <w:t xml:space="preserve">– </w:t>
            </w:r>
            <w:r w:rsidRPr="00501AB2">
              <w:rPr>
                <w:rStyle w:val="LocationCharChar"/>
                <w:b/>
                <w:sz w:val="18"/>
                <w:szCs w:val="18"/>
              </w:rPr>
              <w:t>IDT, Hillsboro, OR</w:t>
            </w:r>
            <w:r>
              <w:rPr>
                <w:rStyle w:val="LocationCharChar"/>
              </w:rPr>
              <w:t xml:space="preserve"> </w:t>
            </w:r>
          </w:p>
          <w:p w:rsidR="004F5B8A" w:rsidRDefault="002F75E4" w:rsidP="00FF67D8">
            <w:pPr>
              <w:numPr>
                <w:ilvl w:val="0"/>
                <w:numId w:val="35"/>
              </w:numPr>
            </w:pPr>
            <w:r>
              <w:t>Developed and recommended measures to reduce costs and improve production methods, equipment performance and product quality.</w:t>
            </w:r>
          </w:p>
          <w:p w:rsidR="002F75E4" w:rsidRDefault="002F75E4" w:rsidP="00FF67D8">
            <w:pPr>
              <w:numPr>
                <w:ilvl w:val="0"/>
                <w:numId w:val="35"/>
              </w:numPr>
            </w:pPr>
            <w:r>
              <w:t>Participated in project management to ensure efficient handling of projects.</w:t>
            </w:r>
          </w:p>
          <w:p w:rsidR="002F75E4" w:rsidRPr="00C62431" w:rsidRDefault="001F14BD" w:rsidP="00FF67D8">
            <w:pPr>
              <w:numPr>
                <w:ilvl w:val="0"/>
                <w:numId w:val="35"/>
              </w:numPr>
            </w:pPr>
            <w:r>
              <w:t xml:space="preserve">Implemented and administered </w:t>
            </w:r>
            <w:r w:rsidR="002F75E4">
              <w:t>effective maintenance program</w:t>
            </w:r>
            <w:r>
              <w:t>s</w:t>
            </w:r>
            <w:r w:rsidR="002F75E4">
              <w:t xml:space="preserve"> for all equipment and facilities</w:t>
            </w:r>
            <w:r w:rsidR="00BC34FF">
              <w:t>, utilizing Lean Manufacturing concepts.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5B8A" w:rsidRPr="00C62431" w:rsidRDefault="00415DCC" w:rsidP="004F5B8A">
            <w:pPr>
              <w:pStyle w:val="DatesBefore6pt"/>
              <w:jc w:val="left"/>
            </w:pPr>
            <w:r>
              <w:t>2/2008- 2</w:t>
            </w:r>
            <w:r w:rsidR="00FF67D8">
              <w:t>/2009</w:t>
            </w:r>
          </w:p>
        </w:tc>
      </w:tr>
      <w:tr w:rsidR="004F5B8A">
        <w:trPr>
          <w:cantSplit/>
          <w:trHeight w:val="288"/>
        </w:trPr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4F5B8A" w:rsidRPr="002D6D63" w:rsidRDefault="004F5B8A" w:rsidP="002D6D63"/>
        </w:tc>
        <w:tc>
          <w:tcPr>
            <w:tcW w:w="680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F5B8A" w:rsidRPr="002D6D63" w:rsidRDefault="004F5B8A" w:rsidP="002D6D63">
            <w:pPr>
              <w:rPr>
                <w:rStyle w:val="ContactInformationCharChar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5B8A" w:rsidRPr="002D6D63" w:rsidRDefault="004F5B8A" w:rsidP="002D6D63"/>
        </w:tc>
      </w:tr>
      <w:tr w:rsidR="004F5B8A">
        <w:trPr>
          <w:cantSplit/>
          <w:trHeight w:val="153"/>
        </w:trPr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</w:tcPr>
          <w:p w:rsidR="004F5B8A" w:rsidRPr="002D6D63" w:rsidRDefault="004F5B8A" w:rsidP="002D6D63"/>
        </w:tc>
        <w:tc>
          <w:tcPr>
            <w:tcW w:w="680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4F5B8A" w:rsidRPr="00176F20" w:rsidRDefault="00FF67D8" w:rsidP="00176F20">
            <w:pPr>
              <w:pStyle w:val="Title"/>
              <w:rPr>
                <w:rFonts w:cs="Garamond"/>
                <w:b/>
                <w:szCs w:val="20"/>
              </w:rPr>
            </w:pPr>
            <w:r w:rsidRPr="00501AB2">
              <w:rPr>
                <w:rFonts w:cs="Garamond"/>
                <w:b/>
                <w:szCs w:val="20"/>
              </w:rPr>
              <w:t xml:space="preserve">Final Assembly/Shipping &amp; Receiving/Logistics                                                       </w:t>
            </w:r>
            <w:r w:rsidRPr="004F5B8A">
              <w:rPr>
                <w:rFonts w:cs="Garamond"/>
                <w:b/>
                <w:szCs w:val="20"/>
              </w:rPr>
              <w:t xml:space="preserve">                                                             </w:t>
            </w:r>
            <w:r w:rsidR="004F5B8A" w:rsidRPr="00D42A84">
              <w:rPr>
                <w:rStyle w:val="LocationCharChar"/>
              </w:rPr>
              <w:t xml:space="preserve">– </w:t>
            </w:r>
            <w:proofErr w:type="spellStart"/>
            <w:r w:rsidRPr="00501AB2">
              <w:rPr>
                <w:rStyle w:val="LocationCharChar"/>
                <w:b/>
                <w:sz w:val="18"/>
                <w:szCs w:val="18"/>
              </w:rPr>
              <w:t>MasterBrand</w:t>
            </w:r>
            <w:proofErr w:type="spellEnd"/>
            <w:r w:rsidRPr="00501AB2">
              <w:rPr>
                <w:rStyle w:val="LocationCharChar"/>
                <w:b/>
                <w:sz w:val="18"/>
                <w:szCs w:val="18"/>
              </w:rPr>
              <w:t xml:space="preserve"> Cabinets, Hillsboro, OR                                                                                                                        </w:t>
            </w:r>
          </w:p>
          <w:p w:rsidR="004F5B8A" w:rsidRDefault="002F75E4" w:rsidP="00176F20">
            <w:pPr>
              <w:numPr>
                <w:ilvl w:val="0"/>
                <w:numId w:val="35"/>
              </w:numPr>
            </w:pPr>
            <w:r>
              <w:t>Lead production and production scheduling to ensure cost effective and timely flow of product through plant.</w:t>
            </w:r>
          </w:p>
          <w:p w:rsidR="002F75E4" w:rsidRPr="00C62431" w:rsidRDefault="001F14BD" w:rsidP="00176F20">
            <w:pPr>
              <w:numPr>
                <w:ilvl w:val="0"/>
                <w:numId w:val="35"/>
              </w:numPr>
            </w:pPr>
            <w:r>
              <w:t>Drove</w:t>
            </w:r>
            <w:r w:rsidR="002F75E4">
              <w:t xml:space="preserve"> continuous improvement within the workforce</w:t>
            </w:r>
            <w:r w:rsidR="00BC34FF">
              <w:t xml:space="preserve"> through mentoring and coaching by using Lean Manufacturing techniques.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5B8A" w:rsidRPr="00C62431" w:rsidRDefault="00F92FBE" w:rsidP="00176F20">
            <w:pPr>
              <w:pStyle w:val="DatesBefore6pt"/>
              <w:jc w:val="left"/>
            </w:pPr>
            <w:r>
              <w:t>3/2005</w:t>
            </w:r>
            <w:r w:rsidR="00FF67D8">
              <w:t>-</w:t>
            </w:r>
            <w:r w:rsidR="00277C89">
              <w:t xml:space="preserve"> </w:t>
            </w:r>
            <w:r w:rsidR="00FF67D8">
              <w:t>9/200</w:t>
            </w:r>
            <w:r>
              <w:t>7</w:t>
            </w:r>
          </w:p>
        </w:tc>
      </w:tr>
      <w:tr w:rsidR="004F5B8A">
        <w:trPr>
          <w:cantSplit/>
          <w:trHeight w:val="288"/>
        </w:trPr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4F5B8A" w:rsidRPr="002D6D63" w:rsidRDefault="004F5B8A" w:rsidP="002D6D63"/>
        </w:tc>
        <w:tc>
          <w:tcPr>
            <w:tcW w:w="680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F5B8A" w:rsidRDefault="004F5B8A" w:rsidP="002D6D63">
            <w:pPr>
              <w:rPr>
                <w:b/>
                <w:bCs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5B8A" w:rsidRPr="002D6D63" w:rsidRDefault="004F5B8A" w:rsidP="002D6D63"/>
        </w:tc>
      </w:tr>
      <w:tr w:rsidR="004F5B8A">
        <w:trPr>
          <w:cantSplit/>
          <w:trHeight w:val="80"/>
        </w:trPr>
        <w:tc>
          <w:tcPr>
            <w:tcW w:w="1800" w:type="dxa"/>
            <w:vMerge w:val="restart"/>
            <w:tcBorders>
              <w:top w:val="nil"/>
              <w:left w:val="nil"/>
              <w:right w:val="nil"/>
            </w:tcBorders>
          </w:tcPr>
          <w:p w:rsidR="004F5B8A" w:rsidRPr="002D6D63" w:rsidRDefault="004F5B8A" w:rsidP="002D6D63"/>
        </w:tc>
        <w:tc>
          <w:tcPr>
            <w:tcW w:w="680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277C89" w:rsidRDefault="00277C89" w:rsidP="00277C89">
            <w:pPr>
              <w:rPr>
                <w:b/>
              </w:rPr>
            </w:pPr>
            <w:r>
              <w:rPr>
                <w:b/>
              </w:rPr>
              <w:t>Fabrication/R&amp;D/Quality</w:t>
            </w:r>
          </w:p>
          <w:p w:rsidR="009F12F3" w:rsidRDefault="00277C89" w:rsidP="009F12F3">
            <w:pPr>
              <w:rPr>
                <w:b/>
              </w:rPr>
            </w:pPr>
            <w:r w:rsidRPr="00277C89">
              <w:rPr>
                <w:b/>
              </w:rPr>
              <w:t>-</w:t>
            </w:r>
            <w:r>
              <w:rPr>
                <w:b/>
              </w:rPr>
              <w:t xml:space="preserve"> W</w:t>
            </w:r>
            <w:r w:rsidR="009F12F3">
              <w:rPr>
                <w:b/>
              </w:rPr>
              <w:t>hite Electronics Design Cooperation</w:t>
            </w:r>
            <w:r>
              <w:rPr>
                <w:b/>
              </w:rPr>
              <w:t>, Hillsboro, OR</w:t>
            </w:r>
          </w:p>
          <w:p w:rsidR="009F12F3" w:rsidRPr="009F12F3" w:rsidRDefault="009F12F3" w:rsidP="00785CE6">
            <w:pPr>
              <w:numPr>
                <w:ilvl w:val="0"/>
                <w:numId w:val="43"/>
              </w:numPr>
              <w:rPr>
                <w:b/>
              </w:rPr>
            </w:pPr>
            <w:r>
              <w:t>Scheduling and responsibility of daily production requirements</w:t>
            </w:r>
          </w:p>
          <w:p w:rsidR="009F12F3" w:rsidRPr="00330E5C" w:rsidRDefault="00330E5C" w:rsidP="00785CE6">
            <w:pPr>
              <w:numPr>
                <w:ilvl w:val="0"/>
                <w:numId w:val="43"/>
              </w:numPr>
              <w:rPr>
                <w:b/>
              </w:rPr>
            </w:pPr>
            <w:r>
              <w:t>Oversee/maintain quality metrics and development of new processes</w:t>
            </w:r>
          </w:p>
          <w:p w:rsidR="00330E5C" w:rsidRPr="002E7E79" w:rsidRDefault="004023A4" w:rsidP="00785CE6">
            <w:pPr>
              <w:numPr>
                <w:ilvl w:val="0"/>
                <w:numId w:val="43"/>
              </w:numPr>
              <w:rPr>
                <w:b/>
              </w:rPr>
            </w:pPr>
            <w:r>
              <w:t xml:space="preserve">New product introduction with multiple department responsibility </w:t>
            </w:r>
          </w:p>
          <w:p w:rsidR="002E7E79" w:rsidRDefault="002E7E79" w:rsidP="00785CE6">
            <w:pPr>
              <w:numPr>
                <w:ilvl w:val="0"/>
                <w:numId w:val="43"/>
              </w:numPr>
              <w:rPr>
                <w:b/>
              </w:rPr>
            </w:pPr>
            <w:r>
              <w:t xml:space="preserve">Develop Department annual budget </w:t>
            </w:r>
            <w:r w:rsidR="00E50E58">
              <w:t xml:space="preserve">and be consistent </w:t>
            </w:r>
            <w:r>
              <w:t>within Company goals</w:t>
            </w:r>
          </w:p>
          <w:p w:rsidR="009F12F3" w:rsidRPr="00277C89" w:rsidRDefault="009F12F3" w:rsidP="009F12F3">
            <w:pPr>
              <w:rPr>
                <w:b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5B8A" w:rsidRPr="002D6D63" w:rsidRDefault="00277C89" w:rsidP="004B5B17">
            <w:pPr>
              <w:pStyle w:val="DatesBefore6pt"/>
              <w:jc w:val="left"/>
            </w:pPr>
            <w:r>
              <w:t>4/1997- 3/200</w:t>
            </w:r>
            <w:r w:rsidR="00F92FBE">
              <w:t>5</w:t>
            </w:r>
          </w:p>
        </w:tc>
      </w:tr>
      <w:tr w:rsidR="004F5B8A">
        <w:trPr>
          <w:cantSplit/>
          <w:trHeight w:val="70"/>
        </w:trPr>
        <w:tc>
          <w:tcPr>
            <w:tcW w:w="1800" w:type="dxa"/>
            <w:vMerge/>
            <w:tcBorders>
              <w:left w:val="nil"/>
              <w:bottom w:val="nil"/>
              <w:right w:val="nil"/>
            </w:tcBorders>
          </w:tcPr>
          <w:p w:rsidR="004F5B8A" w:rsidRPr="002D6D63" w:rsidRDefault="004F5B8A" w:rsidP="002D6D63"/>
        </w:tc>
        <w:tc>
          <w:tcPr>
            <w:tcW w:w="680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F5B8A" w:rsidRDefault="004F5B8A" w:rsidP="002D6D63">
            <w:pPr>
              <w:rPr>
                <w:b/>
                <w:bCs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5B8A" w:rsidRPr="002D6D63" w:rsidRDefault="004F5B8A" w:rsidP="002D6D63"/>
        </w:tc>
      </w:tr>
      <w:tr w:rsidR="004F5B8A" w:rsidTr="00E122DE">
        <w:trPr>
          <w:cantSplit/>
          <w:trHeight w:val="288"/>
        </w:trPr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F5B8A" w:rsidRPr="00C62431" w:rsidRDefault="004F5B8A" w:rsidP="00C62431">
            <w:pPr>
              <w:pStyle w:val="Heading1"/>
            </w:pPr>
            <w:r w:rsidRPr="00C62431">
              <w:t>Computer Skills</w:t>
            </w:r>
          </w:p>
        </w:tc>
        <w:tc>
          <w:tcPr>
            <w:tcW w:w="846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4F5B8A" w:rsidRDefault="004F5B8A" w:rsidP="00D51E16">
            <w:pPr>
              <w:pStyle w:val="Title"/>
            </w:pPr>
            <w:r>
              <w:t xml:space="preserve">• </w:t>
            </w:r>
            <w:r w:rsidRPr="00EF53E7">
              <w:rPr>
                <w:szCs w:val="20"/>
              </w:rPr>
              <w:t>Microsoft Office Suite • QuickBooks •</w:t>
            </w:r>
            <w:r w:rsidRPr="00EF53E7">
              <w:rPr>
                <w:rFonts w:cs="Garamond"/>
                <w:szCs w:val="20"/>
              </w:rPr>
              <w:t xml:space="preserve"> </w:t>
            </w:r>
            <w:proofErr w:type="spellStart"/>
            <w:r w:rsidRPr="00EF53E7">
              <w:rPr>
                <w:rFonts w:cs="Garamond"/>
                <w:szCs w:val="20"/>
              </w:rPr>
              <w:t>Kronos</w:t>
            </w:r>
            <w:proofErr w:type="spellEnd"/>
            <w:r w:rsidRPr="00EF53E7">
              <w:rPr>
                <w:rFonts w:cs="Garamond"/>
                <w:szCs w:val="20"/>
              </w:rPr>
              <w:t xml:space="preserve"> Payroll </w:t>
            </w:r>
            <w:r w:rsidRPr="00EF53E7">
              <w:rPr>
                <w:szCs w:val="20"/>
              </w:rPr>
              <w:t>•</w:t>
            </w:r>
            <w:r w:rsidRPr="00EF53E7">
              <w:rPr>
                <w:rFonts w:cs="Garamond"/>
                <w:szCs w:val="20"/>
              </w:rPr>
              <w:t xml:space="preserve"> </w:t>
            </w:r>
            <w:r>
              <w:rPr>
                <w:rFonts w:cs="Garamond"/>
                <w:szCs w:val="20"/>
              </w:rPr>
              <w:t xml:space="preserve">Logistics Software </w:t>
            </w:r>
            <w:r w:rsidRPr="00EF53E7">
              <w:rPr>
                <w:szCs w:val="20"/>
              </w:rPr>
              <w:t>•</w:t>
            </w:r>
            <w:r w:rsidRPr="00EF53E7">
              <w:rPr>
                <w:rFonts w:cs="Garamond"/>
                <w:szCs w:val="20"/>
              </w:rPr>
              <w:t xml:space="preserve"> </w:t>
            </w:r>
            <w:r>
              <w:rPr>
                <w:rFonts w:cs="Garamond"/>
                <w:szCs w:val="20"/>
              </w:rPr>
              <w:t>PC and Macintosh</w:t>
            </w:r>
            <w:r w:rsidR="004029F8">
              <w:rPr>
                <w:rFonts w:cs="Garamond"/>
                <w:szCs w:val="20"/>
              </w:rPr>
              <w:t xml:space="preserve"> </w:t>
            </w:r>
            <w:r w:rsidR="004029F8" w:rsidRPr="00EF53E7">
              <w:rPr>
                <w:szCs w:val="20"/>
              </w:rPr>
              <w:t>•</w:t>
            </w:r>
            <w:r w:rsidR="004029F8" w:rsidRPr="00EF53E7">
              <w:rPr>
                <w:rFonts w:cs="Garamond"/>
                <w:szCs w:val="20"/>
              </w:rPr>
              <w:t xml:space="preserve"> </w:t>
            </w:r>
            <w:r w:rsidR="00F2179E">
              <w:t>MRP/ERP/SAP</w:t>
            </w:r>
            <w:r w:rsidR="00DD502C">
              <w:t>/AS400</w:t>
            </w:r>
            <w:r w:rsidR="00F2179E">
              <w:t xml:space="preserve"> </w:t>
            </w:r>
            <w:r w:rsidR="006276BF">
              <w:t>S</w:t>
            </w:r>
            <w:r w:rsidR="00CC7648">
              <w:t>oftware</w:t>
            </w:r>
            <w:r w:rsidR="004029F8">
              <w:rPr>
                <w:rFonts w:cs="Garamond"/>
                <w:szCs w:val="20"/>
              </w:rPr>
              <w:t xml:space="preserve"> </w:t>
            </w:r>
            <w:r w:rsidR="004029F8" w:rsidRPr="00EF53E7">
              <w:rPr>
                <w:szCs w:val="20"/>
              </w:rPr>
              <w:t>•</w:t>
            </w:r>
            <w:r w:rsidR="004029F8" w:rsidRPr="00EF53E7">
              <w:rPr>
                <w:rFonts w:cs="Garamond"/>
                <w:szCs w:val="20"/>
              </w:rPr>
              <w:t xml:space="preserve"> </w:t>
            </w:r>
            <w:r w:rsidR="004029F8">
              <w:t xml:space="preserve">ORACLE </w:t>
            </w:r>
            <w:r w:rsidR="00CC7648">
              <w:t xml:space="preserve">&amp; SPC </w:t>
            </w:r>
          </w:p>
          <w:p w:rsidR="004F5B8A" w:rsidRPr="00EE3761" w:rsidRDefault="004F5B8A" w:rsidP="00EE3761"/>
        </w:tc>
      </w:tr>
    </w:tbl>
    <w:p w:rsidR="00A65E10" w:rsidRDefault="00A65E10" w:rsidP="00BC34FF">
      <w:pPr>
        <w:pStyle w:val="Copyright"/>
      </w:pPr>
    </w:p>
    <w:sectPr w:rsidR="00A65E10" w:rsidSect="00E122DE"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6121E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99A03A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3E48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7C8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28AA6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1490EE7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791631"/>
    <w:multiLevelType w:val="multilevel"/>
    <w:tmpl w:val="A76C6892"/>
    <w:numStyleLink w:val="Bulletedlist"/>
  </w:abstractNum>
  <w:abstractNum w:abstractNumId="7">
    <w:nsid w:val="05C50430"/>
    <w:multiLevelType w:val="multilevel"/>
    <w:tmpl w:val="A76C6892"/>
    <w:numStyleLink w:val="Bulletedlist"/>
  </w:abstractNum>
  <w:abstractNum w:abstractNumId="8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210A21B2"/>
    <w:multiLevelType w:val="multilevel"/>
    <w:tmpl w:val="A76C6892"/>
    <w:numStyleLink w:val="Bulletedlist"/>
  </w:abstractNum>
  <w:abstractNum w:abstractNumId="12">
    <w:nsid w:val="22414AB3"/>
    <w:multiLevelType w:val="hybridMultilevel"/>
    <w:tmpl w:val="FCE80AE2"/>
    <w:lvl w:ilvl="0" w:tplc="64D49DA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3A2A13"/>
    <w:multiLevelType w:val="multilevel"/>
    <w:tmpl w:val="A76C6892"/>
    <w:numStyleLink w:val="Bulletedlist"/>
  </w:abstractNum>
  <w:abstractNum w:abstractNumId="14">
    <w:nsid w:val="23C57613"/>
    <w:multiLevelType w:val="hybridMultilevel"/>
    <w:tmpl w:val="CF487C40"/>
    <w:lvl w:ilvl="0" w:tplc="64D49DA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602623"/>
    <w:multiLevelType w:val="hybridMultilevel"/>
    <w:tmpl w:val="446A044E"/>
    <w:lvl w:ilvl="0" w:tplc="A4583CA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25A7B"/>
    <w:multiLevelType w:val="multilevel"/>
    <w:tmpl w:val="A76C6892"/>
    <w:numStyleLink w:val="Bulletedlist"/>
  </w:abstractNum>
  <w:abstractNum w:abstractNumId="17">
    <w:nsid w:val="2C777BDD"/>
    <w:multiLevelType w:val="multilevel"/>
    <w:tmpl w:val="A76C6892"/>
    <w:numStyleLink w:val="Bulletedlist"/>
  </w:abstractNum>
  <w:abstractNum w:abstractNumId="18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000705"/>
    <w:multiLevelType w:val="multilevel"/>
    <w:tmpl w:val="A76C6892"/>
    <w:numStyleLink w:val="Bulletedlist"/>
  </w:abstractNum>
  <w:abstractNum w:abstractNumId="20">
    <w:nsid w:val="352503C2"/>
    <w:multiLevelType w:val="multilevel"/>
    <w:tmpl w:val="A76C6892"/>
    <w:numStyleLink w:val="Bulletedlist"/>
  </w:abstractNum>
  <w:abstractNum w:abstractNumId="21">
    <w:nsid w:val="3DC57C6B"/>
    <w:multiLevelType w:val="multilevel"/>
    <w:tmpl w:val="A76C6892"/>
    <w:numStyleLink w:val="Bulletedlist"/>
  </w:abstractNum>
  <w:abstractNum w:abstractNumId="22">
    <w:nsid w:val="3F195673"/>
    <w:multiLevelType w:val="multilevel"/>
    <w:tmpl w:val="A76C6892"/>
    <w:numStyleLink w:val="Bulletedlist"/>
  </w:abstractNum>
  <w:abstractNum w:abstractNumId="23">
    <w:nsid w:val="44C45E49"/>
    <w:multiLevelType w:val="multilevel"/>
    <w:tmpl w:val="A76C6892"/>
    <w:numStyleLink w:val="Bulletedlist"/>
  </w:abstractNum>
  <w:abstractNum w:abstractNumId="24">
    <w:nsid w:val="45243443"/>
    <w:multiLevelType w:val="hybridMultilevel"/>
    <w:tmpl w:val="F8DCCA08"/>
    <w:lvl w:ilvl="0" w:tplc="EB66670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764B2"/>
    <w:multiLevelType w:val="multilevel"/>
    <w:tmpl w:val="A76C6892"/>
    <w:numStyleLink w:val="Bulletedlist"/>
  </w:abstractNum>
  <w:abstractNum w:abstractNumId="2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182260"/>
    <w:multiLevelType w:val="multilevel"/>
    <w:tmpl w:val="A76C6892"/>
    <w:numStyleLink w:val="Bulletedlist"/>
  </w:abstractNum>
  <w:abstractNum w:abstractNumId="28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9">
    <w:nsid w:val="5457596C"/>
    <w:multiLevelType w:val="multilevel"/>
    <w:tmpl w:val="A76C6892"/>
    <w:numStyleLink w:val="Bulletedlist"/>
  </w:abstractNum>
  <w:abstractNum w:abstractNumId="30">
    <w:nsid w:val="558C25BE"/>
    <w:multiLevelType w:val="multilevel"/>
    <w:tmpl w:val="A76C6892"/>
    <w:numStyleLink w:val="Bulletedlist"/>
  </w:abstractNum>
  <w:abstractNum w:abstractNumId="31">
    <w:nsid w:val="5CA90C23"/>
    <w:multiLevelType w:val="hybridMultilevel"/>
    <w:tmpl w:val="8C0E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E907B6"/>
    <w:multiLevelType w:val="multilevel"/>
    <w:tmpl w:val="A76C6892"/>
    <w:numStyleLink w:val="Bulletedlist"/>
  </w:abstractNum>
  <w:abstractNum w:abstractNumId="33">
    <w:nsid w:val="694C66A4"/>
    <w:multiLevelType w:val="multilevel"/>
    <w:tmpl w:val="A76C6892"/>
    <w:numStyleLink w:val="Bulletedlist"/>
  </w:abstractNum>
  <w:abstractNum w:abstractNumId="34">
    <w:nsid w:val="6F346F34"/>
    <w:multiLevelType w:val="multilevel"/>
    <w:tmpl w:val="A76C6892"/>
    <w:numStyleLink w:val="Bulletedlist"/>
  </w:abstractNum>
  <w:abstractNum w:abstractNumId="35">
    <w:nsid w:val="6F491805"/>
    <w:multiLevelType w:val="multilevel"/>
    <w:tmpl w:val="A76C6892"/>
    <w:numStyleLink w:val="Bulletedlist"/>
  </w:abstractNum>
  <w:abstractNum w:abstractNumId="36">
    <w:nsid w:val="72CE266F"/>
    <w:multiLevelType w:val="hybridMultilevel"/>
    <w:tmpl w:val="6E76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9978E6"/>
    <w:multiLevelType w:val="multilevel"/>
    <w:tmpl w:val="A76C6892"/>
    <w:numStyleLink w:val="Bulletedlist"/>
  </w:abstractNum>
  <w:abstractNum w:abstractNumId="38">
    <w:nsid w:val="7ADD41DB"/>
    <w:multiLevelType w:val="multilevel"/>
    <w:tmpl w:val="A76C6892"/>
    <w:numStyleLink w:val="Bulletedlist"/>
  </w:abstractNum>
  <w:abstractNum w:abstractNumId="39">
    <w:nsid w:val="7D113EF9"/>
    <w:multiLevelType w:val="multilevel"/>
    <w:tmpl w:val="A76C6892"/>
    <w:numStyleLink w:val="Bulletedlist"/>
  </w:abstractNum>
  <w:abstractNum w:abstractNumId="40">
    <w:nsid w:val="7D7C6366"/>
    <w:multiLevelType w:val="hybridMultilevel"/>
    <w:tmpl w:val="165A00D8"/>
    <w:lvl w:ilvl="0" w:tplc="337EB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1">
    <w:nsid w:val="7E4F7C78"/>
    <w:multiLevelType w:val="multilevel"/>
    <w:tmpl w:val="A76C6892"/>
    <w:numStyleLink w:val="Bulletedlist"/>
  </w:abstractNum>
  <w:abstractNum w:abstractNumId="42">
    <w:nsid w:val="7EB128C8"/>
    <w:multiLevelType w:val="hybridMultilevel"/>
    <w:tmpl w:val="6052A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5"/>
  </w:num>
  <w:num w:numId="5">
    <w:abstractNumId w:val="34"/>
  </w:num>
  <w:num w:numId="6">
    <w:abstractNumId w:val="13"/>
  </w:num>
  <w:num w:numId="7">
    <w:abstractNumId w:val="29"/>
  </w:num>
  <w:num w:numId="8">
    <w:abstractNumId w:val="30"/>
  </w:num>
  <w:num w:numId="9">
    <w:abstractNumId w:val="39"/>
  </w:num>
  <w:num w:numId="10">
    <w:abstractNumId w:val="7"/>
  </w:num>
  <w:num w:numId="11">
    <w:abstractNumId w:val="27"/>
  </w:num>
  <w:num w:numId="12">
    <w:abstractNumId w:val="16"/>
  </w:num>
  <w:num w:numId="13">
    <w:abstractNumId w:val="10"/>
  </w:num>
  <w:num w:numId="14">
    <w:abstractNumId w:val="23"/>
  </w:num>
  <w:num w:numId="15">
    <w:abstractNumId w:val="35"/>
  </w:num>
  <w:num w:numId="16">
    <w:abstractNumId w:val="22"/>
  </w:num>
  <w:num w:numId="17">
    <w:abstractNumId w:val="8"/>
  </w:num>
  <w:num w:numId="18">
    <w:abstractNumId w:val="25"/>
  </w:num>
  <w:num w:numId="19">
    <w:abstractNumId w:val="18"/>
  </w:num>
  <w:num w:numId="20">
    <w:abstractNumId w:val="19"/>
  </w:num>
  <w:num w:numId="21">
    <w:abstractNumId w:val="9"/>
  </w:num>
  <w:num w:numId="22">
    <w:abstractNumId w:val="11"/>
  </w:num>
  <w:num w:numId="23">
    <w:abstractNumId w:val="40"/>
  </w:num>
  <w:num w:numId="24">
    <w:abstractNumId w:val="37"/>
  </w:num>
  <w:num w:numId="25">
    <w:abstractNumId w:val="32"/>
  </w:num>
  <w:num w:numId="26">
    <w:abstractNumId w:val="21"/>
  </w:num>
  <w:num w:numId="27">
    <w:abstractNumId w:val="41"/>
  </w:num>
  <w:num w:numId="28">
    <w:abstractNumId w:val="17"/>
  </w:num>
  <w:num w:numId="29">
    <w:abstractNumId w:val="33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8"/>
  </w:num>
  <w:num w:numId="36">
    <w:abstractNumId w:val="42"/>
  </w:num>
  <w:num w:numId="37">
    <w:abstractNumId w:val="15"/>
  </w:num>
  <w:num w:numId="38">
    <w:abstractNumId w:val="24"/>
  </w:num>
  <w:num w:numId="39">
    <w:abstractNumId w:val="14"/>
  </w:num>
  <w:num w:numId="40">
    <w:abstractNumId w:val="12"/>
  </w:num>
  <w:num w:numId="41">
    <w:abstractNumId w:val="36"/>
  </w:num>
  <w:num w:numId="42">
    <w:abstractNumId w:val="31"/>
  </w:num>
  <w:num w:numId="4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E952C4"/>
    <w:rsid w:val="000009BA"/>
    <w:rsid w:val="000055EB"/>
    <w:rsid w:val="00036117"/>
    <w:rsid w:val="0004584D"/>
    <w:rsid w:val="00047ADA"/>
    <w:rsid w:val="00086076"/>
    <w:rsid w:val="000F79BF"/>
    <w:rsid w:val="001071FD"/>
    <w:rsid w:val="001209EA"/>
    <w:rsid w:val="00144C40"/>
    <w:rsid w:val="00176F20"/>
    <w:rsid w:val="00184B53"/>
    <w:rsid w:val="0019026C"/>
    <w:rsid w:val="001906AA"/>
    <w:rsid w:val="001A1BEE"/>
    <w:rsid w:val="001F14BD"/>
    <w:rsid w:val="001F1FE4"/>
    <w:rsid w:val="001F6D7C"/>
    <w:rsid w:val="001F7D7D"/>
    <w:rsid w:val="0021338E"/>
    <w:rsid w:val="00225E32"/>
    <w:rsid w:val="00246BC7"/>
    <w:rsid w:val="002629EC"/>
    <w:rsid w:val="00277C89"/>
    <w:rsid w:val="0028083C"/>
    <w:rsid w:val="00286B09"/>
    <w:rsid w:val="002D6D63"/>
    <w:rsid w:val="002E7E79"/>
    <w:rsid w:val="002F5852"/>
    <w:rsid w:val="002F75E4"/>
    <w:rsid w:val="00305BA5"/>
    <w:rsid w:val="003229EA"/>
    <w:rsid w:val="00330E5C"/>
    <w:rsid w:val="00345F01"/>
    <w:rsid w:val="003A27AF"/>
    <w:rsid w:val="003B0D20"/>
    <w:rsid w:val="003C030D"/>
    <w:rsid w:val="003C6A3C"/>
    <w:rsid w:val="003D30DD"/>
    <w:rsid w:val="003E3210"/>
    <w:rsid w:val="003F17A0"/>
    <w:rsid w:val="003F5D3E"/>
    <w:rsid w:val="004023A4"/>
    <w:rsid w:val="004029F8"/>
    <w:rsid w:val="00415DCC"/>
    <w:rsid w:val="00480F5D"/>
    <w:rsid w:val="00483ADD"/>
    <w:rsid w:val="00486D74"/>
    <w:rsid w:val="004B48D2"/>
    <w:rsid w:val="004B5B17"/>
    <w:rsid w:val="004C334D"/>
    <w:rsid w:val="004D25AE"/>
    <w:rsid w:val="004F5B8A"/>
    <w:rsid w:val="004F6F87"/>
    <w:rsid w:val="00501AB2"/>
    <w:rsid w:val="005141A0"/>
    <w:rsid w:val="00543F26"/>
    <w:rsid w:val="00562CF9"/>
    <w:rsid w:val="00572B3F"/>
    <w:rsid w:val="005B37A2"/>
    <w:rsid w:val="005E251B"/>
    <w:rsid w:val="005F0E89"/>
    <w:rsid w:val="00614C29"/>
    <w:rsid w:val="006276BF"/>
    <w:rsid w:val="006445F2"/>
    <w:rsid w:val="006514FF"/>
    <w:rsid w:val="00672ABB"/>
    <w:rsid w:val="006922E8"/>
    <w:rsid w:val="00693A08"/>
    <w:rsid w:val="006B37FD"/>
    <w:rsid w:val="006E424B"/>
    <w:rsid w:val="006E6720"/>
    <w:rsid w:val="00701C87"/>
    <w:rsid w:val="007420BA"/>
    <w:rsid w:val="007677EA"/>
    <w:rsid w:val="00785CE6"/>
    <w:rsid w:val="007A54B9"/>
    <w:rsid w:val="007B247B"/>
    <w:rsid w:val="007D5C35"/>
    <w:rsid w:val="007D6F62"/>
    <w:rsid w:val="008075E3"/>
    <w:rsid w:val="0082799D"/>
    <w:rsid w:val="00847F7B"/>
    <w:rsid w:val="008912F5"/>
    <w:rsid w:val="008931FF"/>
    <w:rsid w:val="008A482D"/>
    <w:rsid w:val="008C3F34"/>
    <w:rsid w:val="00902A72"/>
    <w:rsid w:val="009A5874"/>
    <w:rsid w:val="009C07FE"/>
    <w:rsid w:val="009F12F3"/>
    <w:rsid w:val="00A04752"/>
    <w:rsid w:val="00A332E5"/>
    <w:rsid w:val="00A45715"/>
    <w:rsid w:val="00A574B7"/>
    <w:rsid w:val="00A5754B"/>
    <w:rsid w:val="00A65E10"/>
    <w:rsid w:val="00A75565"/>
    <w:rsid w:val="00A76701"/>
    <w:rsid w:val="00A92D25"/>
    <w:rsid w:val="00AB5B26"/>
    <w:rsid w:val="00AC4ADA"/>
    <w:rsid w:val="00B20E0F"/>
    <w:rsid w:val="00B3555C"/>
    <w:rsid w:val="00B51CD2"/>
    <w:rsid w:val="00B53B12"/>
    <w:rsid w:val="00B60A37"/>
    <w:rsid w:val="00B75791"/>
    <w:rsid w:val="00B84022"/>
    <w:rsid w:val="00BA3E0E"/>
    <w:rsid w:val="00BC34FF"/>
    <w:rsid w:val="00BD4EFC"/>
    <w:rsid w:val="00C02D57"/>
    <w:rsid w:val="00C032A6"/>
    <w:rsid w:val="00C62431"/>
    <w:rsid w:val="00C708E4"/>
    <w:rsid w:val="00C71F47"/>
    <w:rsid w:val="00C77A92"/>
    <w:rsid w:val="00C94284"/>
    <w:rsid w:val="00CB75A4"/>
    <w:rsid w:val="00CC7648"/>
    <w:rsid w:val="00CD0C38"/>
    <w:rsid w:val="00CE316E"/>
    <w:rsid w:val="00D42A84"/>
    <w:rsid w:val="00D51E16"/>
    <w:rsid w:val="00D75AAE"/>
    <w:rsid w:val="00D766D0"/>
    <w:rsid w:val="00DD502C"/>
    <w:rsid w:val="00E122DE"/>
    <w:rsid w:val="00E24D68"/>
    <w:rsid w:val="00E251F6"/>
    <w:rsid w:val="00E50E58"/>
    <w:rsid w:val="00E72D34"/>
    <w:rsid w:val="00E952C4"/>
    <w:rsid w:val="00EB3E11"/>
    <w:rsid w:val="00EC75B2"/>
    <w:rsid w:val="00EE3761"/>
    <w:rsid w:val="00EF53E7"/>
    <w:rsid w:val="00EF597E"/>
    <w:rsid w:val="00F13427"/>
    <w:rsid w:val="00F2179E"/>
    <w:rsid w:val="00F56BC1"/>
    <w:rsid w:val="00F80CB9"/>
    <w:rsid w:val="00F92FBE"/>
    <w:rsid w:val="00F964F0"/>
    <w:rsid w:val="00FA05F5"/>
    <w:rsid w:val="00FA0CEB"/>
    <w:rsid w:val="00FA122D"/>
    <w:rsid w:val="00FA70B6"/>
    <w:rsid w:val="00FD29F1"/>
    <w:rsid w:val="00FF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74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3B0D2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D51E16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B5B26"/>
    <w:pPr>
      <w:keepNext/>
      <w:tabs>
        <w:tab w:val="left" w:pos="252"/>
      </w:tabs>
      <w:outlineLvl w:val="2"/>
    </w:pPr>
    <w:rPr>
      <w:rFonts w:cs="Arial"/>
      <w:b/>
      <w:bCs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1stline">
    <w:name w:val="Bulleted 1st line"/>
    <w:basedOn w:val="Normal"/>
    <w:link w:val="Bulleted1stlineCharChar"/>
    <w:rsid w:val="006922E8"/>
    <w:pPr>
      <w:numPr>
        <w:numId w:val="1"/>
      </w:numPr>
      <w:tabs>
        <w:tab w:val="right" w:pos="6480"/>
      </w:tabs>
      <w:spacing w:before="120"/>
    </w:pPr>
  </w:style>
  <w:style w:type="character" w:customStyle="1" w:styleId="TitleChar">
    <w:name w:val="Title Char"/>
    <w:basedOn w:val="DefaultParagraphFont"/>
    <w:link w:val="Title"/>
    <w:rsid w:val="00D51E16"/>
    <w:rPr>
      <w:rFonts w:ascii="Garamond" w:hAnsi="Garamond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6276B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B0D20"/>
    <w:rPr>
      <w:rFonts w:ascii="Garamond" w:hAnsi="Garamond" w:cs="Arial"/>
      <w:b/>
      <w:bCs/>
      <w:sz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D51E16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Copyright">
    <w:name w:val="Copyright"/>
    <w:basedOn w:val="Normal"/>
    <w:rsid w:val="00C62431"/>
    <w:pPr>
      <w:spacing w:before="200"/>
    </w:pPr>
    <w:rPr>
      <w:sz w:val="16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styleId="Title">
    <w:name w:val="Title"/>
    <w:basedOn w:val="Normal"/>
    <w:link w:val="TitleChar"/>
    <w:qFormat/>
    <w:rsid w:val="00D51E16"/>
    <w:pPr>
      <w:spacing w:before="1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ed1stlineCharChar">
    <w:name w:val="Bulleted 1st line Char Char"/>
    <w:basedOn w:val="DefaultParagraphFont"/>
    <w:link w:val="Bulleted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DatesBefore6pt">
    <w:name w:val="Dates + Before:  6 pt"/>
    <w:basedOn w:val="Dates"/>
    <w:rsid w:val="00EE3761"/>
    <w:pPr>
      <w:spacing w:before="120"/>
    </w:pPr>
    <w:rPr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ffrichey7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manda\Desktop\Amanda\Jeff%20Ritchey\TS00636949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11D89-CEFC-4012-817C-F628148A8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TS006369494</Template>
  <TotalTime>6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McGraw-Hill</Company>
  <LinksUpToDate>false</LinksUpToDate>
  <CharactersWithSpaces>3190</CharactersWithSpaces>
  <SharedDoc>false</SharedDoc>
  <HLinks>
    <vt:vector size="6" baseType="variant">
      <vt:variant>
        <vt:i4>2228255</vt:i4>
      </vt:variant>
      <vt:variant>
        <vt:i4>0</vt:i4>
      </vt:variant>
      <vt:variant>
        <vt:i4>0</vt:i4>
      </vt:variant>
      <vt:variant>
        <vt:i4>5</vt:i4>
      </vt:variant>
      <vt:variant>
        <vt:lpwstr>mailto:jeffrichey73@yahoo.com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DJ Jeffski</cp:lastModifiedBy>
  <cp:revision>4</cp:revision>
  <cp:lastPrinted>2003-11-21T17:16:00Z</cp:lastPrinted>
  <dcterms:created xsi:type="dcterms:W3CDTF">2012-05-15T23:54:00Z</dcterms:created>
  <dcterms:modified xsi:type="dcterms:W3CDTF">2012-05-16T00:01:00Z</dcterms:modified>
  <cp:category/>
</cp:coreProperties>
</file>