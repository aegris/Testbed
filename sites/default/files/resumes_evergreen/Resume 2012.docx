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00" w:type="dxa"/>
        <w:tblInd w:w="-612" w:type="dxa"/>
        <w:tblLayout w:type="fixed"/>
        <w:tblLook w:val="0000" w:firstRow="0" w:lastRow="0" w:firstColumn="0" w:lastColumn="0" w:noHBand="0" w:noVBand="0"/>
      </w:tblPr>
      <w:tblGrid>
        <w:gridCol w:w="6839"/>
        <w:gridCol w:w="3061"/>
      </w:tblGrid>
      <w:tr w:rsidR="0047230C" w:rsidRPr="0047230C" w:rsidTr="00D974E5">
        <w:trPr>
          <w:trHeight w:hRule="exact" w:val="821"/>
        </w:trPr>
        <w:tc>
          <w:tcPr>
            <w:tcW w:w="9900" w:type="dxa"/>
            <w:gridSpan w:val="2"/>
          </w:tcPr>
          <w:p w:rsidR="00F93B6A" w:rsidRPr="0047230C" w:rsidRDefault="0047230C">
            <w:pPr>
              <w:pStyle w:val="YourName"/>
              <w:rPr>
                <w:rFonts w:ascii="Forte" w:hAnsi="Forte"/>
              </w:rPr>
            </w:pPr>
            <w:bookmarkStart w:id="0" w:name="_GoBack"/>
            <w:bookmarkEnd w:id="0"/>
            <w:r w:rsidRPr="0047230C">
              <w:rPr>
                <w:rFonts w:ascii="Forte" w:hAnsi="Forte"/>
              </w:rPr>
              <w:t>Siobhan K Burke</w:t>
            </w:r>
          </w:p>
        </w:tc>
      </w:tr>
      <w:tr w:rsidR="00F93B6A" w:rsidTr="00D974E5">
        <w:trPr>
          <w:trHeight w:hRule="exact" w:val="452"/>
        </w:trPr>
        <w:tc>
          <w:tcPr>
            <w:tcW w:w="9900" w:type="dxa"/>
            <w:gridSpan w:val="2"/>
          </w:tcPr>
          <w:p w:rsidR="00F93B6A" w:rsidRDefault="0047230C">
            <w:pPr>
              <w:pStyle w:val="ContactInfo"/>
            </w:pPr>
            <w:r>
              <w:t>9311 SE Grant St, Portland, OR 97216</w:t>
            </w:r>
          </w:p>
          <w:p w:rsidR="00F93B6A" w:rsidRDefault="0047230C">
            <w:pPr>
              <w:pStyle w:val="ContactInfo"/>
            </w:pPr>
            <w:r>
              <w:t>503.975.0800 siobhanruk@comcast.net</w:t>
            </w:r>
          </w:p>
          <w:p w:rsidR="00F93B6A" w:rsidRDefault="00F93B6A"/>
          <w:p w:rsidR="00F93B6A" w:rsidRDefault="00F93B6A">
            <w:pPr>
              <w:pStyle w:val="YourName"/>
            </w:pPr>
          </w:p>
        </w:tc>
      </w:tr>
      <w:tr w:rsidR="00F93B6A" w:rsidTr="00D974E5">
        <w:tc>
          <w:tcPr>
            <w:tcW w:w="9900" w:type="dxa"/>
            <w:gridSpan w:val="2"/>
          </w:tcPr>
          <w:p w:rsidR="00F93B6A" w:rsidRDefault="0064416D">
            <w:pPr>
              <w:pStyle w:val="SectionHeader"/>
            </w:pPr>
            <w:r>
              <w:t>Professional Summary</w:t>
            </w:r>
            <w:r>
              <w:tab/>
            </w:r>
          </w:p>
        </w:tc>
      </w:tr>
      <w:tr w:rsidR="00F93B6A" w:rsidTr="00D303FC">
        <w:trPr>
          <w:trHeight w:val="1181"/>
        </w:trPr>
        <w:tc>
          <w:tcPr>
            <w:tcW w:w="9900" w:type="dxa"/>
            <w:gridSpan w:val="2"/>
          </w:tcPr>
          <w:p w:rsidR="00F93B6A" w:rsidRDefault="00D303FC" w:rsidP="00D303FC">
            <w:pPr>
              <w:pStyle w:val="Responsibilities"/>
              <w:numPr>
                <w:ilvl w:val="0"/>
                <w:numId w:val="0"/>
              </w:numPr>
              <w:ind w:left="360"/>
            </w:pPr>
            <w:r>
              <w:t xml:space="preserve">Resourceful and dedicated professional with six plus years’ experience </w:t>
            </w:r>
            <w:r w:rsidR="007C4035" w:rsidRPr="007C4035">
              <w:t>develop</w:t>
            </w:r>
            <w:r>
              <w:t>ing a</w:t>
            </w:r>
            <w:r w:rsidR="007C4035" w:rsidRPr="007C4035">
              <w:t xml:space="preserve"> small in</w:t>
            </w:r>
            <w:r>
              <w:t>dependent luxury car service in</w:t>
            </w:r>
            <w:r w:rsidR="007C4035" w:rsidRPr="007C4035">
              <w:t>to a well-respected business within in the community</w:t>
            </w:r>
            <w:r>
              <w:t>.</w:t>
            </w:r>
            <w:r w:rsidR="007C4035" w:rsidRPr="007C4035">
              <w:t xml:space="preserve"> </w:t>
            </w:r>
            <w:r w:rsidR="00B20A3B" w:rsidRPr="00B20A3B">
              <w:t xml:space="preserve">By employing a relationship-driven </w:t>
            </w:r>
            <w:r>
              <w:t>approach to business that has created</w:t>
            </w:r>
            <w:r w:rsidR="00B20A3B" w:rsidRPr="00B20A3B">
              <w:t xml:space="preserve"> long term and profitable client relationships. Professional, courteous and competent</w:t>
            </w:r>
            <w:r w:rsidR="003B62D0">
              <w:t xml:space="preserve"> </w:t>
            </w:r>
          </w:p>
        </w:tc>
      </w:tr>
      <w:tr w:rsidR="00F93B6A" w:rsidTr="00D974E5">
        <w:tc>
          <w:tcPr>
            <w:tcW w:w="9900" w:type="dxa"/>
            <w:gridSpan w:val="2"/>
          </w:tcPr>
          <w:p w:rsidR="00F93B6A" w:rsidRDefault="0064416D">
            <w:pPr>
              <w:pStyle w:val="SectionHeader"/>
            </w:pPr>
            <w:r>
              <w:t>Experience</w:t>
            </w:r>
          </w:p>
        </w:tc>
      </w:tr>
      <w:tr w:rsidR="00F93B6A" w:rsidTr="00D974E5">
        <w:trPr>
          <w:trHeight w:val="555"/>
        </w:trPr>
        <w:tc>
          <w:tcPr>
            <w:tcW w:w="6839" w:type="dxa"/>
          </w:tcPr>
          <w:p w:rsidR="005C000F" w:rsidRPr="000458B8" w:rsidRDefault="005C000F" w:rsidP="000458B8">
            <w:pPr>
              <w:pStyle w:val="Organization"/>
              <w:spacing w:line="240" w:lineRule="auto"/>
            </w:pPr>
            <w:r>
              <w:t>Portland Town Car Service LLC</w:t>
            </w:r>
          </w:p>
        </w:tc>
        <w:tc>
          <w:tcPr>
            <w:tcW w:w="3061" w:type="dxa"/>
          </w:tcPr>
          <w:p w:rsidR="00F93B6A" w:rsidRDefault="0047230C">
            <w:pPr>
              <w:pStyle w:val="DatesofEmployment"/>
            </w:pPr>
            <w:r>
              <w:t>2005 - Present</w:t>
            </w:r>
          </w:p>
        </w:tc>
      </w:tr>
      <w:tr w:rsidR="00F93B6A" w:rsidTr="00D974E5">
        <w:trPr>
          <w:trHeight w:val="1050"/>
        </w:trPr>
        <w:tc>
          <w:tcPr>
            <w:tcW w:w="9900" w:type="dxa"/>
            <w:gridSpan w:val="2"/>
          </w:tcPr>
          <w:p w:rsidR="00093172" w:rsidRDefault="00B20A3B">
            <w:pPr>
              <w:pStyle w:val="PositionTitle"/>
            </w:pPr>
            <w:r>
              <w:t>Co-Owner</w:t>
            </w:r>
          </w:p>
          <w:p w:rsidR="00F93B6A" w:rsidRDefault="003D2349" w:rsidP="003B62D0">
            <w:pPr>
              <w:pStyle w:val="Responsibilities"/>
              <w:numPr>
                <w:ilvl w:val="0"/>
                <w:numId w:val="7"/>
              </w:numPr>
            </w:pPr>
            <w:r>
              <w:t>Prepare</w:t>
            </w:r>
            <w:r w:rsidR="00995ECD">
              <w:t xml:space="preserve"> </w:t>
            </w:r>
            <w:r>
              <w:t>invoices and monthly statements</w:t>
            </w:r>
          </w:p>
          <w:p w:rsidR="00995ECD" w:rsidRDefault="00A30529" w:rsidP="003B62D0">
            <w:pPr>
              <w:pStyle w:val="Responsibilities"/>
              <w:numPr>
                <w:ilvl w:val="0"/>
                <w:numId w:val="7"/>
              </w:numPr>
            </w:pPr>
            <w:r>
              <w:t>Resolve billing discrepancies to accommodate the client</w:t>
            </w:r>
          </w:p>
          <w:p w:rsidR="000458B8" w:rsidRDefault="00A30529" w:rsidP="003B62D0">
            <w:pPr>
              <w:pStyle w:val="Responsibilities"/>
              <w:numPr>
                <w:ilvl w:val="0"/>
                <w:numId w:val="7"/>
              </w:numPr>
            </w:pPr>
            <w:r>
              <w:t>O</w:t>
            </w:r>
            <w:r w:rsidR="000458B8">
              <w:t>ptimized the continuous development of the company</w:t>
            </w:r>
            <w:r>
              <w:t>’s online presence</w:t>
            </w:r>
            <w:r w:rsidR="000458B8">
              <w:t>.</w:t>
            </w:r>
          </w:p>
          <w:p w:rsidR="00995ECD" w:rsidRPr="00995ECD" w:rsidRDefault="00A30529" w:rsidP="003B62D0">
            <w:pPr>
              <w:pStyle w:val="Responsibilities"/>
              <w:numPr>
                <w:ilvl w:val="0"/>
                <w:numId w:val="7"/>
              </w:numPr>
            </w:pPr>
            <w:r>
              <w:t>Develop</w:t>
            </w:r>
            <w:r w:rsidR="000458B8">
              <w:t xml:space="preserve"> website </w:t>
            </w:r>
            <w:r w:rsidR="00995ECD">
              <w:t xml:space="preserve">marketing </w:t>
            </w:r>
            <w:r w:rsidR="00093172">
              <w:t>concepts</w:t>
            </w:r>
            <w:r w:rsidR="000458B8">
              <w:t xml:space="preserve"> and</w:t>
            </w:r>
            <w:r w:rsidR="005C65DF">
              <w:t xml:space="preserve"> advertising</w:t>
            </w:r>
            <w:r w:rsidR="000458B8">
              <w:t xml:space="preserve"> campaigns</w:t>
            </w:r>
          </w:p>
          <w:p w:rsidR="00CF28A7" w:rsidRDefault="00CF28A7" w:rsidP="003B62D0">
            <w:pPr>
              <w:pStyle w:val="Responsibilities"/>
              <w:numPr>
                <w:ilvl w:val="0"/>
                <w:numId w:val="7"/>
              </w:numPr>
            </w:pPr>
            <w:r>
              <w:t>Negotiating contract agreements with ve</w:t>
            </w:r>
            <w:r w:rsidR="00A30529">
              <w:t>ndors, such as hotels &amp; vineyard</w:t>
            </w:r>
          </w:p>
          <w:p w:rsidR="00CF28A7" w:rsidRDefault="00A30529" w:rsidP="003B62D0">
            <w:pPr>
              <w:pStyle w:val="Responsibilities"/>
              <w:numPr>
                <w:ilvl w:val="0"/>
                <w:numId w:val="7"/>
              </w:numPr>
            </w:pPr>
            <w:r>
              <w:t>Answer</w:t>
            </w:r>
            <w:r w:rsidR="005C000F">
              <w:t xml:space="preserve"> emails</w:t>
            </w:r>
            <w:r w:rsidR="005C65DF">
              <w:t>, answering incoming inquiries</w:t>
            </w:r>
            <w:r>
              <w:t xml:space="preserve"> including quotes for services and </w:t>
            </w:r>
            <w:r w:rsidR="005C65DF">
              <w:t>scheduling</w:t>
            </w:r>
            <w:r>
              <w:t xml:space="preserve"> </w:t>
            </w:r>
            <w:r w:rsidR="00D65B7E">
              <w:t>client</w:t>
            </w:r>
            <w:r>
              <w:t xml:space="preserve"> pick ups </w:t>
            </w:r>
          </w:p>
          <w:p w:rsidR="00CF28A7" w:rsidRPr="00CF28A7" w:rsidRDefault="00552822" w:rsidP="003B62D0">
            <w:pPr>
              <w:pStyle w:val="Responsibilities"/>
              <w:numPr>
                <w:ilvl w:val="0"/>
                <w:numId w:val="7"/>
              </w:numPr>
            </w:pPr>
            <w:r>
              <w:t xml:space="preserve">Managing the day to day </w:t>
            </w:r>
            <w:r w:rsidR="00D65B7E">
              <w:t xml:space="preserve">in </w:t>
            </w:r>
            <w:r w:rsidR="00D974E5">
              <w:t xml:space="preserve">house </w:t>
            </w:r>
            <w:r>
              <w:t xml:space="preserve">operations of a small </w:t>
            </w:r>
            <w:r w:rsidR="005C65DF">
              <w:t>business reaching out and acquiring new vendors</w:t>
            </w:r>
          </w:p>
        </w:tc>
      </w:tr>
      <w:tr w:rsidR="00F93B6A" w:rsidRPr="00D974E5" w:rsidTr="00D974E5">
        <w:trPr>
          <w:trHeight w:hRule="exact" w:val="144"/>
        </w:trPr>
        <w:tc>
          <w:tcPr>
            <w:tcW w:w="9900" w:type="dxa"/>
            <w:gridSpan w:val="2"/>
          </w:tcPr>
          <w:p w:rsidR="00F93B6A" w:rsidRPr="00D974E5" w:rsidRDefault="00F93B6A">
            <w:pPr>
              <w:pStyle w:val="PositionTitle"/>
            </w:pPr>
          </w:p>
        </w:tc>
      </w:tr>
      <w:tr w:rsidR="00F93B6A" w:rsidRPr="00D974E5" w:rsidTr="00D974E5">
        <w:trPr>
          <w:trHeight w:val="495"/>
        </w:trPr>
        <w:tc>
          <w:tcPr>
            <w:tcW w:w="6839" w:type="dxa"/>
          </w:tcPr>
          <w:p w:rsidR="00F93B6A" w:rsidRPr="00C00926" w:rsidRDefault="00D974E5">
            <w:pPr>
              <w:pStyle w:val="Organization"/>
            </w:pPr>
            <w:r w:rsidRPr="00C00926">
              <w:t>Barnes &amp; Noble</w:t>
            </w:r>
          </w:p>
        </w:tc>
        <w:tc>
          <w:tcPr>
            <w:tcW w:w="3061" w:type="dxa"/>
          </w:tcPr>
          <w:p w:rsidR="00F93B6A" w:rsidRPr="00D974E5" w:rsidRDefault="00355A53">
            <w:pPr>
              <w:pStyle w:val="DatesofEmployment"/>
            </w:pPr>
            <w:r>
              <w:t xml:space="preserve">2004 – </w:t>
            </w:r>
            <w:r w:rsidR="00D974E5" w:rsidRPr="00D974E5">
              <w:t>2005</w:t>
            </w:r>
          </w:p>
        </w:tc>
      </w:tr>
      <w:tr w:rsidR="00F93B6A" w:rsidRPr="00D974E5" w:rsidTr="00C00926">
        <w:trPr>
          <w:trHeight w:val="1595"/>
        </w:trPr>
        <w:tc>
          <w:tcPr>
            <w:tcW w:w="9900" w:type="dxa"/>
            <w:gridSpan w:val="2"/>
          </w:tcPr>
          <w:p w:rsidR="00C00926" w:rsidRDefault="00C00926">
            <w:pPr>
              <w:pStyle w:val="PositionTitle"/>
            </w:pPr>
            <w:r>
              <w:t xml:space="preserve">Barista </w:t>
            </w:r>
          </w:p>
          <w:p w:rsidR="00F93B6A" w:rsidRPr="00D974E5" w:rsidRDefault="00D974E5">
            <w:pPr>
              <w:pStyle w:val="PositionTitle"/>
            </w:pPr>
            <w:r w:rsidRPr="00D974E5">
              <w:t>Cashier</w:t>
            </w:r>
          </w:p>
          <w:p w:rsidR="00C00926" w:rsidRDefault="00C00926" w:rsidP="00C00926">
            <w:pPr>
              <w:pStyle w:val="Responsibilities"/>
            </w:pPr>
            <w:r>
              <w:t>Handled food preparation including: baking, preparing sandwiches, and restocking pastry cases.</w:t>
            </w:r>
          </w:p>
          <w:p w:rsidR="00C00926" w:rsidRDefault="00C00926" w:rsidP="00C00926">
            <w:pPr>
              <w:pStyle w:val="Responsibilities"/>
            </w:pPr>
            <w:r>
              <w:t xml:space="preserve">Handled café’ maintenance including: stocking beverage case, condiment bar, pulling back-stock, keeping milk fridge stocked, busing tables, washing dishes, </w:t>
            </w:r>
            <w:r w:rsidR="00A30529">
              <w:t>mopping</w:t>
            </w:r>
            <w:r>
              <w:t xml:space="preserve"> floors, etc.</w:t>
            </w:r>
          </w:p>
          <w:p w:rsidR="00C00926" w:rsidRDefault="00C00926" w:rsidP="00C00926">
            <w:pPr>
              <w:pStyle w:val="Responsibilities"/>
            </w:pPr>
            <w:r>
              <w:t>Greeting customers and taking and preparing food and beverage orders from customers.</w:t>
            </w:r>
          </w:p>
          <w:p w:rsidR="00C00926" w:rsidRDefault="00C00926" w:rsidP="00C00926">
            <w:pPr>
              <w:pStyle w:val="Responsibilities"/>
            </w:pPr>
            <w:r>
              <w:t>Ran the espresso machine and prepared drinks according to Starbucks recipe guides</w:t>
            </w:r>
          </w:p>
          <w:p w:rsidR="00C00926" w:rsidRDefault="00C00926" w:rsidP="00C00926">
            <w:pPr>
              <w:pStyle w:val="Responsibilities"/>
            </w:pPr>
            <w:r>
              <w:t xml:space="preserve">Prepared tables and dining area for service. </w:t>
            </w:r>
          </w:p>
          <w:p w:rsidR="00C00926" w:rsidRDefault="00C00926" w:rsidP="00C00926">
            <w:pPr>
              <w:pStyle w:val="Responsibilities"/>
            </w:pPr>
            <w:r>
              <w:t xml:space="preserve">Handled opening and closing operations. </w:t>
            </w:r>
          </w:p>
          <w:p w:rsidR="00C00926" w:rsidRDefault="00C00926" w:rsidP="00C00926">
            <w:pPr>
              <w:pStyle w:val="Responsibilities"/>
            </w:pPr>
            <w:r>
              <w:t>Setting up merchandise and café presentation</w:t>
            </w:r>
          </w:p>
          <w:p w:rsidR="00C00926" w:rsidRDefault="00C00926" w:rsidP="00C00926">
            <w:pPr>
              <w:pStyle w:val="Responsibilities"/>
            </w:pPr>
            <w:r>
              <w:t xml:space="preserve">Answered incoming phone inquiries. </w:t>
            </w:r>
          </w:p>
          <w:p w:rsidR="00C00926" w:rsidRDefault="00C00926" w:rsidP="00C00926">
            <w:pPr>
              <w:pStyle w:val="Responsibilities"/>
            </w:pPr>
            <w:r>
              <w:t xml:space="preserve">Effectively maintained the café’s pristine appearance by quickly dusting and wiping down fixtures. </w:t>
            </w:r>
          </w:p>
          <w:p w:rsidR="00C00926" w:rsidRDefault="00C00926" w:rsidP="00C00926">
            <w:pPr>
              <w:pStyle w:val="Responsibilities"/>
            </w:pPr>
            <w:r>
              <w:t>Handle unpacking and placement of incoming stock.</w:t>
            </w:r>
          </w:p>
          <w:p w:rsidR="00F93B6A" w:rsidRDefault="00C00926" w:rsidP="00C00926">
            <w:pPr>
              <w:pStyle w:val="Responsibilities"/>
            </w:pPr>
            <w:r>
              <w:t>Provide support for other café’ employees</w:t>
            </w:r>
          </w:p>
          <w:p w:rsidR="00D303FC" w:rsidRDefault="00D303FC" w:rsidP="00D303FC"/>
          <w:p w:rsidR="00D303FC" w:rsidRDefault="00D303FC" w:rsidP="00D303FC"/>
          <w:p w:rsidR="00D303FC" w:rsidRDefault="00D303FC" w:rsidP="00D303FC"/>
          <w:p w:rsidR="00D303FC" w:rsidRDefault="00D303FC" w:rsidP="00D303FC"/>
          <w:p w:rsidR="00D303FC" w:rsidRDefault="00D303FC" w:rsidP="00D303FC"/>
          <w:p w:rsidR="00D303FC" w:rsidRDefault="00D303FC" w:rsidP="00D303FC"/>
          <w:p w:rsidR="00D303FC" w:rsidRPr="00D303FC" w:rsidRDefault="00D303FC" w:rsidP="00D303FC"/>
        </w:tc>
      </w:tr>
      <w:tr w:rsidR="00F93B6A" w:rsidRPr="00D974E5" w:rsidTr="00D974E5">
        <w:trPr>
          <w:trHeight w:hRule="exact" w:val="144"/>
        </w:trPr>
        <w:tc>
          <w:tcPr>
            <w:tcW w:w="9900" w:type="dxa"/>
            <w:gridSpan w:val="2"/>
          </w:tcPr>
          <w:p w:rsidR="00F93B6A" w:rsidRPr="00D974E5" w:rsidRDefault="00F93B6A">
            <w:pPr>
              <w:pStyle w:val="PositionTitle"/>
            </w:pPr>
          </w:p>
        </w:tc>
      </w:tr>
      <w:tr w:rsidR="00F93B6A" w:rsidRPr="00D974E5" w:rsidTr="00A30529">
        <w:trPr>
          <w:trHeight w:val="533"/>
        </w:trPr>
        <w:tc>
          <w:tcPr>
            <w:tcW w:w="6839" w:type="dxa"/>
          </w:tcPr>
          <w:p w:rsidR="00A30529" w:rsidRDefault="00A30529">
            <w:pPr>
              <w:pStyle w:val="ProfessionalSummaryText"/>
              <w:rPr>
                <w:b/>
              </w:rPr>
            </w:pPr>
          </w:p>
          <w:p w:rsidR="00F93B6A" w:rsidRPr="00355A53" w:rsidRDefault="00D974E5">
            <w:pPr>
              <w:pStyle w:val="ProfessionalSummaryText"/>
              <w:rPr>
                <w:b/>
              </w:rPr>
            </w:pPr>
            <w:r w:rsidRPr="00355A53">
              <w:rPr>
                <w:b/>
              </w:rPr>
              <w:t>Beeson Chiropractic Center</w:t>
            </w:r>
          </w:p>
        </w:tc>
        <w:tc>
          <w:tcPr>
            <w:tcW w:w="3061" w:type="dxa"/>
          </w:tcPr>
          <w:p w:rsidR="00F93B6A" w:rsidRPr="00D974E5" w:rsidRDefault="00EF7498">
            <w:pPr>
              <w:pStyle w:val="DatesofEmployment"/>
            </w:pPr>
            <w:r>
              <w:t xml:space="preserve">2004 – </w:t>
            </w:r>
            <w:r w:rsidR="00D974E5" w:rsidRPr="00D974E5">
              <w:t>2004</w:t>
            </w:r>
          </w:p>
        </w:tc>
      </w:tr>
      <w:tr w:rsidR="00F93B6A" w:rsidTr="00D974E5">
        <w:trPr>
          <w:trHeight w:val="1080"/>
        </w:trPr>
        <w:tc>
          <w:tcPr>
            <w:tcW w:w="9900" w:type="dxa"/>
            <w:gridSpan w:val="2"/>
          </w:tcPr>
          <w:p w:rsidR="00F93B6A" w:rsidRDefault="00D974E5">
            <w:pPr>
              <w:pStyle w:val="PositionTitle"/>
            </w:pPr>
            <w:r>
              <w:t>Chiropractic Assistant</w:t>
            </w:r>
          </w:p>
          <w:p w:rsidR="00355A53" w:rsidRDefault="001C7F6A" w:rsidP="00355A53">
            <w:pPr>
              <w:pStyle w:val="Responsibilities"/>
            </w:pPr>
            <w:r>
              <w:t>Administered therapeutic massages and ultrasound</w:t>
            </w:r>
            <w:r w:rsidR="00A30529">
              <w:t xml:space="preserve"> treatments</w:t>
            </w:r>
            <w:r>
              <w:t xml:space="preserve"> on </w:t>
            </w:r>
            <w:r w:rsidR="00A30529">
              <w:t xml:space="preserve">patients ultrasound </w:t>
            </w:r>
          </w:p>
          <w:p w:rsidR="00355A53" w:rsidRDefault="00A30529" w:rsidP="00355A53">
            <w:pPr>
              <w:pStyle w:val="Responsibilities"/>
            </w:pPr>
            <w:r>
              <w:t>Received Chiropractor’s Assistance Certification</w:t>
            </w:r>
          </w:p>
          <w:p w:rsidR="00A30529" w:rsidRDefault="00A30529" w:rsidP="00355A53">
            <w:pPr>
              <w:pStyle w:val="Responsibilities"/>
            </w:pPr>
            <w:r>
              <w:t>Handled patient logs and appointment scheduling</w:t>
            </w:r>
          </w:p>
          <w:p w:rsidR="00F93B6A" w:rsidRDefault="00A30529" w:rsidP="00A30529">
            <w:pPr>
              <w:pStyle w:val="Responsibilities"/>
            </w:pPr>
            <w:r>
              <w:t>A</w:t>
            </w:r>
            <w:r w:rsidR="00355A53">
              <w:t xml:space="preserve">ssisted </w:t>
            </w:r>
            <w:r>
              <w:t>with chiropractic</w:t>
            </w:r>
            <w:r w:rsidR="00355A53">
              <w:t xml:space="preserve"> adjustments </w:t>
            </w:r>
          </w:p>
        </w:tc>
      </w:tr>
      <w:tr w:rsidR="00F93B6A" w:rsidTr="00D974E5">
        <w:tc>
          <w:tcPr>
            <w:tcW w:w="9900" w:type="dxa"/>
            <w:gridSpan w:val="2"/>
          </w:tcPr>
          <w:p w:rsidR="00F93B6A" w:rsidRDefault="0064416D">
            <w:pPr>
              <w:pStyle w:val="SectionHeader"/>
            </w:pPr>
            <w:r>
              <w:t>Education</w:t>
            </w:r>
          </w:p>
        </w:tc>
      </w:tr>
      <w:tr w:rsidR="00F93B6A" w:rsidTr="00D974E5">
        <w:trPr>
          <w:trHeight w:val="525"/>
        </w:trPr>
        <w:tc>
          <w:tcPr>
            <w:tcW w:w="6839" w:type="dxa"/>
          </w:tcPr>
          <w:p w:rsidR="00F93B6A" w:rsidRDefault="00B87C6A">
            <w:pPr>
              <w:pStyle w:val="Organization"/>
            </w:pPr>
            <w:r>
              <w:t>International TEFL/TESL Institute – 2011 to 2011</w:t>
            </w:r>
          </w:p>
        </w:tc>
        <w:tc>
          <w:tcPr>
            <w:tcW w:w="3061" w:type="dxa"/>
          </w:tcPr>
          <w:p w:rsidR="00F93B6A" w:rsidRDefault="00F93B6A">
            <w:pPr>
              <w:pStyle w:val="DatesofEmployment"/>
            </w:pPr>
          </w:p>
          <w:p w:rsidR="00692A29" w:rsidRDefault="00692A29">
            <w:pPr>
              <w:pStyle w:val="DatesofEmployment"/>
            </w:pPr>
          </w:p>
        </w:tc>
      </w:tr>
      <w:tr w:rsidR="00F93B6A" w:rsidTr="00D974E5">
        <w:trPr>
          <w:trHeight w:val="555"/>
        </w:trPr>
        <w:tc>
          <w:tcPr>
            <w:tcW w:w="9900" w:type="dxa"/>
            <w:gridSpan w:val="2"/>
          </w:tcPr>
          <w:p w:rsidR="00F93B6A" w:rsidRDefault="00B87C6A">
            <w:pPr>
              <w:pStyle w:val="Responsibilities"/>
            </w:pPr>
            <w:r>
              <w:t>TESL/TEFL Certification</w:t>
            </w:r>
          </w:p>
        </w:tc>
      </w:tr>
      <w:tr w:rsidR="00692A29" w:rsidTr="00AE26D3">
        <w:trPr>
          <w:gridAfter w:val="1"/>
          <w:wAfter w:w="3061" w:type="dxa"/>
          <w:trHeight w:val="525"/>
        </w:trPr>
        <w:tc>
          <w:tcPr>
            <w:tcW w:w="6839" w:type="dxa"/>
          </w:tcPr>
          <w:p w:rsidR="00692A29" w:rsidRDefault="00B87C6A" w:rsidP="00AE26D3">
            <w:pPr>
              <w:pStyle w:val="Organization"/>
            </w:pPr>
            <w:r>
              <w:t>Angela Civilization Conservation Center – 2002 to 2003</w:t>
            </w:r>
          </w:p>
        </w:tc>
      </w:tr>
      <w:tr w:rsidR="00692A29" w:rsidTr="00AE26D3">
        <w:trPr>
          <w:trHeight w:val="555"/>
        </w:trPr>
        <w:tc>
          <w:tcPr>
            <w:tcW w:w="9900" w:type="dxa"/>
            <w:gridSpan w:val="2"/>
          </w:tcPr>
          <w:p w:rsidR="00692A29" w:rsidRDefault="00B87C6A" w:rsidP="00AE26D3">
            <w:pPr>
              <w:pStyle w:val="Responsibilities"/>
            </w:pPr>
            <w:r>
              <w:t xml:space="preserve">Vocational, Brick Masonry </w:t>
            </w:r>
          </w:p>
          <w:p w:rsidR="00B87C6A" w:rsidRPr="00B87C6A" w:rsidRDefault="00B87C6A" w:rsidP="00B87C6A"/>
        </w:tc>
      </w:tr>
    </w:tbl>
    <w:p w:rsidR="00F93B6A" w:rsidRDefault="00F93B6A"/>
    <w:sectPr w:rsidR="00F93B6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907" w:right="1800" w:bottom="1166" w:left="1800" w:header="1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E9F" w:rsidRDefault="00A52E9F">
      <w:r>
        <w:separator/>
      </w:r>
    </w:p>
  </w:endnote>
  <w:endnote w:type="continuationSeparator" w:id="0">
    <w:p w:rsidR="00A52E9F" w:rsidRDefault="00A52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Forte">
    <w:altName w:val="Arabic Typesetting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85C" w:rsidRDefault="008A485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985"/>
      <w:gridCol w:w="886"/>
      <w:gridCol w:w="3985"/>
    </w:tblGrid>
    <w:tr w:rsidR="00D65B7E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D65B7E" w:rsidRDefault="00D65B7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65B7E" w:rsidRDefault="00D65B7E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1750FA" w:rsidRPr="001750FA">
            <w:rPr>
              <w:rFonts w:asciiTheme="majorHAnsi" w:eastAsiaTheme="majorEastAsia" w:hAnsiTheme="majorHAnsi" w:cstheme="majorBidi"/>
              <w:b/>
              <w:bCs/>
              <w:noProof/>
            </w:rPr>
            <w:t>2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D65B7E" w:rsidRDefault="00D65B7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65B7E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D65B7E" w:rsidRDefault="00D65B7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D65B7E" w:rsidRDefault="00D65B7E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D65B7E" w:rsidRDefault="00D65B7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65B7E" w:rsidRDefault="00D65B7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985"/>
      <w:gridCol w:w="886"/>
      <w:gridCol w:w="3985"/>
    </w:tblGrid>
    <w:tr w:rsidR="00D65B7E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D65B7E" w:rsidRDefault="00D65B7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65B7E" w:rsidRDefault="00D65B7E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1750FA" w:rsidRPr="001750FA">
            <w:rPr>
              <w:rFonts w:asciiTheme="majorHAnsi" w:eastAsiaTheme="majorEastAsia" w:hAnsiTheme="majorHAnsi" w:cstheme="majorBidi"/>
              <w:b/>
              <w:bCs/>
              <w:noProof/>
            </w:rPr>
            <w:t>1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D65B7E" w:rsidRDefault="00D65B7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65B7E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D65B7E" w:rsidRDefault="00D65B7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D65B7E" w:rsidRDefault="00D65B7E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D65B7E" w:rsidRDefault="00D65B7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65B7E" w:rsidRDefault="00D65B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E9F" w:rsidRDefault="00A52E9F">
      <w:r>
        <w:separator/>
      </w:r>
    </w:p>
  </w:footnote>
  <w:footnote w:type="continuationSeparator" w:id="0">
    <w:p w:rsidR="00A52E9F" w:rsidRDefault="00A52E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85C" w:rsidRDefault="008A485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B6A" w:rsidRPr="008A485C" w:rsidRDefault="00B87C6A">
    <w:pPr>
      <w:pStyle w:val="ContactInfo"/>
    </w:pPr>
    <w:r w:rsidRPr="008A485C">
      <w:t xml:space="preserve">503-975-0800 </w:t>
    </w:r>
    <w:r w:rsidR="0064416D" w:rsidRPr="008A485C">
      <w:sym w:font="Symbol" w:char="F0B7"/>
    </w:r>
    <w:r w:rsidRPr="008A485C">
      <w:t xml:space="preserve"> siobhanruk@comcast.net</w:t>
    </w:r>
  </w:p>
  <w:p w:rsidR="00F93B6A" w:rsidRPr="00E16EB1" w:rsidRDefault="00B87C6A">
    <w:pPr>
      <w:pStyle w:val="YourNamePage2"/>
      <w:rPr>
        <w:rFonts w:ascii="Forte" w:hAnsi="Forte"/>
      </w:rPr>
    </w:pPr>
    <w:r w:rsidRPr="00E16EB1">
      <w:rPr>
        <w:rFonts w:ascii="Forte" w:hAnsi="Forte"/>
      </w:rPr>
      <w:t>Siobhan K Burke</w:t>
    </w:r>
  </w:p>
  <w:p w:rsidR="00E16EB1" w:rsidRDefault="00E16EB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85C" w:rsidRDefault="008A48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5E75A9"/>
    <w:multiLevelType w:val="hybridMultilevel"/>
    <w:tmpl w:val="38EE5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86678"/>
    <w:multiLevelType w:val="hybridMultilevel"/>
    <w:tmpl w:val="B9EAF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76C06AD9"/>
    <w:multiLevelType w:val="hybridMultilevel"/>
    <w:tmpl w:val="A10CE0D0"/>
    <w:lvl w:ilvl="0" w:tplc="915A9760">
      <w:start w:val="1"/>
      <w:numFmt w:val="bullet"/>
      <w:pStyle w:val="Responsibilitie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30C"/>
    <w:rsid w:val="000458B8"/>
    <w:rsid w:val="00093172"/>
    <w:rsid w:val="00110EAA"/>
    <w:rsid w:val="001750FA"/>
    <w:rsid w:val="001B4ABC"/>
    <w:rsid w:val="001C7F6A"/>
    <w:rsid w:val="002D522E"/>
    <w:rsid w:val="002E0738"/>
    <w:rsid w:val="00355A53"/>
    <w:rsid w:val="003B62D0"/>
    <w:rsid w:val="003D0CA5"/>
    <w:rsid w:val="003D2349"/>
    <w:rsid w:val="0047230C"/>
    <w:rsid w:val="00552822"/>
    <w:rsid w:val="005C000F"/>
    <w:rsid w:val="005C65DF"/>
    <w:rsid w:val="0064416D"/>
    <w:rsid w:val="00692A29"/>
    <w:rsid w:val="007C4035"/>
    <w:rsid w:val="00860D23"/>
    <w:rsid w:val="008A485C"/>
    <w:rsid w:val="00995ECD"/>
    <w:rsid w:val="00A30529"/>
    <w:rsid w:val="00A52E9F"/>
    <w:rsid w:val="00B20A3B"/>
    <w:rsid w:val="00B87C6A"/>
    <w:rsid w:val="00C00926"/>
    <w:rsid w:val="00CF28A7"/>
    <w:rsid w:val="00D303FC"/>
    <w:rsid w:val="00D65B7E"/>
    <w:rsid w:val="00D974E5"/>
    <w:rsid w:val="00E16EB1"/>
    <w:rsid w:val="00EF7498"/>
    <w:rsid w:val="00F12D05"/>
    <w:rsid w:val="00F203C1"/>
    <w:rsid w:val="00F87460"/>
    <w:rsid w:val="00F9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aliases w:val="Professional Summary"/>
    <w:basedOn w:val="Normal"/>
    <w:next w:val="BodyText"/>
    <w:qFormat/>
    <w:pPr>
      <w:shd w:val="pct15" w:color="auto" w:fill="auto"/>
      <w:spacing w:before="24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aliases w:val="Job Title"/>
    <w:basedOn w:val="Normal"/>
    <w:next w:val="BodyText"/>
    <w:pPr>
      <w:spacing w:after="60" w:line="220" w:lineRule="atLeast"/>
      <w:outlineLvl w:val="1"/>
    </w:pPr>
    <w:rPr>
      <w:rFonts w:ascii="Bookman Old Style" w:hAnsi="Bookman Old Style"/>
      <w:spacing w:val="10"/>
      <w:szCs w:val="22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pPr>
      <w:pBdr>
        <w:bottom w:val="single" w:sz="24" w:space="1" w:color="auto"/>
      </w:pBdr>
      <w:spacing w:before="200" w:after="40" w:line="220" w:lineRule="atLeast"/>
      <w:jc w:val="right"/>
    </w:pPr>
    <w:rPr>
      <w:rFonts w:ascii="Bookman Old Style" w:hAnsi="Bookman Old Style"/>
      <w:b/>
      <w:spacing w:val="10"/>
      <w:sz w:val="36"/>
      <w:szCs w:val="48"/>
    </w:rPr>
  </w:style>
  <w:style w:type="paragraph" w:customStyle="1" w:styleId="ProfessionalSummaryText">
    <w:name w:val="Professional Summary Text"/>
    <w:basedOn w:val="Normal"/>
    <w:pPr>
      <w:tabs>
        <w:tab w:val="left" w:pos="2160"/>
        <w:tab w:val="right" w:pos="6480"/>
      </w:tabs>
      <w:spacing w:before="240" w:after="40" w:line="220" w:lineRule="atLeast"/>
    </w:pPr>
    <w:rPr>
      <w:rFonts w:ascii="Bookman Old Style" w:hAnsi="Bookman Old Style"/>
    </w:rPr>
  </w:style>
  <w:style w:type="paragraph" w:customStyle="1" w:styleId="Responsibilities">
    <w:name w:val="Responsibilities"/>
    <w:next w:val="Normal"/>
    <w:pPr>
      <w:numPr>
        <w:numId w:val="3"/>
      </w:numPr>
      <w:spacing w:after="40"/>
    </w:pPr>
    <w:rPr>
      <w:rFonts w:ascii="Bookman Old Style" w:hAnsi="Bookman Old Style"/>
      <w:spacing w:val="-5"/>
    </w:rPr>
  </w:style>
  <w:style w:type="paragraph" w:customStyle="1" w:styleId="ContactInfo">
    <w:name w:val="Contact Info"/>
    <w:basedOn w:val="Normal"/>
    <w:pPr>
      <w:spacing w:line="220" w:lineRule="atLeast"/>
      <w:jc w:val="right"/>
    </w:pPr>
    <w:rPr>
      <w:rFonts w:ascii="Bookman Old Style" w:hAnsi="Bookman Old Style"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aliases w:val="Dates"/>
    <w:basedOn w:val="BodyText"/>
    <w:pPr>
      <w:spacing w:after="120"/>
      <w:jc w:val="right"/>
    </w:pPr>
    <w:rPr>
      <w:rFonts w:ascii="Bookman Old Style" w:hAnsi="Bookman Old Style"/>
      <w:sz w:val="20"/>
      <w:szCs w:val="16"/>
    </w:rPr>
  </w:style>
  <w:style w:type="paragraph" w:customStyle="1" w:styleId="YourNamePage2">
    <w:name w:val="Your Name Page 2"/>
    <w:basedOn w:val="YourName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Organization">
    <w:name w:val="Organization"/>
    <w:basedOn w:val="ProfessionalSummaryText"/>
    <w:qFormat/>
    <w:rPr>
      <w:b/>
    </w:rPr>
  </w:style>
  <w:style w:type="paragraph" w:customStyle="1" w:styleId="SectionHeader">
    <w:name w:val="Section Header"/>
    <w:basedOn w:val="Heading1"/>
    <w:qFormat/>
    <w:pPr>
      <w:shd w:val="clear" w:color="auto" w:fill="D9D9D9" w:themeFill="background1" w:themeFillShade="D9"/>
      <w:tabs>
        <w:tab w:val="left" w:pos="3738"/>
      </w:tabs>
    </w:pPr>
    <w:rPr>
      <w:rFonts w:ascii="Bookman Old Style" w:hAnsi="Bookman Old Style"/>
    </w:rPr>
  </w:style>
  <w:style w:type="paragraph" w:customStyle="1" w:styleId="SubmitResume">
    <w:name w:val="Submit Resume"/>
    <w:basedOn w:val="Normal"/>
    <w:pPr>
      <w:spacing w:before="100"/>
    </w:pPr>
    <w:rPr>
      <w:rFonts w:asciiTheme="minorHAnsi" w:hAnsiTheme="minorHAnsi" w:cs="MS Shell Dlg"/>
      <w:i/>
      <w:color w:val="333399"/>
      <w:sz w:val="16"/>
      <w:szCs w:val="15"/>
    </w:rPr>
  </w:style>
  <w:style w:type="character" w:styleId="Hyperlink">
    <w:name w:val="Hyperlink"/>
    <w:basedOn w:val="DefaultParagraphFont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Pr>
      <w:color w:val="800080" w:themeColor="followedHyperlink"/>
      <w:u w:val="single"/>
    </w:rPr>
  </w:style>
  <w:style w:type="paragraph" w:customStyle="1" w:styleId="DatesofEmployment">
    <w:name w:val="Dates of Employment"/>
    <w:basedOn w:val="Normal"/>
    <w:qFormat/>
    <w:pPr>
      <w:jc w:val="right"/>
    </w:pPr>
    <w:rPr>
      <w:rFonts w:ascii="Bookman Old Style" w:hAnsi="Bookman Old Style"/>
    </w:rPr>
  </w:style>
  <w:style w:type="paragraph" w:customStyle="1" w:styleId="PositionTitle">
    <w:name w:val="Position Title"/>
    <w:basedOn w:val="Normal"/>
    <w:qFormat/>
    <w:rPr>
      <w:rFonts w:ascii="Bookman Old Style" w:hAnsi="Bookman Old Sty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sz w:val="24"/>
    </w:rPr>
  </w:style>
  <w:style w:type="paragraph" w:styleId="NoSpacing">
    <w:name w:val="No Spacing"/>
    <w:link w:val="NoSpacingChar"/>
    <w:uiPriority w:val="1"/>
    <w:qFormat/>
    <w:rsid w:val="00D65B7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65B7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D65B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aliases w:val="Professional Summary"/>
    <w:basedOn w:val="Normal"/>
    <w:next w:val="BodyText"/>
    <w:qFormat/>
    <w:pPr>
      <w:shd w:val="pct15" w:color="auto" w:fill="auto"/>
      <w:spacing w:before="24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aliases w:val="Job Title"/>
    <w:basedOn w:val="Normal"/>
    <w:next w:val="BodyText"/>
    <w:pPr>
      <w:spacing w:after="60" w:line="220" w:lineRule="atLeast"/>
      <w:outlineLvl w:val="1"/>
    </w:pPr>
    <w:rPr>
      <w:rFonts w:ascii="Bookman Old Style" w:hAnsi="Bookman Old Style"/>
      <w:spacing w:val="10"/>
      <w:szCs w:val="22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pPr>
      <w:pBdr>
        <w:bottom w:val="single" w:sz="24" w:space="1" w:color="auto"/>
      </w:pBdr>
      <w:spacing w:before="200" w:after="40" w:line="220" w:lineRule="atLeast"/>
      <w:jc w:val="right"/>
    </w:pPr>
    <w:rPr>
      <w:rFonts w:ascii="Bookman Old Style" w:hAnsi="Bookman Old Style"/>
      <w:b/>
      <w:spacing w:val="10"/>
      <w:sz w:val="36"/>
      <w:szCs w:val="48"/>
    </w:rPr>
  </w:style>
  <w:style w:type="paragraph" w:customStyle="1" w:styleId="ProfessionalSummaryText">
    <w:name w:val="Professional Summary Text"/>
    <w:basedOn w:val="Normal"/>
    <w:pPr>
      <w:tabs>
        <w:tab w:val="left" w:pos="2160"/>
        <w:tab w:val="right" w:pos="6480"/>
      </w:tabs>
      <w:spacing w:before="240" w:after="40" w:line="220" w:lineRule="atLeast"/>
    </w:pPr>
    <w:rPr>
      <w:rFonts w:ascii="Bookman Old Style" w:hAnsi="Bookman Old Style"/>
    </w:rPr>
  </w:style>
  <w:style w:type="paragraph" w:customStyle="1" w:styleId="Responsibilities">
    <w:name w:val="Responsibilities"/>
    <w:next w:val="Normal"/>
    <w:pPr>
      <w:numPr>
        <w:numId w:val="3"/>
      </w:numPr>
      <w:spacing w:after="40"/>
    </w:pPr>
    <w:rPr>
      <w:rFonts w:ascii="Bookman Old Style" w:hAnsi="Bookman Old Style"/>
      <w:spacing w:val="-5"/>
    </w:rPr>
  </w:style>
  <w:style w:type="paragraph" w:customStyle="1" w:styleId="ContactInfo">
    <w:name w:val="Contact Info"/>
    <w:basedOn w:val="Normal"/>
    <w:pPr>
      <w:spacing w:line="220" w:lineRule="atLeast"/>
      <w:jc w:val="right"/>
    </w:pPr>
    <w:rPr>
      <w:rFonts w:ascii="Bookman Old Style" w:hAnsi="Bookman Old Style"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aliases w:val="Dates"/>
    <w:basedOn w:val="BodyText"/>
    <w:pPr>
      <w:spacing w:after="120"/>
      <w:jc w:val="right"/>
    </w:pPr>
    <w:rPr>
      <w:rFonts w:ascii="Bookman Old Style" w:hAnsi="Bookman Old Style"/>
      <w:sz w:val="20"/>
      <w:szCs w:val="16"/>
    </w:rPr>
  </w:style>
  <w:style w:type="paragraph" w:customStyle="1" w:styleId="YourNamePage2">
    <w:name w:val="Your Name Page 2"/>
    <w:basedOn w:val="YourName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Organization">
    <w:name w:val="Organization"/>
    <w:basedOn w:val="ProfessionalSummaryText"/>
    <w:qFormat/>
    <w:rPr>
      <w:b/>
    </w:rPr>
  </w:style>
  <w:style w:type="paragraph" w:customStyle="1" w:styleId="SectionHeader">
    <w:name w:val="Section Header"/>
    <w:basedOn w:val="Heading1"/>
    <w:qFormat/>
    <w:pPr>
      <w:shd w:val="clear" w:color="auto" w:fill="D9D9D9" w:themeFill="background1" w:themeFillShade="D9"/>
      <w:tabs>
        <w:tab w:val="left" w:pos="3738"/>
      </w:tabs>
    </w:pPr>
    <w:rPr>
      <w:rFonts w:ascii="Bookman Old Style" w:hAnsi="Bookman Old Style"/>
    </w:rPr>
  </w:style>
  <w:style w:type="paragraph" w:customStyle="1" w:styleId="SubmitResume">
    <w:name w:val="Submit Resume"/>
    <w:basedOn w:val="Normal"/>
    <w:pPr>
      <w:spacing w:before="100"/>
    </w:pPr>
    <w:rPr>
      <w:rFonts w:asciiTheme="minorHAnsi" w:hAnsiTheme="minorHAnsi" w:cs="MS Shell Dlg"/>
      <w:i/>
      <w:color w:val="333399"/>
      <w:sz w:val="16"/>
      <w:szCs w:val="15"/>
    </w:rPr>
  </w:style>
  <w:style w:type="character" w:styleId="Hyperlink">
    <w:name w:val="Hyperlink"/>
    <w:basedOn w:val="DefaultParagraphFont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Pr>
      <w:color w:val="800080" w:themeColor="followedHyperlink"/>
      <w:u w:val="single"/>
    </w:rPr>
  </w:style>
  <w:style w:type="paragraph" w:customStyle="1" w:styleId="DatesofEmployment">
    <w:name w:val="Dates of Employment"/>
    <w:basedOn w:val="Normal"/>
    <w:qFormat/>
    <w:pPr>
      <w:jc w:val="right"/>
    </w:pPr>
    <w:rPr>
      <w:rFonts w:ascii="Bookman Old Style" w:hAnsi="Bookman Old Style"/>
    </w:rPr>
  </w:style>
  <w:style w:type="paragraph" w:customStyle="1" w:styleId="PositionTitle">
    <w:name w:val="Position Title"/>
    <w:basedOn w:val="Normal"/>
    <w:qFormat/>
    <w:rPr>
      <w:rFonts w:ascii="Bookman Old Style" w:hAnsi="Bookman Old Sty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sz w:val="24"/>
    </w:rPr>
  </w:style>
  <w:style w:type="paragraph" w:styleId="NoSpacing">
    <w:name w:val="No Spacing"/>
    <w:link w:val="NoSpacingChar"/>
    <w:uiPriority w:val="1"/>
    <w:qFormat/>
    <w:rsid w:val="00D65B7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65B7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D65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MN_ChronResumeNoBorder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CDC9D9D1-FB0A-491D-B6ED-ACDB1E7A021C</TemplateGUID>
    <TemplateBuildVersion>8</TemplateBuildVersion>
    <TemplateBuildDate>2010-06-15T11:59:49.8792817+02:00</TemplateBuildDate>
  </TemplateProperties>
</MonsterProperties>
</file>

<file path=customXml/itemProps1.xml><?xml version="1.0" encoding="utf-8"?>
<ds:datastoreItem xmlns:ds="http://schemas.openxmlformats.org/officeDocument/2006/customXml" ds:itemID="{2CDC5E78-5245-498F-9102-B855AD84B5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E4551B-61F9-4FE0-8DBF-E6C860CF7070}">
  <ds:schemaRefs>
    <ds:schemaRef ds:uri="http://www.w3.org/2001/XMLSchema"/>
    <ds:schemaRef ds:uri="http://schemas.monster.com/Monster/Seeker/WordResumeTemplat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MN_ChronResumeNoBorder</Template>
  <TotalTime>1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Dasha Valera</cp:lastModifiedBy>
  <cp:revision>2</cp:revision>
  <cp:lastPrinted>2002-06-26T16:17:00Z</cp:lastPrinted>
  <dcterms:created xsi:type="dcterms:W3CDTF">2012-06-26T13:22:00Z</dcterms:created>
  <dcterms:modified xsi:type="dcterms:W3CDTF">2012-06-26T13:22:00Z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TC019533839991</vt:lpwstr>
  </property>
</Properties>
</file>