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FA" w:rsidRPr="00984B1F" w:rsidRDefault="009B76FA" w:rsidP="00984B1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Larisa Sviridiuk</w:t>
      </w:r>
    </w:p>
    <w:p w:rsidR="009B76FA" w:rsidRPr="00984B1F" w:rsidRDefault="009B76FA" w:rsidP="00F83759">
      <w:pPr>
        <w:pBdr>
          <w:bottom w:val="thinThickSmallGap" w:sz="24" w:space="1" w:color="auto"/>
        </w:pBdr>
        <w:tabs>
          <w:tab w:val="left" w:pos="5220"/>
          <w:tab w:val="right" w:pos="10800"/>
        </w:tabs>
        <w:jc w:val="both"/>
        <w:rPr>
          <w:i/>
          <w:color w:val="000000"/>
          <w:sz w:val="24"/>
          <w:szCs w:val="24"/>
        </w:rPr>
      </w:pPr>
      <w:r w:rsidRPr="00984B1F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503-349-3830</w:t>
      </w:r>
      <w:r w:rsidRPr="00984B1F">
        <w:rPr>
          <w:color w:val="000000"/>
          <w:sz w:val="24"/>
          <w:szCs w:val="24"/>
        </w:rPr>
        <w:t xml:space="preserve">•  </w:t>
      </w:r>
      <w:r>
        <w:rPr>
          <w:i/>
          <w:color w:val="000000"/>
          <w:sz w:val="24"/>
          <w:szCs w:val="24"/>
        </w:rPr>
        <w:t>larinya20@yahoo.com</w:t>
      </w:r>
    </w:p>
    <w:p w:rsidR="009B76FA" w:rsidRPr="006E7B67" w:rsidRDefault="009B76FA" w:rsidP="007E0CEE">
      <w:pPr>
        <w:tabs>
          <w:tab w:val="right" w:pos="10800"/>
        </w:tabs>
        <w:jc w:val="both"/>
        <w:rPr>
          <w:color w:val="000000"/>
          <w:sz w:val="16"/>
          <w:szCs w:val="16"/>
        </w:rPr>
      </w:pPr>
    </w:p>
    <w:p w:rsidR="009B76FA" w:rsidRPr="001F7002" w:rsidRDefault="009B76FA" w:rsidP="00437AF3">
      <w:pPr>
        <w:pStyle w:val="Body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rPr>
          <w:rFonts w:ascii="Arial" w:hAnsi="Arial" w:cs="Arial"/>
          <w:b w:val="0"/>
          <w:szCs w:val="22"/>
        </w:rPr>
      </w:pPr>
      <w:r w:rsidRPr="0054633D">
        <w:rPr>
          <w:rFonts w:ascii="Arial" w:hAnsi="Arial" w:cs="Arial"/>
          <w:i/>
          <w:color w:val="000000"/>
        </w:rPr>
        <w:t>A professional</w:t>
      </w:r>
      <w:r>
        <w:rPr>
          <w:rFonts w:ascii="Arial" w:hAnsi="Arial" w:cs="Arial"/>
          <w:i/>
          <w:color w:val="000000"/>
        </w:rPr>
        <w:t xml:space="preserve"> bilingual, efficient and solid performer with an attention to detail. Has the ability to use resources and think outside the box to resolve complex matters. Excellent interpersonal and communication skills.</w:t>
      </w:r>
    </w:p>
    <w:p w:rsidR="009B76FA" w:rsidRDefault="009B76FA" w:rsidP="007E0CEE">
      <w:pPr>
        <w:tabs>
          <w:tab w:val="right" w:pos="10800"/>
        </w:tabs>
        <w:jc w:val="both"/>
        <w:rPr>
          <w:b/>
          <w:i/>
          <w:color w:val="000000"/>
          <w:sz w:val="28"/>
          <w:szCs w:val="28"/>
        </w:rPr>
      </w:pPr>
    </w:p>
    <w:p w:rsidR="009B76FA" w:rsidRDefault="009B76FA" w:rsidP="007E0CEE">
      <w:pPr>
        <w:tabs>
          <w:tab w:val="right" w:pos="10800"/>
        </w:tabs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Summary of Qualifications:</w:t>
      </w:r>
    </w:p>
    <w:p w:rsidR="009B76FA" w:rsidRDefault="009B76FA" w:rsidP="00437AF3">
      <w:pPr>
        <w:tabs>
          <w:tab w:val="right" w:pos="1080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Over 7</w:t>
      </w:r>
      <w:r w:rsidRPr="00691424">
        <w:rPr>
          <w:color w:val="000000"/>
          <w:sz w:val="24"/>
          <w:szCs w:val="24"/>
        </w:rPr>
        <w:t xml:space="preserve"> years of solid experience </w:t>
      </w:r>
      <w:r>
        <w:rPr>
          <w:color w:val="000000"/>
          <w:sz w:val="24"/>
          <w:szCs w:val="24"/>
        </w:rPr>
        <w:t xml:space="preserve">in administration and office assistance. </w:t>
      </w:r>
      <w:r w:rsidRPr="00691424">
        <w:rPr>
          <w:color w:val="000000"/>
          <w:sz w:val="24"/>
          <w:szCs w:val="24"/>
        </w:rPr>
        <w:t xml:space="preserve">Experienced in working in a </w:t>
      </w:r>
      <w:r>
        <w:rPr>
          <w:color w:val="000000"/>
          <w:sz w:val="24"/>
          <w:szCs w:val="24"/>
        </w:rPr>
        <w:t>demanding</w:t>
      </w:r>
      <w:r w:rsidRPr="00691424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challenging</w:t>
      </w:r>
      <w:r w:rsidRPr="00691424">
        <w:rPr>
          <w:color w:val="000000"/>
          <w:sz w:val="24"/>
          <w:szCs w:val="24"/>
        </w:rPr>
        <w:t xml:space="preserve"> environment</w:t>
      </w:r>
      <w:r>
        <w:rPr>
          <w:color w:val="000000"/>
          <w:sz w:val="24"/>
          <w:szCs w:val="24"/>
        </w:rPr>
        <w:t>s</w:t>
      </w:r>
      <w:r w:rsidRPr="00691424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using acquired skills and proficiency</w:t>
      </w:r>
      <w:r w:rsidRPr="00691424">
        <w:rPr>
          <w:color w:val="000000"/>
          <w:sz w:val="24"/>
          <w:szCs w:val="24"/>
        </w:rPr>
        <w:t xml:space="preserve">: </w:t>
      </w:r>
    </w:p>
    <w:p w:rsidR="009B76FA" w:rsidRPr="00691424" w:rsidRDefault="009B76FA" w:rsidP="00437AF3">
      <w:pPr>
        <w:tabs>
          <w:tab w:val="right" w:pos="10800"/>
        </w:tabs>
        <w:jc w:val="both"/>
        <w:rPr>
          <w:color w:val="000000"/>
          <w:sz w:val="24"/>
          <w:szCs w:val="24"/>
        </w:rPr>
      </w:pPr>
    </w:p>
    <w:p w:rsidR="009B76FA" w:rsidRDefault="009B76FA" w:rsidP="00691424">
      <w:pPr>
        <w:widowControl/>
        <w:numPr>
          <w:ilvl w:val="0"/>
          <w:numId w:val="4"/>
        </w:numPr>
        <w:overflowPunct/>
        <w:autoSpaceDE/>
        <w:autoSpaceDN/>
        <w:adjustRightInd/>
        <w:rPr>
          <w:sz w:val="24"/>
          <w:szCs w:val="24"/>
        </w:rPr>
      </w:pPr>
      <w:r w:rsidRPr="00691424">
        <w:rPr>
          <w:sz w:val="24"/>
          <w:szCs w:val="24"/>
        </w:rPr>
        <w:t>Ability to work independently or with others</w:t>
      </w:r>
    </w:p>
    <w:p w:rsidR="009B76FA" w:rsidRDefault="009B76FA" w:rsidP="00691424">
      <w:pPr>
        <w:widowControl/>
        <w:numPr>
          <w:ilvl w:val="0"/>
          <w:numId w:val="4"/>
        </w:numPr>
        <w:overflowPunct/>
        <w:autoSpaceDE/>
        <w:autoSpaceDN/>
        <w:adjustRightInd/>
        <w:rPr>
          <w:sz w:val="24"/>
          <w:szCs w:val="24"/>
        </w:rPr>
      </w:pPr>
      <w:r w:rsidRPr="00691424">
        <w:rPr>
          <w:sz w:val="24"/>
          <w:szCs w:val="24"/>
        </w:rPr>
        <w:t>Bilingual – English/Russian</w:t>
      </w:r>
    </w:p>
    <w:p w:rsidR="009B76FA" w:rsidRPr="00691424" w:rsidRDefault="009B76FA" w:rsidP="00691424">
      <w:pPr>
        <w:widowControl/>
        <w:numPr>
          <w:ilvl w:val="0"/>
          <w:numId w:val="4"/>
        </w:numPr>
        <w:overflowPunct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 xml:space="preserve">Professional, detail oriented and possesses impeccable organizational skills </w:t>
      </w:r>
    </w:p>
    <w:p w:rsidR="009B76FA" w:rsidRPr="006D138D" w:rsidRDefault="009B76FA" w:rsidP="006D138D">
      <w:pPr>
        <w:tabs>
          <w:tab w:val="right" w:pos="10800"/>
        </w:tabs>
        <w:jc w:val="both"/>
        <w:rPr>
          <w:b/>
          <w:i/>
          <w:color w:val="000000"/>
          <w:sz w:val="24"/>
          <w:szCs w:val="24"/>
        </w:rPr>
      </w:pPr>
    </w:p>
    <w:p w:rsidR="009B76FA" w:rsidRDefault="009B76FA" w:rsidP="007E0CEE">
      <w:pPr>
        <w:tabs>
          <w:tab w:val="right" w:pos="10800"/>
        </w:tabs>
        <w:jc w:val="both"/>
        <w:rPr>
          <w:b/>
          <w:i/>
          <w:color w:val="000000"/>
          <w:sz w:val="28"/>
          <w:szCs w:val="28"/>
        </w:rPr>
      </w:pPr>
      <w:r w:rsidRPr="00952A51">
        <w:rPr>
          <w:b/>
          <w:i/>
          <w:color w:val="000000"/>
          <w:sz w:val="28"/>
          <w:szCs w:val="28"/>
        </w:rPr>
        <w:t>Professional Experience:</w:t>
      </w:r>
    </w:p>
    <w:p w:rsidR="009B76FA" w:rsidRDefault="009B76FA" w:rsidP="007E0CEE">
      <w:pPr>
        <w:tabs>
          <w:tab w:val="right" w:pos="10800"/>
        </w:tabs>
        <w:jc w:val="both"/>
        <w:rPr>
          <w:b/>
          <w:i/>
          <w:color w:val="000000"/>
          <w:sz w:val="28"/>
          <w:szCs w:val="28"/>
        </w:rPr>
      </w:pPr>
    </w:p>
    <w:p w:rsidR="009B76FA" w:rsidRPr="004113B0" w:rsidRDefault="009B76FA" w:rsidP="008D26E4">
      <w:pPr>
        <w:widowControl/>
        <w:overflowPunct/>
        <w:autoSpaceDE/>
        <w:autoSpaceDN/>
        <w:adjustRightInd/>
        <w:rPr>
          <w:sz w:val="22"/>
          <w:szCs w:val="22"/>
        </w:rPr>
      </w:pPr>
      <w:r>
        <w:rPr>
          <w:b/>
          <w:sz w:val="22"/>
          <w:szCs w:val="22"/>
        </w:rPr>
        <w:t>Dispatcher/Office Assistant</w:t>
      </w:r>
      <w:r w:rsidRPr="004113B0">
        <w:rPr>
          <w:b/>
          <w:sz w:val="22"/>
          <w:szCs w:val="22"/>
        </w:rPr>
        <w:tab/>
        <w:t xml:space="preserve"> </w:t>
      </w:r>
      <w:r w:rsidRPr="004113B0">
        <w:rPr>
          <w:sz w:val="22"/>
          <w:szCs w:val="22"/>
        </w:rPr>
        <w:t xml:space="preserve"> </w:t>
      </w:r>
      <w:r w:rsidRPr="004113B0">
        <w:rPr>
          <w:sz w:val="22"/>
          <w:szCs w:val="22"/>
        </w:rPr>
        <w:tab/>
      </w:r>
      <w:r w:rsidRPr="004113B0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6D138D">
              <w:rPr>
                <w:b/>
                <w:sz w:val="22"/>
                <w:szCs w:val="22"/>
              </w:rPr>
              <w:t>Portland</w:t>
            </w:r>
          </w:smartTag>
          <w:r w:rsidRPr="006D138D">
            <w:rPr>
              <w:b/>
              <w:sz w:val="22"/>
              <w:szCs w:val="22"/>
            </w:rPr>
            <w:t xml:space="preserve">, </w:t>
          </w:r>
          <w:smartTag w:uri="urn:schemas-microsoft-com:office:smarttags" w:element="State">
            <w:r w:rsidRPr="006D138D">
              <w:rPr>
                <w:b/>
                <w:sz w:val="22"/>
                <w:szCs w:val="22"/>
              </w:rPr>
              <w:t>OR</w:t>
            </w:r>
          </w:smartTag>
        </w:smartTag>
      </w:smartTag>
      <w:r w:rsidRPr="006D138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2010 – present </w:t>
      </w:r>
      <w:r w:rsidRPr="004113B0">
        <w:rPr>
          <w:sz w:val="22"/>
          <w:szCs w:val="22"/>
        </w:rPr>
        <w:tab/>
      </w:r>
    </w:p>
    <w:p w:rsidR="009B76FA" w:rsidRPr="00EE121A" w:rsidRDefault="009B76FA" w:rsidP="008D26E4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Motion Auto Carriers LLC </w:t>
      </w:r>
    </w:p>
    <w:p w:rsidR="009B76FA" w:rsidRDefault="009B76FA" w:rsidP="008D26E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Filed claims.</w:t>
      </w:r>
    </w:p>
    <w:p w:rsidR="009B76FA" w:rsidRDefault="009B76FA" w:rsidP="008D26E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Dispatching and billing. </w:t>
      </w:r>
    </w:p>
    <w:p w:rsidR="009B76FA" w:rsidRDefault="009B76FA" w:rsidP="008D26E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Handled incoming and outgoing calls with brokers and customers. </w:t>
      </w:r>
    </w:p>
    <w:p w:rsidR="009B76FA" w:rsidRPr="00EE121A" w:rsidRDefault="009B76FA" w:rsidP="008D26E4">
      <w:pPr>
        <w:pStyle w:val="ListParagraph"/>
        <w:widowControl/>
        <w:numPr>
          <w:ilvl w:val="0"/>
          <w:numId w:val="13"/>
        </w:numPr>
        <w:overflowPunct/>
        <w:autoSpaceDE/>
        <w:autoSpaceDN/>
        <w:adjustRightInd/>
        <w:rPr>
          <w:sz w:val="24"/>
          <w:szCs w:val="24"/>
        </w:rPr>
      </w:pPr>
      <w:r w:rsidRPr="00EE121A">
        <w:rPr>
          <w:sz w:val="24"/>
          <w:szCs w:val="24"/>
        </w:rPr>
        <w:t>Negotiated load prices with brokers to maximize profits.</w:t>
      </w:r>
      <w:r w:rsidRPr="00EE121A">
        <w:rPr>
          <w:sz w:val="24"/>
          <w:szCs w:val="24"/>
        </w:rPr>
        <w:tab/>
      </w:r>
      <w:r w:rsidRPr="00EE121A">
        <w:rPr>
          <w:sz w:val="24"/>
          <w:szCs w:val="24"/>
        </w:rPr>
        <w:tab/>
      </w:r>
      <w:r w:rsidRPr="00EE121A">
        <w:rPr>
          <w:sz w:val="24"/>
          <w:szCs w:val="24"/>
        </w:rPr>
        <w:tab/>
      </w:r>
      <w:r w:rsidRPr="00EE121A">
        <w:rPr>
          <w:sz w:val="24"/>
          <w:szCs w:val="24"/>
        </w:rPr>
        <w:tab/>
      </w:r>
    </w:p>
    <w:p w:rsidR="009B76FA" w:rsidRPr="00691424" w:rsidRDefault="009B76FA" w:rsidP="008D26E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91424">
        <w:rPr>
          <w:sz w:val="24"/>
          <w:szCs w:val="24"/>
        </w:rPr>
        <w:t>Carried out necessary office duties such as; creating memos,</w:t>
      </w:r>
      <w:r>
        <w:rPr>
          <w:sz w:val="24"/>
          <w:szCs w:val="24"/>
        </w:rPr>
        <w:t xml:space="preserve"> filing, and receiving/sending</w:t>
      </w:r>
      <w:r w:rsidRPr="00691424">
        <w:rPr>
          <w:sz w:val="24"/>
          <w:szCs w:val="24"/>
        </w:rPr>
        <w:t xml:space="preserve"> invoices. </w:t>
      </w:r>
    </w:p>
    <w:p w:rsidR="009B76FA" w:rsidRDefault="009B76FA" w:rsidP="00984B1F">
      <w:pPr>
        <w:rPr>
          <w:b/>
        </w:rPr>
      </w:pPr>
    </w:p>
    <w:p w:rsidR="009B76FA" w:rsidRPr="00984B1F" w:rsidRDefault="009B76FA" w:rsidP="00984B1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Office Assistant </w:t>
      </w:r>
    </w:p>
    <w:p w:rsidR="009B76FA" w:rsidRPr="00EE121A" w:rsidRDefault="009B76FA" w:rsidP="00984B1F">
      <w:pPr>
        <w:rPr>
          <w:b/>
          <w:sz w:val="22"/>
          <w:szCs w:val="22"/>
        </w:rPr>
      </w:pPr>
      <w:r>
        <w:rPr>
          <w:b/>
          <w:i/>
          <w:sz w:val="22"/>
          <w:szCs w:val="22"/>
        </w:rPr>
        <w:t xml:space="preserve">Elegant Floors Inc.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rPr>
                <w:b/>
                <w:sz w:val="22"/>
                <w:szCs w:val="22"/>
              </w:rPr>
              <w:t>Portland</w:t>
            </w:r>
          </w:smartTag>
          <w:r>
            <w:rPr>
              <w:b/>
              <w:sz w:val="22"/>
              <w:szCs w:val="22"/>
            </w:rPr>
            <w:t xml:space="preserve">, </w:t>
          </w:r>
          <w:smartTag w:uri="urn:schemas-microsoft-com:office:smarttags" w:element="State">
            <w:r>
              <w:rPr>
                <w:b/>
                <w:sz w:val="22"/>
                <w:szCs w:val="22"/>
              </w:rPr>
              <w:t>OR</w:t>
            </w:r>
          </w:smartTag>
        </w:smartTag>
      </w:smartTag>
      <w:r>
        <w:rPr>
          <w:b/>
          <w:sz w:val="22"/>
          <w:szCs w:val="22"/>
        </w:rPr>
        <w:t xml:space="preserve"> 2001 – 2009</w:t>
      </w:r>
    </w:p>
    <w:p w:rsidR="009B76FA" w:rsidRDefault="009B76FA" w:rsidP="0069142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91424">
        <w:rPr>
          <w:sz w:val="24"/>
          <w:szCs w:val="24"/>
        </w:rPr>
        <w:t>Provide complete office</w:t>
      </w:r>
      <w:r>
        <w:rPr>
          <w:sz w:val="24"/>
          <w:szCs w:val="24"/>
        </w:rPr>
        <w:t xml:space="preserve"> support including; answering phones, directing incoming calls, taking messages, filing, photocopying, typing and faxing. </w:t>
      </w:r>
    </w:p>
    <w:p w:rsidR="009B76FA" w:rsidRPr="00EE121A" w:rsidRDefault="009B76FA" w:rsidP="00EE121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Bookkeeping, accounts payable and receivable </w:t>
      </w:r>
    </w:p>
    <w:p w:rsidR="009B76FA" w:rsidRPr="00691424" w:rsidRDefault="009B76FA" w:rsidP="0069142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Manage the collection processes including wire transaction, incoming and outgoing mail. </w:t>
      </w:r>
    </w:p>
    <w:p w:rsidR="009B76FA" w:rsidRDefault="009B76FA" w:rsidP="0069142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Manage the purchasing process for supplies and office equipment. </w:t>
      </w:r>
    </w:p>
    <w:p w:rsidR="009B76FA" w:rsidRPr="00691424" w:rsidRDefault="009B76FA" w:rsidP="0069142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Schedule client appointments and maintain confidential client files. </w:t>
      </w:r>
    </w:p>
    <w:p w:rsidR="009B76FA" w:rsidRDefault="009B76FA" w:rsidP="00984B1F"/>
    <w:p w:rsidR="009B76FA" w:rsidRPr="004113B0" w:rsidRDefault="009B76FA" w:rsidP="00984B1F">
      <w:pPr>
        <w:rPr>
          <w:b/>
          <w:sz w:val="24"/>
          <w:szCs w:val="24"/>
        </w:rPr>
      </w:pPr>
    </w:p>
    <w:p w:rsidR="009B76FA" w:rsidRPr="00BD619D" w:rsidRDefault="006A51F9" w:rsidP="00727CE2">
      <w:r>
        <w:pict>
          <v:rect id="_x0000_i1025" style="width:516.8pt;height:.05pt" o:hrpct="990" o:hrstd="t" o:hr="t" fillcolor="#aca899" stroked="f"/>
        </w:pict>
      </w:r>
    </w:p>
    <w:p w:rsidR="009B76FA" w:rsidRPr="00E27582" w:rsidRDefault="009B76FA" w:rsidP="00A142D9">
      <w:pPr>
        <w:tabs>
          <w:tab w:val="right" w:pos="10800"/>
        </w:tabs>
        <w:jc w:val="both"/>
        <w:rPr>
          <w:color w:val="000000"/>
          <w:sz w:val="24"/>
          <w:szCs w:val="24"/>
        </w:rPr>
      </w:pPr>
    </w:p>
    <w:p w:rsidR="009B76FA" w:rsidRPr="00E27582" w:rsidRDefault="009B76FA" w:rsidP="00A142D9">
      <w:pPr>
        <w:tabs>
          <w:tab w:val="right" w:pos="10800"/>
        </w:tabs>
        <w:jc w:val="both"/>
        <w:rPr>
          <w:b/>
          <w:i/>
          <w:color w:val="000000"/>
          <w:sz w:val="28"/>
          <w:szCs w:val="28"/>
        </w:rPr>
      </w:pPr>
      <w:r w:rsidRPr="00E27582">
        <w:rPr>
          <w:b/>
          <w:i/>
          <w:color w:val="000000"/>
          <w:sz w:val="28"/>
          <w:szCs w:val="28"/>
        </w:rPr>
        <w:t>Education</w:t>
      </w:r>
    </w:p>
    <w:p w:rsidR="009B76FA" w:rsidRDefault="009B76FA" w:rsidP="00984B1F">
      <w:pPr>
        <w:widowControl/>
        <w:overflowPunct/>
        <w:autoSpaceDE/>
        <w:autoSpaceDN/>
        <w:adjustRightInd/>
        <w:rPr>
          <w:b/>
          <w:sz w:val="24"/>
          <w:szCs w:val="24"/>
        </w:rPr>
      </w:pPr>
    </w:p>
    <w:p w:rsidR="009B76FA" w:rsidRPr="00691424" w:rsidRDefault="009B76FA" w:rsidP="00984B1F">
      <w:pPr>
        <w:widowControl/>
        <w:overflowPunct/>
        <w:autoSpaceDE/>
        <w:autoSpaceDN/>
        <w:adjustRight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High School Diploma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b/>
              <w:sz w:val="24"/>
              <w:szCs w:val="24"/>
            </w:rPr>
            <w:t>Seattle</w:t>
          </w:r>
        </w:smartTag>
        <w:r>
          <w:rPr>
            <w:b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b/>
              <w:sz w:val="24"/>
              <w:szCs w:val="24"/>
            </w:rPr>
            <w:t>WA</w:t>
          </w:r>
        </w:smartTag>
      </w:smartTag>
      <w:r>
        <w:rPr>
          <w:b/>
          <w:sz w:val="24"/>
          <w:szCs w:val="24"/>
        </w:rPr>
        <w:t xml:space="preserve"> 2003</w:t>
      </w:r>
    </w:p>
    <w:p w:rsidR="009B76FA" w:rsidRPr="00691424" w:rsidRDefault="009B76FA" w:rsidP="00984B1F">
      <w:pPr>
        <w:rPr>
          <w:sz w:val="24"/>
          <w:szCs w:val="24"/>
        </w:rPr>
      </w:pPr>
      <w:r>
        <w:rPr>
          <w:b/>
          <w:sz w:val="24"/>
          <w:szCs w:val="24"/>
        </w:rPr>
        <w:t>Acadamy Northwest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9B76FA" w:rsidRPr="00EC6580" w:rsidRDefault="009B76FA" w:rsidP="00984B1F">
      <w:pPr>
        <w:ind w:left="720"/>
      </w:pPr>
    </w:p>
    <w:p w:rsidR="009B76FA" w:rsidRDefault="009B76FA" w:rsidP="00A142D9">
      <w:pPr>
        <w:tabs>
          <w:tab w:val="right" w:pos="10800"/>
        </w:tabs>
        <w:ind w:left="360"/>
        <w:jc w:val="both"/>
        <w:rPr>
          <w:i/>
          <w:color w:val="000000"/>
          <w:sz w:val="24"/>
          <w:szCs w:val="24"/>
        </w:rPr>
      </w:pPr>
    </w:p>
    <w:p w:rsidR="009B76FA" w:rsidRDefault="006A51F9" w:rsidP="001A123B">
      <w:pPr>
        <w:tabs>
          <w:tab w:val="right" w:pos="10800"/>
        </w:tabs>
        <w:jc w:val="both"/>
        <w:rPr>
          <w:i/>
          <w:color w:val="000000"/>
          <w:sz w:val="24"/>
          <w:szCs w:val="24"/>
        </w:rPr>
      </w:pPr>
      <w:r>
        <w:pict>
          <v:rect id="_x0000_i1026" style="width:516.8pt;height:.05pt" o:hrpct="990" o:hrstd="t" o:hr="t" fillcolor="#aca899" stroked="f"/>
        </w:pict>
      </w:r>
      <w:r w:rsidR="009B76FA" w:rsidRPr="00E27582">
        <w:rPr>
          <w:i/>
          <w:color w:val="000000"/>
          <w:sz w:val="24"/>
          <w:szCs w:val="24"/>
        </w:rPr>
        <w:tab/>
      </w:r>
    </w:p>
    <w:p w:rsidR="009B76FA" w:rsidRDefault="009B76FA" w:rsidP="00A142D9">
      <w:pPr>
        <w:tabs>
          <w:tab w:val="right" w:pos="10800"/>
        </w:tabs>
        <w:ind w:left="360"/>
        <w:jc w:val="both"/>
        <w:rPr>
          <w:i/>
          <w:color w:val="000000"/>
          <w:sz w:val="24"/>
          <w:szCs w:val="24"/>
        </w:rPr>
      </w:pPr>
    </w:p>
    <w:p w:rsidR="009B76FA" w:rsidRDefault="009B76FA" w:rsidP="00C74508">
      <w:pPr>
        <w:tabs>
          <w:tab w:val="right" w:pos="10800"/>
        </w:tabs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Computer and Office Skills:</w:t>
      </w:r>
    </w:p>
    <w:p w:rsidR="009B76FA" w:rsidRDefault="009B76FA" w:rsidP="004113B0">
      <w:pPr>
        <w:rPr>
          <w:sz w:val="24"/>
          <w:szCs w:val="24"/>
        </w:rPr>
      </w:pPr>
    </w:p>
    <w:p w:rsidR="009B76FA" w:rsidRPr="006D138D" w:rsidRDefault="009B76FA" w:rsidP="006D138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113B0">
        <w:rPr>
          <w:sz w:val="24"/>
          <w:szCs w:val="24"/>
        </w:rPr>
        <w:t>Windows Microsoft Office</w:t>
      </w:r>
      <w:r>
        <w:rPr>
          <w:sz w:val="24"/>
          <w:szCs w:val="24"/>
        </w:rPr>
        <w:t xml:space="preserve">, </w:t>
      </w:r>
      <w:r w:rsidRPr="004113B0">
        <w:rPr>
          <w:sz w:val="24"/>
          <w:szCs w:val="24"/>
        </w:rPr>
        <w:t>including</w:t>
      </w:r>
      <w:r>
        <w:rPr>
          <w:sz w:val="24"/>
          <w:szCs w:val="24"/>
        </w:rPr>
        <w:t xml:space="preserve"> </w:t>
      </w:r>
      <w:r w:rsidRPr="004B5E8E">
        <w:rPr>
          <w:sz w:val="24"/>
          <w:szCs w:val="24"/>
        </w:rPr>
        <w:t>MS Word, Power Point, Outlook and Information Database Maintenance.</w:t>
      </w:r>
    </w:p>
    <w:p w:rsidR="009B76FA" w:rsidRPr="00C74508" w:rsidRDefault="009B76FA" w:rsidP="006914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4508">
        <w:rPr>
          <w:sz w:val="24"/>
          <w:szCs w:val="24"/>
        </w:rPr>
        <w:t>Exceptional organizational skills with attention to detail</w:t>
      </w:r>
    </w:p>
    <w:p w:rsidR="009B76FA" w:rsidRPr="00C74508" w:rsidRDefault="009B76FA" w:rsidP="006914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4508">
        <w:rPr>
          <w:sz w:val="24"/>
          <w:szCs w:val="24"/>
        </w:rPr>
        <w:t>Excellent oral and written communication skills</w:t>
      </w:r>
      <w:r>
        <w:rPr>
          <w:sz w:val="24"/>
          <w:szCs w:val="24"/>
        </w:rPr>
        <w:t xml:space="preserve"> (Bilingual Russian/English)</w:t>
      </w:r>
    </w:p>
    <w:p w:rsidR="009B76FA" w:rsidRDefault="009B76FA" w:rsidP="006914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Ability</w:t>
      </w:r>
      <w:r w:rsidRPr="00C74508">
        <w:rPr>
          <w:sz w:val="24"/>
          <w:szCs w:val="24"/>
        </w:rPr>
        <w:t xml:space="preserve"> implement and adhere to change</w:t>
      </w:r>
    </w:p>
    <w:p w:rsidR="009B76FA" w:rsidRPr="00691424" w:rsidRDefault="009B76FA" w:rsidP="001A1953">
      <w:pPr>
        <w:widowControl/>
        <w:overflowPunct/>
        <w:autoSpaceDE/>
        <w:autoSpaceDN/>
        <w:adjustRightInd/>
        <w:ind w:left="360"/>
        <w:rPr>
          <w:sz w:val="24"/>
          <w:szCs w:val="24"/>
        </w:rPr>
      </w:pPr>
    </w:p>
    <w:p w:rsidR="009B76FA" w:rsidRPr="00C74508" w:rsidRDefault="009B76FA" w:rsidP="00691424">
      <w:pPr>
        <w:pStyle w:val="ListParagraph"/>
        <w:rPr>
          <w:sz w:val="24"/>
          <w:szCs w:val="24"/>
        </w:rPr>
      </w:pPr>
    </w:p>
    <w:p w:rsidR="009B76FA" w:rsidRDefault="009B76FA" w:rsidP="00A142D9">
      <w:pPr>
        <w:tabs>
          <w:tab w:val="right" w:pos="10800"/>
        </w:tabs>
        <w:ind w:left="360"/>
        <w:jc w:val="both"/>
        <w:rPr>
          <w:i/>
          <w:color w:val="000000"/>
          <w:sz w:val="24"/>
          <w:szCs w:val="24"/>
        </w:rPr>
      </w:pPr>
    </w:p>
    <w:p w:rsidR="009B76FA" w:rsidRDefault="009B76FA" w:rsidP="00A142D9">
      <w:pPr>
        <w:tabs>
          <w:tab w:val="right" w:pos="10800"/>
        </w:tabs>
        <w:ind w:left="360"/>
        <w:jc w:val="both"/>
        <w:rPr>
          <w:i/>
          <w:color w:val="000000"/>
          <w:sz w:val="24"/>
          <w:szCs w:val="24"/>
        </w:rPr>
      </w:pPr>
    </w:p>
    <w:p w:rsidR="009B76FA" w:rsidRDefault="009B76FA" w:rsidP="00A142D9">
      <w:pPr>
        <w:tabs>
          <w:tab w:val="right" w:pos="10800"/>
        </w:tabs>
        <w:ind w:left="360"/>
        <w:jc w:val="both"/>
        <w:rPr>
          <w:i/>
          <w:color w:val="000000"/>
          <w:sz w:val="24"/>
          <w:szCs w:val="24"/>
        </w:rPr>
      </w:pPr>
    </w:p>
    <w:p w:rsidR="009B76FA" w:rsidRPr="00E27582" w:rsidRDefault="009B76FA" w:rsidP="00A142D9">
      <w:pPr>
        <w:tabs>
          <w:tab w:val="right" w:pos="10800"/>
        </w:tabs>
        <w:ind w:left="360"/>
        <w:jc w:val="both"/>
        <w:rPr>
          <w:i/>
          <w:color w:val="000000"/>
          <w:sz w:val="24"/>
          <w:szCs w:val="24"/>
        </w:rPr>
      </w:pPr>
    </w:p>
    <w:p w:rsidR="009B76FA" w:rsidRPr="00B96261" w:rsidRDefault="009B76FA" w:rsidP="00A142D9">
      <w:pPr>
        <w:pBdr>
          <w:bottom w:val="thickThinSmallGap" w:sz="24" w:space="1" w:color="auto"/>
        </w:pBdr>
        <w:tabs>
          <w:tab w:val="right" w:pos="10800"/>
        </w:tabs>
        <w:jc w:val="both"/>
        <w:rPr>
          <w:color w:val="000000"/>
          <w:sz w:val="24"/>
          <w:szCs w:val="24"/>
        </w:rPr>
      </w:pPr>
      <w:r w:rsidRPr="00E27582">
        <w:rPr>
          <w:color w:val="000000"/>
          <w:sz w:val="24"/>
          <w:szCs w:val="24"/>
        </w:rPr>
        <w:t xml:space="preserve">        </w:t>
      </w:r>
      <w:r w:rsidRPr="00E27582">
        <w:rPr>
          <w:color w:val="000000"/>
          <w:sz w:val="24"/>
          <w:szCs w:val="24"/>
        </w:rPr>
        <w:tab/>
      </w:r>
    </w:p>
    <w:p w:rsidR="009B76FA" w:rsidRDefault="009B76FA" w:rsidP="00A142D9">
      <w:pPr>
        <w:tabs>
          <w:tab w:val="right" w:pos="10800"/>
        </w:tabs>
        <w:jc w:val="both"/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Professional References Available Upon Request  </w:t>
      </w:r>
    </w:p>
    <w:p w:rsidR="009B76FA" w:rsidRDefault="009B76FA" w:rsidP="00A142D9">
      <w:pPr>
        <w:tabs>
          <w:tab w:val="right" w:pos="10800"/>
        </w:tabs>
        <w:jc w:val="both"/>
        <w:rPr>
          <w:b/>
          <w:bCs/>
          <w:i/>
          <w:color w:val="000000"/>
          <w:sz w:val="24"/>
          <w:szCs w:val="24"/>
        </w:rPr>
      </w:pPr>
    </w:p>
    <w:p w:rsidR="009B76FA" w:rsidRDefault="009B76FA" w:rsidP="00A142D9">
      <w:pPr>
        <w:tabs>
          <w:tab w:val="right" w:pos="10800"/>
        </w:tabs>
        <w:jc w:val="both"/>
        <w:rPr>
          <w:b/>
          <w:bCs/>
          <w:i/>
          <w:color w:val="000000"/>
          <w:sz w:val="24"/>
          <w:szCs w:val="24"/>
        </w:rPr>
      </w:pPr>
    </w:p>
    <w:p w:rsidR="009B76FA" w:rsidRDefault="009B76FA" w:rsidP="00A142D9">
      <w:pPr>
        <w:tabs>
          <w:tab w:val="right" w:pos="10800"/>
        </w:tabs>
        <w:jc w:val="both"/>
        <w:rPr>
          <w:b/>
          <w:bCs/>
          <w:i/>
          <w:color w:val="000000"/>
          <w:sz w:val="24"/>
          <w:szCs w:val="24"/>
        </w:rPr>
      </w:pPr>
    </w:p>
    <w:p w:rsidR="009B76FA" w:rsidRPr="00A142D9" w:rsidRDefault="009B76FA" w:rsidP="00A142D9">
      <w:pPr>
        <w:tabs>
          <w:tab w:val="right" w:pos="10800"/>
        </w:tabs>
        <w:jc w:val="both"/>
        <w:rPr>
          <w:b/>
          <w:bCs/>
          <w:i/>
          <w:color w:val="000000"/>
          <w:sz w:val="24"/>
          <w:szCs w:val="24"/>
        </w:rPr>
      </w:pPr>
    </w:p>
    <w:sectPr w:rsidR="009B76FA" w:rsidRPr="00A142D9" w:rsidSect="00DC78C1">
      <w:pgSz w:w="12240" w:h="18720" w:code="258"/>
      <w:pgMar w:top="547" w:right="547" w:bottom="230" w:left="547" w:header="0" w:footer="0" w:gutter="0"/>
      <w:pgNumType w:start="1"/>
      <w:cols w:space="720"/>
      <w:noEndnote/>
      <w:rtlGutter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191" w:rsidRDefault="00B37191">
      <w:r>
        <w:separator/>
      </w:r>
    </w:p>
  </w:endnote>
  <w:endnote w:type="continuationSeparator" w:id="0">
    <w:p w:rsidR="00B37191" w:rsidRDefault="00B37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ndwriting - Dakota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191" w:rsidRDefault="00B37191">
      <w:r>
        <w:separator/>
      </w:r>
    </w:p>
  </w:footnote>
  <w:footnote w:type="continuationSeparator" w:id="0">
    <w:p w:rsidR="00B37191" w:rsidRDefault="00B371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7531"/>
    <w:multiLevelType w:val="hybridMultilevel"/>
    <w:tmpl w:val="5B24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051EF"/>
    <w:multiLevelType w:val="hybridMultilevel"/>
    <w:tmpl w:val="2BF8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923E9"/>
    <w:multiLevelType w:val="hybridMultilevel"/>
    <w:tmpl w:val="6B24B100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">
    <w:nsid w:val="34183938"/>
    <w:multiLevelType w:val="hybridMultilevel"/>
    <w:tmpl w:val="62FE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10D09"/>
    <w:multiLevelType w:val="hybridMultilevel"/>
    <w:tmpl w:val="A4FCF08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3B14E2"/>
    <w:multiLevelType w:val="hybridMultilevel"/>
    <w:tmpl w:val="E4B8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62AA5"/>
    <w:multiLevelType w:val="multilevel"/>
    <w:tmpl w:val="A76C6892"/>
    <w:numStyleLink w:val="Bulletedlist"/>
  </w:abstractNum>
  <w:abstractNum w:abstractNumId="8">
    <w:nsid w:val="681076CB"/>
    <w:multiLevelType w:val="hybridMultilevel"/>
    <w:tmpl w:val="F25A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844BE"/>
    <w:multiLevelType w:val="hybridMultilevel"/>
    <w:tmpl w:val="5726D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EA51F9"/>
    <w:multiLevelType w:val="hybridMultilevel"/>
    <w:tmpl w:val="6644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7A197E"/>
    <w:multiLevelType w:val="hybridMultilevel"/>
    <w:tmpl w:val="C0EC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BC70D7"/>
    <w:multiLevelType w:val="hybridMultilevel"/>
    <w:tmpl w:val="A104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8"/>
  </w:num>
  <w:num w:numId="9">
    <w:abstractNumId w:val="3"/>
  </w:num>
  <w:num w:numId="10">
    <w:abstractNumId w:val="4"/>
  </w:num>
  <w:num w:numId="11">
    <w:abstractNumId w:val="12"/>
  </w:num>
  <w:num w:numId="12">
    <w:abstractNumId w:val="9"/>
  </w:num>
  <w:num w:numId="13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docVars>
    <w:docVar w:name="ColorPos" w:val="-1"/>
    <w:docVar w:name="ColorSet" w:val="-1"/>
    <w:docVar w:name="StylePos" w:val="-1"/>
    <w:docVar w:name="StyleSet" w:val="-1"/>
  </w:docVars>
  <w:rsids>
    <w:rsidRoot w:val="00C16529"/>
    <w:rsid w:val="000016B8"/>
    <w:rsid w:val="00003047"/>
    <w:rsid w:val="00013DAB"/>
    <w:rsid w:val="00014D9D"/>
    <w:rsid w:val="00023D2B"/>
    <w:rsid w:val="0002499E"/>
    <w:rsid w:val="00034101"/>
    <w:rsid w:val="000350D7"/>
    <w:rsid w:val="00050F77"/>
    <w:rsid w:val="00056861"/>
    <w:rsid w:val="00085185"/>
    <w:rsid w:val="00085328"/>
    <w:rsid w:val="000A1750"/>
    <w:rsid w:val="000A7F79"/>
    <w:rsid w:val="000B3C62"/>
    <w:rsid w:val="000B4D04"/>
    <w:rsid w:val="000C2683"/>
    <w:rsid w:val="000C476A"/>
    <w:rsid w:val="000D12FD"/>
    <w:rsid w:val="000E0C8D"/>
    <w:rsid w:val="000E6E72"/>
    <w:rsid w:val="000E7454"/>
    <w:rsid w:val="000F02BE"/>
    <w:rsid w:val="000F28AC"/>
    <w:rsid w:val="000F30AF"/>
    <w:rsid w:val="00100917"/>
    <w:rsid w:val="00101105"/>
    <w:rsid w:val="001021CA"/>
    <w:rsid w:val="001065C2"/>
    <w:rsid w:val="0011160F"/>
    <w:rsid w:val="0012008E"/>
    <w:rsid w:val="00124059"/>
    <w:rsid w:val="00125D7B"/>
    <w:rsid w:val="00130AFB"/>
    <w:rsid w:val="001639CA"/>
    <w:rsid w:val="0016468B"/>
    <w:rsid w:val="00174662"/>
    <w:rsid w:val="001749EB"/>
    <w:rsid w:val="00175205"/>
    <w:rsid w:val="0018372F"/>
    <w:rsid w:val="00184211"/>
    <w:rsid w:val="00184FCA"/>
    <w:rsid w:val="00187506"/>
    <w:rsid w:val="00190984"/>
    <w:rsid w:val="0019556D"/>
    <w:rsid w:val="001972BB"/>
    <w:rsid w:val="001A123B"/>
    <w:rsid w:val="001A1953"/>
    <w:rsid w:val="001B02D1"/>
    <w:rsid w:val="001C3B1D"/>
    <w:rsid w:val="001D6E02"/>
    <w:rsid w:val="001E5026"/>
    <w:rsid w:val="001F2ADE"/>
    <w:rsid w:val="001F7002"/>
    <w:rsid w:val="002104A7"/>
    <w:rsid w:val="00224094"/>
    <w:rsid w:val="00251D7F"/>
    <w:rsid w:val="00253FCA"/>
    <w:rsid w:val="002637B8"/>
    <w:rsid w:val="00281917"/>
    <w:rsid w:val="00281DFF"/>
    <w:rsid w:val="00283C9A"/>
    <w:rsid w:val="0028452D"/>
    <w:rsid w:val="00286AB4"/>
    <w:rsid w:val="002A21B7"/>
    <w:rsid w:val="002A351A"/>
    <w:rsid w:val="002A3E60"/>
    <w:rsid w:val="002B0631"/>
    <w:rsid w:val="002B5958"/>
    <w:rsid w:val="002D51F2"/>
    <w:rsid w:val="002E625F"/>
    <w:rsid w:val="00307C1C"/>
    <w:rsid w:val="003352AF"/>
    <w:rsid w:val="003379D6"/>
    <w:rsid w:val="00342F9D"/>
    <w:rsid w:val="00346458"/>
    <w:rsid w:val="003467FC"/>
    <w:rsid w:val="00350472"/>
    <w:rsid w:val="003513D0"/>
    <w:rsid w:val="00354E97"/>
    <w:rsid w:val="00365EDC"/>
    <w:rsid w:val="00372C1B"/>
    <w:rsid w:val="003834D4"/>
    <w:rsid w:val="003854C7"/>
    <w:rsid w:val="003906F4"/>
    <w:rsid w:val="00390B30"/>
    <w:rsid w:val="003A3320"/>
    <w:rsid w:val="003B55F3"/>
    <w:rsid w:val="003B705A"/>
    <w:rsid w:val="003D07C6"/>
    <w:rsid w:val="003D7000"/>
    <w:rsid w:val="003E0745"/>
    <w:rsid w:val="003E4D68"/>
    <w:rsid w:val="003F2831"/>
    <w:rsid w:val="004027F4"/>
    <w:rsid w:val="00404A7B"/>
    <w:rsid w:val="00410921"/>
    <w:rsid w:val="004113B0"/>
    <w:rsid w:val="004333D0"/>
    <w:rsid w:val="00437AF3"/>
    <w:rsid w:val="00443404"/>
    <w:rsid w:val="00443652"/>
    <w:rsid w:val="0044638A"/>
    <w:rsid w:val="004474BA"/>
    <w:rsid w:val="0046410F"/>
    <w:rsid w:val="00466AB3"/>
    <w:rsid w:val="00486FD2"/>
    <w:rsid w:val="004943BD"/>
    <w:rsid w:val="004A5CA9"/>
    <w:rsid w:val="004B461B"/>
    <w:rsid w:val="004B59E2"/>
    <w:rsid w:val="004B5E8E"/>
    <w:rsid w:val="004D3886"/>
    <w:rsid w:val="004E12F0"/>
    <w:rsid w:val="004F5910"/>
    <w:rsid w:val="004F7F25"/>
    <w:rsid w:val="00502A59"/>
    <w:rsid w:val="00505BF3"/>
    <w:rsid w:val="00513531"/>
    <w:rsid w:val="005251ED"/>
    <w:rsid w:val="00530D67"/>
    <w:rsid w:val="00535E00"/>
    <w:rsid w:val="00544F1D"/>
    <w:rsid w:val="0054633D"/>
    <w:rsid w:val="00551762"/>
    <w:rsid w:val="005545A2"/>
    <w:rsid w:val="0055573B"/>
    <w:rsid w:val="00576014"/>
    <w:rsid w:val="00587DD8"/>
    <w:rsid w:val="005909C4"/>
    <w:rsid w:val="005C33B8"/>
    <w:rsid w:val="005C76B9"/>
    <w:rsid w:val="005D5AAC"/>
    <w:rsid w:val="005E5380"/>
    <w:rsid w:val="005E7BBA"/>
    <w:rsid w:val="006069C4"/>
    <w:rsid w:val="00612666"/>
    <w:rsid w:val="00627D48"/>
    <w:rsid w:val="00631E21"/>
    <w:rsid w:val="00655D15"/>
    <w:rsid w:val="006634ED"/>
    <w:rsid w:val="006811CC"/>
    <w:rsid w:val="00687C7A"/>
    <w:rsid w:val="00691424"/>
    <w:rsid w:val="006A0781"/>
    <w:rsid w:val="006A4121"/>
    <w:rsid w:val="006A51F9"/>
    <w:rsid w:val="006D138D"/>
    <w:rsid w:val="006D1DE5"/>
    <w:rsid w:val="006E7B67"/>
    <w:rsid w:val="00701694"/>
    <w:rsid w:val="00727CE2"/>
    <w:rsid w:val="007428B8"/>
    <w:rsid w:val="0076739F"/>
    <w:rsid w:val="00786291"/>
    <w:rsid w:val="007949BE"/>
    <w:rsid w:val="00797CB4"/>
    <w:rsid w:val="007D2713"/>
    <w:rsid w:val="007E0CEE"/>
    <w:rsid w:val="007E165C"/>
    <w:rsid w:val="007E4440"/>
    <w:rsid w:val="007F26CC"/>
    <w:rsid w:val="007F69BD"/>
    <w:rsid w:val="007F7B67"/>
    <w:rsid w:val="008111BA"/>
    <w:rsid w:val="00851F56"/>
    <w:rsid w:val="00865BE9"/>
    <w:rsid w:val="008960DA"/>
    <w:rsid w:val="008B5E55"/>
    <w:rsid w:val="008C5213"/>
    <w:rsid w:val="008C675D"/>
    <w:rsid w:val="008D26E4"/>
    <w:rsid w:val="008D5141"/>
    <w:rsid w:val="008E2286"/>
    <w:rsid w:val="008E40AC"/>
    <w:rsid w:val="009152B3"/>
    <w:rsid w:val="00916044"/>
    <w:rsid w:val="00934CB3"/>
    <w:rsid w:val="0094170A"/>
    <w:rsid w:val="00952A51"/>
    <w:rsid w:val="00957D38"/>
    <w:rsid w:val="00957F35"/>
    <w:rsid w:val="00963835"/>
    <w:rsid w:val="00965273"/>
    <w:rsid w:val="00975B29"/>
    <w:rsid w:val="00982B31"/>
    <w:rsid w:val="00983506"/>
    <w:rsid w:val="00984B1F"/>
    <w:rsid w:val="00984F63"/>
    <w:rsid w:val="00985DF8"/>
    <w:rsid w:val="009A34D1"/>
    <w:rsid w:val="009A6052"/>
    <w:rsid w:val="009A60E6"/>
    <w:rsid w:val="009B4CA4"/>
    <w:rsid w:val="009B76FA"/>
    <w:rsid w:val="009C4B8A"/>
    <w:rsid w:val="009D1218"/>
    <w:rsid w:val="009D347C"/>
    <w:rsid w:val="00A0731D"/>
    <w:rsid w:val="00A142D9"/>
    <w:rsid w:val="00A256FA"/>
    <w:rsid w:val="00A32E9B"/>
    <w:rsid w:val="00A3515B"/>
    <w:rsid w:val="00A404CD"/>
    <w:rsid w:val="00A44F50"/>
    <w:rsid w:val="00A6144E"/>
    <w:rsid w:val="00A63DBC"/>
    <w:rsid w:val="00A65149"/>
    <w:rsid w:val="00A67AA5"/>
    <w:rsid w:val="00A81870"/>
    <w:rsid w:val="00A87BFD"/>
    <w:rsid w:val="00A902C8"/>
    <w:rsid w:val="00AA3802"/>
    <w:rsid w:val="00AB3E97"/>
    <w:rsid w:val="00AB4D19"/>
    <w:rsid w:val="00AC2249"/>
    <w:rsid w:val="00AD680B"/>
    <w:rsid w:val="00AE35CC"/>
    <w:rsid w:val="00AE620F"/>
    <w:rsid w:val="00B008DF"/>
    <w:rsid w:val="00B210AC"/>
    <w:rsid w:val="00B3510F"/>
    <w:rsid w:val="00B37191"/>
    <w:rsid w:val="00B5101A"/>
    <w:rsid w:val="00B52F01"/>
    <w:rsid w:val="00B64393"/>
    <w:rsid w:val="00B96261"/>
    <w:rsid w:val="00BA0BC2"/>
    <w:rsid w:val="00BB5D79"/>
    <w:rsid w:val="00BD619D"/>
    <w:rsid w:val="00BD6DB6"/>
    <w:rsid w:val="00BE6C4E"/>
    <w:rsid w:val="00BF27D6"/>
    <w:rsid w:val="00C02DAD"/>
    <w:rsid w:val="00C149EA"/>
    <w:rsid w:val="00C16529"/>
    <w:rsid w:val="00C25004"/>
    <w:rsid w:val="00C45B1A"/>
    <w:rsid w:val="00C67B89"/>
    <w:rsid w:val="00C7232C"/>
    <w:rsid w:val="00C74508"/>
    <w:rsid w:val="00C91C97"/>
    <w:rsid w:val="00CB0683"/>
    <w:rsid w:val="00CB66C0"/>
    <w:rsid w:val="00CD3BBB"/>
    <w:rsid w:val="00CE1997"/>
    <w:rsid w:val="00D11CF4"/>
    <w:rsid w:val="00D30B67"/>
    <w:rsid w:val="00D3509F"/>
    <w:rsid w:val="00D40DFB"/>
    <w:rsid w:val="00D52AB6"/>
    <w:rsid w:val="00D774C1"/>
    <w:rsid w:val="00D837BB"/>
    <w:rsid w:val="00D87C13"/>
    <w:rsid w:val="00D94A03"/>
    <w:rsid w:val="00DA5CE0"/>
    <w:rsid w:val="00DB2556"/>
    <w:rsid w:val="00DB493D"/>
    <w:rsid w:val="00DC2A4A"/>
    <w:rsid w:val="00DC78C1"/>
    <w:rsid w:val="00DC7B72"/>
    <w:rsid w:val="00DF18E1"/>
    <w:rsid w:val="00E03A02"/>
    <w:rsid w:val="00E0484B"/>
    <w:rsid w:val="00E1348D"/>
    <w:rsid w:val="00E15E68"/>
    <w:rsid w:val="00E2318F"/>
    <w:rsid w:val="00E27582"/>
    <w:rsid w:val="00E33157"/>
    <w:rsid w:val="00E40B23"/>
    <w:rsid w:val="00E4262E"/>
    <w:rsid w:val="00E60F2A"/>
    <w:rsid w:val="00E61A15"/>
    <w:rsid w:val="00E7022C"/>
    <w:rsid w:val="00E73D5B"/>
    <w:rsid w:val="00E83C8D"/>
    <w:rsid w:val="00E90ECE"/>
    <w:rsid w:val="00EA134F"/>
    <w:rsid w:val="00EA51CA"/>
    <w:rsid w:val="00EA56A0"/>
    <w:rsid w:val="00EC272F"/>
    <w:rsid w:val="00EC6580"/>
    <w:rsid w:val="00EC7EBB"/>
    <w:rsid w:val="00ED08D6"/>
    <w:rsid w:val="00EE121A"/>
    <w:rsid w:val="00F016B0"/>
    <w:rsid w:val="00F03F41"/>
    <w:rsid w:val="00F152B8"/>
    <w:rsid w:val="00F54DDC"/>
    <w:rsid w:val="00F55425"/>
    <w:rsid w:val="00F5697A"/>
    <w:rsid w:val="00F67FCF"/>
    <w:rsid w:val="00F83759"/>
    <w:rsid w:val="00F87039"/>
    <w:rsid w:val="00FC4B35"/>
    <w:rsid w:val="00FC6561"/>
    <w:rsid w:val="00FD0467"/>
    <w:rsid w:val="00FE4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D04"/>
    <w:pPr>
      <w:widowControl w:val="0"/>
      <w:overflowPunct w:val="0"/>
      <w:autoSpaceDE w:val="0"/>
      <w:autoSpaceDN w:val="0"/>
      <w:adjustRightInd w:val="0"/>
    </w:pPr>
    <w:rPr>
      <w:kern w:val="28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74508"/>
    <w:pPr>
      <w:keepNext/>
      <w:widowControl/>
      <w:textAlignment w:val="baseline"/>
      <w:outlineLvl w:val="2"/>
    </w:pPr>
    <w:rPr>
      <w:b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C74508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0030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A51F9"/>
    <w:rPr>
      <w:rFonts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0030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E4EB3"/>
    <w:rPr>
      <w:rFonts w:cs="Times New Roman"/>
      <w:kern w:val="28"/>
    </w:rPr>
  </w:style>
  <w:style w:type="paragraph" w:styleId="BalloonText">
    <w:name w:val="Balloon Text"/>
    <w:basedOn w:val="Normal"/>
    <w:link w:val="BalloonTextChar"/>
    <w:uiPriority w:val="99"/>
    <w:semiHidden/>
    <w:rsid w:val="00003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A51F9"/>
    <w:rPr>
      <w:rFonts w:cs="Times New Roman"/>
      <w:kern w:val="28"/>
      <w:sz w:val="2"/>
    </w:rPr>
  </w:style>
  <w:style w:type="character" w:styleId="Hyperlink">
    <w:name w:val="Hyperlink"/>
    <w:basedOn w:val="DefaultParagraphFont"/>
    <w:uiPriority w:val="99"/>
    <w:rsid w:val="005C76B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474BA"/>
    <w:pPr>
      <w:ind w:left="720"/>
      <w:contextualSpacing/>
    </w:pPr>
  </w:style>
  <w:style w:type="paragraph" w:customStyle="1" w:styleId="Bulletedlistlastitem">
    <w:name w:val="Bulleted list last item"/>
    <w:basedOn w:val="Normal"/>
    <w:uiPriority w:val="99"/>
    <w:rsid w:val="00D87C13"/>
    <w:pPr>
      <w:widowControl/>
      <w:numPr>
        <w:numId w:val="2"/>
      </w:numPr>
      <w:tabs>
        <w:tab w:val="clear" w:pos="216"/>
        <w:tab w:val="num" w:pos="360"/>
      </w:tabs>
      <w:overflowPunct/>
      <w:autoSpaceDE/>
      <w:autoSpaceDN/>
      <w:adjustRightInd/>
      <w:spacing w:before="20" w:after="120"/>
      <w:ind w:left="0" w:firstLine="0"/>
    </w:pPr>
    <w:rPr>
      <w:rFonts w:ascii="Garamond" w:hAnsi="Garamond" w:cs="Arial"/>
      <w:kern w:val="0"/>
    </w:rPr>
  </w:style>
  <w:style w:type="character" w:customStyle="1" w:styleId="mcontent">
    <w:name w:val="mcontent"/>
    <w:basedOn w:val="DefaultParagraphFont"/>
    <w:uiPriority w:val="99"/>
    <w:rsid w:val="0044638A"/>
    <w:rPr>
      <w:rFonts w:cs="Times New Roman"/>
    </w:rPr>
  </w:style>
  <w:style w:type="character" w:customStyle="1" w:styleId="yellowfadeinnerspan">
    <w:name w:val="yellowfadeinnerspan"/>
    <w:basedOn w:val="DefaultParagraphFont"/>
    <w:uiPriority w:val="99"/>
    <w:rsid w:val="0044638A"/>
    <w:rPr>
      <w:rFonts w:cs="Times New Roman"/>
    </w:rPr>
  </w:style>
  <w:style w:type="paragraph" w:styleId="Title">
    <w:name w:val="Title"/>
    <w:basedOn w:val="Normal"/>
    <w:link w:val="TitleChar"/>
    <w:uiPriority w:val="99"/>
    <w:qFormat/>
    <w:rsid w:val="009A34D1"/>
    <w:pPr>
      <w:widowControl/>
      <w:tabs>
        <w:tab w:val="right" w:pos="8640"/>
      </w:tabs>
      <w:overflowPunct/>
      <w:autoSpaceDE/>
      <w:autoSpaceDN/>
      <w:adjustRightInd/>
      <w:jc w:val="center"/>
    </w:pPr>
    <w:rPr>
      <w:rFonts w:ascii="Handwriting - Dakota" w:hAnsi="Handwriting - Dakota"/>
      <w:kern w:val="0"/>
      <w:sz w:val="40"/>
    </w:rPr>
  </w:style>
  <w:style w:type="character" w:customStyle="1" w:styleId="TitleChar">
    <w:name w:val="Title Char"/>
    <w:basedOn w:val="DefaultParagraphFont"/>
    <w:link w:val="Title"/>
    <w:uiPriority w:val="99"/>
    <w:locked/>
    <w:rsid w:val="009A34D1"/>
    <w:rPr>
      <w:rFonts w:ascii="Handwriting - Dakota" w:hAnsi="Handwriting - Dakota" w:cs="Times New Roman"/>
      <w:sz w:val="40"/>
    </w:rPr>
  </w:style>
  <w:style w:type="paragraph" w:styleId="Subtitle">
    <w:name w:val="Subtitle"/>
    <w:basedOn w:val="Normal"/>
    <w:link w:val="SubtitleChar"/>
    <w:uiPriority w:val="99"/>
    <w:qFormat/>
    <w:rsid w:val="009A34D1"/>
    <w:pPr>
      <w:widowControl/>
      <w:tabs>
        <w:tab w:val="right" w:pos="8640"/>
      </w:tabs>
      <w:overflowPunct/>
      <w:autoSpaceDE/>
      <w:autoSpaceDN/>
      <w:adjustRightInd/>
      <w:jc w:val="center"/>
    </w:pPr>
    <w:rPr>
      <w:rFonts w:ascii="Bradley Hand ITC" w:hAnsi="Bradley Hand ITC"/>
      <w:kern w:val="0"/>
      <w:sz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A34D1"/>
    <w:rPr>
      <w:rFonts w:ascii="Bradley Hand ITC" w:hAnsi="Bradley Hand ITC" w:cs="Times New Roman"/>
      <w:sz w:val="32"/>
    </w:rPr>
  </w:style>
  <w:style w:type="character" w:customStyle="1" w:styleId="apple-style-span">
    <w:name w:val="apple-style-span"/>
    <w:basedOn w:val="DefaultParagraphFont"/>
    <w:uiPriority w:val="99"/>
    <w:rsid w:val="009A34D1"/>
    <w:rPr>
      <w:rFonts w:cs="Times New Roman"/>
    </w:rPr>
  </w:style>
  <w:style w:type="character" w:customStyle="1" w:styleId="street-address">
    <w:name w:val="street-address"/>
    <w:basedOn w:val="DefaultParagraphFont"/>
    <w:uiPriority w:val="99"/>
    <w:rsid w:val="009A34D1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A34D1"/>
    <w:rPr>
      <w:rFonts w:cs="Times New Roman"/>
    </w:rPr>
  </w:style>
  <w:style w:type="character" w:customStyle="1" w:styleId="locality">
    <w:name w:val="locality"/>
    <w:basedOn w:val="DefaultParagraphFont"/>
    <w:uiPriority w:val="99"/>
    <w:rsid w:val="009A34D1"/>
    <w:rPr>
      <w:rFonts w:cs="Times New Roman"/>
    </w:rPr>
  </w:style>
  <w:style w:type="character" w:customStyle="1" w:styleId="region">
    <w:name w:val="region"/>
    <w:basedOn w:val="DefaultParagraphFont"/>
    <w:uiPriority w:val="99"/>
    <w:rsid w:val="009A34D1"/>
    <w:rPr>
      <w:rFonts w:cs="Times New Roman"/>
    </w:rPr>
  </w:style>
  <w:style w:type="character" w:customStyle="1" w:styleId="postal-code">
    <w:name w:val="postal-code"/>
    <w:basedOn w:val="DefaultParagraphFont"/>
    <w:uiPriority w:val="99"/>
    <w:rsid w:val="009A34D1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E40B23"/>
    <w:pPr>
      <w:widowControl/>
      <w:overflowPunct/>
      <w:autoSpaceDE/>
      <w:autoSpaceDN/>
      <w:adjustRightInd/>
    </w:pPr>
    <w:rPr>
      <w:b/>
      <w:bCs/>
      <w:kern w:val="0"/>
      <w:sz w:val="22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40B23"/>
    <w:rPr>
      <w:rFonts w:cs="Times New Roman"/>
      <w:b/>
      <w:bCs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437A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437AF3"/>
    <w:rPr>
      <w:rFonts w:cs="Times New Roman"/>
      <w:kern w:val="28"/>
    </w:rPr>
  </w:style>
  <w:style w:type="character" w:styleId="Emphasis">
    <w:name w:val="Emphasis"/>
    <w:basedOn w:val="DefaultParagraphFont"/>
    <w:uiPriority w:val="99"/>
    <w:qFormat/>
    <w:rsid w:val="0019556D"/>
    <w:rPr>
      <w:rFonts w:cs="Times New Roman"/>
      <w:i/>
      <w:iCs/>
    </w:rPr>
  </w:style>
  <w:style w:type="numbering" w:customStyle="1" w:styleId="Bulletedlist">
    <w:name w:val="Bulleted list"/>
    <w:rsid w:val="00EC6958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\AppData\Roaming\Microsoft\Templates\Administrative%20Coordinat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Administrative Coordinator</Template>
  <TotalTime>1</TotalTime>
  <Pages>2</Pages>
  <Words>294</Words>
  <Characters>1677</Characters>
  <Application>Microsoft Office Word</Application>
  <DocSecurity>0</DocSecurity>
  <Lines>13</Lines>
  <Paragraphs>3</Paragraphs>
  <ScaleCrop>false</ScaleCrop>
  <Company>Toshiba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Charisa Fussell</dc:title>
  <dc:creator>Amelia Haimovitch</dc:creator>
  <cp:lastModifiedBy>Lorka</cp:lastModifiedBy>
  <cp:revision>2</cp:revision>
  <cp:lastPrinted>2011-06-28T01:15:00Z</cp:lastPrinted>
  <dcterms:created xsi:type="dcterms:W3CDTF">2012-06-11T17:37:00Z</dcterms:created>
  <dcterms:modified xsi:type="dcterms:W3CDTF">2012-06-11T17:37:00Z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TC300030341033</vt:lpwstr>
  </property>
</Properties>
</file>