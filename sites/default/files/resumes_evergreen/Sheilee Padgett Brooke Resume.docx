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A40" w:rsidRDefault="008E5A40">
      <w:r>
        <w:rPr>
          <w:noProof/>
          <w:lang w:eastAsia="en-US"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5000" w:type="pct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215"/>
                  </w:tblGrid>
                  <w:tr w:rsidR="00B71913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0C5F6" w:themeFill="accent1" w:themeFillTint="66"/>
                        <w:vAlign w:val="center"/>
                      </w:tcPr>
                      <w:p w:rsidR="008E5A40" w:rsidRDefault="008E5A40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B71913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0F6FC6" w:themeFill="accent1"/>
                        <w:vAlign w:val="center"/>
                      </w:tcPr>
                      <w:p w:rsidR="008E5A40" w:rsidRDefault="008E5A40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B71913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7CCA62" w:themeFill="accent5"/>
                        <w:vAlign w:val="center"/>
                      </w:tcPr>
                      <w:p w:rsidR="008E5A40" w:rsidRDefault="008E5A40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8E5A40" w:rsidRDefault="008E5A40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sdt>
      <w:sdtPr>
        <w:alias w:val="Resume Name"/>
        <w:tag w:val="Resume Name"/>
        <w:id w:val="707398252"/>
        <w:placeholder>
          <w:docPart w:val="BC3CB47FB6564FFBB65C821EB0CF4449"/>
        </w:placeholder>
        <w:docPartList>
          <w:docPartGallery w:val="Quick Parts"/>
          <w:docPartCategory w:val=" Resume Name"/>
        </w:docPartList>
      </w:sdtPr>
      <w:sdtEndPr>
        <w:rPr>
          <w:rFonts w:asciiTheme="minorHAnsi" w:hAnsiTheme="minorHAnsi"/>
          <w:b w:val="0"/>
          <w:color w:val="000000" w:themeColor="text1"/>
          <w:sz w:val="22"/>
        </w:rPr>
      </w:sdtEndPr>
      <w:sdtContent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4680"/>
            <w:gridCol w:w="4680"/>
          </w:tblGrid>
          <w:tr w:rsidR="001363DE" w:rsidTr="007E3363">
            <w:trPr>
              <w:trHeight w:val="1483"/>
            </w:trPr>
            <w:tc>
              <w:tcPr>
                <w:tcW w:w="2500" w:type="pct"/>
              </w:tcPr>
              <w:sdt>
                <w:sdtPr>
                  <w:rPr>
                    <w:sz w:val="44"/>
                    <w:szCs w:val="44"/>
                  </w:rPr>
                  <w:id w:val="26081749"/>
                  <w:placeholder>
                    <w:docPart w:val="81855469F3BB4620B7A00023CE0326D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E5A40" w:rsidRDefault="00313F6F" w:rsidP="006C65DC">
                    <w:pPr>
                      <w:pStyle w:val="PersonalName"/>
                    </w:pPr>
                    <w:r w:rsidRPr="00313F6F">
                      <w:rPr>
                        <w:sz w:val="44"/>
                        <w:szCs w:val="44"/>
                      </w:rPr>
                      <w:t>Sheilee Padgett Brooke</w:t>
                    </w:r>
                  </w:p>
                </w:sdtContent>
              </w:sdt>
              <w:p w:rsidR="008E5A40" w:rsidRPr="00313F6F" w:rsidRDefault="00313F6F" w:rsidP="006C65DC">
                <w:pPr>
                  <w:pStyle w:val="NoSpacing"/>
                </w:pPr>
                <w:r>
                  <w:t>(541) 326-7353</w:t>
                </w:r>
              </w:p>
              <w:p w:rsidR="00313F6F" w:rsidRDefault="00313F6F" w:rsidP="006C65DC">
                <w:pPr>
                  <w:spacing w:after="0"/>
                  <w:rPr>
                    <w:szCs w:val="24"/>
                  </w:rPr>
                </w:pPr>
                <w:r>
                  <w:rPr>
                    <w:szCs w:val="24"/>
                  </w:rPr>
                  <w:t>31224 E Historic Columbia River Hwy</w:t>
                </w:r>
              </w:p>
              <w:p w:rsidR="008E5A40" w:rsidRPr="00313F6F" w:rsidRDefault="00313F6F" w:rsidP="006C65DC">
                <w:pPr>
                  <w:spacing w:after="0"/>
                  <w:rPr>
                    <w:szCs w:val="24"/>
                  </w:rPr>
                </w:pPr>
                <w:r>
                  <w:rPr>
                    <w:szCs w:val="24"/>
                  </w:rPr>
                  <w:t>Troutdale, Oregon 97060</w:t>
                </w:r>
              </w:p>
              <w:p w:rsidR="008E5A40" w:rsidRDefault="00313F6F" w:rsidP="006C65DC">
                <w:pPr>
                  <w:pStyle w:val="NoSpacing"/>
                </w:pPr>
                <w:r>
                  <w:t>Blueflower07@hotmail.com</w:t>
                </w:r>
              </w:p>
              <w:p w:rsidR="008E5A40" w:rsidRDefault="008E5A40" w:rsidP="006C65DC">
                <w:pPr>
                  <w:pStyle w:val="NoSpacing"/>
                </w:pPr>
              </w:p>
            </w:tc>
            <w:tc>
              <w:tcPr>
                <w:tcW w:w="2500" w:type="pct"/>
              </w:tcPr>
              <w:p w:rsidR="008E5A40" w:rsidRDefault="008E5A40" w:rsidP="006C65DC">
                <w:pPr>
                  <w:pStyle w:val="NoSpacing"/>
                  <w:jc w:val="right"/>
                </w:pPr>
              </w:p>
            </w:tc>
          </w:tr>
        </w:tbl>
        <w:p w:rsidR="008E5A40" w:rsidRDefault="008E5A40" w:rsidP="006C65DC">
          <w:pPr>
            <w:spacing w:after="0"/>
          </w:pPr>
        </w:p>
      </w:sdtContent>
    </w:sdt>
    <w:p w:rsidR="00313F6F" w:rsidRDefault="00313F6F" w:rsidP="006C65DC">
      <w:pPr>
        <w:spacing w:after="0" w:line="240" w:lineRule="auto"/>
        <w:contextualSpacing/>
      </w:pPr>
      <w:r w:rsidRPr="00313F6F">
        <w:rPr>
          <w:rStyle w:val="IntenseQuoteChar"/>
          <w:b/>
          <w:i w:val="0"/>
          <w:color w:val="0BD0D9" w:themeColor="accent3"/>
          <w:shd w:val="clear" w:color="auto" w:fill="auto"/>
        </w:rPr>
        <w:t>Education</w:t>
      </w:r>
      <w:r w:rsidRPr="00313F6F">
        <w:rPr>
          <w:b/>
          <w:i/>
          <w:color w:val="0BD0D9" w:themeColor="accent3"/>
        </w:rPr>
        <w:t>:</w:t>
      </w:r>
      <w:r w:rsidRPr="00313F6F">
        <w:rPr>
          <w:i/>
          <w:color w:val="0BD0D9" w:themeColor="accent3"/>
        </w:rPr>
        <w:tab/>
      </w:r>
      <w:r w:rsidR="006C65DC">
        <w:t xml:space="preserve">     </w:t>
      </w:r>
      <w:r w:rsidRPr="00D973C9">
        <w:rPr>
          <w:b/>
        </w:rPr>
        <w:t>Grants Pass High School</w:t>
      </w:r>
      <w:r>
        <w:tab/>
      </w:r>
      <w:r>
        <w:tab/>
      </w:r>
      <w:r>
        <w:tab/>
      </w:r>
      <w:r>
        <w:tab/>
      </w:r>
      <w:r>
        <w:tab/>
      </w:r>
      <w:r w:rsidRPr="004B398C">
        <w:t xml:space="preserve">Grants Pass, </w:t>
      </w:r>
      <w:r w:rsidRPr="005E147E">
        <w:t>OR</w:t>
      </w:r>
    </w:p>
    <w:p w:rsidR="00313F6F" w:rsidRDefault="00313F6F" w:rsidP="006C65DC">
      <w:pPr>
        <w:spacing w:after="0" w:line="240" w:lineRule="auto"/>
        <w:contextualSpacing/>
      </w:pPr>
      <w:r>
        <w:tab/>
      </w:r>
      <w:r>
        <w:tab/>
      </w:r>
      <w:r w:rsidR="006C65DC">
        <w:t xml:space="preserve">    </w:t>
      </w:r>
      <w:r>
        <w:t xml:space="preserve"> High School Diploma</w:t>
      </w:r>
      <w:r>
        <w:tab/>
      </w:r>
      <w:r>
        <w:tab/>
      </w:r>
      <w:r>
        <w:tab/>
      </w:r>
      <w:r>
        <w:tab/>
      </w:r>
      <w:r>
        <w:tab/>
      </w:r>
      <w:r>
        <w:tab/>
        <w:t>June 2008</w:t>
      </w:r>
    </w:p>
    <w:p w:rsidR="00313F6F" w:rsidRDefault="00313F6F" w:rsidP="006C65DC">
      <w:pPr>
        <w:spacing w:after="0" w:line="240" w:lineRule="auto"/>
        <w:contextualSpacing/>
      </w:pPr>
    </w:p>
    <w:p w:rsidR="00313F6F" w:rsidRDefault="00313F6F" w:rsidP="006C65DC">
      <w:pPr>
        <w:spacing w:after="0" w:line="240" w:lineRule="auto"/>
        <w:contextualSpacing/>
      </w:pPr>
      <w:r w:rsidRPr="00313F6F">
        <w:rPr>
          <w:rStyle w:val="IntenseQuoteChar"/>
          <w:b/>
          <w:i w:val="0"/>
          <w:color w:val="0BD0D9" w:themeColor="accent3"/>
          <w:shd w:val="clear" w:color="auto" w:fill="auto"/>
        </w:rPr>
        <w:t>Training</w:t>
      </w:r>
      <w:r w:rsidRPr="00313F6F">
        <w:rPr>
          <w:b/>
          <w:i/>
          <w:color w:val="0BD0D9" w:themeColor="accent3"/>
        </w:rPr>
        <w:t>:</w:t>
      </w:r>
      <w:r>
        <w:t xml:space="preserve"> </w:t>
      </w:r>
      <w:r>
        <w:tab/>
        <w:t xml:space="preserve">    </w:t>
      </w:r>
      <w:r w:rsidRPr="00D973C9">
        <w:rPr>
          <w:b/>
        </w:rPr>
        <w:t>Springdale Job Corps</w:t>
      </w:r>
      <w:r w:rsidR="006C65DC">
        <w:tab/>
      </w:r>
      <w:r w:rsidR="006C65DC">
        <w:tab/>
      </w:r>
      <w:r w:rsidR="006C65DC">
        <w:tab/>
      </w:r>
      <w:r w:rsidR="006C65DC">
        <w:tab/>
      </w:r>
      <w:r w:rsidR="006C65DC">
        <w:tab/>
      </w:r>
      <w:r>
        <w:t>Troutdale, OR</w:t>
      </w:r>
    </w:p>
    <w:p w:rsidR="00313F6F" w:rsidRDefault="00313F6F" w:rsidP="006C65DC">
      <w:pPr>
        <w:spacing w:after="0" w:line="240" w:lineRule="auto"/>
        <w:contextualSpacing/>
      </w:pPr>
      <w:r>
        <w:tab/>
      </w:r>
      <w:r>
        <w:tab/>
        <w:t xml:space="preserve">    Training in Business Technologies</w:t>
      </w:r>
    </w:p>
    <w:p w:rsidR="00313F6F" w:rsidRDefault="00313F6F" w:rsidP="006C65DC">
      <w:pPr>
        <w:spacing w:after="0" w:line="240" w:lineRule="auto"/>
        <w:contextualSpacing/>
      </w:pPr>
      <w:r>
        <w:tab/>
      </w:r>
      <w:r>
        <w:tab/>
        <w:t xml:space="preserve">    MOS Certified in Microsoft Word and Microsoft </w:t>
      </w:r>
      <w:proofErr w:type="spellStart"/>
      <w:proofErr w:type="gramStart"/>
      <w:r>
        <w:t>Powerpoint</w:t>
      </w:r>
      <w:proofErr w:type="spellEnd"/>
      <w:proofErr w:type="gramEnd"/>
      <w:r>
        <w:t xml:space="preserve"> </w:t>
      </w:r>
    </w:p>
    <w:p w:rsidR="00B71913" w:rsidRDefault="00313F6F" w:rsidP="006C65DC">
      <w:pPr>
        <w:spacing w:after="0" w:line="240" w:lineRule="auto"/>
        <w:contextualSpacing/>
      </w:pPr>
      <w:r>
        <w:tab/>
      </w:r>
      <w:r>
        <w:tab/>
        <w:t xml:space="preserve">    </w:t>
      </w:r>
      <w:r w:rsidR="00B71913">
        <w:t xml:space="preserve">Proficient in Microsoft Excel </w:t>
      </w:r>
    </w:p>
    <w:p w:rsidR="00313F6F" w:rsidRDefault="00B71913" w:rsidP="00B71913">
      <w:pPr>
        <w:spacing w:after="0" w:line="240" w:lineRule="auto"/>
        <w:ind w:left="1440"/>
        <w:contextualSpacing/>
      </w:pPr>
      <w:r>
        <w:t xml:space="preserve">    </w:t>
      </w:r>
      <w:r w:rsidR="00313F6F">
        <w:t xml:space="preserve">80 WPM </w:t>
      </w:r>
    </w:p>
    <w:p w:rsidR="00313F6F" w:rsidRDefault="00313F6F" w:rsidP="006C65DC">
      <w:pPr>
        <w:spacing w:after="0" w:line="240" w:lineRule="auto"/>
        <w:contextualSpacing/>
      </w:pPr>
    </w:p>
    <w:p w:rsidR="00313F6F" w:rsidRDefault="00313F6F" w:rsidP="006C65DC">
      <w:pPr>
        <w:spacing w:after="0" w:line="240" w:lineRule="auto"/>
        <w:contextualSpacing/>
      </w:pPr>
      <w:r w:rsidRPr="00313F6F">
        <w:rPr>
          <w:rStyle w:val="IntenseQuoteChar"/>
          <w:b/>
          <w:i w:val="0"/>
          <w:color w:val="0BD0D9" w:themeColor="accent3"/>
          <w:shd w:val="clear" w:color="auto" w:fill="auto"/>
        </w:rPr>
        <w:t>Experience</w:t>
      </w:r>
      <w:r w:rsidRPr="00313F6F">
        <w:rPr>
          <w:b/>
          <w:i/>
          <w:color w:val="0BD0D9" w:themeColor="accent3"/>
        </w:rPr>
        <w:t>:</w:t>
      </w:r>
      <w:r>
        <w:t xml:space="preserve">      </w:t>
      </w:r>
      <w:r w:rsidRPr="00D973C9">
        <w:rPr>
          <w:b/>
        </w:rPr>
        <w:t>March of Dimes</w:t>
      </w:r>
      <w:r>
        <w:tab/>
      </w:r>
      <w:r>
        <w:tab/>
      </w:r>
      <w:r>
        <w:tab/>
      </w:r>
      <w:r>
        <w:tab/>
      </w:r>
      <w:r>
        <w:tab/>
      </w:r>
      <w:r>
        <w:tab/>
        <w:t>Portland, Or</w:t>
      </w:r>
    </w:p>
    <w:p w:rsidR="00313F6F" w:rsidRDefault="00313F6F" w:rsidP="006C65DC">
      <w:pPr>
        <w:spacing w:after="0" w:line="240" w:lineRule="auto"/>
        <w:contextualSpacing/>
      </w:pPr>
      <w:r>
        <w:tab/>
      </w:r>
      <w:r>
        <w:tab/>
        <w:t xml:space="preserve">        </w:t>
      </w:r>
      <w:r w:rsidRPr="006C65DC">
        <w:rPr>
          <w:i/>
          <w:sz w:val="24"/>
          <w:szCs w:val="24"/>
        </w:rPr>
        <w:t>Intern for Office Services Coordinator</w:t>
      </w:r>
      <w:r w:rsidRPr="00313F6F">
        <w:rPr>
          <w:sz w:val="24"/>
          <w:szCs w:val="24"/>
        </w:rPr>
        <w:t xml:space="preserve"> </w:t>
      </w:r>
      <w:r>
        <w:tab/>
      </w:r>
      <w:r>
        <w:tab/>
      </w:r>
      <w:r>
        <w:tab/>
      </w:r>
      <w:r w:rsidR="006C65DC">
        <w:tab/>
      </w:r>
      <w:r>
        <w:t>August 2011-Currently</w:t>
      </w:r>
      <w:r>
        <w:tab/>
      </w:r>
    </w:p>
    <w:p w:rsidR="00313F6F" w:rsidRPr="006C65DC" w:rsidRDefault="00313F6F" w:rsidP="006C65DC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6C65DC">
        <w:rPr>
          <w:rFonts w:asciiTheme="minorHAnsi" w:hAnsiTheme="minorHAnsi"/>
        </w:rPr>
        <w:t>Answer Phones</w:t>
      </w:r>
    </w:p>
    <w:p w:rsidR="00313F6F" w:rsidRPr="006C65DC" w:rsidRDefault="00313F6F" w:rsidP="006C65DC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6C65DC">
        <w:rPr>
          <w:rFonts w:asciiTheme="minorHAnsi" w:hAnsiTheme="minorHAnsi"/>
        </w:rPr>
        <w:t>Prepared Outgoing mail</w:t>
      </w:r>
    </w:p>
    <w:p w:rsidR="00313F6F" w:rsidRPr="006C65DC" w:rsidRDefault="00313F6F" w:rsidP="006C65DC">
      <w:pPr>
        <w:pStyle w:val="ListParagraph"/>
        <w:numPr>
          <w:ilvl w:val="1"/>
          <w:numId w:val="23"/>
        </w:numPr>
        <w:rPr>
          <w:rFonts w:asciiTheme="minorHAnsi" w:hAnsiTheme="minorHAnsi"/>
        </w:rPr>
      </w:pPr>
      <w:r w:rsidRPr="006C65DC">
        <w:rPr>
          <w:rFonts w:asciiTheme="minorHAnsi" w:hAnsiTheme="minorHAnsi"/>
        </w:rPr>
        <w:t>Including Automated Postage and Mailing Machines</w:t>
      </w:r>
    </w:p>
    <w:p w:rsidR="00313F6F" w:rsidRPr="006C65DC" w:rsidRDefault="00313F6F" w:rsidP="006C65DC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6C65DC">
        <w:rPr>
          <w:rFonts w:asciiTheme="minorHAnsi" w:hAnsiTheme="minorHAnsi"/>
        </w:rPr>
        <w:t>Entered Receipts into Access</w:t>
      </w:r>
    </w:p>
    <w:p w:rsidR="00313F6F" w:rsidRPr="006C65DC" w:rsidRDefault="00313F6F" w:rsidP="006C65DC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6C65DC">
        <w:rPr>
          <w:rFonts w:asciiTheme="minorHAnsi" w:hAnsiTheme="minorHAnsi"/>
        </w:rPr>
        <w:t>Assembled Mailings</w:t>
      </w:r>
    </w:p>
    <w:p w:rsidR="00313F6F" w:rsidRDefault="00313F6F" w:rsidP="006C65DC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</w:p>
    <w:p w:rsidR="00313F6F" w:rsidRDefault="00313F6F" w:rsidP="006C65DC">
      <w:pPr>
        <w:spacing w:after="0" w:line="240" w:lineRule="auto"/>
        <w:contextualSpacing/>
      </w:pPr>
      <w:r>
        <w:tab/>
      </w:r>
      <w:r>
        <w:tab/>
        <w:t xml:space="preserve">        </w:t>
      </w:r>
      <w:proofErr w:type="spellStart"/>
      <w:r w:rsidRPr="00D973C9">
        <w:rPr>
          <w:b/>
        </w:rPr>
        <w:t>Wal</w:t>
      </w:r>
      <w:proofErr w:type="spellEnd"/>
      <w:r w:rsidRPr="00D973C9">
        <w:rPr>
          <w:b/>
        </w:rPr>
        <w:t>-mart</w:t>
      </w:r>
      <w:r w:rsidRPr="00D973C9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Coos Bay, OR</w:t>
      </w:r>
    </w:p>
    <w:p w:rsidR="00313F6F" w:rsidRDefault="00313F6F" w:rsidP="006C65DC">
      <w:pPr>
        <w:spacing w:after="0" w:line="240" w:lineRule="auto"/>
        <w:contextualSpacing/>
      </w:pPr>
      <w:r>
        <w:tab/>
      </w:r>
      <w:r>
        <w:tab/>
      </w:r>
      <w:r w:rsidRPr="006C65DC">
        <w:rPr>
          <w:i/>
        </w:rPr>
        <w:t xml:space="preserve">        Cashier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 2010-July 2010</w:t>
      </w:r>
    </w:p>
    <w:p w:rsidR="00313F6F" w:rsidRPr="006C65DC" w:rsidRDefault="00313F6F" w:rsidP="006C65DC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6C65DC">
        <w:rPr>
          <w:rFonts w:asciiTheme="minorHAnsi" w:hAnsiTheme="minorHAnsi"/>
        </w:rPr>
        <w:t>Customer Service</w:t>
      </w:r>
    </w:p>
    <w:p w:rsidR="00313F6F" w:rsidRPr="006C65DC" w:rsidRDefault="00313F6F" w:rsidP="006C65DC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6C65DC">
        <w:rPr>
          <w:rFonts w:asciiTheme="minorHAnsi" w:hAnsiTheme="minorHAnsi"/>
        </w:rPr>
        <w:t xml:space="preserve">Processed cash/credit transactions </w:t>
      </w:r>
    </w:p>
    <w:p w:rsidR="00313F6F" w:rsidRPr="006C65DC" w:rsidRDefault="00313F6F" w:rsidP="006C65DC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6C65DC">
        <w:rPr>
          <w:rFonts w:asciiTheme="minorHAnsi" w:hAnsiTheme="minorHAnsi"/>
        </w:rPr>
        <w:t>Cleaned and organized work area</w:t>
      </w:r>
    </w:p>
    <w:p w:rsidR="00313F6F" w:rsidRDefault="00313F6F" w:rsidP="006C65DC">
      <w:pPr>
        <w:spacing w:after="0" w:line="240" w:lineRule="auto"/>
        <w:ind w:left="1440"/>
        <w:contextualSpacing/>
      </w:pPr>
    </w:p>
    <w:p w:rsidR="00313F6F" w:rsidRPr="00FF05DF" w:rsidRDefault="00313F6F" w:rsidP="006C65DC">
      <w:pPr>
        <w:spacing w:after="0" w:line="240" w:lineRule="auto"/>
        <w:ind w:left="1440"/>
        <w:contextualSpacing/>
      </w:pPr>
      <w:r>
        <w:rPr>
          <w:b/>
        </w:rPr>
        <w:t xml:space="preserve">        </w:t>
      </w:r>
      <w:proofErr w:type="spellStart"/>
      <w:r w:rsidRPr="00D973C9">
        <w:rPr>
          <w:b/>
        </w:rPr>
        <w:t>Sparc</w:t>
      </w:r>
      <w:proofErr w:type="spellEnd"/>
      <w:r w:rsidRPr="00D973C9">
        <w:rPr>
          <w:b/>
        </w:rPr>
        <w:t xml:space="preserve"> Enterprise</w:t>
      </w:r>
      <w:r w:rsidRPr="00FF05DF">
        <w:tab/>
      </w:r>
      <w:r>
        <w:tab/>
      </w:r>
      <w:r>
        <w:tab/>
      </w:r>
      <w:r>
        <w:tab/>
      </w:r>
      <w:r>
        <w:tab/>
      </w:r>
      <w:r>
        <w:tab/>
      </w:r>
      <w:r w:rsidRPr="00FF05DF">
        <w:t xml:space="preserve">Grants Pass, </w:t>
      </w:r>
      <w:r w:rsidRPr="005E147E">
        <w:t>OR</w:t>
      </w:r>
    </w:p>
    <w:p w:rsidR="00313F6F" w:rsidRPr="00313F6F" w:rsidRDefault="00313F6F" w:rsidP="006C65DC">
      <w:pPr>
        <w:spacing w:after="0" w:line="240" w:lineRule="auto"/>
        <w:contextualSpacing/>
        <w:rPr>
          <w:szCs w:val="22"/>
        </w:rPr>
      </w:pPr>
      <w:r>
        <w:tab/>
      </w:r>
      <w:r>
        <w:tab/>
        <w:t xml:space="preserve">        </w:t>
      </w:r>
      <w:r w:rsidRPr="006C65DC">
        <w:rPr>
          <w:i/>
          <w:szCs w:val="22"/>
        </w:rPr>
        <w:t>Direct Care Professional Substitute</w:t>
      </w:r>
      <w:r w:rsidRPr="00313F6F">
        <w:rPr>
          <w:szCs w:val="22"/>
        </w:rPr>
        <w:tab/>
      </w:r>
      <w:r w:rsidRPr="00313F6F">
        <w:rPr>
          <w:szCs w:val="22"/>
        </w:rPr>
        <w:tab/>
      </w:r>
      <w:r w:rsidRPr="00313F6F">
        <w:rPr>
          <w:szCs w:val="22"/>
        </w:rPr>
        <w:tab/>
      </w:r>
      <w:r w:rsidRPr="00313F6F">
        <w:rPr>
          <w:szCs w:val="22"/>
        </w:rPr>
        <w:tab/>
      </w:r>
      <w:r w:rsidR="006C65DC">
        <w:rPr>
          <w:szCs w:val="22"/>
        </w:rPr>
        <w:tab/>
      </w:r>
      <w:r w:rsidRPr="00313F6F">
        <w:rPr>
          <w:szCs w:val="22"/>
        </w:rPr>
        <w:t>May–Sept 2009</w:t>
      </w:r>
    </w:p>
    <w:p w:rsidR="00313F6F" w:rsidRPr="006C65DC" w:rsidRDefault="00313F6F" w:rsidP="006C65DC">
      <w:pPr>
        <w:pStyle w:val="ListParagraph"/>
        <w:numPr>
          <w:ilvl w:val="0"/>
          <w:numId w:val="21"/>
        </w:numPr>
        <w:rPr>
          <w:rFonts w:asciiTheme="minorHAnsi" w:hAnsiTheme="minorHAnsi"/>
          <w:sz w:val="22"/>
        </w:rPr>
      </w:pPr>
      <w:r w:rsidRPr="006C65DC">
        <w:rPr>
          <w:rFonts w:asciiTheme="minorHAnsi" w:hAnsiTheme="minorHAnsi"/>
          <w:sz w:val="22"/>
        </w:rPr>
        <w:t>Assisted individuals with personal care</w:t>
      </w:r>
    </w:p>
    <w:p w:rsidR="00313F6F" w:rsidRPr="006C65DC" w:rsidRDefault="00313F6F" w:rsidP="006C65DC">
      <w:pPr>
        <w:pStyle w:val="ListParagraph"/>
        <w:numPr>
          <w:ilvl w:val="0"/>
          <w:numId w:val="21"/>
        </w:numPr>
        <w:rPr>
          <w:rFonts w:asciiTheme="minorHAnsi" w:hAnsiTheme="minorHAnsi"/>
          <w:sz w:val="22"/>
        </w:rPr>
      </w:pPr>
      <w:r w:rsidRPr="006C65DC">
        <w:rPr>
          <w:rFonts w:asciiTheme="minorHAnsi" w:hAnsiTheme="minorHAnsi"/>
          <w:sz w:val="22"/>
        </w:rPr>
        <w:t xml:space="preserve">Distributed medicine </w:t>
      </w:r>
    </w:p>
    <w:p w:rsidR="00313F6F" w:rsidRPr="006C65DC" w:rsidRDefault="00313F6F" w:rsidP="006C65DC">
      <w:pPr>
        <w:pStyle w:val="ListParagraph"/>
        <w:numPr>
          <w:ilvl w:val="0"/>
          <w:numId w:val="21"/>
        </w:numPr>
        <w:rPr>
          <w:rFonts w:asciiTheme="minorHAnsi" w:hAnsiTheme="minorHAnsi"/>
          <w:sz w:val="22"/>
        </w:rPr>
      </w:pPr>
      <w:r w:rsidRPr="006C65DC">
        <w:rPr>
          <w:rFonts w:asciiTheme="minorHAnsi" w:hAnsiTheme="minorHAnsi"/>
          <w:sz w:val="22"/>
        </w:rPr>
        <w:t>Assisted individuals with physical and emotional needs o</w:t>
      </w:r>
    </w:p>
    <w:p w:rsidR="00313F6F" w:rsidRPr="006C65DC" w:rsidRDefault="00313F6F" w:rsidP="006C65DC">
      <w:pPr>
        <w:pStyle w:val="ListParagraph"/>
        <w:numPr>
          <w:ilvl w:val="0"/>
          <w:numId w:val="21"/>
        </w:numPr>
        <w:rPr>
          <w:rFonts w:asciiTheme="minorHAnsi" w:hAnsiTheme="minorHAnsi"/>
          <w:sz w:val="22"/>
        </w:rPr>
      </w:pPr>
      <w:r w:rsidRPr="006C65DC">
        <w:rPr>
          <w:rFonts w:asciiTheme="minorHAnsi" w:hAnsiTheme="minorHAnsi"/>
          <w:sz w:val="22"/>
        </w:rPr>
        <w:t xml:space="preserve">Trained in the </w:t>
      </w:r>
      <w:r w:rsidR="006C65DC" w:rsidRPr="006C65DC">
        <w:rPr>
          <w:rFonts w:asciiTheme="minorHAnsi" w:hAnsiTheme="minorHAnsi"/>
          <w:sz w:val="22"/>
        </w:rPr>
        <w:t>use</w:t>
      </w:r>
      <w:r w:rsidRPr="006C65DC">
        <w:rPr>
          <w:rFonts w:asciiTheme="minorHAnsi" w:hAnsiTheme="minorHAnsi"/>
          <w:sz w:val="22"/>
        </w:rPr>
        <w:t xml:space="preserve"> of a Hoyer Lift </w:t>
      </w:r>
    </w:p>
    <w:p w:rsidR="00313F6F" w:rsidRDefault="00313F6F" w:rsidP="006C65DC">
      <w:pPr>
        <w:spacing w:after="0" w:line="240" w:lineRule="auto"/>
        <w:ind w:left="1440"/>
        <w:contextualSpacing/>
      </w:pPr>
    </w:p>
    <w:p w:rsidR="00313F6F" w:rsidRDefault="00313F6F" w:rsidP="006C65DC">
      <w:pPr>
        <w:spacing w:after="0"/>
        <w:contextualSpacing/>
        <w:rPr>
          <w:b/>
        </w:rPr>
      </w:pPr>
    </w:p>
    <w:p w:rsidR="00313F6F" w:rsidRDefault="00313F6F" w:rsidP="006C65DC">
      <w:pPr>
        <w:spacing w:after="0" w:line="240" w:lineRule="auto"/>
        <w:contextualSpacing/>
      </w:pPr>
      <w:r w:rsidRPr="00313F6F">
        <w:rPr>
          <w:rStyle w:val="IntenseQuoteChar"/>
          <w:b/>
          <w:i w:val="0"/>
          <w:color w:val="0BD0D9" w:themeColor="accent3"/>
          <w:shd w:val="clear" w:color="auto" w:fill="auto"/>
        </w:rPr>
        <w:t>References</w:t>
      </w:r>
      <w:r w:rsidRPr="00313F6F">
        <w:rPr>
          <w:b/>
          <w:i/>
          <w:color w:val="0BD0D9" w:themeColor="accent3"/>
        </w:rPr>
        <w:t>:</w:t>
      </w:r>
      <w:r>
        <w:t xml:space="preserve">  </w:t>
      </w:r>
      <w:r w:rsidR="0063548C">
        <w:t xml:space="preserve">        </w:t>
      </w:r>
      <w:proofErr w:type="spellStart"/>
      <w:r>
        <w:t>Tivon</w:t>
      </w:r>
      <w:proofErr w:type="spellEnd"/>
      <w:r>
        <w:t xml:space="preserve"> Abel </w:t>
      </w:r>
      <w:r>
        <w:tab/>
      </w:r>
      <w:r>
        <w:tab/>
        <w:t>Instructor</w:t>
      </w:r>
      <w:r>
        <w:tab/>
      </w:r>
      <w:r>
        <w:tab/>
      </w:r>
      <w:r>
        <w:tab/>
        <w:t>503-695-2245 Ext: 246</w:t>
      </w:r>
    </w:p>
    <w:p w:rsidR="00313F6F" w:rsidRDefault="0063548C" w:rsidP="006C65DC">
      <w:pPr>
        <w:spacing w:after="0" w:line="240" w:lineRule="auto"/>
        <w:contextualSpacing/>
      </w:pPr>
      <w:r>
        <w:t xml:space="preserve">                                          </w:t>
      </w:r>
      <w:r w:rsidR="00313F6F">
        <w:t xml:space="preserve">Zachary </w:t>
      </w:r>
      <w:proofErr w:type="spellStart"/>
      <w:r w:rsidR="00313F6F">
        <w:t>Mcquin</w:t>
      </w:r>
      <w:proofErr w:type="spellEnd"/>
      <w:r w:rsidR="00313F6F">
        <w:t xml:space="preserve"> </w:t>
      </w:r>
      <w:r w:rsidR="00313F6F">
        <w:tab/>
      </w:r>
      <w:r w:rsidR="00313F6F">
        <w:tab/>
        <w:t>Dorm Manager</w:t>
      </w:r>
      <w:r w:rsidR="00313F6F">
        <w:tab/>
      </w:r>
      <w:r w:rsidR="00313F6F">
        <w:tab/>
      </w:r>
      <w:r w:rsidR="00313F6F">
        <w:tab/>
        <w:t>503-695-2245 Ext: 240</w:t>
      </w:r>
    </w:p>
    <w:p w:rsidR="00313F6F" w:rsidRDefault="0063548C" w:rsidP="006C65DC">
      <w:pPr>
        <w:spacing w:after="0" w:line="240" w:lineRule="auto"/>
        <w:ind w:left="1440"/>
        <w:contextualSpacing/>
      </w:pPr>
      <w:r>
        <w:t xml:space="preserve">             </w:t>
      </w:r>
      <w:proofErr w:type="gramStart"/>
      <w:r w:rsidR="00313F6F">
        <w:t xml:space="preserve">Sheila </w:t>
      </w:r>
      <w:r>
        <w:t xml:space="preserve"> Herrington</w:t>
      </w:r>
      <w:proofErr w:type="gramEnd"/>
      <w:r>
        <w:tab/>
      </w:r>
      <w:r>
        <w:tab/>
      </w:r>
      <w:r w:rsidR="00313F6F">
        <w:t>Office Services Coordinator</w:t>
      </w:r>
      <w:r w:rsidR="00313F6F">
        <w:tab/>
        <w:t>503-222-5965</w:t>
      </w:r>
    </w:p>
    <w:p w:rsidR="008E5A40" w:rsidRDefault="008E5A40">
      <w:pPr>
        <w:spacing w:after="200"/>
      </w:pPr>
    </w:p>
    <w:sectPr w:rsidR="008E5A40" w:rsidSect="001363DE">
      <w:footerReference w:type="even" r:id="rId11"/>
      <w:footerReference w:type="default" r:id="rId12"/>
      <w:footerReference w:type="first" r:id="rId13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F6F" w:rsidRDefault="00313F6F">
      <w:r>
        <w:separator/>
      </w:r>
    </w:p>
    <w:p w:rsidR="00313F6F" w:rsidRDefault="00313F6F"/>
    <w:p w:rsidR="00313F6F" w:rsidRDefault="00313F6F"/>
    <w:p w:rsidR="00313F6F" w:rsidRDefault="00313F6F"/>
    <w:p w:rsidR="00313F6F" w:rsidRDefault="00313F6F"/>
    <w:p w:rsidR="00313F6F" w:rsidRDefault="00313F6F"/>
    <w:p w:rsidR="00313F6F" w:rsidRDefault="00313F6F"/>
    <w:p w:rsidR="00313F6F" w:rsidRDefault="00313F6F"/>
    <w:p w:rsidR="00313F6F" w:rsidRDefault="00313F6F"/>
  </w:endnote>
  <w:endnote w:type="continuationSeparator" w:id="0">
    <w:p w:rsidR="00313F6F" w:rsidRDefault="00313F6F">
      <w:r>
        <w:continuationSeparator/>
      </w:r>
    </w:p>
    <w:p w:rsidR="00313F6F" w:rsidRDefault="00313F6F"/>
    <w:p w:rsidR="00313F6F" w:rsidRDefault="00313F6F"/>
    <w:p w:rsidR="00313F6F" w:rsidRDefault="00313F6F"/>
    <w:p w:rsidR="00313F6F" w:rsidRDefault="00313F6F"/>
    <w:p w:rsidR="00313F6F" w:rsidRDefault="00313F6F"/>
    <w:p w:rsidR="00313F6F" w:rsidRDefault="00313F6F"/>
    <w:p w:rsidR="00313F6F" w:rsidRDefault="00313F6F"/>
    <w:p w:rsidR="00313F6F" w:rsidRDefault="00313F6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A40" w:rsidRDefault="008E5A40">
    <w:pPr>
      <w:pStyle w:val="Footer"/>
    </w:pPr>
    <w:r>
      <w:rPr>
        <w:noProof/>
      </w:rPr>
      <w:pict>
        <v:rect id="_x0000_s27665" style="position:absolute;margin-left:0;margin-top:0;width:51.9pt;height:9in;z-index:251672576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5" inset="3.6pt,,14.4pt,7.2pt">
            <w:txbxContent>
              <w:sdt>
                <w:sdtPr>
                  <w:id w:val="805325498"/>
                  <w:placeholder>
                    <w:docPart w:val="B2F5E0E530F042DEA67401336DE5CC09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8E5A40" w:rsidRDefault="00313F6F">
                    <w:pPr>
                      <w:pStyle w:val="GrayText"/>
                    </w:pPr>
                    <w:proofErr w:type="spellStart"/>
                    <w:r>
                      <w:t>Sheilee</w:t>
                    </w:r>
                    <w:proofErr w:type="spellEnd"/>
                    <w:r>
                      <w:t xml:space="preserve"> Padgett Brooke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</w:rPr>
      <w:pict>
        <v:roundrect id="_x0000_s27664" style="position:absolute;margin-left:0;margin-top:0;width:562.05pt;height:743.45pt;z-index:251671552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7663" style="position:absolute;margin-left:0;margin-top:0;width:41pt;height:41pt;z-index:251670528;mso-position-horizontal:left;mso-position-horizontal-relative:right-margin-area;mso-position-vertical:top;mso-position-vertical-relative:bottom-margin-area;v-text-anchor:middle" o:allowincell="f" fillcolor="#0f6fc6 [3204]" stroked="f">
          <v:textbox style="mso-next-textbox:#_x0000_s27663" inset="0,0,0,0">
            <w:txbxContent>
              <w:p w:rsidR="008E5A40" w:rsidRDefault="008E5A40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790C71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page" anchory="page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A40" w:rsidRDefault="008E5A40">
    <w:pPr>
      <w:rPr>
        <w:sz w:val="10"/>
        <w:szCs w:val="10"/>
      </w:rPr>
    </w:pPr>
    <w:r>
      <w:rPr>
        <w:noProof/>
        <w:sz w:val="10"/>
        <w:szCs w:val="10"/>
      </w:rPr>
      <w:pict>
        <v:rect id="_x0000_s27668" style="position:absolute;margin-left:-313.3pt;margin-top:0;width:51.9pt;height:9in;z-index:251676672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7668" inset="14.4pt,,3.6pt,7.2pt">
            <w:txbxContent>
              <w:sdt>
                <w:sdtPr>
                  <w:id w:val="20760667"/>
                  <w:placeholder>
                    <w:docPart w:val="F5FF0493CA434555A0D71D3120C69ED4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Content>
                  <w:p w:rsidR="008E5A40" w:rsidRDefault="00313F6F">
                    <w:pPr>
                      <w:pStyle w:val="GrayText"/>
                    </w:pPr>
                    <w:proofErr w:type="spellStart"/>
                    <w:r>
                      <w:t>Sheilee</w:t>
                    </w:r>
                    <w:proofErr w:type="spellEnd"/>
                    <w:r>
                      <w:t xml:space="preserve"> Padgett Brooke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sz w:val="10"/>
        <w:szCs w:val="10"/>
      </w:rPr>
      <w:pict>
        <v:roundrect id="_x0000_s27667" style="position:absolute;margin-left:0;margin-top:0;width:562.05pt;height:743.45pt;z-index:251675648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10"/>
        <w:szCs w:val="10"/>
      </w:rPr>
      <w:pict>
        <v:oval id="_x0000_s27666" style="position:absolute;margin-left:53.45pt;margin-top:0;width:41pt;height:41pt;z-index:251674624;mso-position-horizontal:right;mso-position-horizontal-relative:left-margin-area;mso-position-vertical:top;mso-position-vertical-relative:bottom-margin-area;v-text-anchor:middle" o:allowincell="f" fillcolor="#0f6fc6 [3204]" stroked="f">
          <v:textbox style="mso-next-textbox:#_x0000_s27666" inset="0,0,0,0">
            <w:txbxContent>
              <w:p w:rsidR="008E5A40" w:rsidRDefault="008E5A40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7E3363" w:rsidRPr="007E3363">
                    <w:rPr>
                      <w:noProof/>
                      <w:color w:val="FFFFFF" w:themeColor="background1"/>
                      <w:sz w:val="40"/>
                      <w:szCs w:val="40"/>
                    </w:rPr>
                    <w:t>2</w:t>
                  </w:r>
                </w:fldSimple>
              </w:p>
            </w:txbxContent>
          </v:textbox>
          <w10:wrap anchorx="margin" anchory="page"/>
        </v:oval>
      </w:pict>
    </w:r>
  </w:p>
  <w:p w:rsidR="008E5A40" w:rsidRDefault="008E5A40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A40" w:rsidRDefault="008E5A40">
    <w:pPr>
      <w:pStyle w:val="Footer"/>
    </w:pPr>
    <w:r>
      <w:rPr>
        <w:noProof/>
        <w:lang w:eastAsia="en-US"/>
      </w:rPr>
      <w:pict>
        <v:roundrect id="_x0000_s27659" style="position:absolute;margin-left:0;margin-top:0;width:545.6pt;height:751.35pt;z-index:251668480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" type="pattern"/>
          <w10:wrap anchorx="page" anchory="page"/>
        </v:roundrect>
      </w:pict>
    </w:r>
    <w:r>
      <w:rPr>
        <w:noProof/>
        <w:lang w:eastAsia="en-US"/>
      </w:rPr>
      <w:pict>
        <v:oval id="_x0000_s27658" style="position:absolute;margin-left:19pt;margin-top:0;width:41pt;height:41pt;z-index:251667456;mso-position-horizontal:right;mso-position-horizontal-relative:left-margin-area;mso-position-vertical:top;mso-position-vertical-relative:bottom-margin-area;v-text-anchor:middle" o:allowincell="f" fillcolor="#0f6fc6 [3204]" stroked="f">
          <v:textbox style="mso-next-textbox:#_x0000_s27658" inset="0,0,0,0">
            <w:txbxContent>
              <w:p w:rsidR="008E5A40" w:rsidRDefault="008E5A40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page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F6F" w:rsidRDefault="00313F6F">
      <w:r>
        <w:separator/>
      </w:r>
    </w:p>
    <w:p w:rsidR="00313F6F" w:rsidRDefault="00313F6F"/>
    <w:p w:rsidR="00313F6F" w:rsidRDefault="00313F6F"/>
    <w:p w:rsidR="00313F6F" w:rsidRDefault="00313F6F"/>
    <w:p w:rsidR="00313F6F" w:rsidRDefault="00313F6F"/>
    <w:p w:rsidR="00313F6F" w:rsidRDefault="00313F6F"/>
    <w:p w:rsidR="00313F6F" w:rsidRDefault="00313F6F"/>
    <w:p w:rsidR="00313F6F" w:rsidRDefault="00313F6F"/>
    <w:p w:rsidR="00313F6F" w:rsidRDefault="00313F6F"/>
  </w:footnote>
  <w:footnote w:type="continuationSeparator" w:id="0">
    <w:p w:rsidR="00313F6F" w:rsidRDefault="00313F6F">
      <w:r>
        <w:continuationSeparator/>
      </w:r>
    </w:p>
    <w:p w:rsidR="00313F6F" w:rsidRDefault="00313F6F"/>
    <w:p w:rsidR="00313F6F" w:rsidRDefault="00313F6F"/>
    <w:p w:rsidR="00313F6F" w:rsidRDefault="00313F6F"/>
    <w:p w:rsidR="00313F6F" w:rsidRDefault="00313F6F"/>
    <w:p w:rsidR="00313F6F" w:rsidRDefault="00313F6F"/>
    <w:p w:rsidR="00313F6F" w:rsidRDefault="00313F6F"/>
    <w:p w:rsidR="00313F6F" w:rsidRDefault="00313F6F"/>
    <w:p w:rsidR="00313F6F" w:rsidRDefault="00313F6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0BD0D9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0BD0D9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59A9F2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0F6FC6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B5294" w:themeColor="accent1" w:themeShade="BF"/>
      </w:rPr>
    </w:lvl>
  </w:abstractNum>
  <w:abstractNum w:abstractNumId="5">
    <w:nsid w:val="00BC5F56"/>
    <w:multiLevelType w:val="hybridMultilevel"/>
    <w:tmpl w:val="4D0070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A065C5F"/>
    <w:multiLevelType w:val="hybridMultilevel"/>
    <w:tmpl w:val="341685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7F41AF2">
      <w:start w:val="1"/>
      <w:numFmt w:val="bullet"/>
      <w:lvlText w:val="­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00D6ACF"/>
    <w:multiLevelType w:val="hybridMultilevel"/>
    <w:tmpl w:val="8550B0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BF11857"/>
    <w:multiLevelType w:val="hybridMultilevel"/>
    <w:tmpl w:val="C8A4F0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hideGrammaticalErrors/>
  <w:proofState w:spelling="clean" w:grammar="clean"/>
  <w:attachedTemplate r:id="rId1"/>
  <w:styleLockQFSet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9698">
      <o:colormenu v:ext="edit" fillcolor="none [3204]" strokecolor="none [3213]"/>
    </o:shapedefaults>
    <o:shapelayout v:ext="edit">
      <o:idmap v:ext="edit" data="27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63548C"/>
    <w:rsid w:val="001363DE"/>
    <w:rsid w:val="00313F6F"/>
    <w:rsid w:val="0063548C"/>
    <w:rsid w:val="006C65DC"/>
    <w:rsid w:val="00790C71"/>
    <w:rsid w:val="007E3363"/>
    <w:rsid w:val="008E5A40"/>
    <w:rsid w:val="00B7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DE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1363DE"/>
    <w:pPr>
      <w:spacing w:before="300" w:after="40" w:line="240" w:lineRule="auto"/>
      <w:outlineLvl w:val="0"/>
    </w:pPr>
    <w:rPr>
      <w:rFonts w:asciiTheme="majorHAnsi" w:hAnsiTheme="majorHAnsi"/>
      <w:b/>
      <w:color w:val="0B5294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363DE"/>
    <w:pPr>
      <w:spacing w:before="240" w:after="40" w:line="240" w:lineRule="auto"/>
      <w:outlineLvl w:val="1"/>
    </w:pPr>
    <w:rPr>
      <w:rFonts w:asciiTheme="majorHAnsi" w:hAnsiTheme="majorHAnsi"/>
      <w:b/>
      <w:color w:val="0B5294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DE"/>
    <w:pPr>
      <w:spacing w:before="200" w:after="40" w:line="240" w:lineRule="auto"/>
      <w:outlineLvl w:val="2"/>
    </w:pPr>
    <w:rPr>
      <w:rFonts w:asciiTheme="majorHAnsi" w:hAnsiTheme="majorHAnsi"/>
      <w:b/>
      <w:color w:val="0F6FC6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63DE"/>
    <w:pPr>
      <w:spacing w:before="240" w:after="0"/>
      <w:outlineLvl w:val="3"/>
    </w:pPr>
    <w:rPr>
      <w:rFonts w:asciiTheme="majorHAnsi" w:hAnsiTheme="majorHAnsi"/>
      <w:b/>
      <w:color w:val="089BA2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363DE"/>
    <w:pPr>
      <w:spacing w:before="200" w:after="0"/>
      <w:outlineLvl w:val="4"/>
    </w:pPr>
    <w:rPr>
      <w:rFonts w:asciiTheme="majorHAnsi" w:hAnsiTheme="majorHAnsi"/>
      <w:b/>
      <w:i/>
      <w:color w:val="089BA2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DE"/>
    <w:pPr>
      <w:spacing w:before="200" w:after="0"/>
      <w:outlineLvl w:val="5"/>
    </w:pPr>
    <w:rPr>
      <w:rFonts w:asciiTheme="majorHAnsi" w:hAnsiTheme="majorHAnsi"/>
      <w:color w:val="05676B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DE"/>
    <w:pPr>
      <w:spacing w:before="200" w:after="0"/>
      <w:outlineLvl w:val="6"/>
    </w:pPr>
    <w:rPr>
      <w:rFonts w:asciiTheme="majorHAnsi" w:hAnsiTheme="majorHAnsi"/>
      <w:i/>
      <w:color w:val="05676B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DE"/>
    <w:pPr>
      <w:spacing w:before="200" w:after="0"/>
      <w:outlineLvl w:val="7"/>
    </w:pPr>
    <w:rPr>
      <w:rFonts w:asciiTheme="majorHAnsi" w:hAnsiTheme="majorHAnsi"/>
      <w:color w:val="0F6FC6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DE"/>
    <w:pPr>
      <w:spacing w:before="200" w:after="0"/>
      <w:outlineLvl w:val="8"/>
    </w:pPr>
    <w:rPr>
      <w:rFonts w:asciiTheme="majorHAnsi" w:hAnsiTheme="majorHAnsi"/>
      <w:i/>
      <w:color w:val="0F6FC6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DE"/>
    <w:rPr>
      <w:rFonts w:asciiTheme="majorHAnsi" w:hAnsiTheme="majorHAnsi" w:cs="Times New Roman"/>
      <w:b/>
      <w:color w:val="0B5294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3DE"/>
    <w:rPr>
      <w:rFonts w:asciiTheme="majorHAnsi" w:hAnsiTheme="majorHAnsi" w:cs="Times New Roman"/>
      <w:b/>
      <w:color w:val="0B5294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DE"/>
    <w:rPr>
      <w:rFonts w:asciiTheme="majorHAnsi" w:hAnsiTheme="majorHAnsi" w:cs="Times New Roman"/>
      <w:b/>
      <w:color w:val="0F6FC6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DE"/>
    <w:rPr>
      <w:rFonts w:asciiTheme="majorHAnsi" w:hAnsiTheme="majorHAnsi" w:cs="Times New Roman"/>
      <w:b/>
      <w:color w:val="089BA2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DE"/>
    <w:rPr>
      <w:rFonts w:asciiTheme="majorHAnsi" w:hAnsiTheme="majorHAnsi" w:cs="Times New Roman"/>
      <w:b/>
      <w:i/>
      <w:color w:val="089BA2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DE"/>
    <w:rPr>
      <w:rFonts w:asciiTheme="majorHAnsi" w:hAnsiTheme="majorHAnsi" w:cs="Times New Roman"/>
      <w:color w:val="05676B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DE"/>
    <w:rPr>
      <w:rFonts w:asciiTheme="majorHAnsi" w:hAnsiTheme="majorHAnsi" w:cs="Times New Roman"/>
      <w:i/>
      <w:color w:val="05676B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DE"/>
    <w:rPr>
      <w:rFonts w:asciiTheme="majorHAnsi" w:hAnsiTheme="majorHAnsi" w:cs="Times New Roman"/>
      <w:color w:val="0F6FC6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DE"/>
    <w:rPr>
      <w:rFonts w:asciiTheme="majorHAnsi" w:hAnsiTheme="majorHAnsi" w:cs="Times New Roman"/>
      <w:i/>
      <w:color w:val="0F6FC6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1363DE"/>
    <w:pPr>
      <w:pBdr>
        <w:bottom w:val="single" w:sz="8" w:space="4" w:color="0F6FC6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0F6FC6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63DE"/>
    <w:rPr>
      <w:rFonts w:asciiTheme="majorHAnsi" w:hAnsiTheme="majorHAnsi" w:cs="Times New Roman"/>
      <w:b/>
      <w:smallCaps/>
      <w:color w:val="0F6FC6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1363DE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63DE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1363DE"/>
    <w:rPr>
      <w:rFonts w:asciiTheme="minorHAnsi" w:hAnsiTheme="minorHAnsi"/>
      <w:b/>
      <w:color w:val="009DD9" w:themeColor="accent2"/>
    </w:rPr>
  </w:style>
  <w:style w:type="character" w:styleId="Emphasis">
    <w:name w:val="Emphasis"/>
    <w:uiPriority w:val="20"/>
    <w:qFormat/>
    <w:rsid w:val="001363DE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1363DE"/>
    <w:rPr>
      <w:b/>
      <w:color w:val="0B5294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1363DE"/>
    <w:rPr>
      <w:rFonts w:cs="Times New Roman"/>
      <w:b/>
      <w:color w:val="0B5294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1363DE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1363DE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1363DE"/>
    <w:rPr>
      <w:rFonts w:asciiTheme="majorHAnsi" w:hAnsiTheme="majorHAnsi"/>
      <w:b/>
      <w:i/>
      <w:color w:val="A5C249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1363DE"/>
    <w:rPr>
      <w:rFonts w:asciiTheme="majorHAnsi" w:hAnsiTheme="majorHAnsi" w:cs="Times New Roman"/>
      <w:b/>
      <w:i/>
      <w:color w:val="A5C249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1363DE"/>
    <w:rPr>
      <w:b/>
      <w:i/>
      <w:color w:val="089BA2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1363DE"/>
    <w:rPr>
      <w:rFonts w:cs="Times New Roman"/>
      <w:b/>
      <w:i/>
      <w:color w:val="089BA2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1363DE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1363DE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1363DE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363DE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1363DE"/>
    <w:pPr>
      <w:pBdr>
        <w:top w:val="single" w:sz="36" w:space="10" w:color="59A9F2" w:themeColor="accent1" w:themeTint="99"/>
        <w:left w:val="single" w:sz="24" w:space="10" w:color="0F6FC6" w:themeColor="accent1"/>
        <w:bottom w:val="single" w:sz="36" w:space="10" w:color="0BD0D9" w:themeColor="accent3"/>
        <w:right w:val="single" w:sz="24" w:space="10" w:color="0F6FC6" w:themeColor="accent1"/>
      </w:pBdr>
      <w:shd w:val="clear" w:color="auto" w:fill="0F6FC6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1363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63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3DE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1363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63DE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DE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1363DE"/>
    <w:pPr>
      <w:spacing w:after="0" w:line="240" w:lineRule="auto"/>
    </w:pPr>
    <w:rPr>
      <w:bCs/>
      <w:smallCaps/>
      <w:color w:val="0075A2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1363DE"/>
    <w:pPr>
      <w:spacing w:after="0" w:line="240" w:lineRule="auto"/>
    </w:pPr>
  </w:style>
  <w:style w:type="paragraph" w:styleId="BlockText">
    <w:name w:val="Block Text"/>
    <w:aliases w:val="Block Quote"/>
    <w:uiPriority w:val="40"/>
    <w:rsid w:val="001363DE"/>
    <w:pPr>
      <w:pBdr>
        <w:top w:val="single" w:sz="2" w:space="10" w:color="59A9F2" w:themeColor="accent1" w:themeTint="99"/>
        <w:bottom w:val="single" w:sz="24" w:space="10" w:color="59A9F2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1363DE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1363DE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1363DE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1363DE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1363DE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</w:pPr>
    <w:rPr>
      <w:smallCaps/>
      <w:noProof/>
      <w:color w:val="009DD9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1363DE"/>
    <w:rPr>
      <w:color w:val="E2D7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1363DE"/>
    <w:pPr>
      <w:spacing w:after="0"/>
    </w:pPr>
    <w:rPr>
      <w:rFonts w:asciiTheme="majorHAnsi" w:hAnsiTheme="majorHAnsi"/>
      <w:b/>
      <w:color w:val="0F6FC6" w:themeColor="accent1"/>
      <w:sz w:val="48"/>
    </w:rPr>
  </w:style>
  <w:style w:type="character" w:styleId="BookTitle">
    <w:name w:val="Book Title"/>
    <w:basedOn w:val="DefaultParagraphFont"/>
    <w:uiPriority w:val="33"/>
    <w:qFormat/>
    <w:rsid w:val="001363DE"/>
    <w:rPr>
      <w:rFonts w:asciiTheme="majorHAnsi" w:hAnsiTheme="majorHAnsi" w:cs="Times New Roman"/>
      <w:i/>
      <w:color w:val="A5C249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1363DE"/>
    <w:rPr>
      <w:rFonts w:asciiTheme="minorHAnsi" w:hAnsiTheme="minorHAnsi" w:cs="Times New Roman"/>
      <w:b/>
      <w:i/>
      <w:smallCaps/>
      <w:color w:val="009DD9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1363DE"/>
    <w:rPr>
      <w:rFonts w:cs="Times New Roman"/>
      <w:b/>
      <w:color w:val="0F6FC6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1363DE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1363DE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1363DE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1363DE"/>
    <w:rPr>
      <w:rFonts w:asciiTheme="majorHAnsi" w:hAnsiTheme="majorHAnsi" w:cs="Times New Roman"/>
      <w:color w:val="04617B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1363DE"/>
    <w:pPr>
      <w:spacing w:after="0" w:line="240" w:lineRule="auto"/>
      <w:outlineLvl w:val="0"/>
    </w:pPr>
    <w:rPr>
      <w:rFonts w:asciiTheme="majorHAnsi" w:hAnsiTheme="majorHAnsi"/>
      <w:b/>
      <w:color w:val="0F6FC6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1363DE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1363DE"/>
    <w:pPr>
      <w:spacing w:after="0" w:line="240" w:lineRule="auto"/>
      <w:outlineLvl w:val="0"/>
    </w:pPr>
    <w:rPr>
      <w:rFonts w:asciiTheme="majorHAnsi" w:hAnsiTheme="majorHAnsi"/>
      <w:color w:val="04617B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link w:val="SubsectionDate"/>
    <w:rsid w:val="001363DE"/>
    <w:rPr>
      <w:rFonts w:asciiTheme="majorHAnsi" w:hAnsiTheme="majorHAnsi" w:cs="Times New Roman"/>
      <w:b/>
      <w:color w:val="009DD9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1363DE"/>
    <w:rPr>
      <w:rFonts w:asciiTheme="majorHAnsi" w:hAnsiTheme="majorHAnsi" w:cs="Times New Roman"/>
      <w:b/>
      <w:color w:val="0F6FC6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1363DE"/>
    <w:pPr>
      <w:spacing w:before="320" w:after="40" w:line="240" w:lineRule="auto"/>
    </w:pPr>
    <w:rPr>
      <w:rFonts w:asciiTheme="majorHAnsi" w:hAnsiTheme="majorHAnsi"/>
      <w:b/>
      <w:color w:val="009DD9" w:themeColor="accent2"/>
      <w:sz w:val="28"/>
    </w:rPr>
  </w:style>
  <w:style w:type="paragraph" w:customStyle="1" w:styleId="PlaceholderAutotext32">
    <w:name w:val="PlaceholderAutotext_32"/>
    <w:semiHidden/>
    <w:unhideWhenUsed/>
    <w:rsid w:val="001363DE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1363DE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1363DE"/>
  </w:style>
  <w:style w:type="paragraph" w:styleId="ListParagraph">
    <w:name w:val="List Paragraph"/>
    <w:basedOn w:val="Normal"/>
    <w:uiPriority w:val="34"/>
    <w:qFormat/>
    <w:rsid w:val="00313F6F"/>
    <w:pPr>
      <w:spacing w:after="0" w:line="240" w:lineRule="auto"/>
      <w:ind w:left="720"/>
      <w:contextualSpacing/>
    </w:pPr>
    <w:rPr>
      <w:rFonts w:ascii="Times New Roman" w:hAnsi="Times New Roman" w:cstheme="minorBidi"/>
      <w:color w:val="auto"/>
      <w:sz w:val="24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F6F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0F6FC6" w:themeFill="accent1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4975\Application%20Data\Microsoft\Templates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C3CB47FB6564FFBB65C821EB0CF4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5E698-3B20-4A9E-9DDC-762E0CFB8C3A}"/>
      </w:docPartPr>
      <w:docPartBody>
        <w:p w:rsidR="00000000" w:rsidRDefault="00286648">
          <w:pPr>
            <w:pStyle w:val="BC3CB47FB6564FFBB65C821EB0CF444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1855469F3BB4620B7A00023CE032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8A441-D126-403B-9124-3360593A365A}"/>
      </w:docPartPr>
      <w:docPartBody>
        <w:p w:rsidR="00000000" w:rsidRDefault="00286648">
          <w:pPr>
            <w:pStyle w:val="81855469F3BB4620B7A00023CE0326D4"/>
          </w:pPr>
          <w:r>
            <w:t>[Type your name]</w:t>
          </w:r>
        </w:p>
      </w:docPartBody>
    </w:docPart>
    <w:docPart>
      <w:docPartPr>
        <w:name w:val="B2F5E0E530F042DEA67401336DE5C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FE03C-128F-4141-AA7F-90DA2AC30547}"/>
      </w:docPartPr>
      <w:docPartBody>
        <w:p w:rsidR="00000000" w:rsidRDefault="00286648">
          <w:pPr>
            <w:pStyle w:val="B2F5E0E530F042DEA67401336DE5CC09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F5FF0493CA434555A0D71D3120C69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AAD57-FF4F-4113-B7A9-5B2E98F6C5B5}"/>
      </w:docPartPr>
      <w:docPartBody>
        <w:p w:rsidR="00000000" w:rsidRDefault="00286648">
          <w:pPr>
            <w:pStyle w:val="F5FF0493CA434555A0D71D3120C69ED4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C3CB47FB6564FFBB65C821EB0CF4449">
    <w:name w:val="BC3CB47FB6564FFBB65C821EB0CF4449"/>
  </w:style>
  <w:style w:type="paragraph" w:customStyle="1" w:styleId="81855469F3BB4620B7A00023CE0326D4">
    <w:name w:val="81855469F3BB4620B7A00023CE0326D4"/>
  </w:style>
  <w:style w:type="paragraph" w:customStyle="1" w:styleId="736D01950C8B4536A6C5FAC742F9B892">
    <w:name w:val="736D01950C8B4536A6C5FAC742F9B892"/>
  </w:style>
  <w:style w:type="paragraph" w:customStyle="1" w:styleId="BC5CC6DAC0644555AFD1C9CBECD02ECF">
    <w:name w:val="BC5CC6DAC0644555AFD1C9CBECD02ECF"/>
  </w:style>
  <w:style w:type="paragraph" w:customStyle="1" w:styleId="50F70FAC196C4506BE86BC94FEA9EDF7">
    <w:name w:val="50F70FAC196C4506BE86BC94FEA9EDF7"/>
  </w:style>
  <w:style w:type="paragraph" w:customStyle="1" w:styleId="4CD1C8F5C6F2465EA7E6240F53A68E20">
    <w:name w:val="4CD1C8F5C6F2465EA7E6240F53A68E20"/>
  </w:style>
  <w:style w:type="paragraph" w:customStyle="1" w:styleId="91F95D0895F14425B5C38644A8B0465D">
    <w:name w:val="91F95D0895F14425B5C38644A8B0465D"/>
  </w:style>
  <w:style w:type="character" w:customStyle="1" w:styleId="SubsectionDateChar1">
    <w:name w:val="Subsection Date Char1"/>
    <w:basedOn w:val="DefaultParagraphFont"/>
    <w:link w:val="SubsectionDate"/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</w:rPr>
  </w:style>
  <w:style w:type="paragraph" w:customStyle="1" w:styleId="6BFAAA2DBE8F48A498D9C4B5FA149C08">
    <w:name w:val="6BFAAA2DBE8F48A498D9C4B5FA149C08"/>
  </w:style>
  <w:style w:type="paragraph" w:customStyle="1" w:styleId="83D3FB96CDC844B28B428934C00B51DC">
    <w:name w:val="83D3FB96CDC844B28B428934C00B51DC"/>
  </w:style>
  <w:style w:type="paragraph" w:customStyle="1" w:styleId="7FA20C9A830B44688724FE48B1432D3B">
    <w:name w:val="7FA20C9A830B44688724FE48B1432D3B"/>
  </w:style>
  <w:style w:type="paragraph" w:customStyle="1" w:styleId="8364F36055E94F6BA1FA549F80AEC7F1">
    <w:name w:val="8364F36055E94F6BA1FA549F80AEC7F1"/>
  </w:style>
  <w:style w:type="paragraph" w:customStyle="1" w:styleId="A693DD751F244B22885A2F661C88A20A">
    <w:name w:val="A693DD751F244B22885A2F661C88A20A"/>
  </w:style>
  <w:style w:type="paragraph" w:customStyle="1" w:styleId="9A9320D4565C45DE888807FEDDBFA25E">
    <w:name w:val="9A9320D4565C45DE888807FEDDBFA25E"/>
  </w:style>
  <w:style w:type="character" w:customStyle="1" w:styleId="subsectiondatechar">
    <w:name w:val="subsectiondatechar"/>
    <w:basedOn w:val="DefaultParagraphFont"/>
  </w:style>
  <w:style w:type="paragraph" w:customStyle="1" w:styleId="A9E92A130ABA400F8E3CD209911DEC76">
    <w:name w:val="A9E92A130ABA400F8E3CD209911DEC76"/>
  </w:style>
  <w:style w:type="paragraph" w:customStyle="1" w:styleId="6452FC230E7A4BD9BA795CBA1626DC9D">
    <w:name w:val="6452FC230E7A4BD9BA795CBA1626DC9D"/>
  </w:style>
  <w:style w:type="paragraph" w:customStyle="1" w:styleId="BA70AC41AB60466F9FDBEF089D8E31E3">
    <w:name w:val="BA70AC41AB60466F9FDBEF089D8E31E3"/>
  </w:style>
  <w:style w:type="paragraph" w:customStyle="1" w:styleId="F8876E13343E421F95E9A283679AFAA0">
    <w:name w:val="F8876E13343E421F95E9A283679AFAA0"/>
  </w:style>
  <w:style w:type="paragraph" w:customStyle="1" w:styleId="B2F5E0E530F042DEA67401336DE5CC09">
    <w:name w:val="B2F5E0E530F042DEA67401336DE5CC09"/>
  </w:style>
  <w:style w:type="paragraph" w:customStyle="1" w:styleId="F5FF0493CA434555A0D71D3120C69ED4">
    <w:name w:val="F5FF0493CA434555A0D71D3120C69E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309E1B9-D2EB-4B06-87BC-901928D08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206EF2E0-EF25-4202-B73F-B857E9EE2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Sheilee Padgett Brooke</dc:creator>
  <cp:keywords/>
  <dc:description/>
  <cp:lastModifiedBy>4975</cp:lastModifiedBy>
  <cp:revision>2</cp:revision>
  <cp:lastPrinted>2011-08-22T17:42:00Z</cp:lastPrinted>
  <dcterms:created xsi:type="dcterms:W3CDTF">2011-08-22T18:11:00Z</dcterms:created>
  <dcterms:modified xsi:type="dcterms:W3CDTF">2011-08-22T18:11:00Z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TC101927429990</vt:lpwstr>
  </property>
</Properties>
</file>