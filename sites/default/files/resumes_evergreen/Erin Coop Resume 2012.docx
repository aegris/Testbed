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36" w:rsidRPr="00644E51" w:rsidRDefault="004452BB">
      <w:pPr>
        <w:pStyle w:val="ResumeHeadings"/>
        <w:rPr>
          <w:szCs w:val="24"/>
          <w:u w:val="single"/>
        </w:rPr>
      </w:pPr>
      <w:r w:rsidRPr="00644E51">
        <w:rPr>
          <w:szCs w:val="24"/>
          <w:u w:val="single"/>
        </w:rPr>
        <w:t>Skills and Abilities</w:t>
      </w:r>
    </w:p>
    <w:p w:rsidR="004452BB" w:rsidRPr="00644E51" w:rsidRDefault="004452BB" w:rsidP="004452BB">
      <w:pPr>
        <w:pStyle w:val="Heading2"/>
        <w:rPr>
          <w:sz w:val="20"/>
          <w:u w:val="none"/>
        </w:rPr>
      </w:pPr>
      <w:r w:rsidRPr="00644E51">
        <w:rPr>
          <w:sz w:val="20"/>
          <w:u w:val="none"/>
        </w:rPr>
        <w:t>Organizational/Management</w:t>
      </w:r>
    </w:p>
    <w:p w:rsidR="004452BB" w:rsidRPr="00C641FA" w:rsidRDefault="004452BB" w:rsidP="004452BB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641FA">
        <w:rPr>
          <w:sz w:val="22"/>
          <w:szCs w:val="22"/>
        </w:rPr>
        <w:t>Prepared weekly inventory reports</w:t>
      </w:r>
    </w:p>
    <w:p w:rsidR="004452BB" w:rsidRPr="00C641FA" w:rsidRDefault="004452BB" w:rsidP="004452BB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641FA">
        <w:rPr>
          <w:sz w:val="22"/>
          <w:szCs w:val="22"/>
        </w:rPr>
        <w:t>Organized kitchen utensils and products for a 2 year foods class</w:t>
      </w:r>
    </w:p>
    <w:p w:rsidR="004452BB" w:rsidRPr="00C641FA" w:rsidRDefault="004452BB" w:rsidP="004452BB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641FA">
        <w:rPr>
          <w:sz w:val="22"/>
          <w:szCs w:val="22"/>
        </w:rPr>
        <w:t>Managed a stores till</w:t>
      </w:r>
    </w:p>
    <w:p w:rsidR="004452BB" w:rsidRPr="00C641FA" w:rsidRDefault="004452BB" w:rsidP="004452BB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641FA">
        <w:rPr>
          <w:sz w:val="22"/>
          <w:szCs w:val="22"/>
        </w:rPr>
        <w:t>Cleaned day care</w:t>
      </w:r>
    </w:p>
    <w:p w:rsidR="004452BB" w:rsidRPr="00E86B24" w:rsidRDefault="004452BB" w:rsidP="00E86B24">
      <w:pPr>
        <w:pStyle w:val="Heading2"/>
        <w:rPr>
          <w:sz w:val="20"/>
          <w:u w:val="none"/>
        </w:rPr>
      </w:pPr>
      <w:r w:rsidRPr="00644E51">
        <w:rPr>
          <w:sz w:val="20"/>
          <w:u w:val="none"/>
        </w:rPr>
        <w:t>Customer Relations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Sales floor assistance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4 years of babysitting experience with other families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Served food to over 1000 kids in 6 weeks for a summer camp day job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Assisted in serving food to costumers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Assisted in stocking shelf’s with products for Safeway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Assisted in making Price Tags for food products for Safeway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Filed Documents for an insurance company</w:t>
      </w:r>
    </w:p>
    <w:p w:rsidR="004452BB" w:rsidRPr="00E86B24" w:rsidRDefault="004452BB" w:rsidP="00E86B24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Filed Invoices and Service calls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Till counting</w:t>
      </w:r>
    </w:p>
    <w:p w:rsidR="004452BB" w:rsidRPr="00C641FA" w:rsidRDefault="004452BB" w:rsidP="004452B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C641FA">
        <w:rPr>
          <w:sz w:val="22"/>
          <w:szCs w:val="22"/>
        </w:rPr>
        <w:t>Looked after 18 kids at once for day care</w:t>
      </w:r>
    </w:p>
    <w:p w:rsidR="004452BB" w:rsidRPr="00644E51" w:rsidRDefault="004452BB" w:rsidP="00644E51">
      <w:pPr>
        <w:pStyle w:val="Heading2"/>
        <w:rPr>
          <w:sz w:val="20"/>
          <w:u w:val="none"/>
        </w:rPr>
      </w:pPr>
      <w:r w:rsidRPr="00644E51">
        <w:rPr>
          <w:sz w:val="20"/>
          <w:u w:val="none"/>
        </w:rPr>
        <w:t>Communication</w:t>
      </w:r>
    </w:p>
    <w:p w:rsidR="004452BB" w:rsidRPr="00C641FA" w:rsidRDefault="004452BB" w:rsidP="004452BB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C641FA">
        <w:rPr>
          <w:sz w:val="22"/>
          <w:szCs w:val="22"/>
        </w:rPr>
        <w:t>WPM 77 including 10-key</w:t>
      </w:r>
    </w:p>
    <w:p w:rsidR="004452BB" w:rsidRPr="00C641FA" w:rsidRDefault="004452BB" w:rsidP="004452BB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C641FA">
        <w:rPr>
          <w:sz w:val="22"/>
          <w:szCs w:val="22"/>
        </w:rPr>
        <w:t>Multi-Line Telephones (cisco)</w:t>
      </w:r>
    </w:p>
    <w:p w:rsidR="004452BB" w:rsidRPr="00C641FA" w:rsidRDefault="004452BB" w:rsidP="004452BB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C641FA">
        <w:rPr>
          <w:sz w:val="22"/>
          <w:szCs w:val="22"/>
        </w:rPr>
        <w:t>Transfer, Conference, Screening</w:t>
      </w:r>
    </w:p>
    <w:p w:rsidR="004452BB" w:rsidRPr="00C641FA" w:rsidRDefault="004452BB" w:rsidP="004452BB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C641FA">
        <w:rPr>
          <w:sz w:val="22"/>
          <w:szCs w:val="22"/>
        </w:rPr>
        <w:t>Outlook (desktop and web based)</w:t>
      </w:r>
    </w:p>
    <w:p w:rsidR="004452BB" w:rsidRPr="00C641FA" w:rsidRDefault="00E86B24" w:rsidP="004452BB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Computer application: </w:t>
      </w:r>
      <w:r w:rsidR="004452BB" w:rsidRPr="00C641FA">
        <w:rPr>
          <w:sz w:val="22"/>
          <w:szCs w:val="22"/>
        </w:rPr>
        <w:t>word, excel, power point</w:t>
      </w:r>
    </w:p>
    <w:p w:rsidR="00E47436" w:rsidRDefault="00FC2A00" w:rsidP="00BC13C1">
      <w:pPr>
        <w:pStyle w:val="ResumeHeadings"/>
        <w:spacing w:after="0"/>
      </w:pPr>
      <w:r w:rsidRPr="00624726">
        <w:rPr>
          <w:szCs w:val="24"/>
          <w:u w:val="single"/>
        </w:rPr>
        <w:t>Education</w:t>
      </w:r>
    </w:p>
    <w:p w:rsidR="00E47436" w:rsidRDefault="004452BB" w:rsidP="00BC13C1">
      <w:pPr>
        <w:pStyle w:val="OrganizationName"/>
        <w:spacing w:before="0"/>
      </w:pPr>
      <w:r>
        <w:t>Franklin High School</w:t>
      </w:r>
      <w:r w:rsidR="00FC2A00">
        <w:t xml:space="preserve">– </w:t>
      </w:r>
      <w:r>
        <w:t>Portland</w:t>
      </w:r>
      <w:r w:rsidR="00FC2A00">
        <w:t xml:space="preserve">, </w:t>
      </w:r>
      <w:r>
        <w:t>Oregon</w:t>
      </w:r>
    </w:p>
    <w:p w:rsidR="00E47436" w:rsidRDefault="004452BB">
      <w:pPr>
        <w:pStyle w:val="Location"/>
      </w:pPr>
      <w:r>
        <w:t>High school Diploma</w:t>
      </w:r>
      <w:r w:rsidR="00FC2A00">
        <w:t xml:space="preserve">, </w:t>
      </w:r>
      <w:r>
        <w:t>2010</w:t>
      </w:r>
    </w:p>
    <w:p w:rsidR="00E47436" w:rsidRDefault="004452BB">
      <w:pPr>
        <w:pStyle w:val="OrganizationName"/>
      </w:pPr>
      <w:r>
        <w:t>Mt. Hood Community College</w:t>
      </w:r>
      <w:r w:rsidR="00FC2A00">
        <w:t xml:space="preserve"> – </w:t>
      </w:r>
      <w:r>
        <w:t>Gresham</w:t>
      </w:r>
      <w:r w:rsidR="00FC2A00">
        <w:t xml:space="preserve">, </w:t>
      </w:r>
      <w:r>
        <w:t>Oregon</w:t>
      </w:r>
    </w:p>
    <w:p w:rsidR="00E47436" w:rsidRDefault="004452BB">
      <w:pPr>
        <w:pStyle w:val="Location"/>
      </w:pPr>
      <w:r>
        <w:t>Associates of Applied Science &amp; Office Certificate</w:t>
      </w:r>
      <w:r w:rsidR="00FC2A00">
        <w:t xml:space="preserve">, </w:t>
      </w:r>
      <w:r>
        <w:t>2013</w:t>
      </w:r>
      <w:r w:rsidR="00F13B54">
        <w:t>-In progress</w:t>
      </w:r>
    </w:p>
    <w:p w:rsidR="00E47436" w:rsidRDefault="00FC2A00" w:rsidP="00BC13C1">
      <w:pPr>
        <w:pStyle w:val="ResumeHeadings"/>
        <w:spacing w:after="0"/>
      </w:pPr>
      <w:r w:rsidRPr="00624726">
        <w:rPr>
          <w:szCs w:val="24"/>
          <w:u w:val="single"/>
        </w:rPr>
        <w:t>Experience</w:t>
      </w:r>
    </w:p>
    <w:p w:rsidR="00E47436" w:rsidRDefault="00FC2A00" w:rsidP="00BC13C1">
      <w:pPr>
        <w:pStyle w:val="JobTitlebold"/>
        <w:spacing w:before="0"/>
        <w:rPr>
          <w:rFonts w:eastAsia="MS Mincho"/>
        </w:rPr>
      </w:pPr>
      <w:r>
        <w:rPr>
          <w:rFonts w:eastAsia="MS Mincho"/>
        </w:rPr>
        <w:t>Professional Experience</w:t>
      </w:r>
    </w:p>
    <w:p w:rsidR="00E47436" w:rsidRDefault="00FC2A00" w:rsidP="00BC13C1">
      <w:pPr>
        <w:pStyle w:val="OrganizationName"/>
        <w:spacing w:before="0"/>
        <w:rPr>
          <w:rFonts w:eastAsia="MS Mincho"/>
        </w:rPr>
      </w:pPr>
      <w:r>
        <w:rPr>
          <w:rFonts w:eastAsia="MS Mincho"/>
        </w:rPr>
        <w:t>Dollar Tree, 06/10 to 02/12</w:t>
      </w:r>
      <w:r w:rsidR="00E86B24">
        <w:rPr>
          <w:rFonts w:eastAsia="MS Mincho"/>
        </w:rPr>
        <w:t>, Sales Associate</w:t>
      </w:r>
    </w:p>
    <w:p w:rsidR="00E47436" w:rsidRDefault="00FC2A00" w:rsidP="00E86B24">
      <w:pPr>
        <w:pStyle w:val="Overviewbullets"/>
        <w:numPr>
          <w:ilvl w:val="0"/>
          <w:numId w:val="0"/>
        </w:numPr>
        <w:spacing w:before="0" w:after="0"/>
        <w:ind w:left="720"/>
        <w:jc w:val="left"/>
        <w:rPr>
          <w:rFonts w:eastAsia="MS Mincho"/>
        </w:rPr>
      </w:pPr>
      <w:r>
        <w:rPr>
          <w:rFonts w:eastAsia="MS Mincho"/>
        </w:rPr>
        <w:t>Cashier, Recover</w:t>
      </w:r>
      <w:r w:rsidR="00F13B54">
        <w:rPr>
          <w:rFonts w:eastAsia="MS Mincho"/>
        </w:rPr>
        <w:t>y</w:t>
      </w:r>
      <w:r>
        <w:rPr>
          <w:rFonts w:eastAsia="MS Mincho"/>
        </w:rPr>
        <w:t>, Organization, Cleaning</w:t>
      </w:r>
    </w:p>
    <w:p w:rsidR="00E47436" w:rsidRDefault="00FC2A00" w:rsidP="00E86B24">
      <w:pPr>
        <w:pStyle w:val="Overviewbullets"/>
        <w:numPr>
          <w:ilvl w:val="0"/>
          <w:numId w:val="0"/>
        </w:numPr>
        <w:spacing w:before="0" w:after="0"/>
        <w:ind w:left="720"/>
        <w:jc w:val="left"/>
        <w:rPr>
          <w:rFonts w:eastAsia="MS Mincho"/>
        </w:rPr>
      </w:pPr>
      <w:r>
        <w:rPr>
          <w:rFonts w:eastAsia="MS Mincho"/>
        </w:rPr>
        <w:t>Part-Time</w:t>
      </w:r>
    </w:p>
    <w:p w:rsidR="00E47436" w:rsidRDefault="00FC2A00" w:rsidP="00BC13C1">
      <w:pPr>
        <w:pStyle w:val="JobTitlebold"/>
        <w:spacing w:before="0"/>
        <w:rPr>
          <w:rFonts w:eastAsia="MS Mincho"/>
        </w:rPr>
      </w:pPr>
      <w:r>
        <w:rPr>
          <w:rFonts w:eastAsia="MS Mincho"/>
        </w:rPr>
        <w:t>Professional Experience</w:t>
      </w:r>
    </w:p>
    <w:p w:rsidR="00E47436" w:rsidRDefault="00FC2A00" w:rsidP="00BC13C1">
      <w:pPr>
        <w:pStyle w:val="OrganizationName"/>
        <w:spacing w:before="0"/>
        <w:rPr>
          <w:rFonts w:eastAsia="MS Mincho"/>
        </w:rPr>
      </w:pPr>
      <w:r>
        <w:rPr>
          <w:rFonts w:eastAsia="MS Mincho"/>
        </w:rPr>
        <w:t>Taco Time, 06/09 to 10/09</w:t>
      </w:r>
      <w:r w:rsidR="00E86B24">
        <w:rPr>
          <w:rFonts w:eastAsia="MS Mincho"/>
        </w:rPr>
        <w:t>, Team Member</w:t>
      </w:r>
    </w:p>
    <w:p w:rsidR="00E47436" w:rsidRPr="00E86B24" w:rsidRDefault="00FC2A00" w:rsidP="00E86B24">
      <w:pPr>
        <w:ind w:left="720"/>
        <w:rPr>
          <w:sz w:val="19"/>
          <w:szCs w:val="19"/>
        </w:rPr>
      </w:pPr>
      <w:r w:rsidRPr="00E86B24">
        <w:rPr>
          <w:rFonts w:eastAsia="MS Mincho"/>
          <w:sz w:val="19"/>
          <w:szCs w:val="19"/>
        </w:rPr>
        <w:t>Cashier, Order Taking, Drive Thru, Customer Service</w:t>
      </w:r>
      <w:r w:rsidR="00E86B24" w:rsidRPr="00E86B24">
        <w:rPr>
          <w:rFonts w:eastAsia="MS Mincho"/>
          <w:sz w:val="19"/>
          <w:szCs w:val="19"/>
        </w:rPr>
        <w:t xml:space="preserve">, </w:t>
      </w:r>
      <w:r w:rsidR="00E86B24" w:rsidRPr="00E86B24">
        <w:rPr>
          <w:sz w:val="19"/>
          <w:szCs w:val="19"/>
        </w:rPr>
        <w:t>Make line</w:t>
      </w:r>
    </w:p>
    <w:p w:rsidR="00E47436" w:rsidRPr="00E86B24" w:rsidRDefault="00FC2A00" w:rsidP="00E86B24">
      <w:pPr>
        <w:pStyle w:val="Overviewbullets"/>
        <w:numPr>
          <w:ilvl w:val="0"/>
          <w:numId w:val="0"/>
        </w:numPr>
        <w:spacing w:before="0" w:after="0"/>
        <w:ind w:left="720"/>
        <w:jc w:val="left"/>
        <w:rPr>
          <w:rFonts w:eastAsia="MS Mincho"/>
        </w:rPr>
      </w:pPr>
      <w:r w:rsidRPr="00E86B24">
        <w:rPr>
          <w:rFonts w:eastAsia="MS Mincho"/>
        </w:rPr>
        <w:t>Part-Time</w:t>
      </w:r>
    </w:p>
    <w:p w:rsidR="00FC2A00" w:rsidRDefault="00FC2A00" w:rsidP="00BC13C1">
      <w:pPr>
        <w:pStyle w:val="Overviewbullets"/>
        <w:numPr>
          <w:ilvl w:val="0"/>
          <w:numId w:val="0"/>
        </w:numPr>
        <w:spacing w:before="0" w:after="0"/>
        <w:rPr>
          <w:rFonts w:eastAsia="MS Mincho"/>
          <w:b/>
        </w:rPr>
      </w:pPr>
      <w:r w:rsidRPr="00FC2A00">
        <w:rPr>
          <w:rFonts w:eastAsia="MS Mincho"/>
          <w:b/>
        </w:rPr>
        <w:t>Professional Experience</w:t>
      </w:r>
    </w:p>
    <w:p w:rsidR="00FC2A00" w:rsidRDefault="00BC13C1" w:rsidP="00E86B24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Elmer’s</w:t>
      </w:r>
      <w:r w:rsidR="00FC2A00">
        <w:rPr>
          <w:rFonts w:eastAsia="MS Mincho"/>
        </w:rPr>
        <w:t>, 06/08 to 11/08</w:t>
      </w:r>
      <w:r w:rsidR="00E86B24">
        <w:rPr>
          <w:rFonts w:eastAsia="MS Mincho"/>
        </w:rPr>
        <w:t>, Hostess</w:t>
      </w:r>
    </w:p>
    <w:p w:rsidR="00FC2A00" w:rsidRDefault="00E86B24" w:rsidP="00E86B24">
      <w:pPr>
        <w:pStyle w:val="Overviewbullets"/>
        <w:numPr>
          <w:ilvl w:val="0"/>
          <w:numId w:val="0"/>
        </w:numPr>
        <w:spacing w:before="0" w:after="0"/>
        <w:ind w:left="1080" w:hanging="360"/>
        <w:jc w:val="left"/>
        <w:rPr>
          <w:rFonts w:eastAsia="MS Mincho"/>
        </w:rPr>
      </w:pPr>
      <w:r>
        <w:rPr>
          <w:rFonts w:eastAsia="MS Mincho"/>
        </w:rPr>
        <w:t>Cashier</w:t>
      </w:r>
      <w:r w:rsidR="00FC2A00">
        <w:rPr>
          <w:rFonts w:eastAsia="MS Mincho"/>
        </w:rPr>
        <w:t>, Seating, Organizing, Cleaning, Greeting</w:t>
      </w:r>
    </w:p>
    <w:p w:rsidR="00E47436" w:rsidRDefault="00FC2A00" w:rsidP="00E86B24">
      <w:pPr>
        <w:pStyle w:val="Overviewbullets"/>
        <w:numPr>
          <w:ilvl w:val="0"/>
          <w:numId w:val="0"/>
        </w:numPr>
        <w:spacing w:before="0" w:after="0"/>
        <w:ind w:left="1080" w:hanging="360"/>
        <w:jc w:val="left"/>
        <w:rPr>
          <w:rFonts w:eastAsia="MS Mincho"/>
        </w:rPr>
      </w:pPr>
      <w:r>
        <w:rPr>
          <w:rFonts w:eastAsia="MS Mincho"/>
        </w:rPr>
        <w:t>Part-Time</w:t>
      </w:r>
    </w:p>
    <w:p w:rsidR="00E86B24" w:rsidRDefault="00E86B24" w:rsidP="00E86B24">
      <w:pPr>
        <w:pStyle w:val="Overviewbullets"/>
        <w:numPr>
          <w:ilvl w:val="0"/>
          <w:numId w:val="0"/>
        </w:numPr>
        <w:spacing w:before="0" w:after="0"/>
        <w:rPr>
          <w:rFonts w:eastAsia="MS Mincho"/>
          <w:b/>
        </w:rPr>
      </w:pPr>
      <w:r w:rsidRPr="00E86B24">
        <w:rPr>
          <w:rFonts w:eastAsia="MS Mincho"/>
          <w:b/>
        </w:rPr>
        <w:t>Volunt</w:t>
      </w:r>
      <w:r w:rsidR="00F13B54">
        <w:rPr>
          <w:rFonts w:eastAsia="MS Mincho"/>
          <w:b/>
        </w:rPr>
        <w:t>eer</w:t>
      </w:r>
      <w:r>
        <w:rPr>
          <w:rFonts w:eastAsia="MS Mincho"/>
        </w:rPr>
        <w:t xml:space="preserve"> </w:t>
      </w:r>
      <w:r w:rsidRPr="00E86B24">
        <w:rPr>
          <w:rFonts w:eastAsia="MS Mincho"/>
          <w:b/>
        </w:rPr>
        <w:t>Experience</w:t>
      </w:r>
    </w:p>
    <w:p w:rsidR="00E86B24" w:rsidRDefault="00E86B24" w:rsidP="00E86B24">
      <w:pPr>
        <w:pStyle w:val="Overviewbullets"/>
        <w:numPr>
          <w:ilvl w:val="0"/>
          <w:numId w:val="0"/>
        </w:numPr>
        <w:spacing w:before="0" w:after="0"/>
        <w:rPr>
          <w:rFonts w:eastAsia="MS Mincho"/>
        </w:rPr>
      </w:pPr>
      <w:r>
        <w:rPr>
          <w:rFonts w:eastAsia="MS Mincho"/>
        </w:rPr>
        <w:t>Paws Clinic</w:t>
      </w:r>
    </w:p>
    <w:p w:rsidR="00E86B24" w:rsidRPr="00E86B24" w:rsidRDefault="00E86B24" w:rsidP="00E86B24">
      <w:pPr>
        <w:pStyle w:val="Overviewbullets"/>
        <w:numPr>
          <w:ilvl w:val="0"/>
          <w:numId w:val="0"/>
        </w:numPr>
        <w:spacing w:before="0" w:after="0"/>
        <w:rPr>
          <w:rFonts w:eastAsia="MS Mincho"/>
        </w:rPr>
      </w:pPr>
      <w:r>
        <w:rPr>
          <w:rFonts w:eastAsia="MS Mincho"/>
        </w:rPr>
        <w:tab/>
        <w:t xml:space="preserve">Assisting in animal care, Organization, Clinic run through, </w:t>
      </w:r>
      <w:r w:rsidR="00F13B54">
        <w:rPr>
          <w:rFonts w:eastAsia="MS Mincho"/>
        </w:rPr>
        <w:t>Paper work</w:t>
      </w:r>
    </w:p>
    <w:sectPr w:rsidR="00E86B24" w:rsidRPr="00E86B24" w:rsidSect="009731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38" w:rsidRDefault="00805E38">
      <w:r>
        <w:separator/>
      </w:r>
    </w:p>
  </w:endnote>
  <w:endnote w:type="continuationSeparator" w:id="0">
    <w:p w:rsidR="00805E38" w:rsidRDefault="0080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337" w:rsidRDefault="009D7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337" w:rsidRDefault="009D73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337" w:rsidRDefault="009D7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38" w:rsidRDefault="00805E38">
      <w:r>
        <w:separator/>
      </w:r>
    </w:p>
  </w:footnote>
  <w:footnote w:type="continuationSeparator" w:id="0">
    <w:p w:rsidR="00805E38" w:rsidRDefault="00805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337" w:rsidRDefault="009D73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C1" w:rsidRPr="00644E51" w:rsidRDefault="00BC13C1" w:rsidP="00BC13C1">
    <w:pPr>
      <w:pStyle w:val="Name"/>
    </w:pPr>
    <w:r w:rsidRPr="00644E51">
      <w:t>Erin Coop</w:t>
    </w:r>
  </w:p>
  <w:p w:rsidR="00BC13C1" w:rsidRDefault="009D7337" w:rsidP="00BC13C1">
    <w:pPr>
      <w:pStyle w:val="Address"/>
      <w:spacing w:after="0"/>
    </w:pPr>
    <w:r>
      <w:t xml:space="preserve">8314 NE Wasco </w:t>
    </w:r>
    <w:r>
      <w:t>St.</w:t>
    </w:r>
    <w:bookmarkStart w:id="0" w:name="_GoBack"/>
    <w:bookmarkEnd w:id="0"/>
    <w:r w:rsidR="00BC13C1">
      <w:t xml:space="preserve">  </w:t>
    </w:r>
    <w:r w:rsidR="00BC13C1">
      <w:rPr>
        <w:szCs w:val="14"/>
      </w:rPr>
      <w:sym w:font="Wingdings" w:char="F06C"/>
    </w:r>
    <w:r>
      <w:t xml:space="preserve">  Portland, Oregon, 97220</w:t>
    </w:r>
    <w:r w:rsidR="00BC13C1">
      <w:t xml:space="preserve"> </w:t>
    </w:r>
    <w:r w:rsidR="00BC13C1">
      <w:rPr>
        <w:szCs w:val="14"/>
      </w:rPr>
      <w:sym w:font="Wingdings" w:char="F06C"/>
    </w:r>
    <w:r w:rsidR="00BC13C1">
      <w:t xml:space="preserve">  503-544-5736 </w:t>
    </w:r>
    <w:r w:rsidR="00BC13C1">
      <w:rPr>
        <w:szCs w:val="14"/>
      </w:rPr>
      <w:sym w:font="Wingdings" w:char="F06C"/>
    </w:r>
    <w:r w:rsidR="00BC13C1">
      <w:t xml:space="preserve">  starynight10121@yahoo.com</w:t>
    </w:r>
  </w:p>
  <w:p w:rsidR="00BC13C1" w:rsidRDefault="00BC13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337" w:rsidRDefault="009D7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8472452"/>
    <w:multiLevelType w:val="hybridMultilevel"/>
    <w:tmpl w:val="1C9A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AC0716"/>
    <w:multiLevelType w:val="hybridMultilevel"/>
    <w:tmpl w:val="FDF6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C93676"/>
    <w:multiLevelType w:val="hybridMultilevel"/>
    <w:tmpl w:val="F8A8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533654"/>
    <w:multiLevelType w:val="hybridMultilevel"/>
    <w:tmpl w:val="C18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2111CD"/>
    <w:multiLevelType w:val="hybridMultilevel"/>
    <w:tmpl w:val="1286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7"/>
  </w:num>
  <w:num w:numId="4">
    <w:abstractNumId w:val="21"/>
  </w:num>
  <w:num w:numId="5">
    <w:abstractNumId w:val="30"/>
  </w:num>
  <w:num w:numId="6">
    <w:abstractNumId w:val="12"/>
  </w:num>
  <w:num w:numId="7">
    <w:abstractNumId w:val="18"/>
  </w:num>
  <w:num w:numId="8">
    <w:abstractNumId w:val="14"/>
  </w:num>
  <w:num w:numId="9">
    <w:abstractNumId w:val="16"/>
  </w:num>
  <w:num w:numId="10">
    <w:abstractNumId w:val="29"/>
  </w:num>
  <w:num w:numId="11">
    <w:abstractNumId w:val="26"/>
  </w:num>
  <w:num w:numId="12">
    <w:abstractNumId w:val="27"/>
  </w:num>
  <w:num w:numId="13">
    <w:abstractNumId w:val="25"/>
  </w:num>
  <w:num w:numId="14">
    <w:abstractNumId w:val="0"/>
  </w:num>
  <w:num w:numId="15">
    <w:abstractNumId w:val="33"/>
  </w:num>
  <w:num w:numId="16">
    <w:abstractNumId w:val="23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8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24"/>
  </w:num>
  <w:num w:numId="32">
    <w:abstractNumId w:val="20"/>
  </w:num>
  <w:num w:numId="33">
    <w:abstractNumId w:val="15"/>
  </w:num>
  <w:num w:numId="34">
    <w:abstractNumId w:val="22"/>
  </w:num>
  <w:num w:numId="35">
    <w:abstractNumId w:val="26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BB"/>
    <w:rsid w:val="00302F19"/>
    <w:rsid w:val="003A4B06"/>
    <w:rsid w:val="004452BB"/>
    <w:rsid w:val="00624726"/>
    <w:rsid w:val="00644E51"/>
    <w:rsid w:val="006B5431"/>
    <w:rsid w:val="00805E38"/>
    <w:rsid w:val="0097311A"/>
    <w:rsid w:val="009D7337"/>
    <w:rsid w:val="00BC13C1"/>
    <w:rsid w:val="00C641FA"/>
    <w:rsid w:val="00E47436"/>
    <w:rsid w:val="00E86B24"/>
    <w:rsid w:val="00F13B54"/>
    <w:rsid w:val="00F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rsid w:val="00644E51"/>
    <w:pPr>
      <w:spacing w:before="360"/>
      <w:jc w:val="center"/>
    </w:pPr>
    <w:rPr>
      <w:rFonts w:ascii="Verdana" w:hAnsi="Verdana" w:cs="Times New Roman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rsid w:val="00644E51"/>
    <w:pPr>
      <w:spacing w:before="360"/>
      <w:jc w:val="center"/>
    </w:pPr>
    <w:rPr>
      <w:rFonts w:ascii="Verdana" w:hAnsi="Verdana" w:cs="Times New Roman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5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A54FD-1271-480C-8BC0-D1D3C36E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2012-03-07T03:37:00Z</dcterms:created>
  <dcterms:modified xsi:type="dcterms:W3CDTF">2012-03-07T04:10:00Z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