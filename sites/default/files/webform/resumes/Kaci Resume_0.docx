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3F3C5D" w:rsidP="003F3C5D">
            <w:pPr>
              <w:pStyle w:val="StyleContactInfo"/>
            </w:pPr>
            <w:r>
              <w:t>1928 NE Schuyler Street</w:t>
            </w:r>
            <w:r w:rsidR="00F561DD" w:rsidRPr="00A43F4E">
              <w:t xml:space="preserve">, </w:t>
            </w:r>
            <w:r>
              <w:t>Portland, OR 97212</w:t>
            </w:r>
            <w:r w:rsidR="006F2497">
              <w:t xml:space="preserve"> </w:t>
            </w:r>
            <w:r w:rsidR="00430460">
              <w:sym w:font="Symbol" w:char="F0B7"/>
            </w:r>
            <w:r w:rsidR="006F2497">
              <w:t xml:space="preserve"> (503)</w:t>
            </w:r>
            <w:r w:rsidR="00B3408F">
              <w:t>853-6972</w:t>
            </w:r>
            <w:r w:rsidR="006F2497">
              <w:t xml:space="preserve"> </w:t>
            </w:r>
            <w:r w:rsidR="00430460">
              <w:sym w:font="Symbol" w:char="F0B7"/>
            </w:r>
            <w:r w:rsidR="006F2497">
              <w:t xml:space="preserve"> Kaci.G</w:t>
            </w:r>
            <w:r>
              <w:t>ilbert@pcc.edu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3F3C5D" w:rsidP="001E6339">
            <w:pPr>
              <w:pStyle w:val="YourName"/>
            </w:pPr>
            <w:r>
              <w:t>Cassandra Gilbert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3F3C5D" w:rsidP="00B67166">
            <w:pPr>
              <w:pStyle w:val="BodyText1"/>
            </w:pPr>
            <w:r>
              <w:t>To secure employment with an outstanding company where I may be an invaluable asset.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EC7C83" w:rsidP="00B67166">
            <w:pPr>
              <w:pStyle w:val="BodyText1"/>
            </w:pPr>
            <w:r>
              <w:t>2010-2011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EC7C83" w:rsidP="00B67166">
            <w:pPr>
              <w:pStyle w:val="BodyText"/>
            </w:pPr>
            <w:r>
              <w:t>Stream Global Services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EC7C83" w:rsidP="00B67166">
            <w:pPr>
              <w:pStyle w:val="BodyText3"/>
            </w:pPr>
            <w:r>
              <w:t>Beaverton, OR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EC7C83" w:rsidP="00F561DD">
            <w:pPr>
              <w:pStyle w:val="Heading2"/>
            </w:pPr>
            <w:r>
              <w:t>Customer Service Representative</w:t>
            </w:r>
          </w:p>
          <w:p w:rsidR="00B67166" w:rsidRPr="00A43F4E" w:rsidRDefault="00EC7C83" w:rsidP="00A43F4E">
            <w:pPr>
              <w:pStyle w:val="BulletedList"/>
            </w:pPr>
            <w:r>
              <w:t>Customer Assistance via chat, email, and phone</w:t>
            </w:r>
          </w:p>
          <w:p w:rsidR="00B67166" w:rsidRPr="00D62111" w:rsidRDefault="00EC7C83" w:rsidP="00D62111">
            <w:pPr>
              <w:pStyle w:val="BulletedList"/>
            </w:pPr>
            <w:r>
              <w:t>Inbound Calls</w:t>
            </w:r>
          </w:p>
          <w:p w:rsidR="00B67166" w:rsidRDefault="00EC7C83" w:rsidP="00A43F4E">
            <w:pPr>
              <w:pStyle w:val="BulletedList"/>
            </w:pPr>
            <w:r>
              <w:t>Keyword/Search checks for search engine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EC7C83" w:rsidP="00D62111">
            <w:pPr>
              <w:pStyle w:val="BodyText1"/>
              <w:tabs>
                <w:tab w:val="left" w:pos="2520"/>
              </w:tabs>
            </w:pPr>
            <w:r>
              <w:t>2004-2010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EC7C83" w:rsidP="00B67166">
            <w:pPr>
              <w:pStyle w:val="BodyText"/>
            </w:pPr>
            <w:r>
              <w:t>Various Private Families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EC7C83" w:rsidP="00B67166">
            <w:pPr>
              <w:pStyle w:val="BodyText3"/>
            </w:pPr>
            <w:r>
              <w:t>United States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EC7C83" w:rsidP="00B224C8">
            <w:pPr>
              <w:pStyle w:val="Heading2"/>
            </w:pPr>
            <w:r>
              <w:t>Live-in Nanny/Governess/Household Manager/Housekeeper</w:t>
            </w:r>
          </w:p>
          <w:p w:rsidR="00B224C8" w:rsidRPr="00A43F4E" w:rsidRDefault="00EC7C83" w:rsidP="00B224C8">
            <w:pPr>
              <w:pStyle w:val="BulletedList"/>
            </w:pPr>
            <w:r>
              <w:t>Complete childcare in most cases</w:t>
            </w:r>
          </w:p>
          <w:p w:rsidR="00B224C8" w:rsidRPr="00D62111" w:rsidRDefault="00EC7C83" w:rsidP="00B224C8">
            <w:pPr>
              <w:pStyle w:val="BulletedList"/>
            </w:pPr>
            <w:r>
              <w:t>Extensive cleaning</w:t>
            </w:r>
          </w:p>
          <w:p w:rsidR="00B67166" w:rsidRDefault="00EC7C83" w:rsidP="00B224C8">
            <w:pPr>
              <w:pStyle w:val="BulletedList"/>
            </w:pPr>
            <w:r>
              <w:t>Light clerical work</w:t>
            </w:r>
          </w:p>
          <w:p w:rsidR="00EC7C83" w:rsidRDefault="002F754A" w:rsidP="00EC7C83">
            <w:pPr>
              <w:pStyle w:val="BulletedList"/>
            </w:pPr>
            <w:r>
              <w:t>Organization/Parent helper</w:t>
            </w:r>
          </w:p>
          <w:p w:rsidR="002F754A" w:rsidRDefault="002F754A" w:rsidP="002F754A">
            <w:pPr>
              <w:pStyle w:val="BulletedList"/>
            </w:pPr>
            <w:r>
              <w:t xml:space="preserve">Bookkeeping </w:t>
            </w:r>
          </w:p>
          <w:p w:rsidR="002F754A" w:rsidRPr="002F754A" w:rsidRDefault="002F754A" w:rsidP="002F754A">
            <w:pPr>
              <w:pStyle w:val="BulletedList"/>
            </w:pPr>
            <w:r>
              <w:t>Pet Care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2F754A" w:rsidP="00D62111">
            <w:pPr>
              <w:pStyle w:val="BodyText1"/>
              <w:tabs>
                <w:tab w:val="left" w:pos="2520"/>
              </w:tabs>
            </w:pPr>
            <w:r>
              <w:t>2003-2004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2F754A" w:rsidP="00B67166">
            <w:pPr>
              <w:pStyle w:val="BodyText"/>
            </w:pPr>
            <w:r>
              <w:t>Wal-Mart Supercenter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2F754A" w:rsidP="00B67166">
            <w:pPr>
              <w:pStyle w:val="BodyText3"/>
            </w:pPr>
            <w:r>
              <w:t>Mulberry, FL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2F754A" w:rsidP="00B224C8">
            <w:pPr>
              <w:pStyle w:val="Heading2"/>
            </w:pPr>
            <w:r>
              <w:t>Overnight Stocker</w:t>
            </w:r>
          </w:p>
          <w:p w:rsidR="00B224C8" w:rsidRPr="00A43F4E" w:rsidRDefault="002F754A" w:rsidP="00B224C8">
            <w:pPr>
              <w:pStyle w:val="BulletedList"/>
            </w:pPr>
            <w:r>
              <w:t>Merchandise stock</w:t>
            </w:r>
          </w:p>
          <w:p w:rsidR="00B224C8" w:rsidRPr="00D62111" w:rsidRDefault="002F754A" w:rsidP="00B224C8">
            <w:pPr>
              <w:pStyle w:val="BulletedList"/>
            </w:pPr>
            <w:r>
              <w:t>Sales; Customer Service; Cashier</w:t>
            </w:r>
          </w:p>
          <w:p w:rsidR="00B67166" w:rsidRDefault="002F754A" w:rsidP="00B224C8">
            <w:pPr>
              <w:pStyle w:val="BulletedList"/>
            </w:pPr>
            <w:r>
              <w:t>Creating end caps and displays</w:t>
            </w:r>
          </w:p>
          <w:p w:rsidR="002F754A" w:rsidRDefault="002F754A" w:rsidP="002F754A">
            <w:pPr>
              <w:pStyle w:val="BulletedList"/>
            </w:pPr>
            <w:r>
              <w:t>Cut fabric</w:t>
            </w:r>
          </w:p>
          <w:p w:rsidR="002F754A" w:rsidRPr="002F754A" w:rsidRDefault="002F754A" w:rsidP="002F754A">
            <w:pPr>
              <w:pStyle w:val="BulletedList"/>
            </w:pPr>
            <w:r>
              <w:t>Answered phones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2F754A" w:rsidP="00D62111">
            <w:pPr>
              <w:pStyle w:val="BodyText1"/>
              <w:tabs>
                <w:tab w:val="left" w:pos="2520"/>
              </w:tabs>
            </w:pPr>
            <w:r>
              <w:t>2002-2003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2F754A" w:rsidP="00B67166">
            <w:pPr>
              <w:pStyle w:val="BodyText"/>
            </w:pPr>
            <w:r>
              <w:t>Party City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2F754A" w:rsidP="00B67166">
            <w:pPr>
              <w:pStyle w:val="BodyText3"/>
            </w:pPr>
            <w:r>
              <w:t>Lakeland, FL</w:t>
            </w:r>
          </w:p>
        </w:tc>
      </w:tr>
      <w:tr w:rsidR="00B67166">
        <w:trPr>
          <w:trHeight w:val="1080"/>
        </w:trPr>
        <w:tc>
          <w:tcPr>
            <w:tcW w:w="9090" w:type="dxa"/>
            <w:gridSpan w:val="4"/>
          </w:tcPr>
          <w:p w:rsidR="00B224C8" w:rsidRDefault="002F754A" w:rsidP="00B224C8">
            <w:pPr>
              <w:pStyle w:val="Heading2"/>
            </w:pPr>
            <w:r>
              <w:t>Cashier</w:t>
            </w:r>
          </w:p>
          <w:p w:rsidR="00B224C8" w:rsidRPr="00A43F4E" w:rsidRDefault="002F754A" w:rsidP="00B224C8">
            <w:pPr>
              <w:pStyle w:val="BulletedList"/>
            </w:pPr>
            <w:r>
              <w:t>Sales and customer assistance</w:t>
            </w:r>
          </w:p>
          <w:p w:rsidR="00B224C8" w:rsidRPr="00D62111" w:rsidRDefault="002F754A" w:rsidP="00B224C8">
            <w:pPr>
              <w:pStyle w:val="BulletedList"/>
            </w:pPr>
            <w:r>
              <w:t>Stocking front-end merchandise</w:t>
            </w:r>
          </w:p>
          <w:p w:rsidR="00B67166" w:rsidRDefault="002F754A" w:rsidP="00B224C8">
            <w:pPr>
              <w:pStyle w:val="BulletedList"/>
            </w:pPr>
            <w:r>
              <w:t>Store cleanup and organization</w:t>
            </w:r>
          </w:p>
          <w:p w:rsidR="002F754A" w:rsidRDefault="002F754A" w:rsidP="002F754A"/>
          <w:p w:rsidR="002F754A" w:rsidRDefault="002F754A" w:rsidP="002F754A">
            <w:r>
              <w:t>2002-2001                                                               McDonald’s                                                     Lakeland, FL</w:t>
            </w:r>
          </w:p>
          <w:p w:rsidR="002F754A" w:rsidRDefault="002F754A" w:rsidP="002F754A">
            <w:pPr>
              <w:pStyle w:val="Heading2"/>
            </w:pPr>
            <w:r>
              <w:t>Team Member - Closer</w:t>
            </w:r>
          </w:p>
          <w:p w:rsidR="002F754A" w:rsidRDefault="002F754A" w:rsidP="002F754A">
            <w:pPr>
              <w:pStyle w:val="BulletedList"/>
            </w:pPr>
            <w:r>
              <w:t>Cashier</w:t>
            </w:r>
          </w:p>
          <w:p w:rsidR="002F754A" w:rsidRDefault="002F754A" w:rsidP="002F754A">
            <w:pPr>
              <w:pStyle w:val="BulletedList"/>
            </w:pPr>
            <w:r>
              <w:t>Drive-Through</w:t>
            </w:r>
          </w:p>
          <w:p w:rsidR="002F754A" w:rsidRDefault="002F754A" w:rsidP="002F754A">
            <w:pPr>
              <w:pStyle w:val="BulletedList"/>
            </w:pPr>
            <w:r>
              <w:t>Grill</w:t>
            </w:r>
          </w:p>
          <w:p w:rsidR="002F754A" w:rsidRDefault="002F754A" w:rsidP="002F754A">
            <w:pPr>
              <w:pStyle w:val="BulletedList"/>
            </w:pPr>
            <w:r>
              <w:t>Food prep</w:t>
            </w:r>
          </w:p>
          <w:p w:rsidR="002F754A" w:rsidRDefault="002F754A" w:rsidP="002F754A">
            <w:pPr>
              <w:pStyle w:val="BulletedList"/>
            </w:pPr>
            <w:r>
              <w:t>Store closing cleanup</w:t>
            </w:r>
          </w:p>
          <w:p w:rsidR="000272F6" w:rsidRPr="000272F6" w:rsidRDefault="000272F6" w:rsidP="000272F6">
            <w:pPr>
              <w:pStyle w:val="BulletedList"/>
            </w:pPr>
            <w:r>
              <w:t>Dishwashing</w:t>
            </w:r>
          </w:p>
          <w:p w:rsidR="002F754A" w:rsidRPr="002F754A" w:rsidRDefault="002F754A" w:rsidP="002F754A"/>
          <w:p w:rsidR="002F754A" w:rsidRPr="002F754A" w:rsidRDefault="002F754A" w:rsidP="002F754A"/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lastRenderedPageBreak/>
              <w:t>Education</w:t>
            </w:r>
          </w:p>
        </w:tc>
      </w:tr>
      <w:tr w:rsidR="00B67166" w:rsidTr="004E6BBD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2F754A" w:rsidP="00B67166">
            <w:pPr>
              <w:pStyle w:val="BodyText1"/>
            </w:pPr>
            <w:r>
              <w:t>1998-2001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2F754A" w:rsidP="00B67166">
            <w:pPr>
              <w:pStyle w:val="BodyText"/>
            </w:pPr>
            <w:r>
              <w:t>Lakeland Senior High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2F754A" w:rsidP="00B67166">
            <w:pPr>
              <w:pStyle w:val="BodyText3"/>
            </w:pPr>
            <w:r>
              <w:t>Lakeland, FL</w:t>
            </w:r>
          </w:p>
        </w:tc>
      </w:tr>
      <w:tr w:rsidR="00B67166" w:rsidTr="004E6BBD">
        <w:trPr>
          <w:trHeight w:val="555"/>
        </w:trPr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B67166" w:rsidRDefault="002F754A" w:rsidP="00A43F4E">
            <w:pPr>
              <w:pStyle w:val="Heading2"/>
            </w:pPr>
            <w:r>
              <w:t>High School Diploma</w:t>
            </w:r>
          </w:p>
          <w:p w:rsidR="00B67166" w:rsidRDefault="002F754A" w:rsidP="00A43F4E">
            <w:pPr>
              <w:pStyle w:val="BulletedList"/>
            </w:pPr>
            <w:r>
              <w:t>Graduated with High Honors</w:t>
            </w:r>
          </w:p>
          <w:p w:rsidR="002F754A" w:rsidRDefault="002F754A" w:rsidP="002F754A">
            <w:pPr>
              <w:pStyle w:val="BulletedList"/>
            </w:pPr>
            <w:r>
              <w:t>President of Drama Club: 2000-2001</w:t>
            </w:r>
          </w:p>
          <w:p w:rsidR="002F754A" w:rsidRDefault="002F754A" w:rsidP="002F754A">
            <w:pPr>
              <w:pStyle w:val="BulletedList"/>
            </w:pPr>
            <w:r>
              <w:t>Poetry Award – Published in anthology/cash prize: 1999</w:t>
            </w:r>
          </w:p>
          <w:p w:rsidR="002F754A" w:rsidRDefault="002F754A" w:rsidP="002F754A">
            <w:pPr>
              <w:pStyle w:val="BulletedList"/>
            </w:pPr>
            <w:r>
              <w:t>Stage Manager and Student Director for Senior Theatre Production: 2001</w:t>
            </w:r>
          </w:p>
          <w:p w:rsidR="004E6BBD" w:rsidRDefault="004E6BBD" w:rsidP="004E6BBD"/>
          <w:p w:rsidR="004E6BBD" w:rsidRDefault="004E6BBD" w:rsidP="004E6BBD">
            <w:r w:rsidRPr="004E6BBD">
              <w:rPr>
                <w:sz w:val="22"/>
                <w:szCs w:val="22"/>
              </w:rPr>
              <w:t>2010-Present</w:t>
            </w:r>
            <w:r>
              <w:t xml:space="preserve">                                      </w:t>
            </w:r>
            <w:r w:rsidRPr="004E6BBD">
              <w:rPr>
                <w:sz w:val="22"/>
                <w:szCs w:val="22"/>
              </w:rPr>
              <w:t>Portland Community College</w:t>
            </w:r>
            <w:r>
              <w:t xml:space="preserve">                                        Portland, OR</w:t>
            </w:r>
          </w:p>
          <w:p w:rsidR="004E6BBD" w:rsidRDefault="004E6BBD" w:rsidP="004E6BBD">
            <w:pPr>
              <w:pStyle w:val="Heading2"/>
            </w:pPr>
            <w:r>
              <w:t>Degree in Progress</w:t>
            </w:r>
          </w:p>
          <w:p w:rsidR="004E6BBD" w:rsidRDefault="00A73BB7" w:rsidP="004E6BBD">
            <w:pPr>
              <w:pStyle w:val="BulletedList"/>
            </w:pPr>
            <w:r>
              <w:t>Major in Psychology with concentration in Forensics</w:t>
            </w:r>
          </w:p>
          <w:p w:rsidR="00A73BB7" w:rsidRDefault="00A73BB7" w:rsidP="004E6BBD">
            <w:pPr>
              <w:pStyle w:val="BulletedList"/>
            </w:pPr>
            <w:r>
              <w:t>Minor in Criminal Justice</w:t>
            </w:r>
          </w:p>
          <w:p w:rsidR="004E6BBD" w:rsidRDefault="004E6BBD" w:rsidP="004E6BBD">
            <w:pPr>
              <w:pStyle w:val="BulletedList"/>
            </w:pPr>
            <w:r>
              <w:t>President’s List 2013</w:t>
            </w:r>
          </w:p>
          <w:p w:rsidR="004E6BBD" w:rsidRDefault="004E6BBD" w:rsidP="004E6BBD"/>
          <w:p w:rsidR="004E6BBD" w:rsidRPr="004E6BBD" w:rsidRDefault="004E6BBD" w:rsidP="004E6BBD"/>
          <w:p w:rsidR="004E6BBD" w:rsidRPr="004E6BBD" w:rsidRDefault="004E6BBD" w:rsidP="004E6BBD">
            <w:pPr>
              <w:pStyle w:val="Heading1"/>
            </w:pPr>
            <w:r>
              <w:t>Skills</w:t>
            </w:r>
          </w:p>
        </w:tc>
      </w:tr>
      <w:tr w:rsidR="00F561DD" w:rsidRPr="007A5F3F" w:rsidTr="004E6BBD">
        <w:tc>
          <w:tcPr>
            <w:tcW w:w="9090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:rsidR="004E6BBD" w:rsidRDefault="004E6BBD" w:rsidP="004E6BBD">
            <w:pPr>
              <w:pStyle w:val="BulletedList"/>
              <w:numPr>
                <w:ilvl w:val="0"/>
                <w:numId w:val="0"/>
              </w:numPr>
              <w:ind w:left="720"/>
            </w:pPr>
          </w:p>
          <w:p w:rsidR="00B3408F" w:rsidRPr="00B3408F" w:rsidRDefault="004E6BBD" w:rsidP="00B3408F">
            <w:pPr>
              <w:pStyle w:val="BulletedList"/>
            </w:pPr>
            <w:r>
              <w:t>Type 80+ WPM</w:t>
            </w:r>
            <w:r w:rsidR="00B3408F">
              <w:t>; 10-key proficiency with 166 DPM</w:t>
            </w:r>
          </w:p>
          <w:p w:rsidR="004E6BBD" w:rsidRDefault="004E6BBD" w:rsidP="004E6BBD">
            <w:pPr>
              <w:pStyle w:val="BulletedList"/>
            </w:pPr>
            <w:r>
              <w:t>Excellent grammar and spelling skills</w:t>
            </w:r>
          </w:p>
          <w:p w:rsidR="004E6BBD" w:rsidRDefault="004E6BBD" w:rsidP="004E6BBD">
            <w:pPr>
              <w:pStyle w:val="BulletedList"/>
            </w:pPr>
            <w:r>
              <w:t>Highly motivated</w:t>
            </w:r>
          </w:p>
          <w:p w:rsidR="004E6BBD" w:rsidRDefault="004E6BBD" w:rsidP="004E6BBD">
            <w:pPr>
              <w:pStyle w:val="BulletedList"/>
            </w:pPr>
            <w:r>
              <w:t>Team Player</w:t>
            </w:r>
          </w:p>
          <w:p w:rsidR="004E6BBD" w:rsidRDefault="004E6BBD" w:rsidP="004E6BBD">
            <w:pPr>
              <w:pStyle w:val="BulletedList"/>
            </w:pPr>
            <w:r>
              <w:t>Reliable and Hard-Working</w:t>
            </w:r>
          </w:p>
          <w:p w:rsidR="004E6BBD" w:rsidRPr="004E6BBD" w:rsidRDefault="004E6BBD" w:rsidP="004E6BBD">
            <w:pPr>
              <w:pStyle w:val="BulletedList"/>
            </w:pPr>
            <w:r>
              <w:t>Current Food Handler’s Card</w:t>
            </w:r>
          </w:p>
          <w:p w:rsidR="004E6BBD" w:rsidRDefault="004E6BBD" w:rsidP="00D62111">
            <w:pPr>
              <w:pStyle w:val="Heading1"/>
            </w:pPr>
          </w:p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6F2497" w:rsidRDefault="006F2497" w:rsidP="006F2497">
            <w:pPr>
              <w:pStyle w:val="BulletedList"/>
              <w:numPr>
                <w:ilvl w:val="0"/>
                <w:numId w:val="0"/>
              </w:numPr>
              <w:ind w:left="720"/>
            </w:pPr>
          </w:p>
          <w:p w:rsidR="006F2497" w:rsidRDefault="006F2497" w:rsidP="006F2497"/>
          <w:p w:rsidR="006F2497" w:rsidRDefault="006F2497" w:rsidP="006F2497">
            <w:r>
              <w:t>Monica Bloom – (925) 586-8823</w:t>
            </w:r>
          </w:p>
          <w:p w:rsidR="006F2497" w:rsidRDefault="006F2497" w:rsidP="006F2497">
            <w:r>
              <w:t>Former Employer / Current Roommate</w:t>
            </w:r>
          </w:p>
          <w:p w:rsidR="006F2497" w:rsidRDefault="006F2497" w:rsidP="006F2497">
            <w:pPr>
              <w:rPr>
                <w:b/>
              </w:rPr>
            </w:pPr>
            <w:r>
              <w:rPr>
                <w:b/>
              </w:rPr>
              <w:t>Housekeeping and Pet Care</w:t>
            </w:r>
          </w:p>
          <w:p w:rsidR="006F2497" w:rsidRDefault="006F2497" w:rsidP="006F2497">
            <w:pPr>
              <w:rPr>
                <w:b/>
              </w:rPr>
            </w:pPr>
          </w:p>
          <w:p w:rsidR="00B3408F" w:rsidRDefault="00B3408F" w:rsidP="006F2497">
            <w:r>
              <w:t>Liana Herrera – (503) 459-3300</w:t>
            </w:r>
            <w:bookmarkStart w:id="0" w:name="_GoBack"/>
            <w:bookmarkEnd w:id="0"/>
          </w:p>
          <w:p w:rsidR="006F2497" w:rsidRDefault="00B3408F" w:rsidP="006F2497">
            <w:r>
              <w:t>Current</w:t>
            </w:r>
            <w:r w:rsidR="006F2497">
              <w:t xml:space="preserve"> Employer</w:t>
            </w:r>
          </w:p>
          <w:p w:rsidR="006F2497" w:rsidRDefault="006F2497" w:rsidP="006F2497">
            <w:pPr>
              <w:rPr>
                <w:b/>
              </w:rPr>
            </w:pPr>
            <w:r>
              <w:rPr>
                <w:b/>
              </w:rPr>
              <w:t xml:space="preserve">Housekeeping, </w:t>
            </w:r>
            <w:r w:rsidR="00B3408F">
              <w:rPr>
                <w:b/>
              </w:rPr>
              <w:t>Organization</w:t>
            </w:r>
          </w:p>
          <w:p w:rsidR="006F2497" w:rsidRDefault="006F2497" w:rsidP="006F2497">
            <w:pPr>
              <w:rPr>
                <w:b/>
              </w:rPr>
            </w:pPr>
          </w:p>
          <w:p w:rsidR="006F2497" w:rsidRDefault="006F2497" w:rsidP="006F2497">
            <w:r>
              <w:t>Holly Deans – (503) 317-5777</w:t>
            </w:r>
          </w:p>
          <w:p w:rsidR="006F2497" w:rsidRDefault="006F2497" w:rsidP="006F2497">
            <w:r>
              <w:t>Classmate / Former Employer</w:t>
            </w:r>
          </w:p>
          <w:p w:rsidR="006F2497" w:rsidRDefault="006F2497" w:rsidP="006F2497">
            <w:pPr>
              <w:rPr>
                <w:b/>
              </w:rPr>
            </w:pPr>
            <w:r>
              <w:rPr>
                <w:b/>
              </w:rPr>
              <w:t>Housekeeping, Sitting, Clerical help</w:t>
            </w:r>
          </w:p>
          <w:p w:rsidR="006F2497" w:rsidRDefault="006F2497" w:rsidP="006F2497">
            <w:pPr>
              <w:rPr>
                <w:b/>
              </w:rPr>
            </w:pPr>
          </w:p>
          <w:p w:rsidR="006F2497" w:rsidRDefault="006F2497" w:rsidP="006F2497">
            <w:proofErr w:type="spellStart"/>
            <w:r>
              <w:t>Usagi</w:t>
            </w:r>
            <w:proofErr w:type="spellEnd"/>
            <w:r>
              <w:t xml:space="preserve"> and Bobby Chavez – (503) 442-2017</w:t>
            </w:r>
          </w:p>
          <w:p w:rsidR="006F2497" w:rsidRDefault="006F2497" w:rsidP="006F2497">
            <w:r>
              <w:t>Friends / Former classmates</w:t>
            </w:r>
          </w:p>
          <w:p w:rsidR="006F2497" w:rsidRDefault="006F2497" w:rsidP="006F2497">
            <w:pPr>
              <w:rPr>
                <w:b/>
              </w:rPr>
            </w:pPr>
            <w:r>
              <w:rPr>
                <w:b/>
              </w:rPr>
              <w:t>Personal/Character reference</w:t>
            </w:r>
          </w:p>
          <w:p w:rsidR="00A73BB7" w:rsidRDefault="00A73BB7" w:rsidP="006F2497">
            <w:pPr>
              <w:rPr>
                <w:b/>
              </w:rPr>
            </w:pPr>
          </w:p>
          <w:p w:rsidR="00A73BB7" w:rsidRDefault="00A73BB7" w:rsidP="006F249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A73BB7">
              <w:t>Stream Global Services</w:t>
            </w:r>
            <w:r>
              <w:rPr>
                <w:b/>
              </w:rPr>
              <w:t xml:space="preserve"> - </w:t>
            </w:r>
            <w:r w:rsidRPr="00A73BB7">
              <w:rPr>
                <w:color w:val="222222"/>
                <w:shd w:val="clear" w:color="auto" w:fill="FFFFFF"/>
              </w:rPr>
              <w:t>(503) 626-2800</w:t>
            </w:r>
          </w:p>
          <w:p w:rsidR="00A73BB7" w:rsidRDefault="00A73BB7" w:rsidP="00A73BB7">
            <w:pPr>
              <w:rPr>
                <w:b/>
                <w:color w:val="222222"/>
                <w:shd w:val="clear" w:color="auto" w:fill="FFFFFF"/>
              </w:rPr>
            </w:pPr>
            <w:proofErr w:type="spellStart"/>
            <w:r w:rsidRPr="00A73BB7">
              <w:rPr>
                <w:color w:val="222222"/>
                <w:shd w:val="clear" w:color="auto" w:fill="FFFFFF"/>
              </w:rPr>
              <w:t>Renetta</w:t>
            </w:r>
            <w:proofErr w:type="spellEnd"/>
            <w:r w:rsidRPr="00A73BB7">
              <w:rPr>
                <w:color w:val="222222"/>
                <w:shd w:val="clear" w:color="auto" w:fill="FFFFFF"/>
              </w:rPr>
              <w:t xml:space="preserve"> Pierce</w:t>
            </w:r>
            <w:r>
              <w:rPr>
                <w:color w:val="222222"/>
                <w:shd w:val="clear" w:color="auto" w:fill="FFFFFF"/>
              </w:rPr>
              <w:t xml:space="preserve"> – former supervisor</w:t>
            </w:r>
          </w:p>
          <w:p w:rsidR="00A73BB7" w:rsidRDefault="00A73BB7" w:rsidP="00A73BB7">
            <w:pPr>
              <w:rPr>
                <w:color w:val="222222"/>
                <w:shd w:val="clear" w:color="auto" w:fill="FFFFFF"/>
              </w:rPr>
            </w:pPr>
            <w:r w:rsidRPr="00A73BB7">
              <w:rPr>
                <w:b/>
                <w:color w:val="222222"/>
                <w:shd w:val="clear" w:color="auto" w:fill="FFFFFF"/>
              </w:rPr>
              <w:t>Professional Reference</w:t>
            </w:r>
          </w:p>
          <w:p w:rsidR="00A73BB7" w:rsidRPr="00A73BB7" w:rsidRDefault="00A73BB7" w:rsidP="00A73BB7">
            <w:pPr>
              <w:rPr>
                <w:b/>
              </w:rPr>
            </w:pPr>
          </w:p>
        </w:tc>
      </w:tr>
    </w:tbl>
    <w:p w:rsidR="004E6BBD" w:rsidRDefault="004E6BBD" w:rsidP="00A73BB7"/>
    <w:sectPr w:rsidR="004E6BBD" w:rsidSect="00FB371B">
      <w:headerReference w:type="default" r:id="rId9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ECE" w:rsidRDefault="00581ECE">
      <w:r>
        <w:separator/>
      </w:r>
    </w:p>
  </w:endnote>
  <w:endnote w:type="continuationSeparator" w:id="0">
    <w:p w:rsidR="00581ECE" w:rsidRDefault="0058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ECE" w:rsidRDefault="00581ECE">
      <w:r>
        <w:separator/>
      </w:r>
    </w:p>
  </w:footnote>
  <w:footnote w:type="continuationSeparator" w:id="0">
    <w:p w:rsidR="00581ECE" w:rsidRDefault="00581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7E177D" w:rsidP="006F2497">
    <w:pPr>
      <w:pStyle w:val="StyleContactInfo"/>
    </w:pPr>
    <w:r>
      <w:t>(503)853-6972</w:t>
    </w:r>
    <w:r w:rsidR="006F2497">
      <w:t xml:space="preserve"> </w:t>
    </w:r>
    <w:r w:rsidR="00763259">
      <w:sym w:font="Symbol" w:char="F0B7"/>
    </w:r>
    <w:r w:rsidR="006F2497">
      <w:t xml:space="preserve"> Kaci.Gilbert@pcc.edu</w:t>
    </w:r>
  </w:p>
  <w:p w:rsidR="00FB371B" w:rsidRPr="00FB371B" w:rsidRDefault="006F2497" w:rsidP="00FB371B">
    <w:pPr>
      <w:pStyle w:val="YourNamePage2"/>
    </w:pPr>
    <w:r>
      <w:t>Cassandra Gilbert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1B0854B2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5D"/>
    <w:rsid w:val="000272F6"/>
    <w:rsid w:val="001014A0"/>
    <w:rsid w:val="001E6339"/>
    <w:rsid w:val="002802E5"/>
    <w:rsid w:val="002F754A"/>
    <w:rsid w:val="00365AEA"/>
    <w:rsid w:val="0037263E"/>
    <w:rsid w:val="003F3C5D"/>
    <w:rsid w:val="00430460"/>
    <w:rsid w:val="004467E5"/>
    <w:rsid w:val="004E6BBD"/>
    <w:rsid w:val="004E7349"/>
    <w:rsid w:val="00536728"/>
    <w:rsid w:val="00581ECE"/>
    <w:rsid w:val="006349F8"/>
    <w:rsid w:val="00670669"/>
    <w:rsid w:val="006A52DF"/>
    <w:rsid w:val="006F2497"/>
    <w:rsid w:val="00727993"/>
    <w:rsid w:val="00763259"/>
    <w:rsid w:val="007E177D"/>
    <w:rsid w:val="00971E9D"/>
    <w:rsid w:val="009E41E6"/>
    <w:rsid w:val="00A43F4E"/>
    <w:rsid w:val="00A73BB7"/>
    <w:rsid w:val="00AA47AE"/>
    <w:rsid w:val="00AB451F"/>
    <w:rsid w:val="00AD63E4"/>
    <w:rsid w:val="00AF510E"/>
    <w:rsid w:val="00B224C8"/>
    <w:rsid w:val="00B3408F"/>
    <w:rsid w:val="00B5218C"/>
    <w:rsid w:val="00B64B21"/>
    <w:rsid w:val="00B67166"/>
    <w:rsid w:val="00B83D28"/>
    <w:rsid w:val="00BB2FAB"/>
    <w:rsid w:val="00C5369F"/>
    <w:rsid w:val="00C8736B"/>
    <w:rsid w:val="00D43291"/>
    <w:rsid w:val="00D467AD"/>
    <w:rsid w:val="00D62111"/>
    <w:rsid w:val="00D73271"/>
    <w:rsid w:val="00EC7C83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ci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84170-9E7E-45E7-ADAF-AA9B94DD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56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Kaci</dc:creator>
  <cp:lastModifiedBy>Kaci</cp:lastModifiedBy>
  <cp:revision>6</cp:revision>
  <cp:lastPrinted>2002-06-26T19:17:00Z</cp:lastPrinted>
  <dcterms:created xsi:type="dcterms:W3CDTF">2013-02-08T21:12:00Z</dcterms:created>
  <dcterms:modified xsi:type="dcterms:W3CDTF">2013-04-20T05:44:00Z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