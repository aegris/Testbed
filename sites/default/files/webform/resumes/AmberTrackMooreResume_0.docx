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0A221D" w:rsidP="00F03915">
            <w:pPr>
              <w:pStyle w:val="StyleContactInfo"/>
            </w:pPr>
            <w:r>
              <w:t>800 SE 36</w:t>
            </w:r>
            <w:r w:rsidRPr="000A221D">
              <w:rPr>
                <w:vertAlign w:val="superscript"/>
              </w:rPr>
              <w:t>th</w:t>
            </w:r>
            <w:r>
              <w:t xml:space="preserve"> Terr.</w:t>
            </w:r>
            <w:r w:rsidR="00F561DD" w:rsidRPr="00A43F4E">
              <w:t xml:space="preserve">, </w:t>
            </w:r>
            <w:r w:rsidR="00F03915">
              <w:t>Topeka, Kansas 66605</w:t>
            </w:r>
            <w:r w:rsidR="00430460">
              <w:sym w:font="Symbol" w:char="F0B7"/>
            </w:r>
            <w:r w:rsidR="00F03915">
              <w:t>(785)249-6297</w:t>
            </w:r>
            <w:r w:rsidR="00430460">
              <w:sym w:font="Symbol" w:char="F0B7"/>
            </w:r>
            <w:r w:rsidR="00F03915">
              <w:t>driven2change24@yahoo.com</w:t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4"/>
          </w:tcPr>
          <w:p w:rsidR="00971E9D" w:rsidRPr="00793852" w:rsidRDefault="000A221D" w:rsidP="000A221D">
            <w:pPr>
              <w:pStyle w:val="YourName"/>
              <w:rPr>
                <w:rFonts w:ascii="Times New Roman" w:hAnsi="Times New Roman"/>
                <w:szCs w:val="44"/>
              </w:rPr>
            </w:pPr>
            <w:r w:rsidRPr="00793852">
              <w:rPr>
                <w:rFonts w:ascii="Times New Roman" w:hAnsi="Times New Roman"/>
                <w:szCs w:val="44"/>
              </w:rPr>
              <w:t>Amber Track-Moore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A648FA" w:rsidP="00A648FA">
            <w:pPr>
              <w:pStyle w:val="BodyText1"/>
            </w:pPr>
            <w:r w:rsidRPr="00A648FA">
              <w:t xml:space="preserve">To obtain a position with an organization </w:t>
            </w:r>
            <w:r>
              <w:t>that</w:t>
            </w:r>
            <w:r w:rsidRPr="00A648FA">
              <w:t xml:space="preserve"> will allow me to use my customer service and communication</w:t>
            </w:r>
            <w:r>
              <w:t xml:space="preserve"> skills to act as an ambassador. </w:t>
            </w:r>
            <w:r w:rsidRPr="00A648FA">
              <w:t xml:space="preserve"> A company that has room for growth and who understands their customer is not just a customer, but their future and a way to further their business.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 w:rsidRPr="00E41014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E41014" w:rsidRDefault="000A221D" w:rsidP="00B67166">
            <w:pPr>
              <w:pStyle w:val="BodyText1"/>
              <w:rPr>
                <w:i/>
              </w:rPr>
            </w:pPr>
            <w:r w:rsidRPr="00E41014">
              <w:rPr>
                <w:i/>
              </w:rPr>
              <w:t>October 2007 - Current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E41014" w:rsidRDefault="001E7BCC" w:rsidP="00E41014">
            <w:pPr>
              <w:pStyle w:val="BodyText"/>
              <w:rPr>
                <w:i/>
              </w:rPr>
            </w:pPr>
            <w:r>
              <w:rPr>
                <w:i/>
              </w:rPr>
              <w:t>Newcomer Funeral Service Group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E41014" w:rsidRDefault="000A221D" w:rsidP="00B67166">
            <w:pPr>
              <w:pStyle w:val="BodyText3"/>
              <w:rPr>
                <w:i/>
              </w:rPr>
            </w:pPr>
            <w:r w:rsidRPr="00E41014">
              <w:rPr>
                <w:i/>
              </w:rPr>
              <w:t>Topeka, Kansas</w:t>
            </w:r>
          </w:p>
        </w:tc>
      </w:tr>
      <w:tr w:rsidR="00B67166">
        <w:trPr>
          <w:trHeight w:val="1050"/>
        </w:trPr>
        <w:tc>
          <w:tcPr>
            <w:tcW w:w="9090" w:type="dxa"/>
            <w:gridSpan w:val="4"/>
          </w:tcPr>
          <w:p w:rsidR="00B67166" w:rsidRDefault="000A221D" w:rsidP="00F561DD">
            <w:pPr>
              <w:pStyle w:val="Heading2"/>
            </w:pPr>
            <w:r>
              <w:t>Administrative Assistant/Assistant Funeral Director</w:t>
            </w:r>
          </w:p>
          <w:p w:rsidR="00B67166" w:rsidRPr="00A43F4E" w:rsidRDefault="00F03915" w:rsidP="001A59E6">
            <w:pPr>
              <w:pStyle w:val="BulletedList"/>
            </w:pPr>
            <w:r>
              <w:t>Assist Funeral Directors with</w:t>
            </w:r>
            <w:r w:rsidR="00642695">
              <w:t>; preparing death certificates</w:t>
            </w:r>
            <w:r w:rsidR="001A59E6">
              <w:t xml:space="preserve">, </w:t>
            </w:r>
            <w:r w:rsidR="00642695">
              <w:t>submitting obituaries, obtaining military honors</w:t>
            </w:r>
            <w:r w:rsidR="00D957C6">
              <w:t>, contacting insurance companies to start claims for families</w:t>
            </w:r>
          </w:p>
          <w:p w:rsidR="00B67166" w:rsidRPr="00D62111" w:rsidRDefault="00642695" w:rsidP="00D62111">
            <w:pPr>
              <w:pStyle w:val="BulletedList"/>
            </w:pPr>
            <w:r>
              <w:t>Work with families to prepare memorial folders and Life Story DVDs</w:t>
            </w:r>
          </w:p>
          <w:p w:rsidR="001A59E6" w:rsidRPr="001A59E6" w:rsidRDefault="001A59E6" w:rsidP="00D957C6">
            <w:pPr>
              <w:pStyle w:val="BulletedList"/>
            </w:pPr>
            <w:r>
              <w:t>Assure accuracy of contracts</w:t>
            </w:r>
            <w:r w:rsidR="00D957C6">
              <w:t xml:space="preserve"> and reports</w:t>
            </w:r>
            <w:r>
              <w:t xml:space="preserve"> for the home office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 w:rsidRPr="00E41014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E41014" w:rsidRDefault="00063BC6" w:rsidP="00D62111">
            <w:pPr>
              <w:pStyle w:val="BodyText1"/>
              <w:tabs>
                <w:tab w:val="left" w:pos="2520"/>
              </w:tabs>
              <w:rPr>
                <w:i/>
              </w:rPr>
            </w:pPr>
            <w:r w:rsidRPr="00E41014">
              <w:rPr>
                <w:i/>
              </w:rPr>
              <w:t>2009-Current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E41014" w:rsidRDefault="000A221D" w:rsidP="00B67166">
            <w:pPr>
              <w:pStyle w:val="BodyText"/>
              <w:rPr>
                <w:i/>
              </w:rPr>
            </w:pPr>
            <w:r w:rsidRPr="00E41014">
              <w:rPr>
                <w:i/>
              </w:rPr>
              <w:t>Lane Bryant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E41014" w:rsidRDefault="000A221D" w:rsidP="00B67166">
            <w:pPr>
              <w:pStyle w:val="BodyText3"/>
              <w:rPr>
                <w:i/>
              </w:rPr>
            </w:pPr>
            <w:r w:rsidRPr="00E41014">
              <w:rPr>
                <w:i/>
              </w:rPr>
              <w:t>Topeka, Kansas</w:t>
            </w:r>
          </w:p>
        </w:tc>
      </w:tr>
      <w:tr w:rsidR="00B67166">
        <w:trPr>
          <w:trHeight w:val="1095"/>
        </w:trPr>
        <w:tc>
          <w:tcPr>
            <w:tcW w:w="9090" w:type="dxa"/>
            <w:gridSpan w:val="4"/>
          </w:tcPr>
          <w:p w:rsidR="00B224C8" w:rsidRDefault="000A221D" w:rsidP="00B224C8">
            <w:pPr>
              <w:pStyle w:val="Heading2"/>
            </w:pPr>
            <w:r>
              <w:t>Part-Time Key Manager</w:t>
            </w:r>
          </w:p>
          <w:p w:rsidR="00B224C8" w:rsidRPr="00A43F4E" w:rsidRDefault="00E41014" w:rsidP="00B224C8">
            <w:pPr>
              <w:pStyle w:val="BulletedList"/>
            </w:pPr>
            <w:r>
              <w:t>O</w:t>
            </w:r>
            <w:r w:rsidR="003B2B28">
              <w:t>versee the operations</w:t>
            </w:r>
            <w:r>
              <w:t>, meet daily sales goals</w:t>
            </w:r>
            <w:r w:rsidR="00F03915">
              <w:t xml:space="preserve"> and train new employees</w:t>
            </w:r>
          </w:p>
          <w:p w:rsidR="00B67166" w:rsidRDefault="003B2B28" w:rsidP="00B224C8">
            <w:pPr>
              <w:pStyle w:val="BulletedList"/>
            </w:pPr>
            <w:r>
              <w:t>Assure accuracy of company monies</w:t>
            </w:r>
          </w:p>
          <w:p w:rsidR="003B2B28" w:rsidRPr="003B2B28" w:rsidRDefault="003B2B28" w:rsidP="003B2B28">
            <w:pPr>
              <w:pStyle w:val="BulletedList"/>
            </w:pPr>
            <w:r w:rsidRPr="003B2B28">
              <w:t>Assist customers with the</w:t>
            </w:r>
            <w:r w:rsidR="00F03915">
              <w:t>ir</w:t>
            </w:r>
            <w:r w:rsidRPr="003B2B28">
              <w:t xml:space="preserve"> clothing needs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RPr="00E41014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E41014" w:rsidRDefault="000A221D" w:rsidP="00D62111">
            <w:pPr>
              <w:pStyle w:val="BodyText1"/>
              <w:tabs>
                <w:tab w:val="left" w:pos="2520"/>
              </w:tabs>
              <w:rPr>
                <w:i/>
              </w:rPr>
            </w:pPr>
            <w:r w:rsidRPr="00E41014">
              <w:rPr>
                <w:i/>
              </w:rPr>
              <w:t>2006-2007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E41014" w:rsidRDefault="00063BC6" w:rsidP="00B67166">
            <w:pPr>
              <w:pStyle w:val="BodyText"/>
              <w:rPr>
                <w:i/>
              </w:rPr>
            </w:pPr>
            <w:r w:rsidRPr="00E41014">
              <w:rPr>
                <w:i/>
              </w:rPr>
              <w:t>Choice Solutions, LLC.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E41014" w:rsidRDefault="00063BC6" w:rsidP="00B67166">
            <w:pPr>
              <w:pStyle w:val="BodyText3"/>
              <w:rPr>
                <w:i/>
              </w:rPr>
            </w:pPr>
            <w:r w:rsidRPr="00E41014">
              <w:rPr>
                <w:i/>
              </w:rPr>
              <w:t>Overland Park, Kansas</w:t>
            </w:r>
          </w:p>
        </w:tc>
      </w:tr>
      <w:tr w:rsidR="00B67166">
        <w:trPr>
          <w:trHeight w:val="1110"/>
        </w:trPr>
        <w:tc>
          <w:tcPr>
            <w:tcW w:w="9090" w:type="dxa"/>
            <w:gridSpan w:val="4"/>
          </w:tcPr>
          <w:p w:rsidR="00B224C8" w:rsidRDefault="00063BC6" w:rsidP="00B224C8">
            <w:pPr>
              <w:pStyle w:val="Heading2"/>
            </w:pPr>
            <w:r>
              <w:t>Dispatch Coordinator</w:t>
            </w:r>
          </w:p>
          <w:p w:rsidR="00E41014" w:rsidRDefault="002B5074" w:rsidP="00E41014">
            <w:pPr>
              <w:pStyle w:val="BulletedList"/>
            </w:pPr>
            <w:r>
              <w:t>Receive incoming custome</w:t>
            </w:r>
            <w:r w:rsidR="00E41014">
              <w:t>r calls, assess their needs and dispatch the proper computer engineer</w:t>
            </w:r>
          </w:p>
          <w:p w:rsidR="00B67166" w:rsidRDefault="002B5074" w:rsidP="003B2B28">
            <w:pPr>
              <w:pStyle w:val="BulletedList"/>
            </w:pPr>
            <w:r w:rsidRPr="002B5074">
              <w:t>Maintain multiple professional level schedules</w:t>
            </w:r>
          </w:p>
          <w:p w:rsidR="00E41014" w:rsidRPr="00E41014" w:rsidRDefault="00F03915" w:rsidP="00E41014">
            <w:pPr>
              <w:pStyle w:val="BulletedList"/>
            </w:pPr>
            <w:r>
              <w:t>Train customer’s employees on new phone system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RPr="00E41014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E41014" w:rsidRDefault="00674AC7" w:rsidP="00D62111">
            <w:pPr>
              <w:pStyle w:val="BodyText1"/>
              <w:tabs>
                <w:tab w:val="left" w:pos="2520"/>
              </w:tabs>
              <w:rPr>
                <w:i/>
              </w:rPr>
            </w:pPr>
            <w:r>
              <w:rPr>
                <w:i/>
              </w:rPr>
              <w:t>2001-2007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E41014" w:rsidRDefault="00063BC6" w:rsidP="00B67166">
            <w:pPr>
              <w:pStyle w:val="BodyText"/>
              <w:rPr>
                <w:i/>
              </w:rPr>
            </w:pPr>
            <w:r w:rsidRPr="00E41014">
              <w:rPr>
                <w:i/>
              </w:rPr>
              <w:t>Stormont-Vail Healthcare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E41014" w:rsidRDefault="00063BC6" w:rsidP="00B67166">
            <w:pPr>
              <w:pStyle w:val="BodyText3"/>
              <w:rPr>
                <w:i/>
              </w:rPr>
            </w:pPr>
            <w:r w:rsidRPr="00E41014">
              <w:rPr>
                <w:i/>
              </w:rPr>
              <w:t>Topeka, Kansas</w:t>
            </w:r>
          </w:p>
        </w:tc>
      </w:tr>
      <w:tr w:rsidR="00B67166">
        <w:trPr>
          <w:trHeight w:val="1080"/>
        </w:trPr>
        <w:tc>
          <w:tcPr>
            <w:tcW w:w="9090" w:type="dxa"/>
            <w:gridSpan w:val="4"/>
          </w:tcPr>
          <w:p w:rsidR="00B224C8" w:rsidRDefault="00063BC6" w:rsidP="00B224C8">
            <w:pPr>
              <w:pStyle w:val="Heading2"/>
            </w:pPr>
            <w:r>
              <w:t>Registrar</w:t>
            </w:r>
          </w:p>
          <w:p w:rsidR="00B224C8" w:rsidRPr="00A43F4E" w:rsidRDefault="00F03915" w:rsidP="00B224C8">
            <w:pPr>
              <w:pStyle w:val="BulletedList"/>
            </w:pPr>
            <w:r>
              <w:t>Coordinate with doctor’s offices to s</w:t>
            </w:r>
            <w:r w:rsidR="00063BC6">
              <w:t>chedule patients for diagnostic mammograms</w:t>
            </w:r>
          </w:p>
          <w:p w:rsidR="00B224C8" w:rsidRPr="00D62111" w:rsidRDefault="002B5074" w:rsidP="00B224C8">
            <w:pPr>
              <w:pStyle w:val="BulletedList"/>
            </w:pPr>
            <w:r>
              <w:t xml:space="preserve">Relay test result </w:t>
            </w:r>
            <w:r w:rsidR="00F03915">
              <w:t xml:space="preserve">from routine mammograms </w:t>
            </w:r>
            <w:r>
              <w:t>to patients</w:t>
            </w:r>
            <w:r w:rsidR="00F03915">
              <w:t xml:space="preserve"> when recommended for follow-up</w:t>
            </w:r>
          </w:p>
          <w:p w:rsidR="00B67166" w:rsidRDefault="002B5074" w:rsidP="00B224C8">
            <w:pPr>
              <w:pStyle w:val="BulletedList"/>
            </w:pPr>
            <w:r>
              <w:t>Prepare routine mammogram films for the radiologist to read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 w:rsidRPr="00E41014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Pr="00E41014" w:rsidRDefault="00063BC6" w:rsidP="00B67166">
            <w:pPr>
              <w:pStyle w:val="BodyText1"/>
              <w:rPr>
                <w:i/>
              </w:rPr>
            </w:pPr>
            <w:r w:rsidRPr="00E41014">
              <w:rPr>
                <w:i/>
              </w:rPr>
              <w:t>1995-1997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Pr="00E41014" w:rsidRDefault="00063BC6" w:rsidP="00B67166">
            <w:pPr>
              <w:pStyle w:val="BodyText"/>
              <w:rPr>
                <w:i/>
              </w:rPr>
            </w:pPr>
            <w:r w:rsidRPr="00E41014">
              <w:rPr>
                <w:i/>
              </w:rPr>
              <w:t>Highland Community College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E41014" w:rsidRDefault="00063BC6" w:rsidP="00B67166">
            <w:pPr>
              <w:pStyle w:val="BodyText3"/>
              <w:rPr>
                <w:i/>
              </w:rPr>
            </w:pPr>
            <w:r w:rsidRPr="00E41014">
              <w:rPr>
                <w:i/>
              </w:rPr>
              <w:t>Highland, Kansas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4"/>
          </w:tcPr>
          <w:p w:rsidR="00B67166" w:rsidRPr="00063BC6" w:rsidRDefault="00063BC6" w:rsidP="00F03915">
            <w:pPr>
              <w:pStyle w:val="Heading2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 w:val="0"/>
              </w:rPr>
            </w:pPr>
            <w:r w:rsidRPr="00063BC6">
              <w:rPr>
                <w:rFonts w:ascii="Times New Roman" w:hAnsi="Times New Roman"/>
                <w:b w:val="0"/>
              </w:rPr>
              <w:t xml:space="preserve">Two years </w:t>
            </w:r>
            <w:r>
              <w:rPr>
                <w:rFonts w:ascii="Times New Roman" w:hAnsi="Times New Roman"/>
                <w:b w:val="0"/>
              </w:rPr>
              <w:t xml:space="preserve">studying </w:t>
            </w:r>
            <w:proofErr w:type="spellStart"/>
            <w:r>
              <w:rPr>
                <w:rFonts w:ascii="Times New Roman" w:hAnsi="Times New Roman"/>
                <w:b w:val="0"/>
              </w:rPr>
              <w:t>MircoComputer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Application</w:t>
            </w:r>
          </w:p>
          <w:p w:rsidR="00B67166" w:rsidRDefault="00063BC6" w:rsidP="00A43F4E">
            <w:pPr>
              <w:pStyle w:val="BulletedList"/>
            </w:pPr>
            <w:r>
              <w:t>Receive</w:t>
            </w:r>
            <w:r w:rsidR="00F03915">
              <w:t>d</w:t>
            </w:r>
            <w:r>
              <w:t xml:space="preserve"> a Business Scholarship</w:t>
            </w:r>
          </w:p>
          <w:p w:rsidR="00063BC6" w:rsidRPr="00063BC6" w:rsidRDefault="00063BC6" w:rsidP="00063BC6">
            <w:pPr>
              <w:numPr>
                <w:ilvl w:val="0"/>
                <w:numId w:val="4"/>
              </w:numPr>
            </w:pPr>
            <w:r>
              <w:t xml:space="preserve">Offered another Business Scholarship recently, but unable to accept due to </w:t>
            </w:r>
            <w:r w:rsidR="00F03915">
              <w:t xml:space="preserve">my </w:t>
            </w:r>
            <w:r>
              <w:t>current full-time job and unable to relocate back to Highland.</w:t>
            </w:r>
          </w:p>
        </w:tc>
      </w:tr>
      <w:tr w:rsidR="00F561D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Default="00D62111" w:rsidP="00427941">
            <w:pPr>
              <w:pStyle w:val="BodyText1"/>
              <w:spacing w:before="0" w:after="0" w:line="240" w:lineRule="auto"/>
            </w:pPr>
            <w:r>
              <w:t xml:space="preserve">References are available </w:t>
            </w:r>
            <w:r w:rsidR="00A648FA">
              <w:t>on request or can be found on LinkedIn.</w:t>
            </w:r>
            <w:bookmarkStart w:id="0" w:name="_GoBack"/>
            <w:bookmarkEnd w:id="0"/>
          </w:p>
        </w:tc>
      </w:tr>
    </w:tbl>
    <w:p w:rsidR="00763259" w:rsidRDefault="00763259" w:rsidP="00D337F7">
      <w:pPr>
        <w:widowControl w:val="0"/>
      </w:pPr>
    </w:p>
    <w:sectPr w:rsidR="00763259" w:rsidSect="00FB371B">
      <w:headerReference w:type="default" r:id="rId9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21D" w:rsidRDefault="000A221D">
      <w:r>
        <w:separator/>
      </w:r>
    </w:p>
  </w:endnote>
  <w:endnote w:type="continuationSeparator" w:id="0">
    <w:p w:rsidR="000A221D" w:rsidRDefault="000A2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21D" w:rsidRDefault="000A221D">
      <w:r>
        <w:separator/>
      </w:r>
    </w:p>
  </w:footnote>
  <w:footnote w:type="continuationSeparator" w:id="0">
    <w:p w:rsidR="000A221D" w:rsidRDefault="000A2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Pr="00FB371B" w:rsidRDefault="00FB371B" w:rsidP="00C6593D">
    <w:pPr>
      <w:pStyle w:val="YourNamePage2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E5D18"/>
    <w:multiLevelType w:val="hybridMultilevel"/>
    <w:tmpl w:val="42AC20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76C06AD9"/>
    <w:multiLevelType w:val="hybridMultilevel"/>
    <w:tmpl w:val="4C90819E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1D"/>
    <w:rsid w:val="00063BC6"/>
    <w:rsid w:val="000A221D"/>
    <w:rsid w:val="000B3EB2"/>
    <w:rsid w:val="001014A0"/>
    <w:rsid w:val="00134AD6"/>
    <w:rsid w:val="001A59E6"/>
    <w:rsid w:val="001E6339"/>
    <w:rsid w:val="001E7BCC"/>
    <w:rsid w:val="002802E5"/>
    <w:rsid w:val="00293FDC"/>
    <w:rsid w:val="002B5074"/>
    <w:rsid w:val="00365AEA"/>
    <w:rsid w:val="0037263E"/>
    <w:rsid w:val="003B2B28"/>
    <w:rsid w:val="00427941"/>
    <w:rsid w:val="00430460"/>
    <w:rsid w:val="004467E5"/>
    <w:rsid w:val="00451F43"/>
    <w:rsid w:val="00536728"/>
    <w:rsid w:val="00625F33"/>
    <w:rsid w:val="00642695"/>
    <w:rsid w:val="00655C12"/>
    <w:rsid w:val="00674AC7"/>
    <w:rsid w:val="006A52DF"/>
    <w:rsid w:val="00727993"/>
    <w:rsid w:val="00763259"/>
    <w:rsid w:val="00782214"/>
    <w:rsid w:val="00793852"/>
    <w:rsid w:val="007C5368"/>
    <w:rsid w:val="008877BD"/>
    <w:rsid w:val="00971E9D"/>
    <w:rsid w:val="00A20E1C"/>
    <w:rsid w:val="00A43F4E"/>
    <w:rsid w:val="00A648FA"/>
    <w:rsid w:val="00AA47AE"/>
    <w:rsid w:val="00AB451F"/>
    <w:rsid w:val="00AD63E4"/>
    <w:rsid w:val="00B224C8"/>
    <w:rsid w:val="00B5218C"/>
    <w:rsid w:val="00B64B21"/>
    <w:rsid w:val="00B67166"/>
    <w:rsid w:val="00B83D28"/>
    <w:rsid w:val="00BB2FAB"/>
    <w:rsid w:val="00BE04FE"/>
    <w:rsid w:val="00C5369F"/>
    <w:rsid w:val="00C6593D"/>
    <w:rsid w:val="00C8736B"/>
    <w:rsid w:val="00CB6EC7"/>
    <w:rsid w:val="00D337F7"/>
    <w:rsid w:val="00D43291"/>
    <w:rsid w:val="00D467AD"/>
    <w:rsid w:val="00D62111"/>
    <w:rsid w:val="00D73271"/>
    <w:rsid w:val="00D957C6"/>
    <w:rsid w:val="00E41014"/>
    <w:rsid w:val="00F03915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E2E56-83B0-4EA7-BF17-EEA9A7A70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445</TotalTime>
  <Pages>2</Pages>
  <Words>285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2002-06-26T17:17:00Z</cp:lastPrinted>
  <dcterms:created xsi:type="dcterms:W3CDTF">2013-01-23T17:55:00Z</dcterms:created>
  <dcterms:modified xsi:type="dcterms:W3CDTF">2013-06-10T18:39:00Z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