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69" w:rsidRDefault="00751FCD">
      <w:pPr>
        <w:pStyle w:val="Title"/>
      </w:pPr>
      <w:r>
        <w:t>‍</w:t>
      </w:r>
      <w:sdt>
        <w:sdtPr>
          <w:alias w:val="Your Name"/>
          <w:tag w:val=""/>
          <w:id w:val="1246310863"/>
          <w:placeholder>
            <w:docPart w:val="B891F576FC4C49B78614943830EEF0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82DB3">
            <w:t>Robert Lopez-Parker</w:t>
          </w:r>
        </w:sdtContent>
      </w:sdt>
    </w:p>
    <w:p w:rsidR="00C24BCB" w:rsidRDefault="00580AE0">
      <w:sdt>
        <w:sdtPr>
          <w:alias w:val="Address"/>
          <w:tag w:val=""/>
          <w:id w:val="-593780209"/>
          <w:placeholder>
            <w:docPart w:val="4CDCBC57223942FAA8CE653AEC9913A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24BCB">
            <w:t xml:space="preserve">Address </w:t>
          </w:r>
          <w:r w:rsidR="00082DB3">
            <w:t>17024 SE Naegeli dr. Apt.#3</w:t>
          </w:r>
        </w:sdtContent>
      </w:sdt>
      <w:r w:rsidR="00751FCD">
        <w:t> |</w:t>
      </w:r>
    </w:p>
    <w:p w:rsidR="00827069" w:rsidRDefault="00C24BCB">
      <w:r>
        <w:t>Cell</w:t>
      </w:r>
      <w:r w:rsidR="00751FCD">
        <w:t> </w:t>
      </w:r>
      <w:sdt>
        <w:sdtPr>
          <w:alias w:val="Telephone"/>
          <w:tag w:val=""/>
          <w:id w:val="-1416317146"/>
          <w:placeholder>
            <w:docPart w:val="21B66B8591614385A324A96E789F681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82DB3">
            <w:t>(503)</w:t>
          </w:r>
        </w:sdtContent>
      </w:sdt>
      <w:r w:rsidR="00082DB3">
        <w:t>757-3698</w:t>
      </w:r>
      <w:r>
        <w:t>/ Message number (503)757-5503</w:t>
      </w:r>
      <w:r w:rsidR="00751FCD">
        <w:t> |</w:t>
      </w:r>
      <w:r>
        <w:t xml:space="preserve"> E-mail</w:t>
      </w:r>
      <w:r w:rsidR="00751FCD">
        <w:t> </w:t>
      </w:r>
      <w:sdt>
        <w:sdtPr>
          <w:alias w:val="Email"/>
          <w:tag w:val=""/>
          <w:id w:val="-391963670"/>
          <w:placeholder>
            <w:docPart w:val="A0C35234077F4A87BA24A957F3CAF53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82DB3">
            <w:t>robgllp35@gmail.com</w:t>
          </w:r>
        </w:sdtContent>
      </w:sdt>
    </w:p>
    <w:p w:rsidR="00827069" w:rsidRDefault="00751FCD">
      <w:pPr>
        <w:pStyle w:val="SectionHeading"/>
        <w:spacing w:before="720"/>
      </w:pPr>
      <w:r>
        <w:t>Objective</w:t>
      </w:r>
    </w:p>
    <w:p w:rsidR="00827069" w:rsidRDefault="00082DB3">
      <w:pPr>
        <w:pStyle w:val="ListBullet"/>
      </w:pPr>
      <w:r>
        <w:t xml:space="preserve">Start my job history and work my way up to manager/owner positions, in whatever career path I choose. </w:t>
      </w:r>
    </w:p>
    <w:p w:rsidR="003F08C9" w:rsidRDefault="003F08C9">
      <w:pPr>
        <w:pStyle w:val="ListBullet"/>
      </w:pPr>
      <w:r>
        <w:t>Be the best at what I do.</w:t>
      </w:r>
      <w:bookmarkStart w:id="0" w:name="_GoBack"/>
      <w:bookmarkEnd w:id="0"/>
    </w:p>
    <w:p w:rsidR="00827069" w:rsidRDefault="00751FCD">
      <w:pPr>
        <w:pStyle w:val="SectionHeading"/>
      </w:pPr>
      <w:r>
        <w:t>Education</w:t>
      </w:r>
    </w:p>
    <w:p w:rsidR="00827069" w:rsidRDefault="00082DB3" w:rsidP="00082DB3">
      <w:pPr>
        <w:pStyle w:val="Subsection"/>
        <w:spacing w:before="100"/>
      </w:pPr>
      <w:r>
        <w:t>G.E.D</w:t>
      </w:r>
      <w:r w:rsidR="00751FCD">
        <w:t> | </w:t>
      </w:r>
      <w:r>
        <w:t>july-2011</w:t>
      </w:r>
      <w:r w:rsidR="00751FCD">
        <w:t>| </w:t>
      </w:r>
      <w:r>
        <w:t>Portland community college</w:t>
      </w:r>
    </w:p>
    <w:p w:rsidR="00827069" w:rsidRDefault="00751FCD" w:rsidP="00082DB3">
      <w:pPr>
        <w:pStyle w:val="SectionHeading"/>
      </w:pPr>
      <w:r>
        <w:t>Skills &amp; Abilities</w:t>
      </w:r>
    </w:p>
    <w:p w:rsidR="00827069" w:rsidRDefault="006D71F9">
      <w:pPr>
        <w:pStyle w:val="ListBullet"/>
      </w:pPr>
      <w:r>
        <w:t>Fast learner</w:t>
      </w:r>
    </w:p>
    <w:p w:rsidR="006D71F9" w:rsidRDefault="006D71F9">
      <w:pPr>
        <w:pStyle w:val="ListBullet"/>
      </w:pPr>
      <w:r>
        <w:t>Fast paced</w:t>
      </w:r>
    </w:p>
    <w:p w:rsidR="006D71F9" w:rsidRDefault="006D71F9">
      <w:pPr>
        <w:pStyle w:val="ListBullet"/>
      </w:pPr>
      <w:r>
        <w:t>Can lift up to 100 lbs.</w:t>
      </w:r>
    </w:p>
    <w:p w:rsidR="006D71F9" w:rsidRDefault="006D71F9">
      <w:pPr>
        <w:pStyle w:val="ListBullet"/>
      </w:pPr>
      <w:r>
        <w:t>Landscaping/construction experiance</w:t>
      </w:r>
    </w:p>
    <w:p w:rsidR="006D71F9" w:rsidRDefault="006D71F9">
      <w:pPr>
        <w:pStyle w:val="ListBullet"/>
      </w:pPr>
      <w:r>
        <w:t>Flexible schedule</w:t>
      </w:r>
    </w:p>
    <w:p w:rsidR="006D71F9" w:rsidRDefault="006D71F9">
      <w:pPr>
        <w:pStyle w:val="ListBullet"/>
      </w:pPr>
      <w:r>
        <w:t>Honest</w:t>
      </w:r>
    </w:p>
    <w:p w:rsidR="006D71F9" w:rsidRDefault="006D71F9">
      <w:pPr>
        <w:pStyle w:val="ListBullet"/>
      </w:pPr>
      <w:r>
        <w:t>Reliable</w:t>
      </w:r>
    </w:p>
    <w:p w:rsidR="006D71F9" w:rsidRDefault="006D71F9">
      <w:pPr>
        <w:pStyle w:val="ListBullet"/>
      </w:pPr>
      <w:r>
        <w:t>Good with numbers</w:t>
      </w:r>
    </w:p>
    <w:p w:rsidR="006D71F9" w:rsidRDefault="006D71F9" w:rsidP="006D71F9">
      <w:pPr>
        <w:pStyle w:val="ListBullet"/>
      </w:pPr>
      <w:r>
        <w:t>Good memory</w:t>
      </w:r>
    </w:p>
    <w:p w:rsidR="005E3A88" w:rsidRDefault="005E3A88" w:rsidP="005E3A88">
      <w:pPr>
        <w:pStyle w:val="ListBullet"/>
        <w:numPr>
          <w:ilvl w:val="0"/>
          <w:numId w:val="0"/>
        </w:numPr>
        <w:ind w:left="144"/>
      </w:pPr>
    </w:p>
    <w:p w:rsidR="00827069" w:rsidRDefault="006D71F9" w:rsidP="006D71F9">
      <w:pPr>
        <w:pStyle w:val="ListBullet"/>
        <w:numPr>
          <w:ilvl w:val="0"/>
          <w:numId w:val="0"/>
        </w:numPr>
        <w:ind w:left="144"/>
        <w:rPr>
          <w:sz w:val="2"/>
        </w:rPr>
      </w:pPr>
      <w:r>
        <w:rPr>
          <w:b/>
        </w:rPr>
        <w:t>EXPERIANCE</w:t>
      </w:r>
      <w:r w:rsidRPr="006D71F9">
        <w:rPr>
          <w:sz w:val="2"/>
        </w:rPr>
        <w:t>,</w:t>
      </w:r>
    </w:p>
    <w:p w:rsidR="006D71F9" w:rsidRDefault="006D71F9" w:rsidP="006D71F9">
      <w:pPr>
        <w:pStyle w:val="ListBullet"/>
        <w:numPr>
          <w:ilvl w:val="0"/>
          <w:numId w:val="0"/>
        </w:numPr>
        <w:ind w:left="144"/>
      </w:pPr>
      <w:r>
        <w:t>Only experiences so far, are landscaping, and construction laborer</w:t>
      </w:r>
      <w:r w:rsidR="005E3A88">
        <w:t>.</w:t>
      </w:r>
    </w:p>
    <w:p w:rsidR="005E3A88" w:rsidRPr="006D71F9" w:rsidRDefault="005E3A88" w:rsidP="006D71F9">
      <w:pPr>
        <w:pStyle w:val="ListBullet"/>
        <w:numPr>
          <w:ilvl w:val="0"/>
          <w:numId w:val="0"/>
        </w:numPr>
        <w:ind w:left="144"/>
      </w:pPr>
      <w:r>
        <w:t>Also customer care, and verbal communication are attributes of mine.</w:t>
      </w:r>
    </w:p>
    <w:sectPr w:rsidR="005E3A88" w:rsidRPr="006D71F9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E0" w:rsidRDefault="00580AE0">
      <w:pPr>
        <w:spacing w:after="0"/>
      </w:pPr>
      <w:r>
        <w:separator/>
      </w:r>
    </w:p>
  </w:endnote>
  <w:endnote w:type="continuationSeparator" w:id="0">
    <w:p w:rsidR="00580AE0" w:rsidRDefault="00580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69" w:rsidRDefault="00751FC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E0" w:rsidRDefault="00580AE0">
      <w:pPr>
        <w:spacing w:after="0"/>
      </w:pPr>
      <w:r>
        <w:separator/>
      </w:r>
    </w:p>
  </w:footnote>
  <w:footnote w:type="continuationSeparator" w:id="0">
    <w:p w:rsidR="00580AE0" w:rsidRDefault="00580A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B3"/>
    <w:rsid w:val="00082DB3"/>
    <w:rsid w:val="003F08C9"/>
    <w:rsid w:val="00580AE0"/>
    <w:rsid w:val="005E3A88"/>
    <w:rsid w:val="006D71F9"/>
    <w:rsid w:val="00751FCD"/>
    <w:rsid w:val="00827069"/>
    <w:rsid w:val="00C2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92A23-D14E-468F-BBD5-028326C3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91F576FC4C49B78614943830EE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9881F-22A2-47DF-824C-4BB390374C69}"/>
      </w:docPartPr>
      <w:docPartBody>
        <w:p w:rsidR="00640C85" w:rsidRDefault="005B1688">
          <w:pPr>
            <w:pStyle w:val="B891F576FC4C49B78614943830EEF09F"/>
          </w:pPr>
          <w:r>
            <w:t>[Your Name]</w:t>
          </w:r>
        </w:p>
      </w:docPartBody>
    </w:docPart>
    <w:docPart>
      <w:docPartPr>
        <w:name w:val="4CDCBC57223942FAA8CE653AEC99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EEC7E-42E1-43C7-B233-7394FFB73956}"/>
      </w:docPartPr>
      <w:docPartBody>
        <w:p w:rsidR="00640C85" w:rsidRDefault="005B1688">
          <w:pPr>
            <w:pStyle w:val="4CDCBC57223942FAA8CE653AEC9913A1"/>
          </w:pPr>
          <w:r>
            <w:t>[Address, City, ST  ZIP Code]</w:t>
          </w:r>
        </w:p>
      </w:docPartBody>
    </w:docPart>
    <w:docPart>
      <w:docPartPr>
        <w:name w:val="21B66B8591614385A324A96E789F6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C7C2-1496-449C-B138-2437E5A6723F}"/>
      </w:docPartPr>
      <w:docPartBody>
        <w:p w:rsidR="00640C85" w:rsidRDefault="005B1688">
          <w:pPr>
            <w:pStyle w:val="21B66B8591614385A324A96E789F6818"/>
          </w:pPr>
          <w:r>
            <w:t>[Telephone]</w:t>
          </w:r>
        </w:p>
      </w:docPartBody>
    </w:docPart>
    <w:docPart>
      <w:docPartPr>
        <w:name w:val="A0C35234077F4A87BA24A957F3CA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F98FB-FEF5-4026-8CB8-987BD3B8E59A}"/>
      </w:docPartPr>
      <w:docPartBody>
        <w:p w:rsidR="00640C85" w:rsidRDefault="005B1688">
          <w:pPr>
            <w:pStyle w:val="A0C35234077F4A87BA24A957F3CAF533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88"/>
    <w:rsid w:val="005B1688"/>
    <w:rsid w:val="00640C85"/>
    <w:rsid w:val="00D8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1F576FC4C49B78614943830EEF09F">
    <w:name w:val="B891F576FC4C49B78614943830EEF09F"/>
  </w:style>
  <w:style w:type="paragraph" w:customStyle="1" w:styleId="4CDCBC57223942FAA8CE653AEC9913A1">
    <w:name w:val="4CDCBC57223942FAA8CE653AEC9913A1"/>
  </w:style>
  <w:style w:type="paragraph" w:customStyle="1" w:styleId="21B66B8591614385A324A96E789F6818">
    <w:name w:val="21B66B8591614385A324A96E789F6818"/>
  </w:style>
  <w:style w:type="paragraph" w:customStyle="1" w:styleId="A0C35234077F4A87BA24A957F3CAF533">
    <w:name w:val="A0C35234077F4A87BA24A957F3CAF533"/>
  </w:style>
  <w:style w:type="paragraph" w:customStyle="1" w:styleId="207F387CBD1440D89D9A48A29C4D66CE">
    <w:name w:val="207F387CBD1440D89D9A48A29C4D66CE"/>
  </w:style>
  <w:style w:type="paragraph" w:customStyle="1" w:styleId="C51DDF8B58004FE8B7993C97DF90B435">
    <w:name w:val="C51DDF8B58004FE8B7993C97DF90B435"/>
  </w:style>
  <w:style w:type="paragraph" w:customStyle="1" w:styleId="803B38C5B14C433292B9917CF72E94FC">
    <w:name w:val="803B38C5B14C433292B9917CF72E94FC"/>
  </w:style>
  <w:style w:type="paragraph" w:customStyle="1" w:styleId="FEA7566947EE4B56800561F9229FC834">
    <w:name w:val="FEA7566947EE4B56800561F9229FC834"/>
  </w:style>
  <w:style w:type="paragraph" w:customStyle="1" w:styleId="71C9E89012764FFE994EBF25F87C2FC9">
    <w:name w:val="71C9E89012764FFE994EBF25F87C2FC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E865BDD6774ADC91F45B71539A80C3">
    <w:name w:val="A8E865BDD6774ADC91F45B71539A80C3"/>
  </w:style>
  <w:style w:type="paragraph" w:customStyle="1" w:styleId="800D8CFBCA5543D0BFE87E77D4CBCB22">
    <w:name w:val="800D8CFBCA5543D0BFE87E77D4CBCB22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489D3CF95C344F4A06644E5A2819C7A">
    <w:name w:val="4489D3CF95C344F4A06644E5A2819C7A"/>
  </w:style>
  <w:style w:type="paragraph" w:customStyle="1" w:styleId="CDB28CB89B3F41A390AE3B899A02A8BA">
    <w:name w:val="CDB28CB89B3F41A390AE3B899A02A8BA"/>
  </w:style>
  <w:style w:type="paragraph" w:customStyle="1" w:styleId="3AA74691B9904FDDAB2E3CFEE5086DC0">
    <w:name w:val="3AA74691B9904FDDAB2E3CFEE5086DC0"/>
  </w:style>
  <w:style w:type="paragraph" w:customStyle="1" w:styleId="6F0C4C01F64D46C0B898C9EFDECEAF5C">
    <w:name w:val="6F0C4C01F64D46C0B898C9EFDECEAF5C"/>
  </w:style>
  <w:style w:type="paragraph" w:customStyle="1" w:styleId="50B8FF0895A04DF386D3F8E62D5B5674">
    <w:name w:val="50B8FF0895A04DF386D3F8E62D5B5674"/>
  </w:style>
  <w:style w:type="paragraph" w:customStyle="1" w:styleId="6B935B305A8F42AC8A118E7D932C8D82">
    <w:name w:val="6B935B305A8F42AC8A118E7D932C8D82"/>
  </w:style>
  <w:style w:type="paragraph" w:customStyle="1" w:styleId="33871D47C2384A93A90C807C43AC04AD">
    <w:name w:val="33871D47C2384A93A90C807C43AC0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Address 17024 SE Naegeli dr. Apt.#3</CompanyAddress>
  <CompanyPhone>(503)</CompanyPhone>
  <CompanyFax/>
  <CompanyEmail>robgllp35@gmail.com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1682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Lopez-Parker</dc:creator>
  <cp:keywords/>
  <cp:lastModifiedBy>Kristine Faletoi</cp:lastModifiedBy>
  <cp:revision>2</cp:revision>
  <dcterms:created xsi:type="dcterms:W3CDTF">2013-07-08T23:28:00Z</dcterms:created>
  <dcterms:modified xsi:type="dcterms:W3CDTF">2013-07-10T03:32:00Z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