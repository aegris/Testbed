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566C98">
        <w:trPr>
          <w:trHeight w:val="45"/>
        </w:trPr>
        <w:sdt>
          <w:sdtPr>
            <w:rPr>
              <w:sz w:val="32"/>
              <w:szCs w:val="32"/>
            </w:rPr>
            <w:alias w:val="Author"/>
            <w:id w:val="89610595"/>
            <w:placeholder>
              <w:docPart w:val="CC48B4FBB1184A5D8AED0241027965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566C98" w:rsidRPr="00DE41AD" w:rsidRDefault="00871E42" w:rsidP="00871E42">
                <w:pPr>
                  <w:rPr>
                    <w:sz w:val="24"/>
                    <w:szCs w:val="24"/>
                  </w:rPr>
                </w:pPr>
                <w:r w:rsidRPr="00DE41AD">
                  <w:rPr>
                    <w:sz w:val="32"/>
                    <w:szCs w:val="32"/>
                  </w:rPr>
                  <w:t>Sofia Olivares</w:t>
                </w:r>
              </w:p>
            </w:tc>
          </w:sdtContent>
        </w:sdt>
      </w:tr>
      <w:tr w:rsidR="00566C98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566C98" w:rsidRPr="00DE41AD" w:rsidRDefault="00871E42" w:rsidP="00871E42">
            <w:pPr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2205 SE 114th Pl</w:t>
            </w:r>
            <w:r w:rsidR="00C707E4" w:rsidRPr="00DE41AD">
              <w:rPr>
                <w:sz w:val="24"/>
                <w:szCs w:val="24"/>
              </w:rPr>
              <w:t>ace</w:t>
            </w:r>
            <w:r w:rsidRPr="00DE41AD">
              <w:rPr>
                <w:sz w:val="24"/>
                <w:szCs w:val="24"/>
              </w:rPr>
              <w:t xml:space="preserve"> </w:t>
            </w:r>
            <w:r w:rsidR="0097543C" w:rsidRPr="00DE41AD">
              <w:rPr>
                <w:sz w:val="24"/>
                <w:szCs w:val="24"/>
              </w:rPr>
              <w:t xml:space="preserve">, </w:t>
            </w:r>
            <w:r w:rsidR="00C707E4" w:rsidRPr="00DE41AD">
              <w:rPr>
                <w:sz w:val="24"/>
                <w:szCs w:val="24"/>
              </w:rPr>
              <w:t xml:space="preserve">Portland OR </w:t>
            </w:r>
            <w:r w:rsidRPr="00DE41AD">
              <w:rPr>
                <w:sz w:val="24"/>
                <w:szCs w:val="24"/>
              </w:rPr>
              <w:t>97216</w:t>
            </w:r>
            <w:r w:rsidR="0097543C" w:rsidRPr="00DE41AD">
              <w:rPr>
                <w:sz w:val="24"/>
                <w:szCs w:val="24"/>
              </w:rPr>
              <w:t xml:space="preserve">, </w:t>
            </w:r>
            <w:r w:rsidRPr="00DE41AD">
              <w:rPr>
                <w:sz w:val="24"/>
                <w:szCs w:val="24"/>
              </w:rPr>
              <w:t>(971) 207-7969</w:t>
            </w:r>
            <w:r w:rsidR="0097543C" w:rsidRPr="00DE41AD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id w:val="270048422"/>
                <w:placeholder>
                  <w:docPart w:val="34E1F9A081754DD39F397DEDAB21BA6A"/>
                </w:placeholder>
              </w:sdtPr>
              <w:sdtEndPr/>
              <w:sdtContent>
                <w:r w:rsidRPr="00DE41AD">
                  <w:rPr>
                    <w:sz w:val="24"/>
                    <w:szCs w:val="24"/>
                  </w:rPr>
                  <w:t>sophieolivares17@gmail.com</w:t>
                </w:r>
              </w:sdtContent>
            </w:sdt>
          </w:p>
        </w:tc>
      </w:tr>
      <w:tr w:rsidR="00566C98">
        <w:trPr>
          <w:trHeight w:val="37"/>
        </w:trPr>
        <w:tc>
          <w:tcPr>
            <w:tcW w:w="8640" w:type="dxa"/>
            <w:gridSpan w:val="3"/>
          </w:tcPr>
          <w:p w:rsidR="00566C98" w:rsidRPr="00DE41AD" w:rsidRDefault="0097543C">
            <w:pPr>
              <w:pStyle w:val="SectionHeading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Experience</w:t>
            </w:r>
          </w:p>
        </w:tc>
      </w:tr>
      <w:tr w:rsidR="00566C98" w:rsidRPr="00871E42">
        <w:tc>
          <w:tcPr>
            <w:tcW w:w="2890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AllCapsCopy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02/2011 to present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Bank of America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Italic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Gresham Oregon</w:t>
            </w:r>
          </w:p>
        </w:tc>
      </w:tr>
      <w:tr w:rsidR="00566C98" w:rsidRPr="00871E42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566C98" w:rsidRPr="00DE41AD" w:rsidRDefault="00871E42">
            <w:pPr>
              <w:pStyle w:val="JobTitle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Personal Banker</w:t>
            </w:r>
          </w:p>
          <w:p w:rsidR="00566C98" w:rsidRPr="00DE41AD" w:rsidRDefault="00871E42" w:rsidP="00871E42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Top personal banker for three consecutive months in the Pacific Northwest region.</w:t>
            </w:r>
          </w:p>
          <w:p w:rsidR="00871E42" w:rsidRPr="00DE41AD" w:rsidRDefault="006869F7" w:rsidP="00871E42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Accurately enter customer information into appropriate databases.</w:t>
            </w:r>
            <w:r w:rsidR="00871E42" w:rsidRPr="00DE41AD">
              <w:rPr>
                <w:sz w:val="24"/>
                <w:szCs w:val="24"/>
              </w:rPr>
              <w:t xml:space="preserve"> </w:t>
            </w:r>
          </w:p>
          <w:p w:rsidR="00871E42" w:rsidRPr="00DE41AD" w:rsidRDefault="00C707E4" w:rsidP="006869F7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Prepare and organize</w:t>
            </w:r>
            <w:r w:rsidR="006869F7" w:rsidRPr="00DE41AD">
              <w:rPr>
                <w:sz w:val="24"/>
                <w:szCs w:val="24"/>
              </w:rPr>
              <w:t xml:space="preserve"> loan application, account documents and other </w:t>
            </w:r>
            <w:r w:rsidRPr="00DE41AD">
              <w:rPr>
                <w:sz w:val="24"/>
                <w:szCs w:val="24"/>
              </w:rPr>
              <w:t xml:space="preserve">confidential </w:t>
            </w:r>
            <w:r w:rsidR="006869F7" w:rsidRPr="00DE41AD">
              <w:rPr>
                <w:sz w:val="24"/>
                <w:szCs w:val="24"/>
              </w:rPr>
              <w:t>customer files.</w:t>
            </w:r>
          </w:p>
          <w:p w:rsidR="006869F7" w:rsidRPr="00DE41AD" w:rsidRDefault="00C707E4" w:rsidP="006869F7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Report to Vice President/Banking Center Manager; work with Bank Managers to establish goals and improve customer service experience.</w:t>
            </w:r>
          </w:p>
        </w:tc>
      </w:tr>
      <w:tr w:rsidR="00566C98" w:rsidRPr="00871E42">
        <w:tc>
          <w:tcPr>
            <w:tcW w:w="2890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AllCapsCopy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10/2009 to 02/2011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Bank of America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566C98" w:rsidRPr="00DE41AD" w:rsidRDefault="00871E42" w:rsidP="00871E42">
            <w:pPr>
              <w:pStyle w:val="Italic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Clackamas Oregon</w:t>
            </w:r>
          </w:p>
        </w:tc>
      </w:tr>
      <w:tr w:rsidR="00566C98" w:rsidRPr="00871E42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566C98" w:rsidRPr="00DE41AD" w:rsidRDefault="00954DCF">
            <w:pPr>
              <w:pStyle w:val="JobTitle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Senior Teller</w:t>
            </w:r>
          </w:p>
          <w:p w:rsidR="00566C98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Processing transactions in accordance with policies and procedures.</w:t>
            </w:r>
          </w:p>
          <w:p w:rsidR="00954DCF" w:rsidRPr="00DE41AD" w:rsidRDefault="00C707E4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Provide an</w:t>
            </w:r>
            <w:r w:rsidR="00954DCF" w:rsidRPr="00DE41AD">
              <w:rPr>
                <w:sz w:val="24"/>
                <w:szCs w:val="24"/>
              </w:rPr>
              <w:t xml:space="preserve"> excellent customer service experience.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Organizing and filing internal banking paperwork.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Balancing cash drawers at the end of the business day.</w:t>
            </w:r>
          </w:p>
          <w:p w:rsidR="00954DCF" w:rsidRPr="00DE41AD" w:rsidRDefault="00954DCF" w:rsidP="00954DCF">
            <w:pPr>
              <w:pStyle w:val="ResponsibilitiesAchievement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566C98" w:rsidRPr="00871E42">
        <w:tc>
          <w:tcPr>
            <w:tcW w:w="2890" w:type="dxa"/>
            <w:tcMar>
              <w:bottom w:w="0" w:type="dxa"/>
            </w:tcMar>
            <w:vAlign w:val="center"/>
          </w:tcPr>
          <w:p w:rsidR="00566C98" w:rsidRPr="00DE41AD" w:rsidRDefault="00954DCF" w:rsidP="00954DCF">
            <w:pPr>
              <w:pStyle w:val="AllCapsCopy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06/2007 to 11/2009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566C98" w:rsidRPr="00DE41AD" w:rsidRDefault="00954DCF" w:rsidP="00954DCF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Dutch Bros. Coffee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566C98" w:rsidRPr="00DE41AD" w:rsidRDefault="00954DCF" w:rsidP="00954DCF">
            <w:pPr>
              <w:pStyle w:val="Italic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Portland Oregon</w:t>
            </w:r>
          </w:p>
        </w:tc>
      </w:tr>
      <w:tr w:rsidR="00566C98" w:rsidRPr="00871E42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566C98" w:rsidRPr="00DE41AD" w:rsidRDefault="00954DCF">
            <w:pPr>
              <w:pStyle w:val="JobTitle"/>
              <w:rPr>
                <w:rFonts w:asciiTheme="minorHAnsi" w:hAnsiTheme="minorHAnsi"/>
                <w:spacing w:val="2"/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Barista</w:t>
            </w:r>
          </w:p>
          <w:p w:rsidR="00566C98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Provided excellent customer service experience.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Provide quality beverages by following all health, safety and sanitation guidelines.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Maintained store operations, merchandising, stocking and storing products.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Followed cash handling procedures and cash register policies.</w:t>
            </w:r>
          </w:p>
          <w:p w:rsidR="00954DCF" w:rsidRPr="00DE41AD" w:rsidRDefault="00954DCF" w:rsidP="00954DCF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Contributed to store goals by increasing sales and improving profits.</w:t>
            </w:r>
          </w:p>
        </w:tc>
      </w:tr>
      <w:tr w:rsidR="00566C98" w:rsidRPr="00871E42">
        <w:trPr>
          <w:trHeight w:val="432"/>
        </w:trPr>
        <w:tc>
          <w:tcPr>
            <w:tcW w:w="8640" w:type="dxa"/>
            <w:gridSpan w:val="3"/>
          </w:tcPr>
          <w:p w:rsidR="00566C98" w:rsidRPr="00DE41AD" w:rsidRDefault="0097543C">
            <w:pPr>
              <w:pStyle w:val="SectionHeading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Education</w:t>
            </w:r>
          </w:p>
        </w:tc>
      </w:tr>
      <w:tr w:rsidR="00566C98" w:rsidRPr="00871E42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:rsidR="00566C98" w:rsidRPr="00DE41AD" w:rsidRDefault="00954DCF" w:rsidP="00954DCF">
            <w:pPr>
              <w:pStyle w:val="Heading4"/>
              <w:outlineLvl w:val="3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Expected 06/</w:t>
            </w:r>
            <w:r w:rsidR="0097543C" w:rsidRPr="00DE41AD">
              <w:rPr>
                <w:caps w:val="0"/>
                <w:sz w:val="24"/>
                <w:szCs w:val="24"/>
              </w:rPr>
              <w:t>2015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566C98" w:rsidRPr="00DE41AD" w:rsidRDefault="0097543C" w:rsidP="0097543C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Warner Pacific College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566C98" w:rsidRPr="00DE41AD" w:rsidRDefault="0097543C" w:rsidP="0097543C">
            <w:pPr>
              <w:pStyle w:val="Italic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Portland Oregon</w:t>
            </w:r>
          </w:p>
        </w:tc>
      </w:tr>
      <w:tr w:rsidR="00566C98" w:rsidRPr="00871E42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566C98" w:rsidRPr="00DE41AD" w:rsidRDefault="0097543C">
            <w:pPr>
              <w:pStyle w:val="JobTitle"/>
              <w:rPr>
                <w:sz w:val="24"/>
                <w:szCs w:val="24"/>
              </w:rPr>
            </w:pPr>
            <w:r w:rsidRPr="00DE41AD">
              <w:rPr>
                <w:caps w:val="0"/>
                <w:sz w:val="24"/>
                <w:szCs w:val="24"/>
              </w:rPr>
              <w:t>Bachelor of Business Finance</w:t>
            </w:r>
          </w:p>
          <w:p w:rsidR="00566C98" w:rsidRPr="00DE41AD" w:rsidRDefault="0097543C" w:rsidP="0097543C">
            <w:pPr>
              <w:pStyle w:val="ResponsibilitiesAchievement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Business Transfer Degree from Mt Hood Community College and Portland State University</w:t>
            </w:r>
          </w:p>
        </w:tc>
      </w:tr>
      <w:tr w:rsidR="00566C98" w:rsidRPr="00871E42">
        <w:trPr>
          <w:trHeight w:val="37"/>
        </w:trPr>
        <w:tc>
          <w:tcPr>
            <w:tcW w:w="8640" w:type="dxa"/>
            <w:gridSpan w:val="3"/>
          </w:tcPr>
          <w:p w:rsidR="00566C98" w:rsidRPr="00DE41AD" w:rsidRDefault="0097543C">
            <w:pPr>
              <w:pStyle w:val="SectionHeadings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Skills and certifications</w:t>
            </w:r>
          </w:p>
        </w:tc>
      </w:tr>
      <w:tr w:rsidR="00566C98" w:rsidRPr="00871E42">
        <w:tc>
          <w:tcPr>
            <w:tcW w:w="8640" w:type="dxa"/>
            <w:gridSpan w:val="3"/>
          </w:tcPr>
          <w:p w:rsidR="00C512BC" w:rsidRPr="00C512BC" w:rsidRDefault="00C512BC">
            <w:pPr>
              <w:pStyle w:val="Copy"/>
              <w:rPr>
                <w:sz w:val="24"/>
                <w:szCs w:val="24"/>
              </w:rPr>
            </w:pPr>
            <w:r w:rsidRPr="00C512BC">
              <w:rPr>
                <w:sz w:val="24"/>
                <w:szCs w:val="24"/>
              </w:rPr>
              <w:t>Fluent in written and spoken Spanish</w:t>
            </w:r>
          </w:p>
          <w:p w:rsidR="00566C98" w:rsidRPr="00DE41AD" w:rsidRDefault="0097543C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Notary Public for the State of Oregon</w:t>
            </w:r>
            <w:bookmarkStart w:id="0" w:name="_GoBack"/>
            <w:bookmarkEnd w:id="0"/>
          </w:p>
          <w:p w:rsidR="0097543C" w:rsidRPr="00DE41AD" w:rsidRDefault="006869F7">
            <w:pPr>
              <w:pStyle w:val="Copy"/>
              <w:rPr>
                <w:sz w:val="24"/>
                <w:szCs w:val="24"/>
              </w:rPr>
            </w:pPr>
            <w:r w:rsidRPr="00DE41AD">
              <w:rPr>
                <w:sz w:val="24"/>
                <w:szCs w:val="24"/>
              </w:rPr>
              <w:t>Proficient in Microsoft Office applications</w:t>
            </w:r>
          </w:p>
        </w:tc>
      </w:tr>
    </w:tbl>
    <w:p w:rsidR="00890E03" w:rsidRPr="00890E03" w:rsidRDefault="00890E03" w:rsidP="00890E03">
      <w:pPr>
        <w:rPr>
          <w:sz w:val="2"/>
          <w:szCs w:val="16"/>
        </w:rPr>
      </w:pPr>
    </w:p>
    <w:sectPr w:rsidR="00890E03" w:rsidRPr="00890E03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D94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7F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F64E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41E9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42"/>
    <w:rsid w:val="001E3F1C"/>
    <w:rsid w:val="00566C98"/>
    <w:rsid w:val="006869F7"/>
    <w:rsid w:val="00733368"/>
    <w:rsid w:val="008365B2"/>
    <w:rsid w:val="00871E42"/>
    <w:rsid w:val="00890E03"/>
    <w:rsid w:val="00954DCF"/>
    <w:rsid w:val="0097543C"/>
    <w:rsid w:val="00A76B39"/>
    <w:rsid w:val="00C512BC"/>
    <w:rsid w:val="00C663C8"/>
    <w:rsid w:val="00C707E4"/>
    <w:rsid w:val="00DE41AD"/>
    <w:rsid w:val="00E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9AB2E46-97FF-48D3-9512-25164E7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AppData\Roaming\Microsoft\Templates\Chronological%20resume%20(Tradit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48B4FBB1184A5D8AED02410279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A952-DAC2-482B-814E-508DF406261D}"/>
      </w:docPartPr>
      <w:docPartBody>
        <w:p w:rsidR="008E782F" w:rsidRDefault="0058056D">
          <w:pPr>
            <w:pStyle w:val="CC48B4FBB1184A5D8AED02410279655F"/>
          </w:pPr>
          <w:r>
            <w:t>[Your name]</w:t>
          </w:r>
        </w:p>
      </w:docPartBody>
    </w:docPart>
    <w:docPart>
      <w:docPartPr>
        <w:name w:val="34E1F9A081754DD39F397DEDAB21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860F-F4D8-4B4E-87C3-5DB5850797E0}"/>
      </w:docPartPr>
      <w:docPartBody>
        <w:p w:rsidR="008E782F" w:rsidRDefault="0058056D">
          <w:pPr>
            <w:pStyle w:val="34E1F9A081754DD39F397DEDAB21BA6A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51"/>
    <w:rsid w:val="002442DB"/>
    <w:rsid w:val="00380871"/>
    <w:rsid w:val="00430EC3"/>
    <w:rsid w:val="0054678C"/>
    <w:rsid w:val="0058056D"/>
    <w:rsid w:val="008E782F"/>
    <w:rsid w:val="00B64E96"/>
    <w:rsid w:val="00D02144"/>
    <w:rsid w:val="00D5533B"/>
    <w:rsid w:val="00DD4330"/>
    <w:rsid w:val="00E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8B4FBB1184A5D8AED02410279655F">
    <w:name w:val="CC48B4FBB1184A5D8AED02410279655F"/>
  </w:style>
  <w:style w:type="paragraph" w:customStyle="1" w:styleId="ACA5E53F08984A47A8EB22F7CFC43092">
    <w:name w:val="ACA5E53F08984A47A8EB22F7CFC43092"/>
  </w:style>
  <w:style w:type="paragraph" w:customStyle="1" w:styleId="E91C15DA37AA48E489637FF95CD1C0A6">
    <w:name w:val="E91C15DA37AA48E489637FF95CD1C0A6"/>
  </w:style>
  <w:style w:type="paragraph" w:customStyle="1" w:styleId="D3654D17EF1F4378ABD69A5964B88493">
    <w:name w:val="D3654D17EF1F4378ABD69A5964B88493"/>
  </w:style>
  <w:style w:type="character" w:styleId="PlaceholderText">
    <w:name w:val="Placeholder Text"/>
    <w:basedOn w:val="DefaultParagraphFont"/>
    <w:uiPriority w:val="99"/>
    <w:semiHidden/>
    <w:rsid w:val="00EF6C51"/>
    <w:rPr>
      <w:color w:val="808080"/>
    </w:rPr>
  </w:style>
  <w:style w:type="paragraph" w:customStyle="1" w:styleId="34E1F9A081754DD39F397DEDAB21BA6A">
    <w:name w:val="34E1F9A081754DD39F397DEDAB21BA6A"/>
  </w:style>
  <w:style w:type="paragraph" w:customStyle="1" w:styleId="9EF592D1F10A4A348C4520237567EB2A">
    <w:name w:val="9EF592D1F10A4A348C4520237567EB2A"/>
  </w:style>
  <w:style w:type="paragraph" w:customStyle="1" w:styleId="756989F8DF88402C89AB8AA7CBCB5A92">
    <w:name w:val="756989F8DF88402C89AB8AA7CBCB5A92"/>
  </w:style>
  <w:style w:type="paragraph" w:customStyle="1" w:styleId="2A4BA16E26944AE9820A24EA5C5C8A62">
    <w:name w:val="2A4BA16E26944AE9820A24EA5C5C8A62"/>
  </w:style>
  <w:style w:type="paragraph" w:customStyle="1" w:styleId="012C52ED3AC646F6B8CF766D07850160">
    <w:name w:val="012C52ED3AC646F6B8CF766D07850160"/>
  </w:style>
  <w:style w:type="paragraph" w:customStyle="1" w:styleId="56602B5E9DF3405AA7E1C12533389CCC">
    <w:name w:val="56602B5E9DF3405AA7E1C12533389CCC"/>
  </w:style>
  <w:style w:type="paragraph" w:customStyle="1" w:styleId="B9779FAC6B994F19880A75EB6C97E0C3">
    <w:name w:val="B9779FAC6B994F19880A75EB6C97E0C3"/>
  </w:style>
  <w:style w:type="paragraph" w:customStyle="1" w:styleId="ResponsibilitiesAchievements">
    <w:name w:val="Responsibilities/Achievements"/>
    <w:basedOn w:val="Normal"/>
    <w:qFormat/>
    <w:rsid w:val="00EF6C51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7F2E0D755F8F421C8964BF87BDFA32B5">
    <w:name w:val="7F2E0D755F8F421C8964BF87BDFA32B5"/>
  </w:style>
  <w:style w:type="paragraph" w:customStyle="1" w:styleId="0CFC59FFDB604D8DB85D6A11483A84F5">
    <w:name w:val="0CFC59FFDB604D8DB85D6A11483A84F5"/>
  </w:style>
  <w:style w:type="paragraph" w:customStyle="1" w:styleId="BDA5D58F78964ADBA09347ECE5905313">
    <w:name w:val="BDA5D58F78964ADBA09347ECE5905313"/>
  </w:style>
  <w:style w:type="paragraph" w:customStyle="1" w:styleId="16487EB30724499F8C3524A000A27DB4">
    <w:name w:val="16487EB30724499F8C3524A000A27DB4"/>
  </w:style>
  <w:style w:type="paragraph" w:customStyle="1" w:styleId="40C6ECC30BEE4300A85CB155D1C19E02">
    <w:name w:val="40C6ECC30BEE4300A85CB155D1C19E02"/>
  </w:style>
  <w:style w:type="paragraph" w:customStyle="1" w:styleId="B0F8CD58E1D042BFBFA965C58A037806">
    <w:name w:val="B0F8CD58E1D042BFBFA965C58A037806"/>
  </w:style>
  <w:style w:type="paragraph" w:customStyle="1" w:styleId="CF68EC9A3AC346FEA4DC95D9AB942738">
    <w:name w:val="CF68EC9A3AC346FEA4DC95D9AB942738"/>
  </w:style>
  <w:style w:type="paragraph" w:customStyle="1" w:styleId="BD07836C987441EDBE16262AE9B8A55F">
    <w:name w:val="BD07836C987441EDBE16262AE9B8A55F"/>
  </w:style>
  <w:style w:type="paragraph" w:customStyle="1" w:styleId="6BA3896DBAEB43C2952E8139C56CFF71">
    <w:name w:val="6BA3896DBAEB43C2952E8139C56CFF71"/>
  </w:style>
  <w:style w:type="paragraph" w:customStyle="1" w:styleId="6CD56F6E5C0745D2AEA0ADF88F66327B">
    <w:name w:val="6CD56F6E5C0745D2AEA0ADF88F66327B"/>
  </w:style>
  <w:style w:type="paragraph" w:customStyle="1" w:styleId="F058AE64597249F8BE61C741E3BF07AA">
    <w:name w:val="F058AE64597249F8BE61C741E3BF07AA"/>
  </w:style>
  <w:style w:type="paragraph" w:customStyle="1" w:styleId="04A73EBC6B2F494AB410CC68B59B3402">
    <w:name w:val="04A73EBC6B2F494AB410CC68B59B3402"/>
  </w:style>
  <w:style w:type="paragraph" w:customStyle="1" w:styleId="4B78FC2BB8784570BDF7AEF7B90A3157">
    <w:name w:val="4B78FC2BB8784570BDF7AEF7B90A3157"/>
  </w:style>
  <w:style w:type="paragraph" w:customStyle="1" w:styleId="75CE6EB281F74371A8FB8ED308795319">
    <w:name w:val="75CE6EB281F74371A8FB8ED308795319"/>
  </w:style>
  <w:style w:type="paragraph" w:customStyle="1" w:styleId="94016D124BF34CBF9A498CB4EAEE9243">
    <w:name w:val="94016D124BF34CBF9A498CB4EAEE9243"/>
  </w:style>
  <w:style w:type="paragraph" w:customStyle="1" w:styleId="9A49F2CD867842ED9EA21B47A6816098">
    <w:name w:val="9A49F2CD867842ED9EA21B47A6816098"/>
  </w:style>
  <w:style w:type="paragraph" w:customStyle="1" w:styleId="9B7992424B9E4104B82AD9C6D258B5A4">
    <w:name w:val="9B7992424B9E4104B82AD9C6D258B5A4"/>
  </w:style>
  <w:style w:type="paragraph" w:customStyle="1" w:styleId="CEC082A2D8754BBA8DDA40D566E62009">
    <w:name w:val="CEC082A2D8754BBA8DDA40D566E62009"/>
  </w:style>
  <w:style w:type="paragraph" w:customStyle="1" w:styleId="E0A6171FE635415EB05F3D672AC94B9A">
    <w:name w:val="E0A6171FE635415EB05F3D672AC94B9A"/>
  </w:style>
  <w:style w:type="paragraph" w:customStyle="1" w:styleId="F0C81DE0BCC44F91812738FB79B0FAF5">
    <w:name w:val="F0C81DE0BCC44F91812738FB79B0FAF5"/>
  </w:style>
  <w:style w:type="paragraph" w:customStyle="1" w:styleId="76AA46F3410A4F91BD7A1195E04FBDE5">
    <w:name w:val="76AA46F3410A4F91BD7A1195E04FBDE5"/>
  </w:style>
  <w:style w:type="paragraph" w:customStyle="1" w:styleId="03EC0558787B4580BA96AFF7A812102C">
    <w:name w:val="03EC0558787B4580BA96AFF7A812102C"/>
  </w:style>
  <w:style w:type="paragraph" w:customStyle="1" w:styleId="66E9276B74D241C2983EBCDE602B372B">
    <w:name w:val="66E9276B74D241C2983EBCDE602B372B"/>
  </w:style>
  <w:style w:type="paragraph" w:customStyle="1" w:styleId="158B1E502D3D4B2B82E0BEBE8F703D46">
    <w:name w:val="158B1E502D3D4B2B82E0BEBE8F703D46"/>
    <w:rsid w:val="00EF6C51"/>
  </w:style>
  <w:style w:type="paragraph" w:customStyle="1" w:styleId="B2831E43F16F4792BD7B46215EA2AA99">
    <w:name w:val="B2831E43F16F4792BD7B46215EA2AA99"/>
    <w:rsid w:val="00EF6C51"/>
  </w:style>
  <w:style w:type="paragraph" w:customStyle="1" w:styleId="2BDBB26A984A48DA94EA20C49BF1CBDA">
    <w:name w:val="2BDBB26A984A48DA94EA20C49BF1CBDA"/>
    <w:rsid w:val="00EF6C51"/>
  </w:style>
  <w:style w:type="paragraph" w:customStyle="1" w:styleId="CBA8379AFE2349DC9BC5A399F8B69FC7">
    <w:name w:val="CBA8379AFE2349DC9BC5A399F8B69FC7"/>
    <w:rsid w:val="00EF6C51"/>
  </w:style>
  <w:style w:type="paragraph" w:customStyle="1" w:styleId="0321627EA90D47CE8B0F83C18DD10643">
    <w:name w:val="0321627EA90D47CE8B0F83C18DD10643"/>
    <w:rsid w:val="00EF6C51"/>
  </w:style>
  <w:style w:type="paragraph" w:customStyle="1" w:styleId="12FFCE2FADD84749B3976E9F8FD900BB">
    <w:name w:val="12FFCE2FADD84749B3976E9F8FD900BB"/>
    <w:rsid w:val="00EF6C51"/>
  </w:style>
  <w:style w:type="paragraph" w:customStyle="1" w:styleId="87CE36F59065474188641414F505F292">
    <w:name w:val="87CE36F59065474188641414F505F292"/>
    <w:rsid w:val="00EF6C51"/>
  </w:style>
  <w:style w:type="paragraph" w:customStyle="1" w:styleId="217EBD1714194275877CB44E97150608">
    <w:name w:val="217EBD1714194275877CB44E97150608"/>
    <w:rsid w:val="00EF6C51"/>
  </w:style>
  <w:style w:type="paragraph" w:customStyle="1" w:styleId="5D03729BBAD04C00878E3A66E4724B3B">
    <w:name w:val="5D03729BBAD04C00878E3A66E4724B3B"/>
    <w:rsid w:val="00EF6C51"/>
  </w:style>
  <w:style w:type="paragraph" w:customStyle="1" w:styleId="271B6989D0334A5C98B88A27F2CB9EF8">
    <w:name w:val="271B6989D0334A5C98B88A27F2CB9EF8"/>
    <w:rsid w:val="00EF6C51"/>
  </w:style>
  <w:style w:type="paragraph" w:customStyle="1" w:styleId="425001CCB46D418891F61577044BE327">
    <w:name w:val="425001CCB46D418891F61577044BE327"/>
    <w:rsid w:val="00EF6C51"/>
  </w:style>
  <w:style w:type="paragraph" w:customStyle="1" w:styleId="D344F24398EA4AA39C97A1FA2302D4E2">
    <w:name w:val="D344F24398EA4AA39C97A1FA2302D4E2"/>
    <w:rsid w:val="00EF6C51"/>
  </w:style>
  <w:style w:type="paragraph" w:customStyle="1" w:styleId="601E7DCF014B44DDBD553E55C9DA37F9">
    <w:name w:val="601E7DCF014B44DDBD553E55C9DA37F9"/>
    <w:rsid w:val="00EF6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E85A7-40A3-4900-B187-18B1C1F4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(Traditional design)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Sofia Olivares</dc:creator>
  <cp:keywords/>
  <cp:lastModifiedBy>Sofia</cp:lastModifiedBy>
  <cp:revision>4</cp:revision>
  <cp:lastPrinted>2006-08-01T17:47:00Z</cp:lastPrinted>
  <dcterms:created xsi:type="dcterms:W3CDTF">2013-10-02T05:25:00Z</dcterms:created>
  <dcterms:modified xsi:type="dcterms:W3CDTF">2013-10-09T03:57:00Z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