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2C179A" w14:paraId="03C57239" w14:textId="77777777" w:rsidTr="00B71B8E">
        <w:tc>
          <w:tcPr>
            <w:tcW w:w="2070" w:type="dxa"/>
          </w:tcPr>
          <w:p w14:paraId="355244E9" w14:textId="77777777" w:rsidR="002C179A" w:rsidRDefault="002C179A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02A7C9B" w14:textId="77777777" w:rsidR="002C179A" w:rsidRPr="00686664" w:rsidRDefault="007B707D">
            <w:pPr>
              <w:pStyle w:val="Name"/>
              <w:rPr>
                <w:color w:val="002060"/>
              </w:rPr>
            </w:pPr>
            <w:sdt>
              <w:sdtPr>
                <w:rPr>
                  <w:color w:val="002060"/>
                </w:rPr>
                <w:alias w:val="Your Name"/>
                <w:tag w:val=""/>
                <w:id w:val="1197042864"/>
                <w:placeholder>
                  <w:docPart w:val="FC2C961633D94111ADA51BCB91FE0C9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B1F66" w:rsidRPr="00686664">
                  <w:rPr>
                    <w:color w:val="002060"/>
                  </w:rPr>
                  <w:t>Kathryn Westbrook</w:t>
                </w:r>
              </w:sdtContent>
            </w:sdt>
          </w:p>
          <w:p w14:paraId="13269D69" w14:textId="77777777" w:rsidR="002C179A" w:rsidRDefault="003B1F66" w:rsidP="003B1F66">
            <w:pPr>
              <w:pStyle w:val="NoSpacing"/>
            </w:pPr>
            <w:r>
              <w:t>6943 N. Curtis Avenue, Portland OR 97217</w:t>
            </w:r>
            <w:r w:rsidR="00EA0735">
              <w:t>  </w:t>
            </w:r>
            <w:r w:rsidR="00EA0735">
              <w:rPr>
                <w:rStyle w:val="Emphasis"/>
              </w:rPr>
              <w:t>|</w:t>
            </w:r>
            <w:r w:rsidR="00EA0735">
              <w:t> </w:t>
            </w:r>
            <w:r w:rsidR="00EA0735">
              <w:rPr>
                <w:kern w:val="20"/>
              </w:rPr>
              <w:t> </w:t>
            </w:r>
            <w:r>
              <w:t>kittykat7724@gmail.com</w:t>
            </w:r>
            <w:r w:rsidR="00EA0735">
              <w:t>  </w:t>
            </w:r>
            <w:r w:rsidR="00EA0735">
              <w:rPr>
                <w:rStyle w:val="Emphasis"/>
              </w:rPr>
              <w:t>|</w:t>
            </w:r>
            <w:r w:rsidR="00EA0735">
              <w:t>  </w:t>
            </w:r>
            <w:r>
              <w:t>503-286-3052</w:t>
            </w:r>
          </w:p>
          <w:p w14:paraId="6E1FA1EA" w14:textId="77777777" w:rsidR="00D97680" w:rsidRDefault="00D97680" w:rsidP="003B1F66">
            <w:pPr>
              <w:pStyle w:val="NoSpacing"/>
            </w:pPr>
          </w:p>
          <w:p w14:paraId="68FB179B" w14:textId="2D056200" w:rsidR="00D97680" w:rsidRPr="00D97680" w:rsidRDefault="00D97680" w:rsidP="00D97680">
            <w:pPr>
              <w:rPr>
                <w:rStyle w:val="Emphasis"/>
              </w:rPr>
            </w:pPr>
            <w:r w:rsidRPr="00D97680">
              <w:rPr>
                <w:rStyle w:val="Emphasis"/>
                <w:color w:val="002060"/>
                <w:sz w:val="20"/>
              </w:rPr>
              <w:t>Former mortgage funding manager and current college student with 10 years</w:t>
            </w:r>
            <w:r w:rsidR="007B707D">
              <w:rPr>
                <w:rStyle w:val="Emphasis"/>
                <w:color w:val="002060"/>
                <w:sz w:val="20"/>
              </w:rPr>
              <w:t xml:space="preserve"> of </w:t>
            </w:r>
            <w:r w:rsidR="007B707D" w:rsidRPr="00D97680">
              <w:rPr>
                <w:rStyle w:val="Emphasis"/>
                <w:color w:val="002060"/>
                <w:sz w:val="20"/>
              </w:rPr>
              <w:t>experience</w:t>
            </w:r>
            <w:r w:rsidRPr="00D97680">
              <w:rPr>
                <w:rStyle w:val="Emphasis"/>
                <w:color w:val="002060"/>
                <w:sz w:val="20"/>
              </w:rPr>
              <w:t xml:space="preserve"> in an office and customer service setting. </w:t>
            </w:r>
            <w:bookmarkStart w:id="0" w:name="_GoBack"/>
            <w:bookmarkEnd w:id="0"/>
          </w:p>
        </w:tc>
      </w:tr>
      <w:tr w:rsidR="002C179A" w14:paraId="40E834AD" w14:textId="77777777" w:rsidTr="00B71B8E">
        <w:tc>
          <w:tcPr>
            <w:tcW w:w="2070" w:type="dxa"/>
          </w:tcPr>
          <w:p w14:paraId="3BBED4DA" w14:textId="77777777" w:rsidR="002C179A" w:rsidRDefault="00EA0735">
            <w:pPr>
              <w:pStyle w:val="Heading1"/>
            </w:pPr>
            <w:r w:rsidRPr="00686664">
              <w:rPr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14:paraId="22F87A5A" w14:textId="77777777" w:rsidR="002C179A" w:rsidRDefault="003B1F66" w:rsidP="00BE08DF">
            <w:pPr>
              <w:pStyle w:val="ListParagraph"/>
              <w:numPr>
                <w:ilvl w:val="0"/>
                <w:numId w:val="1"/>
              </w:numPr>
            </w:pPr>
            <w:r>
              <w:t>Typing speed of 45 wpm</w:t>
            </w:r>
          </w:p>
          <w:p w14:paraId="317A894A" w14:textId="18BE59BB" w:rsidR="003B1F66" w:rsidRDefault="003B1F66" w:rsidP="00BE08DF">
            <w:pPr>
              <w:pStyle w:val="ListParagraph"/>
              <w:numPr>
                <w:ilvl w:val="0"/>
                <w:numId w:val="1"/>
              </w:numPr>
            </w:pPr>
            <w:r>
              <w:t xml:space="preserve">Proficient with Microsoft Word, Excel, </w:t>
            </w:r>
            <w:r w:rsidR="005B7836">
              <w:t>PowerPoint</w:t>
            </w:r>
            <w:r>
              <w:t>, Outlook</w:t>
            </w:r>
          </w:p>
          <w:p w14:paraId="44F1B75F" w14:textId="77777777" w:rsidR="003B1F66" w:rsidRDefault="003B1F66" w:rsidP="00BE08DF">
            <w:pPr>
              <w:pStyle w:val="ListParagraph"/>
              <w:numPr>
                <w:ilvl w:val="0"/>
                <w:numId w:val="1"/>
              </w:numPr>
            </w:pPr>
            <w:r>
              <w:t>Proficient with internet</w:t>
            </w:r>
            <w:r w:rsidR="00BE08DF">
              <w:t>, computers and basic office equipment</w:t>
            </w:r>
          </w:p>
          <w:p w14:paraId="0814890A" w14:textId="77777777" w:rsidR="00BE08DF" w:rsidRDefault="00BE08DF" w:rsidP="00BE08DF">
            <w:pPr>
              <w:pStyle w:val="ListParagraph"/>
              <w:numPr>
                <w:ilvl w:val="0"/>
                <w:numId w:val="1"/>
              </w:numPr>
            </w:pPr>
            <w:r>
              <w:t>Excellent interpersonal skills and high attention to detail</w:t>
            </w:r>
          </w:p>
          <w:p w14:paraId="16D9E9BA" w14:textId="77777777" w:rsidR="00BE08DF" w:rsidRDefault="00BE08DF" w:rsidP="00BE08DF">
            <w:pPr>
              <w:pStyle w:val="ListParagraph"/>
              <w:numPr>
                <w:ilvl w:val="0"/>
                <w:numId w:val="1"/>
              </w:numPr>
            </w:pPr>
            <w:r>
              <w:t>Demonstrated ability to multitask in a fast paced environment</w:t>
            </w:r>
          </w:p>
        </w:tc>
      </w:tr>
      <w:tr w:rsidR="002C179A" w14:paraId="2F822595" w14:textId="77777777" w:rsidTr="00B71B8E">
        <w:tc>
          <w:tcPr>
            <w:tcW w:w="2070" w:type="dxa"/>
          </w:tcPr>
          <w:p w14:paraId="27399BDA" w14:textId="77777777" w:rsidR="002C179A" w:rsidRDefault="00EA0735">
            <w:pPr>
              <w:pStyle w:val="Heading1"/>
            </w:pPr>
            <w:r w:rsidRPr="00686664">
              <w:rPr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eastAsiaTheme="minorHAnsi"/>
                    <w:b/>
                    <w:bCs/>
                    <w:caps w:val="0"/>
                    <w:color w:val="595959" w:themeColor="text1" w:themeTint="A6"/>
                    <w:kern w:val="0"/>
                    <w:szCs w:val="20"/>
                  </w:rPr>
                  <w:id w:val="221802691"/>
                  <w:placeholder>
                    <w:docPart w:val="975778DB8890470DAB74B1CE8D9476E5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81CCD37" w14:textId="3410B24D" w:rsidR="002C179A" w:rsidRDefault="00BE08DF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Manager</w:t>
                    </w:r>
                    <w:r w:rsidR="00EA0735">
                      <w:t xml:space="preserve"> </w:t>
                    </w:r>
                    <w:r w:rsidR="00EA0735" w:rsidRPr="00EA0735">
                      <w:rPr>
                        <w:rStyle w:val="Heading3Char"/>
                      </w:rPr>
                      <w:t>WEALTHBRIDGE MORTGAGE CORP. BEAVERTON, OR</w:t>
                    </w:r>
                  </w:p>
                  <w:p w14:paraId="33F99AB6" w14:textId="77777777" w:rsidR="002C179A" w:rsidRDefault="00B71B8E">
                    <w:pPr>
                      <w:pStyle w:val="Heading3"/>
                    </w:pPr>
                    <w:r>
                      <w:t>07</w:t>
                    </w:r>
                    <w:r w:rsidR="00BE08DF">
                      <w:t>/2009-11/2010</w:t>
                    </w:r>
                  </w:p>
                  <w:p w14:paraId="09B108E5" w14:textId="113DF930" w:rsidR="002C179A" w:rsidRDefault="00BE08DF" w:rsidP="00BE08DF">
                    <w:pPr>
                      <w:pStyle w:val="ListBullet"/>
                      <w:numPr>
                        <w:ilvl w:val="0"/>
                        <w:numId w:val="0"/>
                      </w:numPr>
                    </w:pPr>
                    <w:r>
                      <w:t xml:space="preserve">I managed a department of four individuals and prioritized funding of loans according to various deadlines. I also reviewed loan files for accuracy and completeness, sold loans on </w:t>
                    </w:r>
                    <w:r w:rsidR="005B7836">
                      <w:t xml:space="preserve">the </w:t>
                    </w:r>
                    <w:r>
                      <w:t xml:space="preserve">secondary market, worked with outside vendors and title companies to ensure timely loan funding and managed a five million dollar warehouse line to ensure sufficient funds were available for all loans funding </w:t>
                    </w:r>
                    <w:r w:rsidR="005B7836">
                      <w:t>on a given</w:t>
                    </w:r>
                    <w:r>
                      <w:t xml:space="preserve"> day.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975778DB8890470DAB74B1CE8D9476E5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7AEE552" w14:textId="473C514E" w:rsidR="002C179A" w:rsidRDefault="00BE08DF">
                    <w:pPr>
                      <w:pStyle w:val="Heading2"/>
                    </w:pPr>
                    <w:r>
                      <w:rPr>
                        <w:rStyle w:val="Strong"/>
                      </w:rPr>
                      <w:t>Funder</w:t>
                    </w:r>
                    <w:r w:rsidR="00EA0735">
                      <w:t xml:space="preserve"> </w:t>
                    </w:r>
                    <w:r w:rsidR="00EA0735" w:rsidRPr="00EA0735">
                      <w:rPr>
                        <w:rStyle w:val="Heading3Char"/>
                      </w:rPr>
                      <w:t>WEALTHBRIDGE MORTGAGE CORP. BEAVERTON, OR</w:t>
                    </w:r>
                  </w:p>
                  <w:p w14:paraId="3BA07A78" w14:textId="77777777" w:rsidR="002C179A" w:rsidRDefault="00BE08DF">
                    <w:pPr>
                      <w:pStyle w:val="Heading3"/>
                    </w:pPr>
                    <w:r>
                      <w:t>4/2003-</w:t>
                    </w:r>
                    <w:r w:rsidR="00B71B8E">
                      <w:t>07</w:t>
                    </w:r>
                    <w:r>
                      <w:t>/2009</w:t>
                    </w:r>
                  </w:p>
                  <w:p w14:paraId="168714DA" w14:textId="431D798F" w:rsidR="00BE08DF" w:rsidRDefault="00BE08DF" w:rsidP="00BE08DF">
                    <w:pPr>
                      <w:spacing w:line="240" w:lineRule="auto"/>
                    </w:pPr>
                    <w:r>
                      <w:t>I created loan documents for borrower</w:t>
                    </w:r>
                    <w:r w:rsidR="005B7836">
                      <w:t>s</w:t>
                    </w:r>
                    <w:r>
                      <w:t xml:space="preserve"> to sign by checking data for accuracy then entering into mortgage software. I also completed required </w:t>
                    </w:r>
                    <w:r w:rsidR="005B7836">
                      <w:t>provisions</w:t>
                    </w:r>
                    <w:r>
                      <w:t xml:space="preserve"> for selling loans on the secondary market, reviewed loan files for accuracy and completeness and</w:t>
                    </w:r>
                    <w:r w:rsidR="005B7836">
                      <w:t xml:space="preserve"> then</w:t>
                    </w:r>
                    <w:r>
                      <w:t xml:space="preserve"> funded </w:t>
                    </w:r>
                    <w:r w:rsidR="005B7836">
                      <w:t xml:space="preserve">those </w:t>
                    </w:r>
                    <w:r>
                      <w:t>loans.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54012377"/>
                  <w:placeholder>
                    <w:docPart w:val="DC73EF1F1DA1484C8ABB4B96B4ECCEE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5737BF11" w14:textId="57DE1CF1" w:rsidR="00BE08DF" w:rsidRPr="00EA0735" w:rsidRDefault="00BE08DF">
                    <w:pPr>
                      <w:pStyle w:val="Heading2"/>
                      <w:rPr>
                        <w:rStyle w:val="Heading3Char"/>
                      </w:rPr>
                    </w:pPr>
                    <w:r>
                      <w:rPr>
                        <w:rStyle w:val="Strong"/>
                      </w:rPr>
                      <w:t>Receptionist</w:t>
                    </w:r>
                    <w:r>
                      <w:t xml:space="preserve"> </w:t>
                    </w:r>
                    <w:r w:rsidR="00EA0735" w:rsidRPr="00EA0735">
                      <w:rPr>
                        <w:rStyle w:val="Heading3Char"/>
                      </w:rPr>
                      <w:t>WEALTHBRIDGE MORTGAGE CORP. BEAVERTON, OR</w:t>
                    </w:r>
                  </w:p>
                  <w:p w14:paraId="10A9E125" w14:textId="77777777" w:rsidR="00BE08DF" w:rsidRDefault="00BE08DF">
                    <w:pPr>
                      <w:pStyle w:val="Heading3"/>
                    </w:pPr>
                    <w:r>
                      <w:t>4/2001-4/2003</w:t>
                    </w:r>
                  </w:p>
                  <w:p w14:paraId="602F067B" w14:textId="623C11BF" w:rsidR="00BE08DF" w:rsidRDefault="00BE08DF" w:rsidP="00BE08DF">
                    <w:pPr>
                      <w:spacing w:line="240" w:lineRule="auto"/>
                    </w:pPr>
                    <w:r>
                      <w:t>I answered a multi-line telephone, greeted customers, sorted incoming mail, ordered office supplies, ordered credit reports and assisted various departments as needed.</w:t>
                    </w:r>
                    <w:r>
                      <w:tab/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336159645"/>
                  <w:placeholder>
                    <w:docPart w:val="816AA5F42B944627986877BC2CA3BF0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71885D0" w14:textId="58CEB748" w:rsidR="00BE08DF" w:rsidRDefault="00BE08DF">
                    <w:pPr>
                      <w:pStyle w:val="Heading2"/>
                    </w:pPr>
                    <w:r>
                      <w:rPr>
                        <w:rStyle w:val="Strong"/>
                      </w:rPr>
                      <w:t>veterinary technician</w:t>
                    </w:r>
                    <w:r>
                      <w:t xml:space="preserve"> </w:t>
                    </w:r>
                    <w:r w:rsidR="00EA0735" w:rsidRPr="005B7836">
                      <w:rPr>
                        <w:rStyle w:val="Heading3Char"/>
                      </w:rPr>
                      <w:t>RIVERVIEW ANIMAL CLINIC BIRMINGHAM, AL</w:t>
                    </w:r>
                  </w:p>
                  <w:p w14:paraId="52D229F8" w14:textId="77777777" w:rsidR="00BE08DF" w:rsidRDefault="00BE08DF">
                    <w:pPr>
                      <w:pStyle w:val="Heading3"/>
                    </w:pPr>
                    <w:r>
                      <w:t>6/1998-8/2000</w:t>
                    </w:r>
                  </w:p>
                  <w:p w14:paraId="63A0EBC7" w14:textId="77777777" w:rsidR="002C179A" w:rsidRDefault="00BE08DF" w:rsidP="00BE08DF">
                    <w:pPr>
                      <w:spacing w:line="240" w:lineRule="auto"/>
                    </w:pPr>
                    <w:r>
                      <w:t xml:space="preserve">I assisted doctors in patient rooms, filled prescriptions, cleaned cages and dog runs, walked dogs and provided love and care to all patients. </w:t>
                    </w:r>
                  </w:p>
                </w:sdtContent>
              </w:sdt>
            </w:sdtContent>
          </w:sdt>
        </w:tc>
      </w:tr>
      <w:tr w:rsidR="002C179A" w14:paraId="610B7D74" w14:textId="77777777" w:rsidTr="00B71B8E">
        <w:tc>
          <w:tcPr>
            <w:tcW w:w="2070" w:type="dxa"/>
          </w:tcPr>
          <w:p w14:paraId="2EE89B5F" w14:textId="77777777" w:rsidR="002C179A" w:rsidRDefault="00EA0735">
            <w:pPr>
              <w:pStyle w:val="Heading1"/>
            </w:pPr>
            <w:r w:rsidRPr="00686664">
              <w:rPr>
                <w:color w:val="002060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975778DB8890470DAB74B1CE8D9476E5"/>
                  </w:placeholder>
                  <w15:repeatingSectionItem/>
                </w:sdtPr>
                <w:sdtEndPr/>
                <w:sdtContent>
                  <w:p w14:paraId="2C9D67FA" w14:textId="77777777" w:rsidR="002C179A" w:rsidRDefault="00BE08DF">
                    <w:pPr>
                      <w:pStyle w:val="Heading2"/>
                    </w:pPr>
                    <w:r>
                      <w:rPr>
                        <w:rStyle w:val="Strong"/>
                      </w:rPr>
                      <w:t>Portland state university</w:t>
                    </w:r>
                    <w:r w:rsidR="00EA0735">
                      <w:t xml:space="preserve">, </w:t>
                    </w:r>
                    <w:r>
                      <w:t>portland, or</w:t>
                    </w:r>
                  </w:p>
                  <w:p w14:paraId="2DAA9AD8" w14:textId="77777777" w:rsidR="002C179A" w:rsidRDefault="00BE08DF">
                    <w:pPr>
                      <w:pStyle w:val="Heading3"/>
                    </w:pPr>
                    <w:r>
                      <w:t>bachelor of science</w:t>
                    </w:r>
                    <w:r w:rsidR="00B71B8E">
                      <w:t xml:space="preserve"> – clinical psychology</w:t>
                    </w:r>
                  </w:p>
                  <w:p w14:paraId="05030CB7" w14:textId="77777777" w:rsidR="002C179A" w:rsidRDefault="00B71B8E" w:rsidP="00B71B8E">
                    <w:pPr>
                      <w:spacing w:line="240" w:lineRule="auto"/>
                    </w:pPr>
                    <w:r>
                      <w:t>I am currently a junior seeking my bachelor’s degree. My tentative graduation date is 6/2014. Relevant coursework includes a 3 term series of Biology for Allied Health, Statistics, Developmental Psychology, Neuropsychology and Anatomy and Physiology.</w:t>
                    </w:r>
                  </w:p>
                </w:sdtContent>
              </w:sdt>
            </w:sdtContent>
          </w:sdt>
        </w:tc>
      </w:tr>
      <w:tr w:rsidR="00B71B8E" w14:paraId="6FE135B4" w14:textId="77777777" w:rsidTr="00B71B8E">
        <w:tc>
          <w:tcPr>
            <w:tcW w:w="2070" w:type="dxa"/>
          </w:tcPr>
          <w:p w14:paraId="10D8B518" w14:textId="77777777" w:rsidR="00B71B8E" w:rsidRDefault="00B71B8E" w:rsidP="00B71B8E">
            <w:pPr>
              <w:pStyle w:val="Heading1"/>
            </w:pPr>
            <w:r w:rsidRPr="00686664">
              <w:rPr>
                <w:color w:val="002060"/>
              </w:rPr>
              <w:t>Achievements and honors</w:t>
            </w:r>
          </w:p>
        </w:tc>
        <w:tc>
          <w:tcPr>
            <w:tcW w:w="7650" w:type="dxa"/>
          </w:tcPr>
          <w:p w14:paraId="64A8070C" w14:textId="77777777" w:rsidR="005F2B81" w:rsidRDefault="005F2B81" w:rsidP="00B71B8E">
            <w:pPr>
              <w:pStyle w:val="ListParagraph"/>
              <w:numPr>
                <w:ilvl w:val="0"/>
                <w:numId w:val="3"/>
              </w:numPr>
            </w:pPr>
            <w:r>
              <w:t>Completed Medical Terminology course at Portland Community College in 2009</w:t>
            </w:r>
          </w:p>
          <w:p w14:paraId="1D235371" w14:textId="77777777" w:rsidR="005F2B81" w:rsidRDefault="005F2B81" w:rsidP="00B71B8E">
            <w:pPr>
              <w:pStyle w:val="ListParagraph"/>
              <w:numPr>
                <w:ilvl w:val="0"/>
                <w:numId w:val="3"/>
              </w:numPr>
            </w:pPr>
            <w:r>
              <w:t>Member of Honor Society.org via Portland State University</w:t>
            </w:r>
          </w:p>
          <w:p w14:paraId="6F44E818" w14:textId="77777777" w:rsidR="00B71B8E" w:rsidRDefault="00B71B8E" w:rsidP="00B71B8E">
            <w:pPr>
              <w:pStyle w:val="ListParagraph"/>
              <w:numPr>
                <w:ilvl w:val="0"/>
                <w:numId w:val="3"/>
              </w:numPr>
            </w:pPr>
            <w:r>
              <w:t>Employee of the Month at Wealthbridge Mortgage Corp., multiple months</w:t>
            </w:r>
          </w:p>
          <w:p w14:paraId="3A913669" w14:textId="54D16D42" w:rsidR="00B71B8E" w:rsidRDefault="00B71B8E" w:rsidP="00686664">
            <w:pPr>
              <w:pStyle w:val="ListParagraph"/>
              <w:numPr>
                <w:ilvl w:val="0"/>
                <w:numId w:val="3"/>
              </w:numPr>
            </w:pPr>
            <w:r>
              <w:t xml:space="preserve">Promoted from Receptionist to Funder </w:t>
            </w:r>
            <w:r w:rsidR="005F2B81">
              <w:t xml:space="preserve">at Wealthbridge Mortgage Corp </w:t>
            </w:r>
            <w:r>
              <w:t>in 2003</w:t>
            </w:r>
          </w:p>
        </w:tc>
      </w:tr>
      <w:tr w:rsidR="00B71B8E" w14:paraId="6AC2340E" w14:textId="77777777" w:rsidTr="00B71B8E">
        <w:tc>
          <w:tcPr>
            <w:tcW w:w="2070" w:type="dxa"/>
          </w:tcPr>
          <w:p w14:paraId="2DD6393F" w14:textId="77777777" w:rsidR="00B71B8E" w:rsidRDefault="00B71B8E">
            <w:pPr>
              <w:pStyle w:val="Heading1"/>
            </w:pPr>
            <w:r w:rsidRPr="00686664">
              <w:rPr>
                <w:color w:val="002060"/>
              </w:rPr>
              <w:t>References</w:t>
            </w:r>
          </w:p>
        </w:tc>
        <w:tc>
          <w:tcPr>
            <w:tcW w:w="7650" w:type="dxa"/>
          </w:tcPr>
          <w:p w14:paraId="0E5EED4C" w14:textId="0565C24E" w:rsidR="005F2B81" w:rsidRPr="005F2B81" w:rsidRDefault="00EA0735" w:rsidP="002E6BEC">
            <w:r>
              <w:t>References are a</w:t>
            </w:r>
            <w:r w:rsidR="005F2B81">
              <w:t xml:space="preserve">vailable upon request. </w:t>
            </w:r>
            <w:r w:rsidR="002E6BEC">
              <w:t>I can also provide a recommendation letter from my previous manager.</w:t>
            </w:r>
          </w:p>
        </w:tc>
      </w:tr>
    </w:tbl>
    <w:p w14:paraId="3753E6D0" w14:textId="77777777" w:rsidR="002C179A" w:rsidRDefault="002C179A"/>
    <w:sectPr w:rsidR="002C179A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67340" w14:textId="77777777" w:rsidR="003B1F66" w:rsidRDefault="003B1F66">
      <w:pPr>
        <w:spacing w:after="0" w:line="240" w:lineRule="auto"/>
      </w:pPr>
      <w:r>
        <w:separator/>
      </w:r>
    </w:p>
  </w:endnote>
  <w:endnote w:type="continuationSeparator" w:id="0">
    <w:p w14:paraId="7A066208" w14:textId="77777777" w:rsidR="003B1F66" w:rsidRDefault="003B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44F5" w14:textId="77777777" w:rsidR="002C179A" w:rsidRDefault="00EA073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768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41C32" w14:textId="77777777" w:rsidR="003B1F66" w:rsidRDefault="003B1F66">
      <w:pPr>
        <w:spacing w:after="0" w:line="240" w:lineRule="auto"/>
      </w:pPr>
      <w:r>
        <w:separator/>
      </w:r>
    </w:p>
  </w:footnote>
  <w:footnote w:type="continuationSeparator" w:id="0">
    <w:p w14:paraId="04F71BCD" w14:textId="77777777" w:rsidR="003B1F66" w:rsidRDefault="003B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B8BF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F5977A0"/>
    <w:multiLevelType w:val="hybridMultilevel"/>
    <w:tmpl w:val="25244F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9947E8"/>
    <w:multiLevelType w:val="hybridMultilevel"/>
    <w:tmpl w:val="BEF653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6"/>
    <w:rsid w:val="0007524C"/>
    <w:rsid w:val="002C179A"/>
    <w:rsid w:val="002E6BEC"/>
    <w:rsid w:val="003B1F66"/>
    <w:rsid w:val="005B7836"/>
    <w:rsid w:val="005F2B81"/>
    <w:rsid w:val="00686664"/>
    <w:rsid w:val="007B707D"/>
    <w:rsid w:val="00B71B8E"/>
    <w:rsid w:val="00BE08DF"/>
    <w:rsid w:val="00D97680"/>
    <w:rsid w:val="00E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5493"/>
  <w15:chartTrackingRefBased/>
  <w15:docId w15:val="{2D15D9A5-FC39-4106-B106-73AA4A4F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E08DF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BE08DF"/>
    <w:pPr>
      <w:numPr>
        <w:numId w:val="2"/>
      </w:numPr>
      <w:spacing w:after="80" w:line="240" w:lineRule="auto"/>
    </w:pPr>
    <w:rPr>
      <w:rFonts w:eastAsiaTheme="minorHAnsi"/>
      <w:color w:val="404040" w:themeColor="text1" w:themeTint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1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2C961633D94111ADA51BCB91FE0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5C8C-F146-43E9-8187-6F25BDCA94C5}"/>
      </w:docPartPr>
      <w:docPartBody>
        <w:p w:rsidR="00033DA2" w:rsidRDefault="00BC2A87">
          <w:pPr>
            <w:pStyle w:val="FC2C961633D94111ADA51BCB91FE0C95"/>
          </w:pPr>
          <w:r>
            <w:t>[Your Name]</w:t>
          </w:r>
        </w:p>
      </w:docPartBody>
    </w:docPart>
    <w:docPart>
      <w:docPartPr>
        <w:name w:val="975778DB8890470DAB74B1CE8D947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E535-3AA0-4193-9CAD-D22AC304ADF8}"/>
      </w:docPartPr>
      <w:docPartBody>
        <w:p w:rsidR="00033DA2" w:rsidRDefault="00BC2A87">
          <w:pPr>
            <w:pStyle w:val="975778DB8890470DAB74B1CE8D9476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73EF1F1DA1484C8ABB4B96B4ECC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C283-5F12-4BD9-BF3D-D8AB5B981E51}"/>
      </w:docPartPr>
      <w:docPartBody>
        <w:p w:rsidR="00033DA2" w:rsidRDefault="00BC2A87" w:rsidP="00BC2A87">
          <w:pPr>
            <w:pStyle w:val="DC73EF1F1DA1484C8ABB4B96B4ECCE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6AA5F42B944627986877BC2CA3B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FA572-675E-4FC7-8BFA-1A99A1367F80}"/>
      </w:docPartPr>
      <w:docPartBody>
        <w:p w:rsidR="00033DA2" w:rsidRDefault="00BC2A87" w:rsidP="00BC2A87">
          <w:pPr>
            <w:pStyle w:val="816AA5F42B944627986877BC2CA3BF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87"/>
    <w:rsid w:val="00033DA2"/>
    <w:rsid w:val="00B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C961633D94111ADA51BCB91FE0C95">
    <w:name w:val="FC2C961633D94111ADA51BCB91FE0C95"/>
  </w:style>
  <w:style w:type="paragraph" w:customStyle="1" w:styleId="DB1C573015A148709A1C389090BC25D3">
    <w:name w:val="DB1C573015A148709A1C389090BC25D3"/>
  </w:style>
  <w:style w:type="paragraph" w:customStyle="1" w:styleId="D833A5BA7AB04C878B6C7D055B526620">
    <w:name w:val="D833A5BA7AB04C878B6C7D055B526620"/>
  </w:style>
  <w:style w:type="paragraph" w:customStyle="1" w:styleId="2B3D0CA1BB8E4D7299668FFE35AC37D1">
    <w:name w:val="2B3D0CA1BB8E4D7299668FFE35AC37D1"/>
  </w:style>
  <w:style w:type="paragraph" w:customStyle="1" w:styleId="3299ADCAC69C45329C238F6FFC611C30">
    <w:name w:val="3299ADCAC69C45329C238F6FFC611C30"/>
  </w:style>
  <w:style w:type="paragraph" w:customStyle="1" w:styleId="C0EC5438510145CA92AA094BC020B647">
    <w:name w:val="C0EC5438510145CA92AA094BC020B647"/>
  </w:style>
  <w:style w:type="character" w:styleId="PlaceholderText">
    <w:name w:val="Placeholder Text"/>
    <w:basedOn w:val="DefaultParagraphFont"/>
    <w:uiPriority w:val="99"/>
    <w:semiHidden/>
    <w:rsid w:val="00BC2A87"/>
    <w:rPr>
      <w:color w:val="808080"/>
    </w:rPr>
  </w:style>
  <w:style w:type="paragraph" w:customStyle="1" w:styleId="975778DB8890470DAB74B1CE8D9476E5">
    <w:name w:val="975778DB8890470DAB74B1CE8D9476E5"/>
  </w:style>
  <w:style w:type="character" w:styleId="Strong">
    <w:name w:val="Strong"/>
    <w:basedOn w:val="DefaultParagraphFont"/>
    <w:uiPriority w:val="22"/>
    <w:qFormat/>
    <w:rsid w:val="00BC2A87"/>
    <w:rPr>
      <w:b/>
      <w:bCs/>
    </w:rPr>
  </w:style>
  <w:style w:type="paragraph" w:customStyle="1" w:styleId="363834C55FF6446BA5B697BD728CBB35">
    <w:name w:val="363834C55FF6446BA5B697BD728CBB35"/>
  </w:style>
  <w:style w:type="paragraph" w:customStyle="1" w:styleId="938220C16B0B4082941FBA7B828C1168">
    <w:name w:val="938220C16B0B4082941FBA7B828C1168"/>
  </w:style>
  <w:style w:type="paragraph" w:customStyle="1" w:styleId="F4503DF8418545C4B155DB81172197A2">
    <w:name w:val="F4503DF8418545C4B155DB81172197A2"/>
  </w:style>
  <w:style w:type="paragraph" w:customStyle="1" w:styleId="B23DFE01AA0540BDB6D46D9B75164648">
    <w:name w:val="B23DFE01AA0540BDB6D46D9B75164648"/>
  </w:style>
  <w:style w:type="paragraph" w:customStyle="1" w:styleId="ED99D38624404A59A0F228852017752F">
    <w:name w:val="ED99D38624404A59A0F228852017752F"/>
  </w:style>
  <w:style w:type="paragraph" w:customStyle="1" w:styleId="1A89981A58974B868A756195C2677572">
    <w:name w:val="1A89981A58974B868A756195C2677572"/>
  </w:style>
  <w:style w:type="paragraph" w:customStyle="1" w:styleId="EF91695FF756431FA0A2737E60ED0302">
    <w:name w:val="EF91695FF756431FA0A2737E60ED0302"/>
  </w:style>
  <w:style w:type="paragraph" w:customStyle="1" w:styleId="B8C8E94F05B744B48F687481B03E1053">
    <w:name w:val="B8C8E94F05B744B48F687481B03E1053"/>
  </w:style>
  <w:style w:type="paragraph" w:customStyle="1" w:styleId="C93700C502C04959971C5AA18C8907FC">
    <w:name w:val="C93700C502C04959971C5AA18C8907FC"/>
  </w:style>
  <w:style w:type="paragraph" w:customStyle="1" w:styleId="CA50C00FA935417AB84C9F1FE701D5C2">
    <w:name w:val="CA50C00FA935417AB84C9F1FE701D5C2"/>
  </w:style>
  <w:style w:type="paragraph" w:customStyle="1" w:styleId="0D0372EC52BC44378759B5CC74B9ED3D">
    <w:name w:val="0D0372EC52BC44378759B5CC74B9ED3D"/>
  </w:style>
  <w:style w:type="paragraph" w:customStyle="1" w:styleId="516CD964BBA045678F2CDF49DAD36EDB">
    <w:name w:val="516CD964BBA045678F2CDF49DAD36EDB"/>
  </w:style>
  <w:style w:type="paragraph" w:customStyle="1" w:styleId="4B053E1D1B39447ABFD877E1A285BAD6">
    <w:name w:val="4B053E1D1B39447ABFD877E1A285BAD6"/>
  </w:style>
  <w:style w:type="paragraph" w:customStyle="1" w:styleId="E58DFEDDC5284C2F8C8EC686EBCC846E">
    <w:name w:val="E58DFEDDC5284C2F8C8EC686EBCC846E"/>
  </w:style>
  <w:style w:type="paragraph" w:customStyle="1" w:styleId="DC73EF1F1DA1484C8ABB4B96B4ECCEE7">
    <w:name w:val="DC73EF1F1DA1484C8ABB4B96B4ECCEE7"/>
    <w:rsid w:val="00BC2A87"/>
  </w:style>
  <w:style w:type="paragraph" w:customStyle="1" w:styleId="816AA5F42B944627986877BC2CA3BF0E">
    <w:name w:val="816AA5F42B944627986877BC2CA3BF0E"/>
    <w:rsid w:val="00BC2A87"/>
  </w:style>
  <w:style w:type="paragraph" w:customStyle="1" w:styleId="610C242B63634AC18B386F86FED6BB45">
    <w:name w:val="610C242B63634AC18B386F86FED6BB45"/>
    <w:rsid w:val="00BC2A87"/>
  </w:style>
  <w:style w:type="paragraph" w:customStyle="1" w:styleId="9EE4113E6F9C4B0F80DA044D90EEF4C6">
    <w:name w:val="9EE4113E6F9C4B0F80DA044D90EEF4C6"/>
    <w:rsid w:val="00BC2A87"/>
  </w:style>
  <w:style w:type="paragraph" w:customStyle="1" w:styleId="EB73262D5A064BAA9C10088BBA9DF641">
    <w:name w:val="EB73262D5A064BAA9C10088BBA9DF641"/>
    <w:rsid w:val="00BC2A87"/>
  </w:style>
  <w:style w:type="paragraph" w:customStyle="1" w:styleId="80F7234F5625427BAFF957A9A041EA63">
    <w:name w:val="80F7234F5625427BAFF957A9A041EA63"/>
    <w:rsid w:val="00BC2A87"/>
  </w:style>
  <w:style w:type="paragraph" w:customStyle="1" w:styleId="D7BB6924A9784EDDB24CADB635005546">
    <w:name w:val="D7BB6924A9784EDDB24CADB635005546"/>
    <w:rsid w:val="00BC2A87"/>
  </w:style>
  <w:style w:type="paragraph" w:customStyle="1" w:styleId="944A6AB5A15D48DDB7C09E62EAA51F96">
    <w:name w:val="944A6AB5A15D48DDB7C09E62EAA51F96"/>
    <w:rsid w:val="00BC2A87"/>
  </w:style>
  <w:style w:type="paragraph" w:customStyle="1" w:styleId="02F5E176167744F9B1B56FB546B58250">
    <w:name w:val="02F5E176167744F9B1B56FB546B58250"/>
    <w:rsid w:val="00BC2A87"/>
  </w:style>
  <w:style w:type="paragraph" w:customStyle="1" w:styleId="63280CC038764AEE99E09EE1DEDA5FF7">
    <w:name w:val="63280CC038764AEE99E09EE1DEDA5FF7"/>
    <w:rsid w:val="00BC2A87"/>
  </w:style>
  <w:style w:type="paragraph" w:customStyle="1" w:styleId="94E6CDBBFDE1485C802C7AE6409E2E75">
    <w:name w:val="94E6CDBBFDE1485C802C7AE6409E2E75"/>
    <w:rsid w:val="00BC2A87"/>
  </w:style>
  <w:style w:type="paragraph" w:customStyle="1" w:styleId="386C4C0433D54027A96DDA5A2DDCF243">
    <w:name w:val="386C4C0433D54027A96DDA5A2DDCF243"/>
    <w:rsid w:val="00BC2A87"/>
  </w:style>
  <w:style w:type="paragraph" w:customStyle="1" w:styleId="216371E4B950470AACF6B0BD33302C13">
    <w:name w:val="216371E4B950470AACF6B0BD33302C13"/>
    <w:rsid w:val="00BC2A87"/>
  </w:style>
  <w:style w:type="paragraph" w:customStyle="1" w:styleId="F0388E5F3F164CADB53465DD9AD225E9">
    <w:name w:val="F0388E5F3F164CADB53465DD9AD225E9"/>
    <w:rsid w:val="00BC2A87"/>
  </w:style>
  <w:style w:type="paragraph" w:customStyle="1" w:styleId="0FA2F61DE7B6474CA6E82B0B8AB13FEC">
    <w:name w:val="0FA2F61DE7B6474CA6E82B0B8AB13FEC"/>
    <w:rsid w:val="00BC2A87"/>
  </w:style>
  <w:style w:type="paragraph" w:customStyle="1" w:styleId="B9B5DA0DEFAB41F585589300E031CAB8">
    <w:name w:val="B9B5DA0DEFAB41F585589300E031CAB8"/>
    <w:rsid w:val="00BC2A87"/>
  </w:style>
  <w:style w:type="paragraph" w:customStyle="1" w:styleId="5EACCCA9CCE341968ADEF9ACD9A696F4">
    <w:name w:val="5EACCCA9CCE341968ADEF9ACD9A696F4"/>
    <w:rsid w:val="00BC2A87"/>
  </w:style>
  <w:style w:type="paragraph" w:customStyle="1" w:styleId="67971BCFAE5C472087B50D72EDF9E7E3">
    <w:name w:val="67971BCFAE5C472087B50D72EDF9E7E3"/>
    <w:rsid w:val="00BC2A87"/>
  </w:style>
  <w:style w:type="paragraph" w:customStyle="1" w:styleId="EF4C4C5919A64E9D8D9394799030A1C2">
    <w:name w:val="EF4C4C5919A64E9D8D9394799030A1C2"/>
    <w:rsid w:val="00BC2A87"/>
  </w:style>
  <w:style w:type="paragraph" w:customStyle="1" w:styleId="1E36BBAC41644602BDFD340EE7DC4510">
    <w:name w:val="1E36BBAC41644602BDFD340EE7DC4510"/>
    <w:rsid w:val="00BC2A87"/>
  </w:style>
  <w:style w:type="paragraph" w:customStyle="1" w:styleId="DC6B5C00662B4391A188ECB5D3FCE9AB">
    <w:name w:val="DC6B5C00662B4391A188ECB5D3FCE9AB"/>
    <w:rsid w:val="00BC2A87"/>
  </w:style>
  <w:style w:type="paragraph" w:customStyle="1" w:styleId="A3BD92B8FCB94D0DA0C4ED5F7845BFEC">
    <w:name w:val="A3BD92B8FCB94D0DA0C4ED5F7845BFEC"/>
    <w:rsid w:val="00BC2A87"/>
  </w:style>
  <w:style w:type="paragraph" w:customStyle="1" w:styleId="6236E48018224886825F0B2DE9E73EFD">
    <w:name w:val="6236E48018224886825F0B2DE9E73EFD"/>
    <w:rsid w:val="00BC2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Westbrook</dc:creator>
  <cp:keywords/>
  <dc:description/>
  <cp:lastModifiedBy>Katie Westbrook</cp:lastModifiedBy>
  <cp:revision>7</cp:revision>
  <dcterms:created xsi:type="dcterms:W3CDTF">2013-07-11T19:39:00Z</dcterms:created>
  <dcterms:modified xsi:type="dcterms:W3CDTF">2013-07-31T16:48:00Z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