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47" w:rsidRDefault="00771E3E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10"/>
                  </w:tblGrid>
                  <w:tr w:rsidR="007C780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5B7447" w:rsidRDefault="005B7447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7C780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5B7447" w:rsidRDefault="005B7447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7C7804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5B7447" w:rsidRDefault="005B7447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5B7447" w:rsidRDefault="005B7447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5B7447" w:rsidRDefault="005B7447"/>
    <w:sdt>
      <w:sdtPr>
        <w:alias w:val="Resume Name"/>
        <w:tag w:val="Resume Name"/>
        <w:id w:val="707398252"/>
        <w:placeholder>
          <w:docPart w:val="1D307B6B33DF4FCD9D59B8A5205B8E9D"/>
        </w:placeholder>
        <w:docPartList>
          <w:docPartGallery w:val="Quick Parts"/>
          <w:docPartCategory w:val=" Resume Name"/>
        </w:docPartList>
      </w:sdtPr>
      <w:sdtContent>
        <w:p w:rsidR="005B7447" w:rsidRDefault="005B7447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680"/>
            <w:gridCol w:w="4680"/>
          </w:tblGrid>
          <w:tr w:rsidR="001363DE"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DF0119ED20D3446BBE2E1FBB54DD054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B7447" w:rsidRDefault="00D21EAC">
                    <w:pPr>
                      <w:pStyle w:val="PersonalName"/>
                    </w:pPr>
                    <w:r>
                      <w:t xml:space="preserve">Donald L. </w:t>
                    </w:r>
                    <w:proofErr w:type="spellStart"/>
                    <w:r>
                      <w:t>Hartung</w:t>
                    </w:r>
                    <w:proofErr w:type="spellEnd"/>
                  </w:p>
                </w:sdtContent>
              </w:sdt>
              <w:p w:rsidR="005B7447" w:rsidRPr="00E97202" w:rsidRDefault="00D21EAC">
                <w:pPr>
                  <w:pStyle w:val="NoSpacing"/>
                  <w:rPr>
                    <w:sz w:val="26"/>
                    <w:szCs w:val="26"/>
                  </w:rPr>
                </w:pPr>
                <w:r w:rsidRPr="00E97202">
                  <w:rPr>
                    <w:sz w:val="26"/>
                    <w:szCs w:val="26"/>
                  </w:rPr>
                  <w:t>(503) 449-7021</w:t>
                </w:r>
              </w:p>
              <w:p w:rsidR="005B7447" w:rsidRPr="00E97202" w:rsidRDefault="005B7447">
                <w:pPr>
                  <w:pStyle w:val="NoSpacing"/>
                  <w:rPr>
                    <w:b/>
                    <w:sz w:val="26"/>
                    <w:szCs w:val="26"/>
                  </w:rPr>
                </w:pPr>
              </w:p>
              <w:p w:rsidR="005B7447" w:rsidRPr="00E97202" w:rsidRDefault="00D21EAC">
                <w:pPr>
                  <w:pStyle w:val="NoSpacing"/>
                  <w:rPr>
                    <w:sz w:val="26"/>
                    <w:szCs w:val="26"/>
                  </w:rPr>
                </w:pPr>
                <w:r w:rsidRPr="00E97202">
                  <w:rPr>
                    <w:color w:val="000000"/>
                    <w:sz w:val="26"/>
                    <w:szCs w:val="26"/>
                    <w:shd w:val="clear" w:color="auto" w:fill="FFFFFF"/>
                  </w:rPr>
                  <w:t>PO BOX 717 GRESHAM, OR 97030</w:t>
                </w:r>
              </w:p>
              <w:p w:rsidR="005B7447" w:rsidRPr="00E97202" w:rsidRDefault="00D21EAC">
                <w:pPr>
                  <w:pStyle w:val="NoSpacing"/>
                  <w:rPr>
                    <w:sz w:val="26"/>
                    <w:szCs w:val="26"/>
                  </w:rPr>
                </w:pPr>
                <w:r w:rsidRPr="00E97202">
                  <w:rPr>
                    <w:color w:val="000000"/>
                    <w:sz w:val="26"/>
                    <w:szCs w:val="26"/>
                    <w:shd w:val="clear" w:color="auto" w:fill="FFFFFF"/>
                  </w:rPr>
                  <w:t>pepsinotcoke1@msn.com</w:t>
                </w:r>
              </w:p>
              <w:p w:rsidR="005B7447" w:rsidRDefault="005B7447" w:rsidP="00D21EAC">
                <w:pPr>
                  <w:pStyle w:val="NoSpacing"/>
                </w:pPr>
              </w:p>
            </w:tc>
            <w:tc>
              <w:tcPr>
                <w:tcW w:w="2500" w:type="pct"/>
              </w:tcPr>
              <w:p w:rsidR="005B7447" w:rsidRDefault="005B7447">
                <w:pPr>
                  <w:pStyle w:val="NoSpacing"/>
                  <w:jc w:val="right"/>
                </w:pPr>
              </w:p>
            </w:tc>
          </w:tr>
        </w:tbl>
        <w:p w:rsidR="005B7447" w:rsidRDefault="00771E3E"/>
      </w:sdtContent>
    </w:sdt>
    <w:p w:rsidR="005B7447" w:rsidRDefault="00790C71">
      <w:pPr>
        <w:pStyle w:val="Section"/>
      </w:pPr>
      <w:r>
        <w:t>Objectives</w:t>
      </w:r>
    </w:p>
    <w:p w:rsidR="005B7447" w:rsidRPr="00E97202" w:rsidRDefault="006C572E">
      <w:pPr>
        <w:pStyle w:val="SubsectionText"/>
        <w:rPr>
          <w:sz w:val="26"/>
          <w:szCs w:val="26"/>
        </w:rPr>
      </w:pPr>
      <w:r w:rsidRPr="00E97202">
        <w:rPr>
          <w:sz w:val="26"/>
          <w:szCs w:val="26"/>
        </w:rPr>
        <w:t>To obtain a job in which I can continue to use my supervisory skills and knowledge I have learned over the last twenty years, and to learn and develop new skills along the way.</w:t>
      </w:r>
    </w:p>
    <w:p w:rsidR="005B7447" w:rsidRDefault="00790C71">
      <w:pPr>
        <w:pStyle w:val="Section"/>
      </w:pPr>
      <w:r>
        <w:t>Education</w:t>
      </w:r>
    </w:p>
    <w:p w:rsidR="00D21EAC" w:rsidRPr="00E97202" w:rsidRDefault="00D21EAC" w:rsidP="00D21EAC">
      <w:pPr>
        <w:pStyle w:val="Subsection"/>
        <w:numPr>
          <w:ilvl w:val="0"/>
          <w:numId w:val="21"/>
        </w:numPr>
        <w:rPr>
          <w:rFonts w:asciiTheme="minorHAnsi" w:hAnsiTheme="minorHAnsi"/>
          <w:b w:val="0"/>
          <w:color w:val="000000"/>
          <w:sz w:val="26"/>
          <w:szCs w:val="26"/>
          <w:shd w:val="clear" w:color="auto" w:fill="FFFFFF"/>
        </w:rPr>
      </w:pPr>
      <w:r w:rsidRPr="00E97202">
        <w:rPr>
          <w:rFonts w:asciiTheme="minorHAnsi" w:hAnsiTheme="minorHAnsi"/>
          <w:b w:val="0"/>
          <w:bCs/>
          <w:color w:val="000000"/>
          <w:sz w:val="26"/>
          <w:szCs w:val="26"/>
          <w:shd w:val="clear" w:color="auto" w:fill="FFFFFF"/>
        </w:rPr>
        <w:t xml:space="preserve">Vocational Certification/Degree in Brotherhood of Carpenters and Joiners </w:t>
      </w:r>
      <w:r w:rsidRPr="00E97202">
        <w:rPr>
          <w:rFonts w:asciiTheme="minorHAnsi" w:hAnsiTheme="minorHAnsi"/>
          <w:b w:val="0"/>
          <w:color w:val="000000"/>
          <w:sz w:val="26"/>
          <w:szCs w:val="26"/>
          <w:shd w:val="clear" w:color="auto" w:fill="FFFFFF"/>
        </w:rPr>
        <w:t xml:space="preserve">Civilian Conservation Center; Estacada, OR US; </w:t>
      </w:r>
    </w:p>
    <w:p w:rsidR="00D21EAC" w:rsidRPr="00E97202" w:rsidRDefault="00D21EAC" w:rsidP="00D21EAC">
      <w:pPr>
        <w:pStyle w:val="Subsection"/>
        <w:numPr>
          <w:ilvl w:val="0"/>
          <w:numId w:val="21"/>
        </w:numPr>
        <w:rPr>
          <w:rFonts w:asciiTheme="minorHAnsi" w:hAnsiTheme="minorHAnsi"/>
          <w:b w:val="0"/>
          <w:color w:val="000000"/>
          <w:sz w:val="26"/>
          <w:szCs w:val="26"/>
          <w:shd w:val="clear" w:color="auto" w:fill="FFFFFF"/>
        </w:rPr>
      </w:pPr>
      <w:r w:rsidRPr="00E97202">
        <w:rPr>
          <w:rFonts w:asciiTheme="minorHAnsi" w:hAnsiTheme="minorHAnsi"/>
          <w:b w:val="0"/>
          <w:color w:val="000000"/>
          <w:sz w:val="26"/>
          <w:szCs w:val="26"/>
          <w:shd w:val="clear" w:color="auto" w:fill="FFFFFF"/>
        </w:rPr>
        <w:t>Reynolds High School; Portland, OR US; Jun 1985; Diploma/GED</w:t>
      </w:r>
    </w:p>
    <w:p w:rsidR="005B7447" w:rsidRDefault="005B7447" w:rsidP="00D21EAC">
      <w:pPr>
        <w:pStyle w:val="ListBullet"/>
        <w:numPr>
          <w:ilvl w:val="0"/>
          <w:numId w:val="0"/>
        </w:numPr>
        <w:ind w:left="360"/>
      </w:pPr>
    </w:p>
    <w:p w:rsidR="005B7447" w:rsidRDefault="00790C71">
      <w:pPr>
        <w:pStyle w:val="Section"/>
      </w:pPr>
      <w:r>
        <w:t>Experience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2"/>
        <w:gridCol w:w="9288"/>
      </w:tblGrid>
      <w:tr w:rsidR="00D21EAC" w:rsidRPr="00D21EAC" w:rsidTr="00D21E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21EAC" w:rsidRPr="00D21EAC" w:rsidRDefault="00D21EAC" w:rsidP="00D21EA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D21EAC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D21EAC" w:rsidRPr="00D21EAC" w:rsidRDefault="00D21EAC" w:rsidP="00D21EAC">
            <w:pPr>
              <w:spacing w:after="0" w:line="240" w:lineRule="auto"/>
              <w:rPr>
                <w:rFonts w:eastAsia="Times New Roman"/>
                <w:color w:val="auto"/>
                <w:sz w:val="26"/>
                <w:szCs w:val="26"/>
                <w:lang w:eastAsia="en-US"/>
              </w:rPr>
            </w:pPr>
            <w:r w:rsidRPr="00D21EAC">
              <w:rPr>
                <w:rFonts w:eastAsia="Times New Roman"/>
                <w:color w:val="auto"/>
                <w:sz w:val="26"/>
                <w:szCs w:val="26"/>
                <w:u w:val="single"/>
                <w:lang w:eastAsia="en-US"/>
              </w:rPr>
              <w:t>IMPERIAL MANUFACTURING INC</w:t>
            </w:r>
            <w:r w:rsidRPr="00D21EAC">
              <w:rPr>
                <w:rFonts w:eastAsia="Times New Roman"/>
                <w:color w:val="auto"/>
                <w:sz w:val="26"/>
                <w:szCs w:val="26"/>
                <w:lang w:eastAsia="en-US"/>
              </w:rPr>
              <w:t>, PORTLAND, OR (Jul 1992 to Mar 2013)</w:t>
            </w:r>
            <w:r w:rsidRPr="00E97202">
              <w:rPr>
                <w:rFonts w:eastAsia="Times New Roman"/>
                <w:color w:val="auto"/>
                <w:sz w:val="26"/>
                <w:szCs w:val="26"/>
                <w:lang w:eastAsia="en-US"/>
              </w:rPr>
              <w:t> </w:t>
            </w:r>
            <w:r w:rsidRPr="00D21EAC">
              <w:rPr>
                <w:rFonts w:eastAsia="Times New Roman"/>
                <w:color w:val="auto"/>
                <w:sz w:val="26"/>
                <w:szCs w:val="26"/>
                <w:lang w:eastAsia="en-US"/>
              </w:rPr>
              <w:br/>
            </w:r>
            <w:r w:rsidRPr="00D21EAC">
              <w:rPr>
                <w:rFonts w:eastAsia="Times New Roman"/>
                <w:b/>
                <w:bCs/>
                <w:color w:val="auto"/>
                <w:sz w:val="26"/>
                <w:szCs w:val="26"/>
                <w:lang w:eastAsia="en-US"/>
              </w:rPr>
              <w:t>SUPERVISOR</w:t>
            </w:r>
          </w:p>
        </w:tc>
      </w:tr>
      <w:tr w:rsidR="00D21EAC" w:rsidRPr="00D21EAC" w:rsidTr="00D21E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1EAC" w:rsidRPr="00D21EAC" w:rsidRDefault="00D21EAC" w:rsidP="00D21EAC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D21EAC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EAC" w:rsidRPr="00D21EAC" w:rsidRDefault="00D21EAC" w:rsidP="00D21EAC">
            <w:pPr>
              <w:spacing w:after="240" w:line="240" w:lineRule="auto"/>
              <w:rPr>
                <w:rFonts w:eastAsia="Times New Roman"/>
                <w:color w:val="auto"/>
                <w:sz w:val="26"/>
                <w:szCs w:val="26"/>
                <w:lang w:eastAsia="en-US"/>
              </w:rPr>
            </w:pPr>
            <w:r w:rsidRPr="00D21EAC">
              <w:rPr>
                <w:rFonts w:eastAsia="Times New Roman"/>
                <w:color w:val="auto"/>
                <w:sz w:val="26"/>
                <w:szCs w:val="26"/>
                <w:lang w:eastAsia="en-US"/>
              </w:rPr>
              <w:t>I HAD TO SUPERVISE 21 PEOPLE IN THEIR JOB DUTIES.</w:t>
            </w:r>
          </w:p>
        </w:tc>
      </w:tr>
      <w:tr w:rsidR="00D21EAC" w:rsidRPr="00D21EAC" w:rsidTr="00D21E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21EAC" w:rsidRPr="00D21EAC" w:rsidRDefault="00D21EAC" w:rsidP="00D21EAC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D21EAC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D21EAC" w:rsidRPr="00D21EAC" w:rsidRDefault="00D21EAC" w:rsidP="00D21EAC">
            <w:pPr>
              <w:spacing w:after="0" w:line="240" w:lineRule="auto"/>
              <w:rPr>
                <w:rFonts w:eastAsia="Times New Roman"/>
                <w:color w:val="auto"/>
                <w:sz w:val="26"/>
                <w:szCs w:val="26"/>
                <w:lang w:eastAsia="en-US"/>
              </w:rPr>
            </w:pPr>
            <w:r w:rsidRPr="00D21EAC">
              <w:rPr>
                <w:rFonts w:eastAsia="Times New Roman"/>
                <w:color w:val="auto"/>
                <w:sz w:val="26"/>
                <w:szCs w:val="26"/>
                <w:u w:val="single"/>
                <w:lang w:eastAsia="en-US"/>
              </w:rPr>
              <w:t xml:space="preserve">Barrett Business </w:t>
            </w:r>
            <w:r w:rsidRPr="00E97202">
              <w:rPr>
                <w:rFonts w:eastAsia="Times New Roman"/>
                <w:color w:val="auto"/>
                <w:sz w:val="26"/>
                <w:szCs w:val="26"/>
                <w:u w:val="single"/>
                <w:lang w:eastAsia="en-US"/>
              </w:rPr>
              <w:t>Services</w:t>
            </w:r>
            <w:r w:rsidRPr="00D21EAC">
              <w:rPr>
                <w:rFonts w:eastAsia="Times New Roman"/>
                <w:color w:val="auto"/>
                <w:sz w:val="26"/>
                <w:szCs w:val="26"/>
                <w:lang w:eastAsia="en-US"/>
              </w:rPr>
              <w:t>, Portland, OR (Jan 1988 to Mar 1990)</w:t>
            </w:r>
            <w:r w:rsidRPr="00E97202">
              <w:rPr>
                <w:rFonts w:eastAsia="Times New Roman"/>
                <w:color w:val="auto"/>
                <w:sz w:val="26"/>
                <w:szCs w:val="26"/>
                <w:lang w:eastAsia="en-US"/>
              </w:rPr>
              <w:t> </w:t>
            </w:r>
            <w:r w:rsidRPr="00D21EAC">
              <w:rPr>
                <w:rFonts w:eastAsia="Times New Roman"/>
                <w:color w:val="auto"/>
                <w:sz w:val="26"/>
                <w:szCs w:val="26"/>
                <w:lang w:eastAsia="en-US"/>
              </w:rPr>
              <w:br/>
            </w:r>
            <w:r w:rsidRPr="00D21EAC">
              <w:rPr>
                <w:rFonts w:eastAsia="Times New Roman"/>
                <w:b/>
                <w:bCs/>
                <w:color w:val="auto"/>
                <w:sz w:val="26"/>
                <w:szCs w:val="26"/>
                <w:lang w:eastAsia="en-US"/>
              </w:rPr>
              <w:t>G</w:t>
            </w:r>
            <w:r w:rsidRPr="00E97202">
              <w:rPr>
                <w:rFonts w:eastAsia="Times New Roman"/>
                <w:b/>
                <w:bCs/>
                <w:color w:val="auto"/>
                <w:sz w:val="26"/>
                <w:szCs w:val="26"/>
                <w:lang w:eastAsia="en-US"/>
              </w:rPr>
              <w:t>ENERAL LABOROR</w:t>
            </w:r>
          </w:p>
        </w:tc>
      </w:tr>
      <w:tr w:rsidR="00D21EAC" w:rsidRPr="00D21EAC" w:rsidTr="00D21E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1EAC" w:rsidRPr="00D21EAC" w:rsidRDefault="00D21EAC" w:rsidP="00D21EAC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D21EAC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EAC" w:rsidRPr="00D21EAC" w:rsidRDefault="00D21EAC" w:rsidP="00D21EAC">
            <w:pPr>
              <w:spacing w:after="240" w:line="240" w:lineRule="auto"/>
              <w:rPr>
                <w:rFonts w:eastAsia="Times New Roman"/>
                <w:color w:val="auto"/>
                <w:sz w:val="26"/>
                <w:szCs w:val="26"/>
                <w:lang w:eastAsia="en-US"/>
              </w:rPr>
            </w:pPr>
            <w:r w:rsidRPr="00D21EAC">
              <w:rPr>
                <w:rFonts w:eastAsia="Times New Roman"/>
                <w:color w:val="auto"/>
                <w:sz w:val="26"/>
                <w:szCs w:val="26"/>
                <w:lang w:eastAsia="en-US"/>
              </w:rPr>
              <w:t>Worked at various companies doing odd jobs.</w:t>
            </w:r>
          </w:p>
        </w:tc>
      </w:tr>
      <w:tr w:rsidR="00D21EAC" w:rsidRPr="00D21EAC" w:rsidTr="00D21E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21EAC" w:rsidRPr="00D21EAC" w:rsidRDefault="00D21EAC" w:rsidP="00D21EAC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D21EAC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D21EAC" w:rsidRPr="00D21EAC" w:rsidRDefault="00D21EAC" w:rsidP="00D21EAC">
            <w:pPr>
              <w:spacing w:after="0" w:line="240" w:lineRule="auto"/>
              <w:rPr>
                <w:rFonts w:eastAsia="Times New Roman"/>
                <w:color w:val="auto"/>
                <w:sz w:val="26"/>
                <w:szCs w:val="26"/>
                <w:lang w:eastAsia="en-US"/>
              </w:rPr>
            </w:pPr>
            <w:r w:rsidRPr="00E97202">
              <w:rPr>
                <w:rFonts w:eastAsia="Times New Roman"/>
                <w:color w:val="auto"/>
                <w:sz w:val="26"/>
                <w:szCs w:val="26"/>
                <w:u w:val="single"/>
                <w:lang w:eastAsia="en-US"/>
              </w:rPr>
              <w:t>Gunderson’s</w:t>
            </w:r>
            <w:r w:rsidRPr="00D21EAC">
              <w:rPr>
                <w:rFonts w:eastAsia="Times New Roman"/>
                <w:color w:val="auto"/>
                <w:sz w:val="26"/>
                <w:szCs w:val="26"/>
                <w:lang w:eastAsia="en-US"/>
              </w:rPr>
              <w:t>, Portland, OR (Jun 1985 to Sep 1987)</w:t>
            </w:r>
            <w:r w:rsidRPr="00E97202">
              <w:rPr>
                <w:rFonts w:eastAsia="Times New Roman"/>
                <w:color w:val="auto"/>
                <w:sz w:val="26"/>
                <w:szCs w:val="26"/>
                <w:lang w:eastAsia="en-US"/>
              </w:rPr>
              <w:t> </w:t>
            </w:r>
            <w:r w:rsidRPr="00D21EAC">
              <w:rPr>
                <w:rFonts w:eastAsia="Times New Roman"/>
                <w:color w:val="auto"/>
                <w:sz w:val="26"/>
                <w:szCs w:val="26"/>
                <w:lang w:eastAsia="en-US"/>
              </w:rPr>
              <w:br/>
            </w:r>
            <w:r w:rsidRPr="00E97202">
              <w:rPr>
                <w:rFonts w:eastAsia="Times New Roman"/>
                <w:b/>
                <w:bCs/>
                <w:color w:val="auto"/>
                <w:sz w:val="26"/>
                <w:szCs w:val="26"/>
                <w:lang w:eastAsia="en-US"/>
              </w:rPr>
              <w:t>WELDER</w:t>
            </w:r>
          </w:p>
        </w:tc>
      </w:tr>
      <w:tr w:rsidR="00D21EAC" w:rsidRPr="00D21EAC" w:rsidTr="00D21E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1EAC" w:rsidRPr="00D21EAC" w:rsidRDefault="00D21EAC" w:rsidP="00D21EAC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D21EAC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EAC" w:rsidRPr="00D21EAC" w:rsidRDefault="00D21EAC" w:rsidP="00D21EAC">
            <w:pPr>
              <w:spacing w:after="0" w:line="240" w:lineRule="auto"/>
              <w:rPr>
                <w:rFonts w:eastAsia="Times New Roman"/>
                <w:color w:val="auto"/>
                <w:sz w:val="26"/>
                <w:szCs w:val="26"/>
                <w:lang w:eastAsia="en-US"/>
              </w:rPr>
            </w:pPr>
            <w:r w:rsidRPr="00D21EAC">
              <w:rPr>
                <w:rFonts w:eastAsia="Times New Roman"/>
                <w:color w:val="auto"/>
                <w:sz w:val="26"/>
                <w:szCs w:val="26"/>
                <w:lang w:eastAsia="en-US"/>
              </w:rPr>
              <w:t>Prefabricated railroad cars</w:t>
            </w:r>
            <w:r w:rsidRPr="00D21EAC">
              <w:rPr>
                <w:rFonts w:eastAsia="Times New Roman"/>
                <w:color w:val="auto"/>
                <w:sz w:val="26"/>
                <w:szCs w:val="26"/>
                <w:lang w:eastAsia="en-US"/>
              </w:rPr>
              <w:br/>
              <w:t>Forklift driving</w:t>
            </w:r>
          </w:p>
        </w:tc>
      </w:tr>
    </w:tbl>
    <w:p w:rsidR="005B7447" w:rsidRDefault="005B7447">
      <w:pPr>
        <w:pStyle w:val="SubsectionText"/>
      </w:pPr>
    </w:p>
    <w:p w:rsidR="005B7447" w:rsidRDefault="00DB3E58">
      <w:pPr>
        <w:pStyle w:val="Section"/>
      </w:pPr>
      <w:proofErr w:type="gramStart"/>
      <w:r>
        <w:t>Misc.</w:t>
      </w:r>
      <w:proofErr w:type="gramEnd"/>
      <w:r>
        <w:t xml:space="preserve"> </w:t>
      </w:r>
    </w:p>
    <w:p w:rsidR="005B7447" w:rsidRPr="00E97202" w:rsidRDefault="00DB3E58">
      <w:pPr>
        <w:pStyle w:val="ListBullet"/>
        <w:rPr>
          <w:sz w:val="26"/>
          <w:szCs w:val="26"/>
        </w:rPr>
      </w:pPr>
      <w:r w:rsidRPr="00E97202">
        <w:rPr>
          <w:color w:val="000000"/>
          <w:sz w:val="26"/>
          <w:szCs w:val="26"/>
          <w:shd w:val="clear" w:color="auto" w:fill="FFFFFF"/>
        </w:rPr>
        <w:t xml:space="preserve">I have attended classes for continued education and have implemented the following into my job- The Principals of Lean Manufacturing, Value Stream Mapping, Problem Solving Processes, </w:t>
      </w:r>
      <w:r w:rsidRPr="00E97202">
        <w:rPr>
          <w:color w:val="000000"/>
          <w:sz w:val="26"/>
          <w:szCs w:val="26"/>
          <w:shd w:val="clear" w:color="auto" w:fill="FFFFFF"/>
        </w:rPr>
        <w:lastRenderedPageBreak/>
        <w:t>OSHA Hazardous Communications, Emergency Action Plans, Lockout Tag-out Procedures, Personal Protective Equipment (PPE) OHSA Inspections. Business Math for Manufacturing at Mt. Hood Community College. I have also been involved with the SAIF Corporation seminars.</w:t>
      </w:r>
    </w:p>
    <w:p w:rsidR="005B7447" w:rsidRDefault="005B7447">
      <w:pPr>
        <w:spacing w:after="200"/>
      </w:pPr>
    </w:p>
    <w:p w:rsidR="00804F37" w:rsidRDefault="00804F37" w:rsidP="00804F37">
      <w:pPr>
        <w:pStyle w:val="Section"/>
      </w:pPr>
      <w:r>
        <w:t>Computer Skills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804F37" w:rsidRPr="00E97202" w:rsidTr="00A573C9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04F37" w:rsidRPr="00E97202" w:rsidRDefault="00804F37" w:rsidP="00A573C9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E97202">
              <w:rPr>
                <w:rFonts w:ascii="Times New Roman" w:eastAsia="Times New Roman" w:hAnsi="Times New Roman"/>
                <w:b/>
                <w:bCs/>
                <w:color w:val="auto"/>
                <w:lang w:eastAsia="en-US"/>
              </w:rPr>
              <w:t>Keyboarding Speed</w:t>
            </w:r>
          </w:p>
        </w:tc>
      </w:tr>
      <w:tr w:rsidR="00804F37" w:rsidRPr="00E97202" w:rsidTr="00A573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04F37" w:rsidRPr="00E97202" w:rsidRDefault="00804F37" w:rsidP="00A573C9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 w:rsidR="00804F37" w:rsidRPr="00E97202" w:rsidTr="00A573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04F37" w:rsidRPr="00E97202" w:rsidRDefault="00990AB5" w:rsidP="00A573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>type 10 to 20</w:t>
            </w:r>
            <w:r w:rsidR="00804F37" w:rsidRPr="00E97202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words per minute</w:t>
            </w: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word processing software</w:t>
                  </w:r>
                </w:p>
              </w:tc>
            </w:tr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Word</w:t>
                  </w:r>
                </w:p>
              </w:tc>
            </w:tr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spreadsheet software</w:t>
                  </w:r>
                </w:p>
              </w:tc>
            </w:tr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Excel</w:t>
                  </w:r>
                </w:p>
              </w:tc>
            </w:tr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email software</w:t>
                  </w:r>
                </w:p>
              </w:tc>
            </w:tr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Outlook</w:t>
                  </w:r>
                </w:p>
              </w:tc>
            </w:tr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database software</w:t>
                  </w:r>
                </w:p>
              </w:tc>
            </w:tr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Access</w:t>
                  </w:r>
                </w:p>
              </w:tc>
            </w:tr>
          </w:tbl>
          <w:p w:rsidR="00804F37" w:rsidRPr="00E97202" w:rsidRDefault="00804F37" w:rsidP="00A573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E97202">
              <w:rPr>
                <w:color w:val="000000"/>
                <w:sz w:val="27"/>
                <w:szCs w:val="27"/>
                <w:shd w:val="clear" w:color="auto" w:fill="FFFFFF"/>
              </w:rPr>
              <w:t>bookkeeping software</w:t>
            </w: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desktop publishing software</w:t>
                  </w:r>
                </w:p>
              </w:tc>
            </w:tr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PowerPoint</w:t>
                  </w:r>
                </w:p>
              </w:tc>
            </w:tr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Adobe Acrobat Reader</w:t>
                  </w:r>
                </w:p>
              </w:tc>
            </w:tr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Adobe Photoshop</w:t>
                  </w:r>
                </w:p>
              </w:tc>
            </w:tr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flow charting software</w:t>
                  </w:r>
                </w:p>
              </w:tc>
            </w:tr>
            <w:tr w:rsidR="00804F37" w:rsidRPr="00E97202" w:rsidTr="00A573C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04F37" w:rsidRPr="00E97202" w:rsidRDefault="00804F37" w:rsidP="00A573C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E97202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eastAsia="en-US"/>
                    </w:rPr>
                    <w:t>Microsoft Visio</w:t>
                  </w:r>
                </w:p>
              </w:tc>
            </w:tr>
          </w:tbl>
          <w:p w:rsidR="00804F37" w:rsidRPr="00E97202" w:rsidRDefault="00804F37" w:rsidP="00A573C9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 w:rsidR="00804F37" w:rsidRDefault="00804F37">
      <w:pPr>
        <w:spacing w:after="200"/>
      </w:pPr>
    </w:p>
    <w:p w:rsidR="00750979" w:rsidRDefault="00750979">
      <w:pPr>
        <w:spacing w:after="200"/>
      </w:pPr>
    </w:p>
    <w:p w:rsidR="00750979" w:rsidRDefault="00750979" w:rsidP="00750979">
      <w:pPr>
        <w:pStyle w:val="Section"/>
      </w:pPr>
      <w:r>
        <w:t xml:space="preserve">Occupational Achievements </w:t>
      </w:r>
    </w:p>
    <w:p w:rsidR="00750979" w:rsidRDefault="00F806E2" w:rsidP="00750979">
      <w:pPr>
        <w:pStyle w:val="ListParagraph"/>
        <w:numPr>
          <w:ilvl w:val="0"/>
          <w:numId w:val="25"/>
        </w:numPr>
      </w:pPr>
      <w:r>
        <w:t xml:space="preserve">Supervisor of The Year in </w:t>
      </w:r>
      <w:r w:rsidR="00750979">
        <w:t>2005, 2006, 2007, and 2011</w:t>
      </w:r>
    </w:p>
    <w:p w:rsidR="00750979" w:rsidRDefault="00750979" w:rsidP="00750979">
      <w:pPr>
        <w:pStyle w:val="ListParagraph"/>
        <w:numPr>
          <w:ilvl w:val="0"/>
          <w:numId w:val="25"/>
        </w:numPr>
      </w:pPr>
      <w:r>
        <w:t>Revolutionary Performance</w:t>
      </w:r>
      <w:r w:rsidR="00F806E2">
        <w:t xml:space="preserve"> in</w:t>
      </w:r>
      <w:r>
        <w:t xml:space="preserve"> 2008</w:t>
      </w:r>
    </w:p>
    <w:p w:rsidR="00750979" w:rsidRPr="00750979" w:rsidRDefault="00750979" w:rsidP="00750979">
      <w:pPr>
        <w:pStyle w:val="ListParagraph"/>
        <w:numPr>
          <w:ilvl w:val="0"/>
          <w:numId w:val="25"/>
        </w:numPr>
      </w:pPr>
      <w:r>
        <w:t xml:space="preserve">Versatility Award </w:t>
      </w:r>
      <w:r w:rsidR="00F806E2">
        <w:t xml:space="preserve">in </w:t>
      </w:r>
      <w:r>
        <w:t>2009</w:t>
      </w:r>
    </w:p>
    <w:p w:rsidR="00DB3E58" w:rsidRDefault="00DB3E58">
      <w:pPr>
        <w:spacing w:after="200"/>
      </w:pPr>
    </w:p>
    <w:p w:rsidR="00DB3E58" w:rsidRDefault="00DB3E58" w:rsidP="00DB3E58">
      <w:pPr>
        <w:pStyle w:val="Section"/>
      </w:pPr>
      <w:proofErr w:type="spellStart"/>
      <w:r>
        <w:t>Refrences</w:t>
      </w:r>
      <w:proofErr w:type="spellEnd"/>
    </w:p>
    <w:p w:rsidR="00DB3E58" w:rsidRDefault="00DB3E58" w:rsidP="00DB3E58"/>
    <w:p w:rsidR="00DB3E58" w:rsidRPr="00E97202" w:rsidRDefault="00DB3E58" w:rsidP="00DB3E58">
      <w:pPr>
        <w:pStyle w:val="ListParagraph"/>
        <w:numPr>
          <w:ilvl w:val="0"/>
          <w:numId w:val="23"/>
        </w:numPr>
        <w:spacing w:after="200"/>
        <w:rPr>
          <w:sz w:val="26"/>
          <w:szCs w:val="26"/>
        </w:rPr>
      </w:pPr>
      <w:r w:rsidRPr="00E97202">
        <w:rPr>
          <w:sz w:val="26"/>
          <w:szCs w:val="26"/>
        </w:rPr>
        <w:t>Jeff Earls- (971) 570-</w:t>
      </w:r>
      <w:proofErr w:type="gramStart"/>
      <w:r w:rsidRPr="00E97202">
        <w:rPr>
          <w:sz w:val="26"/>
          <w:szCs w:val="26"/>
        </w:rPr>
        <w:t>6316  Family</w:t>
      </w:r>
      <w:proofErr w:type="gramEnd"/>
      <w:r w:rsidRPr="00E97202">
        <w:rPr>
          <w:sz w:val="26"/>
          <w:szCs w:val="26"/>
        </w:rPr>
        <w:t xml:space="preserve"> Friend of 20 years.</w:t>
      </w:r>
    </w:p>
    <w:p w:rsidR="00DB3E58" w:rsidRPr="00E97202" w:rsidRDefault="00DB3E58" w:rsidP="00DB3E58">
      <w:pPr>
        <w:pStyle w:val="ListParagraph"/>
        <w:numPr>
          <w:ilvl w:val="0"/>
          <w:numId w:val="23"/>
        </w:numPr>
        <w:spacing w:after="200"/>
        <w:rPr>
          <w:sz w:val="26"/>
          <w:szCs w:val="26"/>
        </w:rPr>
      </w:pPr>
      <w:r w:rsidRPr="00E97202">
        <w:rPr>
          <w:sz w:val="26"/>
          <w:szCs w:val="26"/>
        </w:rPr>
        <w:t xml:space="preserve">Tammy </w:t>
      </w:r>
      <w:proofErr w:type="spellStart"/>
      <w:r w:rsidRPr="00E97202">
        <w:rPr>
          <w:sz w:val="26"/>
          <w:szCs w:val="26"/>
        </w:rPr>
        <w:t>Wernlie</w:t>
      </w:r>
      <w:proofErr w:type="spellEnd"/>
      <w:r w:rsidRPr="00E97202">
        <w:rPr>
          <w:sz w:val="26"/>
          <w:szCs w:val="26"/>
        </w:rPr>
        <w:t>- (503) 702-5893 Family Friend/Previous Co-worker 29 years.</w:t>
      </w:r>
    </w:p>
    <w:p w:rsidR="00DB3E58" w:rsidRDefault="00DB3E58" w:rsidP="00DB3E58">
      <w:pPr>
        <w:pStyle w:val="ListParagraph"/>
        <w:numPr>
          <w:ilvl w:val="0"/>
          <w:numId w:val="23"/>
        </w:numPr>
        <w:spacing w:after="200"/>
        <w:rPr>
          <w:sz w:val="26"/>
          <w:szCs w:val="26"/>
        </w:rPr>
      </w:pPr>
      <w:r w:rsidRPr="00E97202">
        <w:rPr>
          <w:sz w:val="26"/>
          <w:szCs w:val="26"/>
        </w:rPr>
        <w:t xml:space="preserve">Faith </w:t>
      </w:r>
      <w:proofErr w:type="spellStart"/>
      <w:r w:rsidRPr="00E97202">
        <w:rPr>
          <w:sz w:val="26"/>
          <w:szCs w:val="26"/>
        </w:rPr>
        <w:t>Egli</w:t>
      </w:r>
      <w:proofErr w:type="spellEnd"/>
      <w:r w:rsidRPr="00E97202">
        <w:rPr>
          <w:sz w:val="26"/>
          <w:szCs w:val="26"/>
        </w:rPr>
        <w:t>- (503) 804-9214 Family Friend of 14 years.</w:t>
      </w:r>
    </w:p>
    <w:p w:rsidR="007C7804" w:rsidRDefault="007C7804" w:rsidP="007C7804">
      <w:pPr>
        <w:pStyle w:val="Section"/>
        <w:rPr>
          <w:rFonts w:asciiTheme="minorHAnsi" w:hAnsiTheme="minorHAnsi"/>
          <w:b w:val="0"/>
          <w:color w:val="000000" w:themeColor="text1"/>
          <w:sz w:val="26"/>
          <w:szCs w:val="26"/>
        </w:rPr>
      </w:pPr>
    </w:p>
    <w:sectPr w:rsidR="007C7804" w:rsidSect="001363DE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B1B" w:rsidRDefault="002B0B1B">
      <w:r>
        <w:separator/>
      </w:r>
    </w:p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</w:endnote>
  <w:endnote w:type="continuationSeparator" w:id="0">
    <w:p w:rsidR="002B0B1B" w:rsidRDefault="002B0B1B">
      <w:r>
        <w:continuationSeparator/>
      </w:r>
    </w:p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447" w:rsidRDefault="00771E3E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DF327700A0834588B55F5D2F884E40FC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5B7447" w:rsidRDefault="00D21EAC">
                    <w:pPr>
                      <w:pStyle w:val="GrayText"/>
                    </w:pPr>
                    <w:r>
                      <w:t xml:space="preserve">Donald L. </w:t>
                    </w:r>
                    <w:proofErr w:type="spellStart"/>
                    <w:r>
                      <w:t>Hartung</w:t>
                    </w:r>
                    <w:proofErr w:type="spellEnd"/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5B7447" w:rsidRDefault="00771E3E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790C71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447" w:rsidRDefault="00771E3E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289.5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3DAABF5F5EA24821AC0B4E220A6B2C19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5B7447" w:rsidRDefault="00D21EAC">
                    <w:pPr>
                      <w:pStyle w:val="GrayText"/>
                    </w:pPr>
                    <w:r>
                      <w:t xml:space="preserve">Donald L. </w:t>
                    </w:r>
                    <w:proofErr w:type="spellStart"/>
                    <w:r>
                      <w:t>Hartung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55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5B7447" w:rsidRDefault="00771E3E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7C7804" w:rsidRPr="007C7804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5B7447" w:rsidRDefault="005B7447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447" w:rsidRDefault="00771E3E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21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5B7447" w:rsidRDefault="005B7447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B1B" w:rsidRDefault="002B0B1B">
      <w:r>
        <w:separator/>
      </w:r>
    </w:p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</w:footnote>
  <w:footnote w:type="continuationSeparator" w:id="0">
    <w:p w:rsidR="002B0B1B" w:rsidRDefault="002B0B1B">
      <w:r>
        <w:continuationSeparator/>
      </w:r>
    </w:p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  <w:p w:rsidR="002B0B1B" w:rsidRDefault="002B0B1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78C2500"/>
    <w:multiLevelType w:val="hybridMultilevel"/>
    <w:tmpl w:val="3A6A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77E5F"/>
    <w:multiLevelType w:val="hybridMultilevel"/>
    <w:tmpl w:val="C812F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3862C7"/>
    <w:multiLevelType w:val="hybridMultilevel"/>
    <w:tmpl w:val="D490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20007"/>
    <w:multiLevelType w:val="hybridMultilevel"/>
    <w:tmpl w:val="8678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57B13"/>
    <w:multiLevelType w:val="hybridMultilevel"/>
    <w:tmpl w:val="C45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7"/>
  </w:num>
  <w:num w:numId="22">
    <w:abstractNumId w:val="6"/>
  </w:num>
  <w:num w:numId="23">
    <w:abstractNumId w:val="9"/>
  </w:num>
  <w:num w:numId="24">
    <w:abstractNumId w:val="5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3794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DB3E58"/>
    <w:rsid w:val="001363DE"/>
    <w:rsid w:val="002B0B1B"/>
    <w:rsid w:val="0036501B"/>
    <w:rsid w:val="005B7447"/>
    <w:rsid w:val="006C572E"/>
    <w:rsid w:val="00750979"/>
    <w:rsid w:val="00761E25"/>
    <w:rsid w:val="00771E3E"/>
    <w:rsid w:val="00790C71"/>
    <w:rsid w:val="007C7804"/>
    <w:rsid w:val="00804F37"/>
    <w:rsid w:val="00990AB5"/>
    <w:rsid w:val="00BC3740"/>
    <w:rsid w:val="00D21EAC"/>
    <w:rsid w:val="00DB3E58"/>
    <w:rsid w:val="00E97202"/>
    <w:rsid w:val="00F8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1363DE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1363D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  <w:style w:type="character" w:customStyle="1" w:styleId="apple-converted-space">
    <w:name w:val="apple-converted-space"/>
    <w:basedOn w:val="DefaultParagraphFont"/>
    <w:rsid w:val="00D21EAC"/>
  </w:style>
  <w:style w:type="paragraph" w:styleId="ListParagraph">
    <w:name w:val="List Paragraph"/>
    <w:basedOn w:val="Normal"/>
    <w:uiPriority w:val="6"/>
    <w:unhideWhenUsed/>
    <w:qFormat/>
    <w:rsid w:val="00D21EAC"/>
    <w:pPr>
      <w:ind w:left="720"/>
      <w:contextualSpacing/>
    </w:pPr>
  </w:style>
  <w:style w:type="character" w:customStyle="1" w:styleId="head6">
    <w:name w:val="head6"/>
    <w:basedOn w:val="DefaultParagraphFont"/>
    <w:rsid w:val="00E972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wner.Home\Application%20Data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D307B6B33DF4FCD9D59B8A5205B8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71E35-BD09-43F2-9DC1-6909798C5371}"/>
      </w:docPartPr>
      <w:docPartBody>
        <w:p w:rsidR="002A50CC" w:rsidRDefault="00176DD8">
          <w:pPr>
            <w:pStyle w:val="1D307B6B33DF4FCD9D59B8A5205B8E9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F0119ED20D3446BBE2E1FBB54DD0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3DF64-70CA-4207-B7A8-66C958D34EA1}"/>
      </w:docPartPr>
      <w:docPartBody>
        <w:p w:rsidR="002A50CC" w:rsidRDefault="00176DD8">
          <w:pPr>
            <w:pStyle w:val="DF0119ED20D3446BBE2E1FBB54DD054C"/>
          </w:pPr>
          <w:r>
            <w:t>[Type your name]</w:t>
          </w:r>
        </w:p>
      </w:docPartBody>
    </w:docPart>
    <w:docPart>
      <w:docPartPr>
        <w:name w:val="DF327700A0834588B55F5D2F884E4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89F34-38FA-4B1B-A45C-4ABF0F73EC99}"/>
      </w:docPartPr>
      <w:docPartBody>
        <w:p w:rsidR="002A50CC" w:rsidRDefault="00176DD8">
          <w:pPr>
            <w:pStyle w:val="DF327700A0834588B55F5D2F884E40FC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DAABF5F5EA24821AC0B4E220A6B2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88D1-5DBB-4614-BC41-B599782458DD}"/>
      </w:docPartPr>
      <w:docPartBody>
        <w:p w:rsidR="002A50CC" w:rsidRDefault="00176DD8">
          <w:pPr>
            <w:pStyle w:val="3DAABF5F5EA24821AC0B4E220A6B2C19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76DD8"/>
    <w:rsid w:val="00176DD8"/>
    <w:rsid w:val="001D0B4F"/>
    <w:rsid w:val="002A5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50CC"/>
    <w:rPr>
      <w:color w:val="808080"/>
    </w:rPr>
  </w:style>
  <w:style w:type="paragraph" w:customStyle="1" w:styleId="1D307B6B33DF4FCD9D59B8A5205B8E9D">
    <w:name w:val="1D307B6B33DF4FCD9D59B8A5205B8E9D"/>
    <w:rsid w:val="002A50CC"/>
  </w:style>
  <w:style w:type="paragraph" w:customStyle="1" w:styleId="DF0119ED20D3446BBE2E1FBB54DD054C">
    <w:name w:val="DF0119ED20D3446BBE2E1FBB54DD054C"/>
    <w:rsid w:val="002A50CC"/>
  </w:style>
  <w:style w:type="paragraph" w:customStyle="1" w:styleId="F3391F3816A24A97A7A64317C2B83C10">
    <w:name w:val="F3391F3816A24A97A7A64317C2B83C10"/>
    <w:rsid w:val="002A50CC"/>
  </w:style>
  <w:style w:type="paragraph" w:customStyle="1" w:styleId="8DF68669C9D243A88E4D85631752ED77">
    <w:name w:val="8DF68669C9D243A88E4D85631752ED77"/>
    <w:rsid w:val="002A50CC"/>
  </w:style>
  <w:style w:type="paragraph" w:customStyle="1" w:styleId="7F409CF8BE554343B7D9728B5A1549EC">
    <w:name w:val="7F409CF8BE554343B7D9728B5A1549EC"/>
    <w:rsid w:val="002A50CC"/>
  </w:style>
  <w:style w:type="paragraph" w:customStyle="1" w:styleId="7A2EC3DF8B8440EE9D727C6A05F317CD">
    <w:name w:val="7A2EC3DF8B8440EE9D727C6A05F317CD"/>
    <w:rsid w:val="002A50CC"/>
  </w:style>
  <w:style w:type="paragraph" w:customStyle="1" w:styleId="003A55792E9D4733995B32530D683640">
    <w:name w:val="003A55792E9D4733995B32530D683640"/>
    <w:rsid w:val="002A50CC"/>
  </w:style>
  <w:style w:type="character" w:customStyle="1" w:styleId="SubsectionDateChar1">
    <w:name w:val="Subsection Date Char1"/>
    <w:basedOn w:val="DefaultParagraphFont"/>
    <w:link w:val="SubsectionDate"/>
    <w:rsid w:val="002A50CC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2A50CC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07D39C1FA0074984A535753357E89397">
    <w:name w:val="07D39C1FA0074984A535753357E89397"/>
    <w:rsid w:val="002A50CC"/>
  </w:style>
  <w:style w:type="paragraph" w:customStyle="1" w:styleId="54A8F141887645B282DECFA571E7D432">
    <w:name w:val="54A8F141887645B282DECFA571E7D432"/>
    <w:rsid w:val="002A50CC"/>
  </w:style>
  <w:style w:type="paragraph" w:customStyle="1" w:styleId="8D700075BD974DA4BA48F9BD7B2FAF9E">
    <w:name w:val="8D700075BD974DA4BA48F9BD7B2FAF9E"/>
    <w:rsid w:val="002A50CC"/>
  </w:style>
  <w:style w:type="paragraph" w:customStyle="1" w:styleId="A84F4D9F6B454CA1A84F3999B601D996">
    <w:name w:val="A84F4D9F6B454CA1A84F3999B601D996"/>
    <w:rsid w:val="002A50CC"/>
  </w:style>
  <w:style w:type="paragraph" w:customStyle="1" w:styleId="BABCFB61895C4F50BE00F1297AD5CB0C">
    <w:name w:val="BABCFB61895C4F50BE00F1297AD5CB0C"/>
    <w:rsid w:val="002A50CC"/>
  </w:style>
  <w:style w:type="paragraph" w:customStyle="1" w:styleId="59BC8A87EDDE4DC2AF3E56655032829D">
    <w:name w:val="59BC8A87EDDE4DC2AF3E56655032829D"/>
    <w:rsid w:val="002A50CC"/>
  </w:style>
  <w:style w:type="character" w:customStyle="1" w:styleId="subsectiondatechar">
    <w:name w:val="subsectiondatechar"/>
    <w:basedOn w:val="DefaultParagraphFont"/>
    <w:rsid w:val="002A50CC"/>
  </w:style>
  <w:style w:type="paragraph" w:customStyle="1" w:styleId="4445053942E74967B5F850A575CED8AE">
    <w:name w:val="4445053942E74967B5F850A575CED8AE"/>
    <w:rsid w:val="002A50CC"/>
  </w:style>
  <w:style w:type="paragraph" w:customStyle="1" w:styleId="0279C4BA03DA438F88B53DC3A5836F0B">
    <w:name w:val="0279C4BA03DA438F88B53DC3A5836F0B"/>
    <w:rsid w:val="002A50CC"/>
  </w:style>
  <w:style w:type="paragraph" w:customStyle="1" w:styleId="28ED0A03BE274E9DA0450FBD1B89E40C">
    <w:name w:val="28ED0A03BE274E9DA0450FBD1B89E40C"/>
    <w:rsid w:val="002A50CC"/>
  </w:style>
  <w:style w:type="paragraph" w:customStyle="1" w:styleId="FEC6E419437B411F9EDA51F1F0468B8F">
    <w:name w:val="FEC6E419437B411F9EDA51F1F0468B8F"/>
    <w:rsid w:val="002A50CC"/>
  </w:style>
  <w:style w:type="paragraph" w:customStyle="1" w:styleId="DF327700A0834588B55F5D2F884E40FC">
    <w:name w:val="DF327700A0834588B55F5D2F884E40FC"/>
    <w:rsid w:val="002A50CC"/>
  </w:style>
  <w:style w:type="paragraph" w:customStyle="1" w:styleId="3DAABF5F5EA24821AC0B4E220A6B2C19">
    <w:name w:val="3DAABF5F5EA24821AC0B4E220A6B2C19"/>
    <w:rsid w:val="002A50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238C8D3E-6D37-46E6-AC3B-A0EE781F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51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Resume (Equity design)</vt:lpstr>
      <vt:lpstr>Vocational Certification/Degree in Brotherhood of Carpenters and Joiners Civilia</vt:lpstr>
      <vt:lpstr>Reynolds High School; Portland, OR US; Jun 1985; Diploma/GED</vt:lpstr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design)</dc:title>
  <dc:subject/>
  <dc:creator>Donald L. Hartung</dc:creator>
  <cp:keywords/>
  <dc:description/>
  <cp:lastModifiedBy>Current User</cp:lastModifiedBy>
  <cp:revision>9</cp:revision>
  <dcterms:created xsi:type="dcterms:W3CDTF">2013-03-13T18:11:00Z</dcterms:created>
  <dcterms:modified xsi:type="dcterms:W3CDTF">2013-03-14T00:19:00Z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