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50"/>
        <w:gridCol w:w="5338"/>
        <w:gridCol w:w="2467"/>
      </w:tblGrid>
      <w:tr w:rsidR="00553E25">
        <w:trPr>
          <w:trHeight w:val="51"/>
        </w:trPr>
        <w:sdt>
          <w:sdtPr>
            <w:alias w:val="Author"/>
            <w:id w:val="91148862"/>
            <w:placeholder>
              <w:docPart w:val="F6DE1300A8134E8ABA572B2FB0ECEC6B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255" w:type="dxa"/>
                <w:gridSpan w:val="3"/>
                <w:vAlign w:val="bottom"/>
              </w:tcPr>
              <w:p w:rsidR="00553E25" w:rsidRDefault="003F2E15" w:rsidP="00E57DEF">
                <w:pPr>
                  <w:pStyle w:val="YourName"/>
                  <w:jc w:val="center"/>
                </w:pPr>
                <w:r>
                  <w:t>Jennifer Conner</w:t>
                </w:r>
              </w:p>
            </w:tc>
          </w:sdtContent>
        </w:sdt>
      </w:tr>
      <w:tr w:rsidR="00553E25">
        <w:trPr>
          <w:trHeight w:val="88"/>
        </w:trPr>
        <w:tc>
          <w:tcPr>
            <w:tcW w:w="450" w:type="dxa"/>
          </w:tcPr>
          <w:p w:rsidR="00553E25" w:rsidRDefault="00553E25"/>
        </w:tc>
        <w:tc>
          <w:tcPr>
            <w:tcW w:w="7805" w:type="dxa"/>
            <w:gridSpan w:val="2"/>
          </w:tcPr>
          <w:p w:rsidR="00553E25" w:rsidRDefault="003F2E15" w:rsidP="003F2E15">
            <w:pPr>
              <w:pStyle w:val="PersonalInformation"/>
            </w:pPr>
            <w:r>
              <w:t>4216 SE 90</w:t>
            </w:r>
            <w:r w:rsidRPr="003F2E15">
              <w:rPr>
                <w:vertAlign w:val="superscript"/>
              </w:rPr>
              <w:t>th</w:t>
            </w:r>
            <w:r>
              <w:t xml:space="preserve"> Ave.  |  Portland OR 97266  |  503-475-5291  |  j-korth@hotmail.com</w:t>
            </w:r>
          </w:p>
        </w:tc>
      </w:tr>
      <w:tr w:rsidR="00553E25">
        <w:trPr>
          <w:trHeight w:val="808"/>
        </w:trPr>
        <w:tc>
          <w:tcPr>
            <w:tcW w:w="8255" w:type="dxa"/>
            <w:gridSpan w:val="3"/>
          </w:tcPr>
          <w:p w:rsidR="00553E25" w:rsidRDefault="00553E25">
            <w:pPr>
              <w:pStyle w:val="PersonalInformation"/>
            </w:pPr>
          </w:p>
        </w:tc>
      </w:tr>
      <w:tr w:rsidR="00553E25">
        <w:tc>
          <w:tcPr>
            <w:tcW w:w="8255" w:type="dxa"/>
            <w:gridSpan w:val="3"/>
            <w:vAlign w:val="center"/>
          </w:tcPr>
          <w:p w:rsidR="00553E25" w:rsidRDefault="003F2E15">
            <w:pPr>
              <w:pStyle w:val="SectionHeading"/>
            </w:pPr>
            <w:r>
              <w:t>Objective</w:t>
            </w:r>
          </w:p>
        </w:tc>
      </w:tr>
      <w:tr w:rsidR="00553E25">
        <w:tc>
          <w:tcPr>
            <w:tcW w:w="8255" w:type="dxa"/>
            <w:gridSpan w:val="3"/>
            <w:tcMar>
              <w:bottom w:w="259" w:type="dxa"/>
            </w:tcMar>
          </w:tcPr>
          <w:p w:rsidR="00553E25" w:rsidRDefault="003F2E15" w:rsidP="003F2E15">
            <w:pPr>
              <w:pStyle w:val="Copy"/>
            </w:pPr>
            <w:r>
              <w:t xml:space="preserve">I am looking to re-enter the workforce and build a career which </w:t>
            </w:r>
            <w:r w:rsidR="00E57DEF">
              <w:t xml:space="preserve">allows me to grow.  I am </w:t>
            </w:r>
            <w:r w:rsidR="00CA246B">
              <w:t>searching for</w:t>
            </w:r>
            <w:r>
              <w:t xml:space="preserve"> a career where I can utilize my years of customer service and creativity in new ways.</w:t>
            </w:r>
          </w:p>
        </w:tc>
      </w:tr>
      <w:tr w:rsidR="00553E25">
        <w:tc>
          <w:tcPr>
            <w:tcW w:w="8255" w:type="dxa"/>
            <w:gridSpan w:val="3"/>
          </w:tcPr>
          <w:p w:rsidR="00553E25" w:rsidRDefault="003F2E15">
            <w:pPr>
              <w:pStyle w:val="SectionHeading"/>
            </w:pPr>
            <w:r>
              <w:t>Skills Profile</w:t>
            </w:r>
          </w:p>
        </w:tc>
      </w:tr>
      <w:tr w:rsidR="00553E25">
        <w:tc>
          <w:tcPr>
            <w:tcW w:w="8255" w:type="dxa"/>
            <w:gridSpan w:val="3"/>
            <w:tcMar>
              <w:bottom w:w="259" w:type="dxa"/>
            </w:tcMar>
          </w:tcPr>
          <w:p w:rsidR="00553E25" w:rsidRDefault="00CA246B" w:rsidP="00E57DEF">
            <w:pPr>
              <w:pStyle w:val="ListParagraph"/>
            </w:pPr>
            <w:r>
              <w:t>Efficient</w:t>
            </w:r>
            <w:r w:rsidR="00E57DEF">
              <w:t xml:space="preserve"> </w:t>
            </w:r>
            <w:r>
              <w:t>multi</w:t>
            </w:r>
            <w:r w:rsidR="00733EB9">
              <w:t>-</w:t>
            </w:r>
            <w:proofErr w:type="spellStart"/>
            <w:r>
              <w:t>tasker</w:t>
            </w:r>
            <w:proofErr w:type="spellEnd"/>
            <w:r w:rsidR="00E57DEF">
              <w:t xml:space="preserve"> and quick learner.</w:t>
            </w:r>
          </w:p>
          <w:p w:rsidR="00E57DEF" w:rsidRDefault="00E57DEF" w:rsidP="00E57DEF">
            <w:pPr>
              <w:pStyle w:val="ListParagraph"/>
            </w:pPr>
            <w:r>
              <w:t xml:space="preserve">Knowledge </w:t>
            </w:r>
            <w:r w:rsidR="00CA246B">
              <w:t>of Word</w:t>
            </w:r>
            <w:r>
              <w:t xml:space="preserve">, Excel, </w:t>
            </w:r>
            <w:r w:rsidR="00CA246B">
              <w:t>Publisher, and</w:t>
            </w:r>
            <w:r>
              <w:t xml:space="preserve"> ADP.</w:t>
            </w:r>
          </w:p>
          <w:p w:rsidR="00E57DEF" w:rsidRDefault="00E57DEF" w:rsidP="00E57DEF">
            <w:pPr>
              <w:pStyle w:val="ListParagraph"/>
            </w:pPr>
            <w:r>
              <w:t>Experience with typing and ten-key</w:t>
            </w:r>
            <w:r w:rsidR="00F254D9">
              <w:t>.</w:t>
            </w:r>
          </w:p>
        </w:tc>
      </w:tr>
      <w:tr w:rsidR="00553E25">
        <w:tc>
          <w:tcPr>
            <w:tcW w:w="8255" w:type="dxa"/>
            <w:gridSpan w:val="3"/>
            <w:vAlign w:val="center"/>
          </w:tcPr>
          <w:p w:rsidR="00553E25" w:rsidRDefault="003F2E15">
            <w:pPr>
              <w:pStyle w:val="SectionHeading"/>
            </w:pPr>
            <w:r>
              <w:t>Employment History</w:t>
            </w:r>
          </w:p>
        </w:tc>
      </w:tr>
      <w:tr w:rsidR="00553E25">
        <w:tc>
          <w:tcPr>
            <w:tcW w:w="5788" w:type="dxa"/>
            <w:gridSpan w:val="2"/>
          </w:tcPr>
          <w:p w:rsidR="00553E25" w:rsidRDefault="00E57DEF" w:rsidP="00E57DEF">
            <w:pPr>
              <w:pStyle w:val="Bold"/>
            </w:pPr>
            <w:r>
              <w:t>Caregiver, Brock Family Care</w:t>
            </w:r>
          </w:p>
        </w:tc>
        <w:tc>
          <w:tcPr>
            <w:tcW w:w="2467" w:type="dxa"/>
          </w:tcPr>
          <w:p w:rsidR="00553E25" w:rsidRDefault="00984FA3" w:rsidP="00F254D9">
            <w:pPr>
              <w:pStyle w:val="Dates"/>
            </w:pPr>
            <w:sdt>
              <w:sdtPr>
                <w:id w:val="270558851"/>
                <w:placeholder>
                  <w:docPart w:val="63807571662F4B8DABEBAA2289DF9155"/>
                </w:placeholder>
                <w:date w:fullDate="2012-10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254D9">
                  <w:t>10/1/2012</w:t>
                </w:r>
              </w:sdtContent>
            </w:sdt>
            <w:r w:rsidR="003F2E15">
              <w:t xml:space="preserve"> — </w:t>
            </w:r>
            <w:sdt>
              <w:sdtPr>
                <w:id w:val="270558854"/>
                <w:placeholder>
                  <w:docPart w:val="A30E6F8607BD4963AEB463701B813A62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254D9">
                  <w:t>current</w:t>
                </w:r>
              </w:sdtContent>
            </w:sdt>
          </w:p>
        </w:tc>
      </w:tr>
      <w:tr w:rsidR="00553E25">
        <w:tc>
          <w:tcPr>
            <w:tcW w:w="8255" w:type="dxa"/>
            <w:gridSpan w:val="3"/>
            <w:tcMar>
              <w:bottom w:w="115" w:type="dxa"/>
            </w:tcMar>
          </w:tcPr>
          <w:sdt>
            <w:sdtPr>
              <w:id w:val="737166375"/>
              <w:placeholder>
                <w:docPart w:val="9669F2E1183D4C768C8F5806E774C6AD"/>
              </w:placeholder>
            </w:sdtPr>
            <w:sdtEndPr/>
            <w:sdtContent>
              <w:p w:rsidR="00553E25" w:rsidRDefault="00E57DEF">
                <w:pPr>
                  <w:pStyle w:val="Italics"/>
                </w:pPr>
                <w:r>
                  <w:t>Beaverton, OR</w:t>
                </w:r>
              </w:p>
            </w:sdtContent>
          </w:sdt>
          <w:p w:rsidR="00553E25" w:rsidRDefault="00E57DEF" w:rsidP="00E57DEF">
            <w:pPr>
              <w:pStyle w:val="ListParagraph"/>
            </w:pPr>
            <w:r>
              <w:t>Care for Adults with Developmental Disabilities</w:t>
            </w:r>
            <w:r w:rsidR="00F254D9">
              <w:t>.</w:t>
            </w:r>
          </w:p>
          <w:p w:rsidR="00E57DEF" w:rsidRDefault="00E57DEF" w:rsidP="00E57DEF">
            <w:pPr>
              <w:pStyle w:val="ListParagraph"/>
            </w:pPr>
            <w:r>
              <w:t>Certified Caregiver in Washington County</w:t>
            </w:r>
            <w:r w:rsidR="00F254D9">
              <w:t>.</w:t>
            </w:r>
          </w:p>
        </w:tc>
      </w:tr>
      <w:tr w:rsidR="00553E25">
        <w:tc>
          <w:tcPr>
            <w:tcW w:w="5788" w:type="dxa"/>
            <w:gridSpan w:val="2"/>
          </w:tcPr>
          <w:p w:rsidR="00553E25" w:rsidRDefault="00E57DEF" w:rsidP="00E57DEF">
            <w:pPr>
              <w:pStyle w:val="Bold"/>
            </w:pPr>
            <w:r>
              <w:t>Sales Associate, Pier 1 Imports</w:t>
            </w:r>
          </w:p>
        </w:tc>
        <w:tc>
          <w:tcPr>
            <w:tcW w:w="2467" w:type="dxa"/>
          </w:tcPr>
          <w:p w:rsidR="00553E25" w:rsidRDefault="00984FA3" w:rsidP="00F254D9">
            <w:pPr>
              <w:pStyle w:val="Dates"/>
            </w:pPr>
            <w:sdt>
              <w:sdtPr>
                <w:id w:val="270558858"/>
                <w:placeholder>
                  <w:docPart w:val="1E852BD1198E40198B4D08FEFB2F0F5F"/>
                </w:placeholder>
                <w:date w:fullDate="2011-10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254D9">
                  <w:t>10/1/2011</w:t>
                </w:r>
              </w:sdtContent>
            </w:sdt>
            <w:r w:rsidR="003F2E15">
              <w:t xml:space="preserve"> — </w:t>
            </w:r>
            <w:sdt>
              <w:sdtPr>
                <w:id w:val="270558861"/>
                <w:placeholder>
                  <w:docPart w:val="E019FFE206CE4B7D863EFAF33139F9FE"/>
                </w:placeholder>
                <w:date w:fullDate="2012-04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254D9">
                  <w:t>4/1/2012</w:t>
                </w:r>
              </w:sdtContent>
            </w:sdt>
          </w:p>
        </w:tc>
      </w:tr>
      <w:tr w:rsidR="00553E25">
        <w:tc>
          <w:tcPr>
            <w:tcW w:w="8255" w:type="dxa"/>
            <w:gridSpan w:val="3"/>
            <w:tcMar>
              <w:bottom w:w="115" w:type="dxa"/>
            </w:tcMar>
          </w:tcPr>
          <w:p w:rsidR="00553E25" w:rsidRDefault="00F254D9">
            <w:pPr>
              <w:pStyle w:val="Italics"/>
            </w:pPr>
            <w:r>
              <w:t>Redlands, CA</w:t>
            </w:r>
          </w:p>
          <w:p w:rsidR="00553E25" w:rsidRDefault="00E57DEF" w:rsidP="00E57DEF">
            <w:pPr>
              <w:pStyle w:val="ListParagraph"/>
            </w:pPr>
            <w:r>
              <w:t>Assisted customers with color choice,</w:t>
            </w:r>
            <w:r w:rsidR="00F254D9">
              <w:t xml:space="preserve"> complimentary products, and practical design ideas.</w:t>
            </w:r>
          </w:p>
        </w:tc>
      </w:tr>
      <w:tr w:rsidR="00553E25">
        <w:tc>
          <w:tcPr>
            <w:tcW w:w="5788" w:type="dxa"/>
            <w:gridSpan w:val="2"/>
          </w:tcPr>
          <w:p w:rsidR="00553E25" w:rsidRDefault="00F254D9" w:rsidP="00F254D9">
            <w:pPr>
              <w:pStyle w:val="Bold"/>
            </w:pPr>
            <w:r>
              <w:t>Server, Dennys</w:t>
            </w:r>
          </w:p>
        </w:tc>
        <w:tc>
          <w:tcPr>
            <w:tcW w:w="2467" w:type="dxa"/>
          </w:tcPr>
          <w:p w:rsidR="00553E25" w:rsidRDefault="00984FA3" w:rsidP="00F254D9">
            <w:pPr>
              <w:pStyle w:val="Dates"/>
            </w:pPr>
            <w:sdt>
              <w:sdtPr>
                <w:id w:val="270558866"/>
                <w:placeholder>
                  <w:docPart w:val="94CBCA1A157A4920A5A3DCD56F4A071E"/>
                </w:placeholder>
                <w:date w:fullDate="2008-08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254D9">
                  <w:t>8/1/2008</w:t>
                </w:r>
              </w:sdtContent>
            </w:sdt>
            <w:r w:rsidR="003F2E15">
              <w:t xml:space="preserve"> — </w:t>
            </w:r>
            <w:sdt>
              <w:sdtPr>
                <w:id w:val="270558869"/>
                <w:placeholder>
                  <w:docPart w:val="C089D6A6B5B04F40923DD6216C8267B6"/>
                </w:placeholder>
                <w:date w:fullDate="2010-04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254D9">
                  <w:t>4/1/2010</w:t>
                </w:r>
              </w:sdtContent>
            </w:sdt>
          </w:p>
        </w:tc>
      </w:tr>
      <w:tr w:rsidR="00553E25">
        <w:tc>
          <w:tcPr>
            <w:tcW w:w="8255" w:type="dxa"/>
            <w:gridSpan w:val="3"/>
            <w:tcMar>
              <w:bottom w:w="115" w:type="dxa"/>
            </w:tcMar>
          </w:tcPr>
          <w:p w:rsidR="00553E25" w:rsidRDefault="00F254D9">
            <w:pPr>
              <w:pStyle w:val="Italics"/>
            </w:pPr>
            <w:r>
              <w:t>Redlands, CA</w:t>
            </w:r>
          </w:p>
          <w:p w:rsidR="00553E25" w:rsidRDefault="00F254D9" w:rsidP="00F254D9">
            <w:pPr>
              <w:pStyle w:val="ListParagraph"/>
            </w:pPr>
            <w:r>
              <w:t>Created a rapport with repeat clientele.</w:t>
            </w:r>
          </w:p>
          <w:p w:rsidR="00F254D9" w:rsidRDefault="00CA246B" w:rsidP="00F254D9">
            <w:pPr>
              <w:pStyle w:val="ListParagraph"/>
            </w:pPr>
            <w:r>
              <w:t>Consistent</w:t>
            </w:r>
            <w:r w:rsidR="00F254D9">
              <w:t xml:space="preserve"> </w:t>
            </w:r>
            <w:r>
              <w:t>up sales</w:t>
            </w:r>
            <w:r w:rsidR="00F254D9">
              <w:t xml:space="preserve"> on meal orders.</w:t>
            </w:r>
          </w:p>
        </w:tc>
      </w:tr>
      <w:tr w:rsidR="00553E25">
        <w:tc>
          <w:tcPr>
            <w:tcW w:w="5788" w:type="dxa"/>
            <w:gridSpan w:val="2"/>
          </w:tcPr>
          <w:p w:rsidR="00553E25" w:rsidRDefault="00F254D9" w:rsidP="00F254D9">
            <w:pPr>
              <w:pStyle w:val="Bold"/>
            </w:pPr>
            <w:r>
              <w:t>Accounts Payable, Mercedes-Benz of Portland</w:t>
            </w:r>
          </w:p>
        </w:tc>
        <w:tc>
          <w:tcPr>
            <w:tcW w:w="2467" w:type="dxa"/>
          </w:tcPr>
          <w:p w:rsidR="00553E25" w:rsidRDefault="00984FA3" w:rsidP="00F254D9">
            <w:pPr>
              <w:pStyle w:val="Dates"/>
            </w:pPr>
            <w:sdt>
              <w:sdtPr>
                <w:id w:val="270558874"/>
                <w:placeholder>
                  <w:docPart w:val="59CEBE5630334D288C0FE8FCF580B2B2"/>
                </w:placeholder>
                <w:date w:fullDate="2006-10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254D9">
                  <w:t>10/1/2006</w:t>
                </w:r>
              </w:sdtContent>
            </w:sdt>
            <w:r w:rsidR="003F2E15">
              <w:t xml:space="preserve"> — </w:t>
            </w:r>
            <w:sdt>
              <w:sdtPr>
                <w:id w:val="270558878"/>
                <w:placeholder>
                  <w:docPart w:val="15B4FC5802FE46838311529209039671"/>
                </w:placeholder>
                <w:date w:fullDate="2008-05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254D9">
                  <w:t>5/1/2008</w:t>
                </w:r>
              </w:sdtContent>
            </w:sdt>
          </w:p>
        </w:tc>
      </w:tr>
      <w:tr w:rsidR="00553E25">
        <w:trPr>
          <w:trHeight w:val="576"/>
        </w:trPr>
        <w:tc>
          <w:tcPr>
            <w:tcW w:w="8255" w:type="dxa"/>
            <w:gridSpan w:val="3"/>
            <w:tcMar>
              <w:bottom w:w="259" w:type="dxa"/>
            </w:tcMar>
          </w:tcPr>
          <w:sdt>
            <w:sdtPr>
              <w:id w:val="737166380"/>
              <w:placeholder>
                <w:docPart w:val="34B5700B810640BCAAF8E56EDE58E6B8"/>
              </w:placeholder>
            </w:sdtPr>
            <w:sdtEndPr/>
            <w:sdtContent>
              <w:p w:rsidR="00553E25" w:rsidRDefault="00F254D9">
                <w:pPr>
                  <w:pStyle w:val="Italics"/>
                </w:pPr>
                <w:r>
                  <w:t>Portland, OR</w:t>
                </w:r>
              </w:p>
            </w:sdtContent>
          </w:sdt>
          <w:p w:rsidR="00553E25" w:rsidRDefault="00F254D9" w:rsidP="00F254D9">
            <w:pPr>
              <w:pStyle w:val="ListParagraph"/>
            </w:pPr>
            <w:r>
              <w:t>Managed a high volume of invoices.</w:t>
            </w:r>
          </w:p>
          <w:p w:rsidR="00F254D9" w:rsidRDefault="00F254D9" w:rsidP="00F254D9">
            <w:pPr>
              <w:pStyle w:val="ListParagraph"/>
            </w:pPr>
            <w:r>
              <w:t xml:space="preserve">Reconciled Accounts and statements. </w:t>
            </w:r>
          </w:p>
          <w:p w:rsidR="00F254D9" w:rsidRDefault="00F254D9" w:rsidP="00F254D9">
            <w:pPr>
              <w:pStyle w:val="ListParagraph"/>
            </w:pPr>
            <w:r>
              <w:t xml:space="preserve">Tracked company </w:t>
            </w:r>
            <w:r w:rsidR="00CA246B">
              <w:t>credit cards</w:t>
            </w:r>
            <w:r>
              <w:t>.</w:t>
            </w:r>
          </w:p>
          <w:p w:rsidR="00F254D9" w:rsidRDefault="00F254D9" w:rsidP="00F254D9">
            <w:pPr>
              <w:pStyle w:val="ListParagraph"/>
            </w:pPr>
            <w:r>
              <w:t>Prepared daily deposit</w:t>
            </w:r>
          </w:p>
          <w:p w:rsidR="00F254D9" w:rsidRDefault="00F254D9" w:rsidP="00F254D9">
            <w:pPr>
              <w:pStyle w:val="ListParagraph"/>
            </w:pPr>
            <w:r>
              <w:t>Assisted with month end procedures.</w:t>
            </w:r>
          </w:p>
        </w:tc>
      </w:tr>
      <w:tr w:rsidR="00F254D9">
        <w:trPr>
          <w:trHeight w:val="51"/>
        </w:trPr>
        <w:tc>
          <w:tcPr>
            <w:tcW w:w="8255" w:type="dxa"/>
            <w:gridSpan w:val="3"/>
            <w:vAlign w:val="center"/>
          </w:tcPr>
          <w:p w:rsidR="00F254D9" w:rsidRDefault="00CA246B" w:rsidP="00AB05F0">
            <w:pPr>
              <w:pStyle w:val="SectionHeading"/>
            </w:pPr>
            <w:r>
              <w:t>Education</w:t>
            </w:r>
          </w:p>
          <w:p w:rsidR="00CA246B" w:rsidRDefault="00CA246B" w:rsidP="00AB05F0">
            <w:pPr>
              <w:pStyle w:val="ListParagraph"/>
            </w:pPr>
            <w:r>
              <w:t xml:space="preserve">  General Education with emphasis on Fine Arts, Portland Community College, Portland</w:t>
            </w:r>
          </w:p>
          <w:p w:rsidR="00CA246B" w:rsidRDefault="00CA246B" w:rsidP="00AB05F0">
            <w:pPr>
              <w:pStyle w:val="SectionHeading"/>
            </w:pPr>
          </w:p>
        </w:tc>
      </w:tr>
      <w:tr w:rsidR="00CA246B" w:rsidTr="00D61152">
        <w:trPr>
          <w:trHeight w:val="51"/>
        </w:trPr>
        <w:tc>
          <w:tcPr>
            <w:tcW w:w="8255" w:type="dxa"/>
            <w:gridSpan w:val="3"/>
            <w:tcMar>
              <w:bottom w:w="144" w:type="dxa"/>
            </w:tcMar>
            <w:vAlign w:val="center"/>
          </w:tcPr>
          <w:p w:rsidR="00CA246B" w:rsidRDefault="00CA246B" w:rsidP="00AB05F0">
            <w:pPr>
              <w:pStyle w:val="SectionHeading"/>
            </w:pPr>
            <w:r>
              <w:t>Activities</w:t>
            </w:r>
          </w:p>
        </w:tc>
      </w:tr>
      <w:tr w:rsidR="00CA246B" w:rsidTr="004B3654">
        <w:trPr>
          <w:trHeight w:val="51"/>
        </w:trPr>
        <w:tc>
          <w:tcPr>
            <w:tcW w:w="8255" w:type="dxa"/>
            <w:gridSpan w:val="3"/>
            <w:tcMar>
              <w:bottom w:w="144" w:type="dxa"/>
            </w:tcMar>
          </w:tcPr>
          <w:p w:rsidR="00CA246B" w:rsidRDefault="00CA246B" w:rsidP="00AB05F0">
            <w:pPr>
              <w:pStyle w:val="ListParagraph"/>
            </w:pPr>
            <w:r>
              <w:t xml:space="preserve">Volunteer, Hands on Greater Portland, </w:t>
            </w:r>
            <w:sdt>
              <w:sdtPr>
                <w:id w:val="731929969"/>
                <w:placeholder>
                  <w:docPart w:val="3E4C7E349B2D4360B90CAB2A63E93276"/>
                </w:placeholder>
              </w:sdtPr>
              <w:sdtContent>
                <w:r>
                  <w:t>Portland</w:t>
                </w:r>
              </w:sdtContent>
            </w:sdt>
          </w:p>
          <w:p w:rsidR="00CA246B" w:rsidRDefault="00CA246B" w:rsidP="00AB05F0">
            <w:pPr>
              <w:pStyle w:val="ListParagraph"/>
            </w:pPr>
            <w:r>
              <w:t>Volunteer, Shepherds Door, Portland</w:t>
            </w:r>
          </w:p>
          <w:p w:rsidR="00CA246B" w:rsidRDefault="00CA246B" w:rsidP="00AB05F0">
            <w:pPr>
              <w:pStyle w:val="ListParagraph"/>
            </w:pPr>
            <w:r>
              <w:t xml:space="preserve">Face Painter, </w:t>
            </w:r>
            <w:proofErr w:type="spellStart"/>
            <w:r>
              <w:t>Greenspot</w:t>
            </w:r>
            <w:proofErr w:type="spellEnd"/>
            <w:r>
              <w:t xml:space="preserve"> Farms, Redlands</w:t>
            </w:r>
          </w:p>
          <w:p w:rsidR="00733EB9" w:rsidRDefault="00733EB9" w:rsidP="00733EB9"/>
          <w:p w:rsidR="00733EB9" w:rsidRDefault="00733EB9" w:rsidP="00733EB9"/>
          <w:p w:rsidR="00733EB9" w:rsidRDefault="00733EB9" w:rsidP="00733EB9"/>
          <w:p w:rsidR="00CA246B" w:rsidRDefault="00CA246B" w:rsidP="00AB05F0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</w:tr>
      <w:tr w:rsidR="00CA246B" w:rsidTr="00CD4DDE">
        <w:trPr>
          <w:trHeight w:val="51"/>
        </w:trPr>
        <w:tc>
          <w:tcPr>
            <w:tcW w:w="8255" w:type="dxa"/>
            <w:gridSpan w:val="3"/>
            <w:tcMar>
              <w:bottom w:w="144" w:type="dxa"/>
            </w:tcMar>
            <w:vAlign w:val="center"/>
          </w:tcPr>
          <w:p w:rsidR="00CA246B" w:rsidRDefault="00CA246B" w:rsidP="00AB05F0">
            <w:pPr>
              <w:pStyle w:val="SectionHeading"/>
            </w:pPr>
          </w:p>
        </w:tc>
      </w:tr>
    </w:tbl>
    <w:p w:rsidR="00553E25" w:rsidRPr="00D31D59" w:rsidRDefault="00733EB9" w:rsidP="00D31D59">
      <w:pPr>
        <w:jc w:val="center"/>
        <w:rPr>
          <w:rFonts w:asciiTheme="majorHAnsi" w:hAnsiTheme="majorHAnsi"/>
          <w:sz w:val="32"/>
          <w:szCs w:val="32"/>
        </w:rPr>
      </w:pPr>
      <w:r w:rsidRPr="00D31D59">
        <w:rPr>
          <w:rFonts w:asciiTheme="majorHAnsi" w:hAnsiTheme="majorHAnsi"/>
          <w:sz w:val="32"/>
          <w:szCs w:val="32"/>
        </w:rPr>
        <w:t>REFERENCES</w:t>
      </w:r>
    </w:p>
    <w:p w:rsidR="00733EB9" w:rsidRDefault="00733EB9">
      <w:pPr>
        <w:rPr>
          <w:rFonts w:asciiTheme="majorHAnsi" w:hAnsiTheme="majorHAnsi"/>
          <w:sz w:val="24"/>
          <w:szCs w:val="24"/>
        </w:rPr>
      </w:pPr>
    </w:p>
    <w:p w:rsidR="00D31D59" w:rsidRPr="00717F28" w:rsidRDefault="00717F28">
      <w:pPr>
        <w:rPr>
          <w:rFonts w:asciiTheme="majorHAnsi" w:hAnsiTheme="majorHAnsi"/>
          <w:b/>
          <w:sz w:val="24"/>
          <w:szCs w:val="24"/>
          <w:u w:val="single"/>
        </w:rPr>
      </w:pPr>
      <w:r w:rsidRPr="00717F28">
        <w:rPr>
          <w:rFonts w:asciiTheme="majorHAnsi" w:hAnsiTheme="majorHAnsi"/>
          <w:b/>
          <w:sz w:val="24"/>
          <w:szCs w:val="24"/>
          <w:u w:val="single"/>
        </w:rPr>
        <w:t>Professional</w:t>
      </w:r>
    </w:p>
    <w:p w:rsidR="00D31D59" w:rsidRPr="009D76CC" w:rsidRDefault="00D31D59" w:rsidP="00D31D59">
      <w:pPr>
        <w:jc w:val="both"/>
        <w:rPr>
          <w:rFonts w:asciiTheme="majorHAnsi" w:hAnsiTheme="majorHAnsi"/>
          <w:i/>
          <w:sz w:val="24"/>
          <w:szCs w:val="24"/>
        </w:rPr>
      </w:pPr>
      <w:r w:rsidRPr="009D76CC">
        <w:rPr>
          <w:rFonts w:asciiTheme="majorHAnsi" w:hAnsiTheme="majorHAnsi"/>
          <w:i/>
          <w:sz w:val="24"/>
          <w:szCs w:val="24"/>
        </w:rPr>
        <w:t xml:space="preserve">Cheri Brock  </w:t>
      </w:r>
    </w:p>
    <w:p w:rsidR="00D31D59" w:rsidRPr="00D31D59" w:rsidRDefault="00D31D59" w:rsidP="00D31D59">
      <w:pPr>
        <w:jc w:val="both"/>
        <w:rPr>
          <w:rFonts w:asciiTheme="majorHAnsi" w:hAnsiTheme="majorHAnsi"/>
          <w:sz w:val="24"/>
          <w:szCs w:val="24"/>
        </w:rPr>
      </w:pPr>
      <w:r w:rsidRPr="00D31D59">
        <w:rPr>
          <w:rFonts w:asciiTheme="majorHAnsi" w:hAnsiTheme="majorHAnsi"/>
          <w:sz w:val="24"/>
          <w:szCs w:val="24"/>
        </w:rPr>
        <w:t>Brock Family Care</w:t>
      </w:r>
    </w:p>
    <w:p w:rsidR="00D31D59" w:rsidRPr="00D31D59" w:rsidRDefault="00D31D59" w:rsidP="00D31D59">
      <w:pPr>
        <w:jc w:val="both"/>
        <w:rPr>
          <w:rFonts w:asciiTheme="majorHAnsi" w:hAnsiTheme="majorHAnsi"/>
          <w:sz w:val="24"/>
          <w:szCs w:val="24"/>
        </w:rPr>
      </w:pPr>
      <w:r w:rsidRPr="00D31D59">
        <w:rPr>
          <w:rFonts w:asciiTheme="majorHAnsi" w:hAnsiTheme="majorHAnsi"/>
          <w:sz w:val="24"/>
          <w:szCs w:val="24"/>
        </w:rPr>
        <w:t>Owner/Operator</w:t>
      </w:r>
    </w:p>
    <w:p w:rsidR="00674D2B" w:rsidRPr="00D31D59" w:rsidRDefault="00674D2B" w:rsidP="00D31D59">
      <w:pPr>
        <w:jc w:val="both"/>
        <w:rPr>
          <w:rFonts w:asciiTheme="majorHAnsi" w:hAnsiTheme="majorHAnsi"/>
          <w:sz w:val="24"/>
          <w:szCs w:val="24"/>
        </w:rPr>
      </w:pPr>
      <w:r w:rsidRPr="00D31D59">
        <w:rPr>
          <w:rFonts w:asciiTheme="majorHAnsi" w:hAnsiTheme="majorHAnsi"/>
          <w:sz w:val="24"/>
          <w:szCs w:val="24"/>
        </w:rPr>
        <w:t>503-</w:t>
      </w:r>
      <w:r w:rsidR="00D31D59" w:rsidRPr="00D31D59">
        <w:rPr>
          <w:rFonts w:asciiTheme="majorHAnsi" w:hAnsiTheme="majorHAnsi"/>
          <w:sz w:val="24"/>
          <w:szCs w:val="24"/>
        </w:rPr>
        <w:t>784-7866</w:t>
      </w:r>
    </w:p>
    <w:p w:rsidR="00D31D59" w:rsidRPr="00D31D59" w:rsidRDefault="00D31D59" w:rsidP="00D31D59">
      <w:pPr>
        <w:jc w:val="both"/>
        <w:rPr>
          <w:rFonts w:asciiTheme="majorHAnsi" w:hAnsiTheme="majorHAnsi"/>
          <w:sz w:val="24"/>
          <w:szCs w:val="24"/>
        </w:rPr>
      </w:pPr>
    </w:p>
    <w:p w:rsidR="00D31D59" w:rsidRPr="009D76CC" w:rsidRDefault="00D31D59" w:rsidP="00D31D59">
      <w:pPr>
        <w:jc w:val="both"/>
        <w:rPr>
          <w:rFonts w:asciiTheme="majorHAnsi" w:hAnsiTheme="majorHAnsi"/>
          <w:i/>
          <w:sz w:val="24"/>
          <w:szCs w:val="24"/>
        </w:rPr>
      </w:pPr>
      <w:r w:rsidRPr="009D76CC">
        <w:rPr>
          <w:rFonts w:asciiTheme="majorHAnsi" w:hAnsiTheme="majorHAnsi"/>
          <w:i/>
          <w:sz w:val="24"/>
          <w:szCs w:val="24"/>
        </w:rPr>
        <w:t>Cassie Rivera</w:t>
      </w:r>
    </w:p>
    <w:p w:rsidR="00D31D59" w:rsidRPr="00D31D59" w:rsidRDefault="00D31D59" w:rsidP="00D31D59">
      <w:pPr>
        <w:jc w:val="both"/>
        <w:rPr>
          <w:rFonts w:asciiTheme="majorHAnsi" w:hAnsiTheme="majorHAnsi"/>
          <w:sz w:val="24"/>
          <w:szCs w:val="24"/>
        </w:rPr>
      </w:pPr>
      <w:r w:rsidRPr="00D31D59">
        <w:rPr>
          <w:rFonts w:asciiTheme="majorHAnsi" w:hAnsiTheme="majorHAnsi"/>
          <w:sz w:val="24"/>
          <w:szCs w:val="24"/>
        </w:rPr>
        <w:t>Pier 1 Imports</w:t>
      </w:r>
    </w:p>
    <w:p w:rsidR="00D31D59" w:rsidRPr="00D31D59" w:rsidRDefault="00D31D59" w:rsidP="00D31D59">
      <w:pPr>
        <w:jc w:val="both"/>
        <w:rPr>
          <w:rFonts w:asciiTheme="majorHAnsi" w:hAnsiTheme="majorHAnsi"/>
          <w:sz w:val="24"/>
          <w:szCs w:val="24"/>
        </w:rPr>
      </w:pPr>
      <w:r w:rsidRPr="00D31D59">
        <w:rPr>
          <w:rFonts w:asciiTheme="majorHAnsi" w:hAnsiTheme="majorHAnsi"/>
          <w:sz w:val="24"/>
          <w:szCs w:val="24"/>
        </w:rPr>
        <w:t>Store Manager</w:t>
      </w:r>
    </w:p>
    <w:p w:rsidR="00D31D59" w:rsidRPr="00D31D59" w:rsidRDefault="00D31D59" w:rsidP="00D31D59">
      <w:pPr>
        <w:jc w:val="both"/>
        <w:rPr>
          <w:rFonts w:asciiTheme="majorHAnsi" w:hAnsiTheme="majorHAnsi"/>
          <w:sz w:val="24"/>
          <w:szCs w:val="24"/>
        </w:rPr>
      </w:pPr>
      <w:r w:rsidRPr="00D31D59">
        <w:rPr>
          <w:rFonts w:asciiTheme="majorHAnsi" w:hAnsiTheme="majorHAnsi"/>
          <w:sz w:val="24"/>
          <w:szCs w:val="24"/>
        </w:rPr>
        <w:t>909-793-3167</w:t>
      </w:r>
    </w:p>
    <w:p w:rsidR="00D31D59" w:rsidRDefault="00D31D59" w:rsidP="00D31D59">
      <w:pPr>
        <w:jc w:val="both"/>
        <w:rPr>
          <w:rFonts w:asciiTheme="majorHAnsi" w:hAnsiTheme="majorHAnsi"/>
          <w:sz w:val="24"/>
          <w:szCs w:val="24"/>
        </w:rPr>
      </w:pPr>
    </w:p>
    <w:p w:rsidR="00D31D59" w:rsidRPr="009D76CC" w:rsidRDefault="00D31D59" w:rsidP="00D31D59">
      <w:pPr>
        <w:jc w:val="both"/>
        <w:rPr>
          <w:rFonts w:asciiTheme="majorHAnsi" w:hAnsiTheme="majorHAnsi"/>
          <w:i/>
          <w:sz w:val="24"/>
          <w:szCs w:val="24"/>
        </w:rPr>
      </w:pPr>
      <w:r w:rsidRPr="009D76CC">
        <w:rPr>
          <w:rFonts w:asciiTheme="majorHAnsi" w:hAnsiTheme="majorHAnsi"/>
          <w:i/>
          <w:sz w:val="24"/>
          <w:szCs w:val="24"/>
        </w:rPr>
        <w:t>Lisa Hatfield</w:t>
      </w:r>
    </w:p>
    <w:p w:rsidR="00D31D59" w:rsidRDefault="00D31D59" w:rsidP="00D31D59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Mercedes-Benz of Portland</w:t>
      </w:r>
    </w:p>
    <w:p w:rsidR="00D31D59" w:rsidRDefault="00D31D59" w:rsidP="00D31D59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Assistant Office Manager</w:t>
      </w:r>
    </w:p>
    <w:p w:rsidR="00D31D59" w:rsidRPr="00D31D59" w:rsidRDefault="00D31D59" w:rsidP="00D31D59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503-525-6202</w:t>
      </w:r>
    </w:p>
    <w:p w:rsidR="00D31D59" w:rsidRPr="00D31D59" w:rsidRDefault="00D31D59" w:rsidP="00D31D59">
      <w:pPr>
        <w:jc w:val="both"/>
        <w:rPr>
          <w:rFonts w:asciiTheme="majorHAnsi" w:hAnsiTheme="majorHAnsi"/>
          <w:sz w:val="24"/>
          <w:szCs w:val="24"/>
        </w:rPr>
      </w:pPr>
    </w:p>
    <w:p w:rsidR="00D31D59" w:rsidRPr="00D31D59" w:rsidRDefault="00D31D59" w:rsidP="00D31D59">
      <w:pPr>
        <w:jc w:val="both"/>
        <w:rPr>
          <w:rFonts w:asciiTheme="majorHAnsi" w:hAnsiTheme="majorHAnsi"/>
          <w:color w:val="595959" w:themeColor="text1" w:themeTint="A6"/>
          <w:szCs w:val="16"/>
        </w:rPr>
      </w:pPr>
    </w:p>
    <w:p w:rsidR="00733EB9" w:rsidRDefault="00717F28">
      <w:pPr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Personal</w:t>
      </w:r>
    </w:p>
    <w:p w:rsidR="00717F28" w:rsidRDefault="00717F28">
      <w:pPr>
        <w:rPr>
          <w:rFonts w:asciiTheme="majorHAnsi" w:hAnsiTheme="majorHAnsi"/>
          <w:i/>
          <w:color w:val="000000" w:themeColor="text1"/>
          <w:sz w:val="24"/>
          <w:szCs w:val="24"/>
        </w:rPr>
      </w:pPr>
      <w:r>
        <w:rPr>
          <w:rFonts w:asciiTheme="majorHAnsi" w:hAnsiTheme="majorHAnsi"/>
          <w:i/>
          <w:color w:val="000000" w:themeColor="text1"/>
          <w:sz w:val="24"/>
          <w:szCs w:val="24"/>
        </w:rPr>
        <w:t>Amber Birks</w:t>
      </w:r>
    </w:p>
    <w:p w:rsidR="00717F28" w:rsidRDefault="00717F28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Virtual receptionist</w:t>
      </w:r>
    </w:p>
    <w:p w:rsidR="00717F28" w:rsidRDefault="00717F28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Known 7 years</w:t>
      </w:r>
    </w:p>
    <w:p w:rsidR="00717F28" w:rsidRDefault="00717F28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503-901-6070</w:t>
      </w:r>
    </w:p>
    <w:p w:rsidR="00717F28" w:rsidRDefault="00717F28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717F28" w:rsidRDefault="00717F28">
      <w:pPr>
        <w:rPr>
          <w:rFonts w:asciiTheme="majorHAnsi" w:hAnsiTheme="majorHAnsi"/>
          <w:i/>
          <w:color w:val="000000" w:themeColor="text1"/>
          <w:sz w:val="24"/>
          <w:szCs w:val="24"/>
        </w:rPr>
      </w:pPr>
      <w:r>
        <w:rPr>
          <w:rFonts w:asciiTheme="majorHAnsi" w:hAnsiTheme="majorHAnsi"/>
          <w:i/>
          <w:color w:val="000000" w:themeColor="text1"/>
          <w:sz w:val="24"/>
          <w:szCs w:val="24"/>
        </w:rPr>
        <w:t>Rhonda Madding</w:t>
      </w:r>
    </w:p>
    <w:p w:rsidR="00717F28" w:rsidRPr="00717F28" w:rsidRDefault="00717F28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717F28">
        <w:rPr>
          <w:rFonts w:asciiTheme="majorHAnsi" w:hAnsiTheme="majorHAnsi"/>
          <w:color w:val="000000" w:themeColor="text1"/>
          <w:sz w:val="24"/>
          <w:szCs w:val="24"/>
        </w:rPr>
        <w:t>Hairdresser</w:t>
      </w:r>
    </w:p>
    <w:p w:rsidR="00717F28" w:rsidRDefault="00984FA3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Known 11</w:t>
      </w:r>
      <w:r w:rsidR="00717F28">
        <w:rPr>
          <w:rFonts w:asciiTheme="majorHAnsi" w:hAnsiTheme="majorHAnsi"/>
          <w:color w:val="000000" w:themeColor="text1"/>
          <w:sz w:val="24"/>
          <w:szCs w:val="24"/>
        </w:rPr>
        <w:t xml:space="preserve"> years</w:t>
      </w:r>
    </w:p>
    <w:p w:rsidR="00717F28" w:rsidRDefault="00717F28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503-449-6907</w:t>
      </w:r>
    </w:p>
    <w:p w:rsidR="00717F28" w:rsidRDefault="00717F28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717F28" w:rsidRDefault="00984FA3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i/>
          <w:color w:val="000000" w:themeColor="text1"/>
          <w:sz w:val="24"/>
          <w:szCs w:val="24"/>
        </w:rPr>
        <w:t>Karen Blow</w:t>
      </w:r>
    </w:p>
    <w:p w:rsidR="00984FA3" w:rsidRDefault="00984FA3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Operations Representative</w:t>
      </w:r>
    </w:p>
    <w:p w:rsidR="00984FA3" w:rsidRDefault="00984FA3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Known 10 years</w:t>
      </w:r>
    </w:p>
    <w:p w:rsidR="00984FA3" w:rsidRDefault="00984FA3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503-708-5199</w:t>
      </w:r>
      <w:bookmarkStart w:id="0" w:name="_GoBack"/>
      <w:bookmarkEnd w:id="0"/>
    </w:p>
    <w:p w:rsidR="00984FA3" w:rsidRPr="00984FA3" w:rsidRDefault="00984FA3">
      <w:pPr>
        <w:rPr>
          <w:rFonts w:asciiTheme="majorHAnsi" w:hAnsiTheme="majorHAnsi"/>
          <w:color w:val="000000" w:themeColor="text1"/>
          <w:sz w:val="24"/>
          <w:szCs w:val="24"/>
        </w:rPr>
      </w:pPr>
    </w:p>
    <w:sectPr w:rsidR="00984FA3" w:rsidRPr="00984FA3" w:rsidSect="00CA246B">
      <w:pgSz w:w="12240" w:h="15840"/>
      <w:pgMar w:top="810" w:right="180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CCB2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7A8A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9AD2E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8FD8D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4"/>
  </w:num>
  <w:num w:numId="5">
    <w:abstractNumId w:val="17"/>
  </w:num>
  <w:num w:numId="6">
    <w:abstractNumId w:val="13"/>
  </w:num>
  <w:num w:numId="7">
    <w:abstractNumId w:val="18"/>
  </w:num>
  <w:num w:numId="8">
    <w:abstractNumId w:val="10"/>
  </w:num>
  <w:num w:numId="9">
    <w:abstractNumId w:val="14"/>
  </w:num>
  <w:num w:numId="10">
    <w:abstractNumId w:val="6"/>
  </w:num>
  <w:num w:numId="11">
    <w:abstractNumId w:val="19"/>
  </w:num>
  <w:num w:numId="12">
    <w:abstractNumId w:val="8"/>
  </w:num>
  <w:num w:numId="13">
    <w:abstractNumId w:val="11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E15"/>
    <w:rsid w:val="003F2E15"/>
    <w:rsid w:val="00553E25"/>
    <w:rsid w:val="00625C41"/>
    <w:rsid w:val="00674D2B"/>
    <w:rsid w:val="00717F28"/>
    <w:rsid w:val="00733EB9"/>
    <w:rsid w:val="00984FA3"/>
    <w:rsid w:val="009D76CC"/>
    <w:rsid w:val="00CA246B"/>
    <w:rsid w:val="00D31D59"/>
    <w:rsid w:val="00E57DEF"/>
    <w:rsid w:val="00F2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dy\AppData\Roaming\Microsoft\Templates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DE1300A8134E8ABA572B2FB0ECE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275BF-FE78-4324-AEBA-F0F3C84DC2C2}"/>
      </w:docPartPr>
      <w:docPartBody>
        <w:p w:rsidR="00973CA6" w:rsidRDefault="00E3269C">
          <w:pPr>
            <w:pStyle w:val="F6DE1300A8134E8ABA572B2FB0ECEC6B"/>
          </w:pPr>
          <w:r>
            <w:t>[your name]</w:t>
          </w:r>
        </w:p>
      </w:docPartBody>
    </w:docPart>
    <w:docPart>
      <w:docPartPr>
        <w:name w:val="63807571662F4B8DABEBAA2289DF9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7A58B-4FDB-44BD-9ED9-A4B7F142DC9B}"/>
      </w:docPartPr>
      <w:docPartBody>
        <w:p w:rsidR="00973CA6" w:rsidRDefault="00E3269C">
          <w:pPr>
            <w:pStyle w:val="63807571662F4B8DABEBAA2289DF9155"/>
          </w:pPr>
          <w:r>
            <w:t>[Start Date]</w:t>
          </w:r>
        </w:p>
      </w:docPartBody>
    </w:docPart>
    <w:docPart>
      <w:docPartPr>
        <w:name w:val="A30E6F8607BD4963AEB463701B813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2A70C-2134-42F3-B573-E22E7004FBAD}"/>
      </w:docPartPr>
      <w:docPartBody>
        <w:p w:rsidR="00973CA6" w:rsidRDefault="00E3269C">
          <w:pPr>
            <w:pStyle w:val="A30E6F8607BD4963AEB463701B813A62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669F2E1183D4C768C8F5806E774C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76763-3518-4ACC-96E9-CCBB24F21223}"/>
      </w:docPartPr>
      <w:docPartBody>
        <w:p w:rsidR="00973CA6" w:rsidRDefault="00E3269C">
          <w:pPr>
            <w:pStyle w:val="9669F2E1183D4C768C8F5806E774C6AD"/>
          </w:pPr>
          <w:r>
            <w:t>[Rochester, NY]</w:t>
          </w:r>
        </w:p>
      </w:docPartBody>
    </w:docPart>
    <w:docPart>
      <w:docPartPr>
        <w:name w:val="1E852BD1198E40198B4D08FEFB2F0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8F91D-8AF4-4367-9DFE-235ACF2A7EC6}"/>
      </w:docPartPr>
      <w:docPartBody>
        <w:p w:rsidR="00973CA6" w:rsidRDefault="00E3269C">
          <w:pPr>
            <w:pStyle w:val="1E852BD1198E40198B4D08FEFB2F0F5F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E019FFE206CE4B7D863EFAF33139F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CA9BF-976E-4347-B66F-A1E58CBE6ED4}"/>
      </w:docPartPr>
      <w:docPartBody>
        <w:p w:rsidR="00973CA6" w:rsidRDefault="00E3269C">
          <w:pPr>
            <w:pStyle w:val="E019FFE206CE4B7D863EFAF33139F9FE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4CBCA1A157A4920A5A3DCD56F4A0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3197B-5705-47CD-BE02-1E76BF4C1AC8}"/>
      </w:docPartPr>
      <w:docPartBody>
        <w:p w:rsidR="00973CA6" w:rsidRDefault="00E3269C">
          <w:pPr>
            <w:pStyle w:val="94CBCA1A157A4920A5A3DCD56F4A071E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C089D6A6B5B04F40923DD6216C826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C5788-8CEF-4A3D-B252-D9E871225D98}"/>
      </w:docPartPr>
      <w:docPartBody>
        <w:p w:rsidR="00973CA6" w:rsidRDefault="00E3269C">
          <w:pPr>
            <w:pStyle w:val="C089D6A6B5B04F40923DD6216C8267B6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59CEBE5630334D288C0FE8FCF580B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8FE06-1F81-47C7-9012-91836CED406F}"/>
      </w:docPartPr>
      <w:docPartBody>
        <w:p w:rsidR="00973CA6" w:rsidRDefault="00E3269C">
          <w:pPr>
            <w:pStyle w:val="59CEBE5630334D288C0FE8FCF580B2B2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15B4FC5802FE46838311529209039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560C9-FFF4-4356-8D09-A30268565DA3}"/>
      </w:docPartPr>
      <w:docPartBody>
        <w:p w:rsidR="00973CA6" w:rsidRDefault="00E3269C">
          <w:pPr>
            <w:pStyle w:val="15B4FC5802FE46838311529209039671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34B5700B810640BCAAF8E56EDE58E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0B600-C16D-4B91-8ED5-8E529183716D}"/>
      </w:docPartPr>
      <w:docPartBody>
        <w:p w:rsidR="00973CA6" w:rsidRDefault="00E3269C">
          <w:pPr>
            <w:pStyle w:val="34B5700B810640BCAAF8E56EDE58E6B8"/>
          </w:pPr>
          <w:r>
            <w:t>[Buffalo,NY]</w:t>
          </w:r>
        </w:p>
      </w:docPartBody>
    </w:docPart>
    <w:docPart>
      <w:docPartPr>
        <w:name w:val="3E4C7E349B2D4360B90CAB2A63E93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98B1A-1440-4B60-9F4C-606CE0430EDD}"/>
      </w:docPartPr>
      <w:docPartBody>
        <w:p w:rsidR="00000000" w:rsidRDefault="00973CA6" w:rsidP="00973CA6">
          <w:pPr>
            <w:pStyle w:val="3E4C7E349B2D4360B90CAB2A63E93276"/>
          </w:pPr>
          <w:r>
            <w:t>[Buffalo]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69C"/>
    <w:rsid w:val="00040709"/>
    <w:rsid w:val="00973CA6"/>
    <w:rsid w:val="00E3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DE1300A8134E8ABA572B2FB0ECEC6B">
    <w:name w:val="F6DE1300A8134E8ABA572B2FB0ECEC6B"/>
  </w:style>
  <w:style w:type="paragraph" w:customStyle="1" w:styleId="65E614C368014DD2A7D9460AC0FF0656">
    <w:name w:val="65E614C368014DD2A7D9460AC0FF0656"/>
  </w:style>
  <w:style w:type="paragraph" w:customStyle="1" w:styleId="8F7BFBE2182A4FD59B7D715964B29B28">
    <w:name w:val="8F7BFBE2182A4FD59B7D715964B29B28"/>
  </w:style>
  <w:style w:type="paragraph" w:customStyle="1" w:styleId="C3B1D3220C804230A8CE2DEF9044AE2A">
    <w:name w:val="C3B1D3220C804230A8CE2DEF9044AE2A"/>
  </w:style>
  <w:style w:type="paragraph" w:customStyle="1" w:styleId="9DF38AF8576C47ED8C8FB47FAA8CD35D">
    <w:name w:val="9DF38AF8576C47ED8C8FB47FAA8CD35D"/>
  </w:style>
  <w:style w:type="paragraph" w:customStyle="1" w:styleId="620CAADC735D43BABEE8667FAA884033">
    <w:name w:val="620CAADC735D43BABEE8667FAA884033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1037B183A3694679A2D09C8CA0E828D2">
    <w:name w:val="1037B183A3694679A2D09C8CA0E828D2"/>
  </w:style>
  <w:style w:type="paragraph" w:customStyle="1" w:styleId="40B48AF752DA48BB93BBF9DD2A0884D5">
    <w:name w:val="40B48AF752DA48BB93BBF9DD2A0884D5"/>
  </w:style>
  <w:style w:type="paragraph" w:customStyle="1" w:styleId="63807571662F4B8DABEBAA2289DF9155">
    <w:name w:val="63807571662F4B8DABEBAA2289DF915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0E6F8607BD4963AEB463701B813A62">
    <w:name w:val="A30E6F8607BD4963AEB463701B813A62"/>
  </w:style>
  <w:style w:type="paragraph" w:customStyle="1" w:styleId="9669F2E1183D4C768C8F5806E774C6AD">
    <w:name w:val="9669F2E1183D4C768C8F5806E774C6AD"/>
  </w:style>
  <w:style w:type="paragraph" w:customStyle="1" w:styleId="35B1809D205C4C75AB74F379F377253D">
    <w:name w:val="35B1809D205C4C75AB74F379F377253D"/>
  </w:style>
  <w:style w:type="paragraph" w:customStyle="1" w:styleId="E2C84212F194441F9B8CA86C4BD61CBD">
    <w:name w:val="E2C84212F194441F9B8CA86C4BD61CBD"/>
  </w:style>
  <w:style w:type="paragraph" w:customStyle="1" w:styleId="1E852BD1198E40198B4D08FEFB2F0F5F">
    <w:name w:val="1E852BD1198E40198B4D08FEFB2F0F5F"/>
  </w:style>
  <w:style w:type="paragraph" w:customStyle="1" w:styleId="E019FFE206CE4B7D863EFAF33139F9FE">
    <w:name w:val="E019FFE206CE4B7D863EFAF33139F9FE"/>
  </w:style>
  <w:style w:type="paragraph" w:customStyle="1" w:styleId="239BFF7ED46541029F39BF0F2628012A">
    <w:name w:val="239BFF7ED46541029F39BF0F2628012A"/>
  </w:style>
  <w:style w:type="paragraph" w:customStyle="1" w:styleId="D9D48A1401874DE9931A39C2E887FFEC">
    <w:name w:val="D9D48A1401874DE9931A39C2E887FFEC"/>
  </w:style>
  <w:style w:type="paragraph" w:customStyle="1" w:styleId="79A5C8581F884BFF84720BD9D2218A1F">
    <w:name w:val="79A5C8581F884BFF84720BD9D2218A1F"/>
  </w:style>
  <w:style w:type="paragraph" w:customStyle="1" w:styleId="94CBCA1A157A4920A5A3DCD56F4A071E">
    <w:name w:val="94CBCA1A157A4920A5A3DCD56F4A071E"/>
  </w:style>
  <w:style w:type="paragraph" w:customStyle="1" w:styleId="C089D6A6B5B04F40923DD6216C8267B6">
    <w:name w:val="C089D6A6B5B04F40923DD6216C8267B6"/>
  </w:style>
  <w:style w:type="paragraph" w:customStyle="1" w:styleId="B581FC2E835646D8A5E83A24F06F7C42">
    <w:name w:val="B581FC2E835646D8A5E83A24F06F7C42"/>
  </w:style>
  <w:style w:type="paragraph" w:customStyle="1" w:styleId="A3649C1D9D2D499CB4F7F92CF0FB3227">
    <w:name w:val="A3649C1D9D2D499CB4F7F92CF0FB3227"/>
  </w:style>
  <w:style w:type="paragraph" w:customStyle="1" w:styleId="A4A51EC676C6488CB4756DA11DEF8DBF">
    <w:name w:val="A4A51EC676C6488CB4756DA11DEF8DBF"/>
  </w:style>
  <w:style w:type="paragraph" w:customStyle="1" w:styleId="59CEBE5630334D288C0FE8FCF580B2B2">
    <w:name w:val="59CEBE5630334D288C0FE8FCF580B2B2"/>
  </w:style>
  <w:style w:type="paragraph" w:customStyle="1" w:styleId="15B4FC5802FE46838311529209039671">
    <w:name w:val="15B4FC5802FE46838311529209039671"/>
  </w:style>
  <w:style w:type="paragraph" w:customStyle="1" w:styleId="34B5700B810640BCAAF8E56EDE58E6B8">
    <w:name w:val="34B5700B810640BCAAF8E56EDE58E6B8"/>
  </w:style>
  <w:style w:type="paragraph" w:customStyle="1" w:styleId="31B374A21C6B496BBD72D5E2913C8E9D">
    <w:name w:val="31B374A21C6B496BBD72D5E2913C8E9D"/>
  </w:style>
  <w:style w:type="paragraph" w:customStyle="1" w:styleId="C3748DFFC6184C5689209DA47FFEB3AC">
    <w:name w:val="C3748DFFC6184C5689209DA47FFEB3AC"/>
  </w:style>
  <w:style w:type="paragraph" w:customStyle="1" w:styleId="3744CFF0AD2340BEAC50F24174362C3F">
    <w:name w:val="3744CFF0AD2340BEAC50F24174362C3F"/>
  </w:style>
  <w:style w:type="paragraph" w:customStyle="1" w:styleId="203D3BCB5D5D4C8194609AB34EAF26B3">
    <w:name w:val="203D3BCB5D5D4C8194609AB34EAF26B3"/>
  </w:style>
  <w:style w:type="paragraph" w:customStyle="1" w:styleId="576799959F784E05A96C31EF4A479BCE">
    <w:name w:val="576799959F784E05A96C31EF4A479BCE"/>
  </w:style>
  <w:style w:type="paragraph" w:customStyle="1" w:styleId="05E29E7617734E7E9E72371CCF992E3F">
    <w:name w:val="05E29E7617734E7E9E72371CCF992E3F"/>
  </w:style>
  <w:style w:type="paragraph" w:customStyle="1" w:styleId="9B898DAC17B44D2398D713D8088FA28F">
    <w:name w:val="9B898DAC17B44D2398D713D8088FA28F"/>
  </w:style>
  <w:style w:type="paragraph" w:customStyle="1" w:styleId="D8755F5A46114FC08D33A86F1F5FAC22">
    <w:name w:val="D8755F5A46114FC08D33A86F1F5FAC22"/>
    <w:rsid w:val="00973CA6"/>
  </w:style>
  <w:style w:type="paragraph" w:customStyle="1" w:styleId="8DFF59FCA61E43B19642346321B0DA5F">
    <w:name w:val="8DFF59FCA61E43B19642346321B0DA5F"/>
    <w:rsid w:val="00973CA6"/>
  </w:style>
  <w:style w:type="paragraph" w:customStyle="1" w:styleId="BB0EB0231A3047F3AA079D7EA9BBFC0A">
    <w:name w:val="BB0EB0231A3047F3AA079D7EA9BBFC0A"/>
    <w:rsid w:val="00973CA6"/>
  </w:style>
  <w:style w:type="paragraph" w:customStyle="1" w:styleId="74BEA777E0D14C0B95D9FB20E7F1D0FA">
    <w:name w:val="74BEA777E0D14C0B95D9FB20E7F1D0FA"/>
    <w:rsid w:val="00973CA6"/>
  </w:style>
  <w:style w:type="paragraph" w:customStyle="1" w:styleId="162D684334A947CAA2A6E7AAA022C920">
    <w:name w:val="162D684334A947CAA2A6E7AAA022C920"/>
    <w:rsid w:val="00973CA6"/>
  </w:style>
  <w:style w:type="paragraph" w:customStyle="1" w:styleId="B1F9508F482147DCBD2B2ED91A9C9030">
    <w:name w:val="B1F9508F482147DCBD2B2ED91A9C9030"/>
    <w:rsid w:val="00973CA6"/>
  </w:style>
  <w:style w:type="paragraph" w:customStyle="1" w:styleId="3A955A144CA440FA8B37D326DE65EBB5">
    <w:name w:val="3A955A144CA440FA8B37D326DE65EBB5"/>
    <w:rsid w:val="00973CA6"/>
  </w:style>
  <w:style w:type="paragraph" w:customStyle="1" w:styleId="8F2CA4BCF3564EC39AC1AA081A4A1EA8">
    <w:name w:val="8F2CA4BCF3564EC39AC1AA081A4A1EA8"/>
    <w:rsid w:val="00973CA6"/>
  </w:style>
  <w:style w:type="paragraph" w:customStyle="1" w:styleId="3E4C7E349B2D4360B90CAB2A63E93276">
    <w:name w:val="3E4C7E349B2D4360B90CAB2A63E93276"/>
    <w:rsid w:val="00973C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DE1300A8134E8ABA572B2FB0ECEC6B">
    <w:name w:val="F6DE1300A8134E8ABA572B2FB0ECEC6B"/>
  </w:style>
  <w:style w:type="paragraph" w:customStyle="1" w:styleId="65E614C368014DD2A7D9460AC0FF0656">
    <w:name w:val="65E614C368014DD2A7D9460AC0FF0656"/>
  </w:style>
  <w:style w:type="paragraph" w:customStyle="1" w:styleId="8F7BFBE2182A4FD59B7D715964B29B28">
    <w:name w:val="8F7BFBE2182A4FD59B7D715964B29B28"/>
  </w:style>
  <w:style w:type="paragraph" w:customStyle="1" w:styleId="C3B1D3220C804230A8CE2DEF9044AE2A">
    <w:name w:val="C3B1D3220C804230A8CE2DEF9044AE2A"/>
  </w:style>
  <w:style w:type="paragraph" w:customStyle="1" w:styleId="9DF38AF8576C47ED8C8FB47FAA8CD35D">
    <w:name w:val="9DF38AF8576C47ED8C8FB47FAA8CD35D"/>
  </w:style>
  <w:style w:type="paragraph" w:customStyle="1" w:styleId="620CAADC735D43BABEE8667FAA884033">
    <w:name w:val="620CAADC735D43BABEE8667FAA884033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1037B183A3694679A2D09C8CA0E828D2">
    <w:name w:val="1037B183A3694679A2D09C8CA0E828D2"/>
  </w:style>
  <w:style w:type="paragraph" w:customStyle="1" w:styleId="40B48AF752DA48BB93BBF9DD2A0884D5">
    <w:name w:val="40B48AF752DA48BB93BBF9DD2A0884D5"/>
  </w:style>
  <w:style w:type="paragraph" w:customStyle="1" w:styleId="63807571662F4B8DABEBAA2289DF9155">
    <w:name w:val="63807571662F4B8DABEBAA2289DF915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0E6F8607BD4963AEB463701B813A62">
    <w:name w:val="A30E6F8607BD4963AEB463701B813A62"/>
  </w:style>
  <w:style w:type="paragraph" w:customStyle="1" w:styleId="9669F2E1183D4C768C8F5806E774C6AD">
    <w:name w:val="9669F2E1183D4C768C8F5806E774C6AD"/>
  </w:style>
  <w:style w:type="paragraph" w:customStyle="1" w:styleId="35B1809D205C4C75AB74F379F377253D">
    <w:name w:val="35B1809D205C4C75AB74F379F377253D"/>
  </w:style>
  <w:style w:type="paragraph" w:customStyle="1" w:styleId="E2C84212F194441F9B8CA86C4BD61CBD">
    <w:name w:val="E2C84212F194441F9B8CA86C4BD61CBD"/>
  </w:style>
  <w:style w:type="paragraph" w:customStyle="1" w:styleId="1E852BD1198E40198B4D08FEFB2F0F5F">
    <w:name w:val="1E852BD1198E40198B4D08FEFB2F0F5F"/>
  </w:style>
  <w:style w:type="paragraph" w:customStyle="1" w:styleId="E019FFE206CE4B7D863EFAF33139F9FE">
    <w:name w:val="E019FFE206CE4B7D863EFAF33139F9FE"/>
  </w:style>
  <w:style w:type="paragraph" w:customStyle="1" w:styleId="239BFF7ED46541029F39BF0F2628012A">
    <w:name w:val="239BFF7ED46541029F39BF0F2628012A"/>
  </w:style>
  <w:style w:type="paragraph" w:customStyle="1" w:styleId="D9D48A1401874DE9931A39C2E887FFEC">
    <w:name w:val="D9D48A1401874DE9931A39C2E887FFEC"/>
  </w:style>
  <w:style w:type="paragraph" w:customStyle="1" w:styleId="79A5C8581F884BFF84720BD9D2218A1F">
    <w:name w:val="79A5C8581F884BFF84720BD9D2218A1F"/>
  </w:style>
  <w:style w:type="paragraph" w:customStyle="1" w:styleId="94CBCA1A157A4920A5A3DCD56F4A071E">
    <w:name w:val="94CBCA1A157A4920A5A3DCD56F4A071E"/>
  </w:style>
  <w:style w:type="paragraph" w:customStyle="1" w:styleId="C089D6A6B5B04F40923DD6216C8267B6">
    <w:name w:val="C089D6A6B5B04F40923DD6216C8267B6"/>
  </w:style>
  <w:style w:type="paragraph" w:customStyle="1" w:styleId="B581FC2E835646D8A5E83A24F06F7C42">
    <w:name w:val="B581FC2E835646D8A5E83A24F06F7C42"/>
  </w:style>
  <w:style w:type="paragraph" w:customStyle="1" w:styleId="A3649C1D9D2D499CB4F7F92CF0FB3227">
    <w:name w:val="A3649C1D9D2D499CB4F7F92CF0FB3227"/>
  </w:style>
  <w:style w:type="paragraph" w:customStyle="1" w:styleId="A4A51EC676C6488CB4756DA11DEF8DBF">
    <w:name w:val="A4A51EC676C6488CB4756DA11DEF8DBF"/>
  </w:style>
  <w:style w:type="paragraph" w:customStyle="1" w:styleId="59CEBE5630334D288C0FE8FCF580B2B2">
    <w:name w:val="59CEBE5630334D288C0FE8FCF580B2B2"/>
  </w:style>
  <w:style w:type="paragraph" w:customStyle="1" w:styleId="15B4FC5802FE46838311529209039671">
    <w:name w:val="15B4FC5802FE46838311529209039671"/>
  </w:style>
  <w:style w:type="paragraph" w:customStyle="1" w:styleId="34B5700B810640BCAAF8E56EDE58E6B8">
    <w:name w:val="34B5700B810640BCAAF8E56EDE58E6B8"/>
  </w:style>
  <w:style w:type="paragraph" w:customStyle="1" w:styleId="31B374A21C6B496BBD72D5E2913C8E9D">
    <w:name w:val="31B374A21C6B496BBD72D5E2913C8E9D"/>
  </w:style>
  <w:style w:type="paragraph" w:customStyle="1" w:styleId="C3748DFFC6184C5689209DA47FFEB3AC">
    <w:name w:val="C3748DFFC6184C5689209DA47FFEB3AC"/>
  </w:style>
  <w:style w:type="paragraph" w:customStyle="1" w:styleId="3744CFF0AD2340BEAC50F24174362C3F">
    <w:name w:val="3744CFF0AD2340BEAC50F24174362C3F"/>
  </w:style>
  <w:style w:type="paragraph" w:customStyle="1" w:styleId="203D3BCB5D5D4C8194609AB34EAF26B3">
    <w:name w:val="203D3BCB5D5D4C8194609AB34EAF26B3"/>
  </w:style>
  <w:style w:type="paragraph" w:customStyle="1" w:styleId="576799959F784E05A96C31EF4A479BCE">
    <w:name w:val="576799959F784E05A96C31EF4A479BCE"/>
  </w:style>
  <w:style w:type="paragraph" w:customStyle="1" w:styleId="05E29E7617734E7E9E72371CCF992E3F">
    <w:name w:val="05E29E7617734E7E9E72371CCF992E3F"/>
  </w:style>
  <w:style w:type="paragraph" w:customStyle="1" w:styleId="9B898DAC17B44D2398D713D8088FA28F">
    <w:name w:val="9B898DAC17B44D2398D713D8088FA28F"/>
  </w:style>
  <w:style w:type="paragraph" w:customStyle="1" w:styleId="D8755F5A46114FC08D33A86F1F5FAC22">
    <w:name w:val="D8755F5A46114FC08D33A86F1F5FAC22"/>
    <w:rsid w:val="00973CA6"/>
  </w:style>
  <w:style w:type="paragraph" w:customStyle="1" w:styleId="8DFF59FCA61E43B19642346321B0DA5F">
    <w:name w:val="8DFF59FCA61E43B19642346321B0DA5F"/>
    <w:rsid w:val="00973CA6"/>
  </w:style>
  <w:style w:type="paragraph" w:customStyle="1" w:styleId="BB0EB0231A3047F3AA079D7EA9BBFC0A">
    <w:name w:val="BB0EB0231A3047F3AA079D7EA9BBFC0A"/>
    <w:rsid w:val="00973CA6"/>
  </w:style>
  <w:style w:type="paragraph" w:customStyle="1" w:styleId="74BEA777E0D14C0B95D9FB20E7F1D0FA">
    <w:name w:val="74BEA777E0D14C0B95D9FB20E7F1D0FA"/>
    <w:rsid w:val="00973CA6"/>
  </w:style>
  <w:style w:type="paragraph" w:customStyle="1" w:styleId="162D684334A947CAA2A6E7AAA022C920">
    <w:name w:val="162D684334A947CAA2A6E7AAA022C920"/>
    <w:rsid w:val="00973CA6"/>
  </w:style>
  <w:style w:type="paragraph" w:customStyle="1" w:styleId="B1F9508F482147DCBD2B2ED91A9C9030">
    <w:name w:val="B1F9508F482147DCBD2B2ED91A9C9030"/>
    <w:rsid w:val="00973CA6"/>
  </w:style>
  <w:style w:type="paragraph" w:customStyle="1" w:styleId="3A955A144CA440FA8B37D326DE65EBB5">
    <w:name w:val="3A955A144CA440FA8B37D326DE65EBB5"/>
    <w:rsid w:val="00973CA6"/>
  </w:style>
  <w:style w:type="paragraph" w:customStyle="1" w:styleId="8F2CA4BCF3564EC39AC1AA081A4A1EA8">
    <w:name w:val="8F2CA4BCF3564EC39AC1AA081A4A1EA8"/>
    <w:rsid w:val="00973CA6"/>
  </w:style>
  <w:style w:type="paragraph" w:customStyle="1" w:styleId="3E4C7E349B2D4360B90CAB2A63E93276">
    <w:name w:val="3E4C7E349B2D4360B90CAB2A63E93276"/>
    <w:rsid w:val="00973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179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Jennifer Conner</dc:creator>
  <cp:lastModifiedBy>Cody</cp:lastModifiedBy>
  <cp:revision>2</cp:revision>
  <cp:lastPrinted>2006-08-01T17:47:00Z</cp:lastPrinted>
  <dcterms:created xsi:type="dcterms:W3CDTF">2013-05-01T01:40:00Z</dcterms:created>
  <dcterms:modified xsi:type="dcterms:W3CDTF">2013-05-01T17:00:00Z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