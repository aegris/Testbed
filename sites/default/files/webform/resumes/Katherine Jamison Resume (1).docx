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82D" w:rsidRDefault="00094D94">
      <w:pPr>
        <w:pStyle w:val="Title"/>
      </w:pPr>
      <w:bookmarkStart w:id="0" w:name="_GoBack"/>
      <w:bookmarkEnd w:id="0"/>
      <w:r>
        <w:t>‍</w:t>
      </w:r>
      <w:sdt>
        <w:sdtPr>
          <w:alias w:val="Your Name"/>
          <w:tag w:val=""/>
          <w:id w:val="1246310863"/>
          <w:placeholder>
            <w:docPart w:val="329933C04ED549AD8EFE0DD5A2118AA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A469A">
            <w:t>Katherine Rose Jamison</w:t>
          </w:r>
        </w:sdtContent>
      </w:sdt>
    </w:p>
    <w:p w:rsidR="00AE782D" w:rsidRDefault="00EF4A04">
      <w:sdt>
        <w:sdtPr>
          <w:alias w:val="Address"/>
          <w:tag w:val=""/>
          <w:id w:val="-593780209"/>
          <w:placeholder>
            <w:docPart w:val="126198848EF8479AB2A1F71E05291F11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7A469A">
            <w:t>2737 ne 23rd ave Portland, Oregon 97212</w:t>
          </w:r>
        </w:sdtContent>
      </w:sdt>
      <w:r w:rsidR="00094D94">
        <w:t> | </w:t>
      </w:r>
      <w:sdt>
        <w:sdtPr>
          <w:alias w:val="Telephone"/>
          <w:tag w:val=""/>
          <w:id w:val="-1416317146"/>
          <w:placeholder>
            <w:docPart w:val="A33CCF5DFEB14C4C9EFE51DC4F48267E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7A469A">
            <w:t>(971) 409-1849</w:t>
          </w:r>
        </w:sdtContent>
      </w:sdt>
      <w:r w:rsidR="00094D94">
        <w:t> | </w:t>
      </w:r>
      <w:sdt>
        <w:sdtPr>
          <w:alias w:val="Email"/>
          <w:tag w:val=""/>
          <w:id w:val="-391963670"/>
          <w:placeholder>
            <w:docPart w:val="F8E0F1059E1E49619DA3B8BEEF28B627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7A469A">
            <w:t>katherinerjamison@yahoo.com</w:t>
          </w:r>
        </w:sdtContent>
      </w:sdt>
    </w:p>
    <w:p w:rsidR="008B6AE2" w:rsidRDefault="008B6AE2" w:rsidP="008B6AE2">
      <w:pPr>
        <w:pStyle w:val="SectionHeading"/>
        <w:spacing w:before="720"/>
      </w:pPr>
      <w:r>
        <w:t>Objective</w:t>
      </w:r>
    </w:p>
    <w:p w:rsidR="008B6AE2" w:rsidRDefault="008B6AE2" w:rsidP="008B6AE2">
      <w:pPr>
        <w:pStyle w:val="ListBullet"/>
      </w:pPr>
      <w:r>
        <w:t>Looking for work in an office related field or retail. Preferably work would involve customer service, computer technology, and management. Challenging and fast paced is a must.</w:t>
      </w:r>
    </w:p>
    <w:p w:rsidR="00AE782D" w:rsidRDefault="00AE782D">
      <w:pPr>
        <w:pStyle w:val="ListBullet"/>
      </w:pPr>
    </w:p>
    <w:p w:rsidR="00AE782D" w:rsidRDefault="00094D94">
      <w:pPr>
        <w:pStyle w:val="SectionHeading"/>
      </w:pPr>
      <w:r>
        <w:t>Education</w:t>
      </w:r>
    </w:p>
    <w:p w:rsidR="00AE782D" w:rsidRDefault="007A469A">
      <w:pPr>
        <w:pStyle w:val="Subsection"/>
        <w:spacing w:before="100"/>
      </w:pPr>
      <w:r>
        <w:t>GED</w:t>
      </w:r>
      <w:r w:rsidR="00094D94">
        <w:t> | </w:t>
      </w:r>
      <w:r>
        <w:t>03/2008</w:t>
      </w:r>
      <w:r w:rsidR="00094D94">
        <w:t> | </w:t>
      </w:r>
      <w:r>
        <w:t>Portland community college</w:t>
      </w:r>
    </w:p>
    <w:p w:rsidR="00AE782D" w:rsidRDefault="00094D94">
      <w:pPr>
        <w:pStyle w:val="Subsection"/>
        <w:spacing w:before="100"/>
      </w:pPr>
      <w:r>
        <w:t>Management</w:t>
      </w:r>
    </w:p>
    <w:p w:rsidR="00AE782D" w:rsidRDefault="007A469A">
      <w:pPr>
        <w:pStyle w:val="ListBullet"/>
      </w:pPr>
      <w:r>
        <w:t xml:space="preserve">I do have inventory management experience. At the beauty I worked at I was in charge of making inventory orders, and receiving inventory. Made sure that everything was stocked and ready for the weeks ahead. Set up displays for sales purposes. </w:t>
      </w:r>
    </w:p>
    <w:p w:rsidR="00AE782D" w:rsidRDefault="00094D94">
      <w:pPr>
        <w:pStyle w:val="Subsection"/>
      </w:pPr>
      <w:r>
        <w:t>Sales</w:t>
      </w:r>
    </w:p>
    <w:p w:rsidR="00AE782D" w:rsidRDefault="007A469A" w:rsidP="007A469A">
      <w:pPr>
        <w:pStyle w:val="ListBullet"/>
      </w:pPr>
      <w:r>
        <w:t xml:space="preserve"> I have worked in the banking industry and retail I do have plenty of sales experience, alone with customer service. I look at sales not go make a profit but to benefit the customer in what exactly their needs are. Asking proper probing questions to get the customer exactly what they desire the first time. </w:t>
      </w:r>
    </w:p>
    <w:p w:rsidR="00AE782D" w:rsidRDefault="00AE782D" w:rsidP="007A469A">
      <w:pPr>
        <w:pStyle w:val="ListBullet"/>
        <w:ind w:left="144"/>
      </w:pPr>
    </w:p>
    <w:p w:rsidR="00AE782D" w:rsidRDefault="00094D94">
      <w:pPr>
        <w:pStyle w:val="SectionHeading"/>
      </w:pPr>
      <w:r>
        <w:t>Experience</w:t>
      </w:r>
    </w:p>
    <w:p w:rsidR="00AE782D" w:rsidRDefault="00094D94">
      <w:pPr>
        <w:pStyle w:val="Subsection"/>
        <w:spacing w:before="100"/>
      </w:pPr>
      <w:r>
        <w:t> | </w:t>
      </w:r>
      <w:r w:rsidR="007A469A">
        <w:t>us bank</w:t>
      </w:r>
      <w:r>
        <w:t> | </w:t>
      </w:r>
      <w:r w:rsidR="007A469A">
        <w:t>jul/2012- current</w:t>
      </w:r>
    </w:p>
    <w:p w:rsidR="00AE782D" w:rsidRDefault="007A469A" w:rsidP="007241CD">
      <w:pPr>
        <w:pStyle w:val="ListBullet"/>
        <w:numPr>
          <w:ilvl w:val="0"/>
          <w:numId w:val="1"/>
        </w:numPr>
      </w:pPr>
      <w:r>
        <w:t xml:space="preserve">I am a personal banker at the US Bank call center. I receive calls from customers inquiring information about their bank accounts. I answer as many questions as I can whilst finding bank products that may help them in the future such as another savings account or credit products. </w:t>
      </w:r>
    </w:p>
    <w:p w:rsidR="00145DF4" w:rsidRDefault="00145DF4" w:rsidP="00145DF4">
      <w:pPr>
        <w:pStyle w:val="Subsection"/>
      </w:pPr>
      <w:r>
        <w:t> | Wells fargo | 01/2012-06/2012</w:t>
      </w:r>
    </w:p>
    <w:p w:rsidR="00145DF4" w:rsidRDefault="00145DF4" w:rsidP="00145DF4">
      <w:pPr>
        <w:pStyle w:val="ListBullet"/>
        <w:numPr>
          <w:ilvl w:val="0"/>
          <w:numId w:val="1"/>
        </w:numPr>
      </w:pPr>
      <w:r>
        <w:t xml:space="preserve">I was a teller. I deposited checks and cash, made withdrawls, payments to credit products, and found other banking products to better their experience with the bank. </w:t>
      </w:r>
    </w:p>
    <w:p w:rsidR="00145DF4" w:rsidRDefault="00145DF4" w:rsidP="00145DF4">
      <w:pPr>
        <w:pStyle w:val="Subsection"/>
        <w:ind w:left="360"/>
      </w:pPr>
    </w:p>
    <w:p w:rsidR="00145DF4" w:rsidRDefault="00145DF4" w:rsidP="00145DF4">
      <w:pPr>
        <w:pStyle w:val="ListBullet"/>
        <w:ind w:left="360"/>
      </w:pPr>
    </w:p>
    <w:sdt>
      <w:sdtPr>
        <w:rPr>
          <w:b w:val="0"/>
          <w:bCs w:val="0"/>
          <w:caps w:val="0"/>
          <w:color w:val="404040" w:themeColor="text1" w:themeTint="BF"/>
        </w:rPr>
        <w:id w:val="417760904"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773932447"/>
          </w:sdtPr>
          <w:sdtEndPr/>
          <w:sdtContent>
            <w:p w:rsidR="00AE782D" w:rsidRPr="00145DF4" w:rsidRDefault="00094D94">
              <w:pPr>
                <w:pStyle w:val="Subsection"/>
                <w:rPr>
                  <w:b w:val="0"/>
                  <w:bCs w:val="0"/>
                  <w:caps w:val="0"/>
                  <w:color w:val="404040" w:themeColor="text1" w:themeTint="BF"/>
                </w:rPr>
              </w:pPr>
              <w:r>
                <w:t> | </w:t>
              </w:r>
              <w:r w:rsidR="007A469A">
                <w:t>teletech</w:t>
              </w:r>
              <w:r>
                <w:t> | </w:t>
              </w:r>
              <w:r w:rsidR="00145DF4">
                <w:t>04/2011-01</w:t>
              </w:r>
              <w:r w:rsidR="007A469A">
                <w:t>/2012</w:t>
              </w:r>
            </w:p>
            <w:p w:rsidR="007241CD" w:rsidRPr="007241CD" w:rsidRDefault="007A469A" w:rsidP="007241CD">
              <w:pPr>
                <w:pStyle w:val="ListBullet"/>
                <w:numPr>
                  <w:ilvl w:val="0"/>
                  <w:numId w:val="8"/>
                </w:numPr>
              </w:pPr>
              <w:r>
                <w:t>I worked for Bank of America call center services customers on their checking, savings accounts and credit cards. I would answer any questions they had or concerns about fees</w:t>
              </w:r>
              <w:r w:rsidR="007241CD">
                <w:t xml:space="preserve"> or other accounts. </w:t>
              </w:r>
            </w:p>
          </w:sdtContent>
        </w:sdt>
      </w:sdtContent>
    </w:sdt>
    <w:p w:rsidR="007241CD" w:rsidRDefault="007241CD" w:rsidP="007241CD">
      <w:pPr>
        <w:pStyle w:val="Subsection"/>
      </w:pPr>
      <w:r>
        <w:t> | lc staffing | 08/2010-04/2011/ Waterstreet insurance</w:t>
      </w:r>
    </w:p>
    <w:p w:rsidR="007241CD" w:rsidRDefault="007241CD" w:rsidP="007241CD">
      <w:pPr>
        <w:pStyle w:val="bulletedlist"/>
      </w:pPr>
      <w:r>
        <w:t xml:space="preserve">I was a receptionist for the staffing agency or a brief period which required me to check in customers to meet with a staffing agent, enter applications in the system, </w:t>
      </w:r>
      <w:r w:rsidR="00C25CF1">
        <w:t>and answer</w:t>
      </w:r>
      <w:r>
        <w:t xml:space="preserve"> multiple phone lines. Then I was assigned to work at </w:t>
      </w:r>
      <w:r w:rsidR="00C25CF1">
        <w:t>an</w:t>
      </w:r>
      <w:r>
        <w:t xml:space="preserve"> insurance company because it was a better position for me. I would research houses and make sure that they could be covered by our insurance company. </w:t>
      </w:r>
    </w:p>
    <w:p w:rsidR="007241CD" w:rsidRDefault="007241CD" w:rsidP="007241CD">
      <w:pPr>
        <w:pStyle w:val="Subsection"/>
      </w:pPr>
      <w:r>
        <w:lastRenderedPageBreak/>
        <w:t xml:space="preserve">| aVEDA | 09/2008-05/2010 </w:t>
      </w:r>
    </w:p>
    <w:p w:rsidR="007241CD" w:rsidRDefault="007241CD" w:rsidP="007241CD">
      <w:pPr>
        <w:pStyle w:val="ListParagraph"/>
        <w:numPr>
          <w:ilvl w:val="0"/>
          <w:numId w:val="8"/>
        </w:numPr>
      </w:pPr>
      <w:r>
        <w:t xml:space="preserve">I was inventory manager and also </w:t>
      </w:r>
      <w:r w:rsidR="00C25CF1">
        <w:t>receptions</w:t>
      </w:r>
      <w:r>
        <w:t xml:space="preserve"> at the Aveda Institute. I checked in orders of hair products and other essentials. I placed orders and also set up displays. As a receptionist I checked in clients for their hair or </w:t>
      </w:r>
      <w:r w:rsidR="00C25CF1">
        <w:t>spa appointments</w:t>
      </w:r>
      <w:r>
        <w:t xml:space="preserve">, answered any questions that they had about the school, made appointments, </w:t>
      </w:r>
      <w:r w:rsidR="00C25CF1">
        <w:t>and handled the cash register.</w:t>
      </w:r>
    </w:p>
    <w:p w:rsidR="007241CD" w:rsidRDefault="007241CD" w:rsidP="007241CD"/>
    <w:p w:rsidR="007241CD" w:rsidRDefault="007241CD" w:rsidP="007241CD">
      <w:pPr>
        <w:pStyle w:val="NoSpacing"/>
      </w:pPr>
    </w:p>
    <w:p w:rsidR="007241CD" w:rsidRDefault="007241CD" w:rsidP="007241CD">
      <w:pPr>
        <w:pStyle w:val="Subsection"/>
        <w:ind w:left="6120"/>
      </w:pPr>
    </w:p>
    <w:p w:rsidR="007A469A" w:rsidRPr="007241CD" w:rsidRDefault="007A469A" w:rsidP="007A469A">
      <w:pPr>
        <w:pStyle w:val="Subsection"/>
        <w:rPr>
          <w:bCs w:val="0"/>
        </w:rPr>
      </w:pPr>
    </w:p>
    <w:p w:rsidR="00AE782D" w:rsidRDefault="00AE782D" w:rsidP="007A469A">
      <w:pPr>
        <w:pStyle w:val="ListBullet"/>
        <w:ind w:left="144"/>
      </w:pPr>
    </w:p>
    <w:sectPr w:rsidR="00AE782D">
      <w:footerReference w:type="default" r:id="rId10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A04" w:rsidRDefault="00EF4A04">
      <w:pPr>
        <w:spacing w:after="0"/>
      </w:pPr>
      <w:r>
        <w:separator/>
      </w:r>
    </w:p>
  </w:endnote>
  <w:endnote w:type="continuationSeparator" w:id="0">
    <w:p w:rsidR="00EF4A04" w:rsidRDefault="00EF4A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82D" w:rsidRDefault="00094D9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41C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A04" w:rsidRDefault="00EF4A04">
      <w:pPr>
        <w:spacing w:after="0"/>
      </w:pPr>
      <w:r>
        <w:separator/>
      </w:r>
    </w:p>
  </w:footnote>
  <w:footnote w:type="continuationSeparator" w:id="0">
    <w:p w:rsidR="00EF4A04" w:rsidRDefault="00EF4A0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71A4B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999999"/>
        <w:sz w:val="16"/>
        <w:szCs w:val="16"/>
      </w:rPr>
    </w:lvl>
  </w:abstractNum>
  <w:abstractNum w:abstractNumId="1">
    <w:nsid w:val="1FBB0A57"/>
    <w:multiLevelType w:val="hybridMultilevel"/>
    <w:tmpl w:val="A8960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D3B64"/>
    <w:multiLevelType w:val="hybridMultilevel"/>
    <w:tmpl w:val="F1806282"/>
    <w:lvl w:ilvl="0" w:tplc="371A4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BC04FF"/>
    <w:multiLevelType w:val="hybridMultilevel"/>
    <w:tmpl w:val="08D4FD1C"/>
    <w:lvl w:ilvl="0" w:tplc="9E9C786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999999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1959C8"/>
    <w:multiLevelType w:val="hybridMultilevel"/>
    <w:tmpl w:val="1F22C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69A"/>
    <w:rsid w:val="00094D94"/>
    <w:rsid w:val="00145DF4"/>
    <w:rsid w:val="00492956"/>
    <w:rsid w:val="007241CD"/>
    <w:rsid w:val="0075164A"/>
    <w:rsid w:val="007A469A"/>
    <w:rsid w:val="008B6AE2"/>
    <w:rsid w:val="00AE782D"/>
    <w:rsid w:val="00C25CF1"/>
    <w:rsid w:val="00CA065C"/>
    <w:rsid w:val="00EF4A04"/>
    <w:rsid w:val="00F4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ListBullet">
    <w:name w:val="List Bullet"/>
    <w:basedOn w:val="Normal"/>
    <w:uiPriority w:val="1"/>
    <w:unhideWhenUsed/>
    <w:qFormat/>
    <w:p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69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69A"/>
    <w:rPr>
      <w:rFonts w:ascii="Tahoma" w:hAnsi="Tahoma" w:cs="Tahoma"/>
      <w:sz w:val="16"/>
      <w:szCs w:val="16"/>
    </w:rPr>
  </w:style>
  <w:style w:type="paragraph" w:styleId="NoSpacing">
    <w:name w:val="No Spacing"/>
    <w:uiPriority w:val="36"/>
    <w:qFormat/>
    <w:rsid w:val="007241CD"/>
    <w:pPr>
      <w:spacing w:after="0"/>
    </w:pPr>
  </w:style>
  <w:style w:type="paragraph" w:styleId="ListParagraph">
    <w:name w:val="List Paragraph"/>
    <w:basedOn w:val="Normal"/>
    <w:uiPriority w:val="34"/>
    <w:unhideWhenUsed/>
    <w:qFormat/>
    <w:rsid w:val="007241CD"/>
    <w:pPr>
      <w:ind w:left="720"/>
      <w:contextualSpacing/>
    </w:pPr>
  </w:style>
  <w:style w:type="paragraph" w:customStyle="1" w:styleId="bulletedlist">
    <w:name w:val="bulleted list"/>
    <w:basedOn w:val="Normal"/>
    <w:rsid w:val="007241CD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ListBullet">
    <w:name w:val="List Bullet"/>
    <w:basedOn w:val="Normal"/>
    <w:uiPriority w:val="1"/>
    <w:unhideWhenUsed/>
    <w:qFormat/>
    <w:p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69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69A"/>
    <w:rPr>
      <w:rFonts w:ascii="Tahoma" w:hAnsi="Tahoma" w:cs="Tahoma"/>
      <w:sz w:val="16"/>
      <w:szCs w:val="16"/>
    </w:rPr>
  </w:style>
  <w:style w:type="paragraph" w:styleId="NoSpacing">
    <w:name w:val="No Spacing"/>
    <w:uiPriority w:val="36"/>
    <w:qFormat/>
    <w:rsid w:val="007241CD"/>
    <w:pPr>
      <w:spacing w:after="0"/>
    </w:pPr>
  </w:style>
  <w:style w:type="paragraph" w:styleId="ListParagraph">
    <w:name w:val="List Paragraph"/>
    <w:basedOn w:val="Normal"/>
    <w:uiPriority w:val="34"/>
    <w:unhideWhenUsed/>
    <w:qFormat/>
    <w:rsid w:val="007241CD"/>
    <w:pPr>
      <w:ind w:left="720"/>
      <w:contextualSpacing/>
    </w:pPr>
  </w:style>
  <w:style w:type="paragraph" w:customStyle="1" w:styleId="bulletedlist">
    <w:name w:val="bulleted list"/>
    <w:basedOn w:val="Normal"/>
    <w:rsid w:val="007241CD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3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erine\Desktop\Resume%2023_B%20and%20W_15_compiled%20for%20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9933C04ED549AD8EFE0DD5A2118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23084-0013-42E2-98FE-9BF9EA1199CC}"/>
      </w:docPartPr>
      <w:docPartBody>
        <w:p w:rsidR="00F13F57" w:rsidRDefault="005E1200">
          <w:pPr>
            <w:pStyle w:val="329933C04ED549AD8EFE0DD5A2118AA9"/>
          </w:pPr>
          <w:r>
            <w:t>[Your Name]</w:t>
          </w:r>
        </w:p>
      </w:docPartBody>
    </w:docPart>
    <w:docPart>
      <w:docPartPr>
        <w:name w:val="126198848EF8479AB2A1F71E05291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D92CA-EE9B-4D77-9B34-40A873C3353B}"/>
      </w:docPartPr>
      <w:docPartBody>
        <w:p w:rsidR="00F13F57" w:rsidRDefault="005E1200">
          <w:pPr>
            <w:pStyle w:val="126198848EF8479AB2A1F71E05291F11"/>
          </w:pPr>
          <w:r>
            <w:t>[Address, City, ST  ZIP Code]</w:t>
          </w:r>
        </w:p>
      </w:docPartBody>
    </w:docPart>
    <w:docPart>
      <w:docPartPr>
        <w:name w:val="A33CCF5DFEB14C4C9EFE51DC4F482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2ECB2-426A-4C2A-805B-E46FFFF023C7}"/>
      </w:docPartPr>
      <w:docPartBody>
        <w:p w:rsidR="00F13F57" w:rsidRDefault="005E1200">
          <w:pPr>
            <w:pStyle w:val="A33CCF5DFEB14C4C9EFE51DC4F48267E"/>
          </w:pPr>
          <w:r>
            <w:t>[Telephone]</w:t>
          </w:r>
        </w:p>
      </w:docPartBody>
    </w:docPart>
    <w:docPart>
      <w:docPartPr>
        <w:name w:val="F8E0F1059E1E49619DA3B8BEEF28B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902FA-97D7-4003-BC8B-F9043914A49A}"/>
      </w:docPartPr>
      <w:docPartBody>
        <w:p w:rsidR="00F13F57" w:rsidRDefault="005E1200">
          <w:pPr>
            <w:pStyle w:val="F8E0F1059E1E49619DA3B8BEEF28B627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200"/>
    <w:rsid w:val="00034D28"/>
    <w:rsid w:val="005E1200"/>
    <w:rsid w:val="00916578"/>
    <w:rsid w:val="00AA792D"/>
    <w:rsid w:val="00F1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9933C04ED549AD8EFE0DD5A2118AA9">
    <w:name w:val="329933C04ED549AD8EFE0DD5A2118AA9"/>
  </w:style>
  <w:style w:type="paragraph" w:customStyle="1" w:styleId="126198848EF8479AB2A1F71E05291F11">
    <w:name w:val="126198848EF8479AB2A1F71E05291F11"/>
  </w:style>
  <w:style w:type="paragraph" w:customStyle="1" w:styleId="A33CCF5DFEB14C4C9EFE51DC4F48267E">
    <w:name w:val="A33CCF5DFEB14C4C9EFE51DC4F48267E"/>
  </w:style>
  <w:style w:type="paragraph" w:customStyle="1" w:styleId="F8E0F1059E1E49619DA3B8BEEF28B627">
    <w:name w:val="F8E0F1059E1E49619DA3B8BEEF28B627"/>
  </w:style>
  <w:style w:type="paragraph" w:customStyle="1" w:styleId="CB0508CE90D94DE29A95A015001671B0">
    <w:name w:val="CB0508CE90D94DE29A95A015001671B0"/>
  </w:style>
  <w:style w:type="paragraph" w:customStyle="1" w:styleId="24D0A9718A2C459ABB8FB36C6408A135">
    <w:name w:val="24D0A9718A2C459ABB8FB36C6408A135"/>
  </w:style>
  <w:style w:type="paragraph" w:customStyle="1" w:styleId="5914C370D32F4A4698BD696CB7B3BEE0">
    <w:name w:val="5914C370D32F4A4698BD696CB7B3BEE0"/>
  </w:style>
  <w:style w:type="paragraph" w:customStyle="1" w:styleId="5ABA605757104683B28099B3B8ABFC77">
    <w:name w:val="5ABA605757104683B28099B3B8ABFC77"/>
  </w:style>
  <w:style w:type="paragraph" w:customStyle="1" w:styleId="EDA4C4BBBA744B139E3602C7CB9F8BE9">
    <w:name w:val="EDA4C4BBBA744B139E3602C7CB9F8BE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E1032912004B6D9784E219D18F519B">
    <w:name w:val="0FE1032912004B6D9784E219D18F519B"/>
  </w:style>
  <w:style w:type="paragraph" w:customStyle="1" w:styleId="5E1A5E2BFAC342568C3DBD4BF345A7FB">
    <w:name w:val="5E1A5E2BFAC342568C3DBD4BF345A7FB"/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BAE5B50C1BFC4FE9A491CCCC51AAB580">
    <w:name w:val="BAE5B50C1BFC4FE9A491CCCC51AAB580"/>
  </w:style>
  <w:style w:type="paragraph" w:customStyle="1" w:styleId="1DC566E6D1FF47D38CD3DD94832617E9">
    <w:name w:val="1DC566E6D1FF47D38CD3DD94832617E9"/>
  </w:style>
  <w:style w:type="paragraph" w:customStyle="1" w:styleId="76981D73A75F47F59C500B00F133862F">
    <w:name w:val="76981D73A75F47F59C500B00F133862F"/>
  </w:style>
  <w:style w:type="paragraph" w:customStyle="1" w:styleId="5F492D90224F486A9BD9EC54F586885F">
    <w:name w:val="5F492D90224F486A9BD9EC54F586885F"/>
  </w:style>
  <w:style w:type="paragraph" w:customStyle="1" w:styleId="137CCD1E398C49EE9B5E6C683D97B27D">
    <w:name w:val="137CCD1E398C49EE9B5E6C683D97B27D"/>
  </w:style>
  <w:style w:type="paragraph" w:customStyle="1" w:styleId="F19069AA757340789A0BE12BA2E75D62">
    <w:name w:val="F19069AA757340789A0BE12BA2E75D62"/>
  </w:style>
  <w:style w:type="paragraph" w:customStyle="1" w:styleId="3FC7887D34724D60A18A5DC3CFFDEB29">
    <w:name w:val="3FC7887D34724D60A18A5DC3CFFDEB2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9933C04ED549AD8EFE0DD5A2118AA9">
    <w:name w:val="329933C04ED549AD8EFE0DD5A2118AA9"/>
  </w:style>
  <w:style w:type="paragraph" w:customStyle="1" w:styleId="126198848EF8479AB2A1F71E05291F11">
    <w:name w:val="126198848EF8479AB2A1F71E05291F11"/>
  </w:style>
  <w:style w:type="paragraph" w:customStyle="1" w:styleId="A33CCF5DFEB14C4C9EFE51DC4F48267E">
    <w:name w:val="A33CCF5DFEB14C4C9EFE51DC4F48267E"/>
  </w:style>
  <w:style w:type="paragraph" w:customStyle="1" w:styleId="F8E0F1059E1E49619DA3B8BEEF28B627">
    <w:name w:val="F8E0F1059E1E49619DA3B8BEEF28B627"/>
  </w:style>
  <w:style w:type="paragraph" w:customStyle="1" w:styleId="CB0508CE90D94DE29A95A015001671B0">
    <w:name w:val="CB0508CE90D94DE29A95A015001671B0"/>
  </w:style>
  <w:style w:type="paragraph" w:customStyle="1" w:styleId="24D0A9718A2C459ABB8FB36C6408A135">
    <w:name w:val="24D0A9718A2C459ABB8FB36C6408A135"/>
  </w:style>
  <w:style w:type="paragraph" w:customStyle="1" w:styleId="5914C370D32F4A4698BD696CB7B3BEE0">
    <w:name w:val="5914C370D32F4A4698BD696CB7B3BEE0"/>
  </w:style>
  <w:style w:type="paragraph" w:customStyle="1" w:styleId="5ABA605757104683B28099B3B8ABFC77">
    <w:name w:val="5ABA605757104683B28099B3B8ABFC77"/>
  </w:style>
  <w:style w:type="paragraph" w:customStyle="1" w:styleId="EDA4C4BBBA744B139E3602C7CB9F8BE9">
    <w:name w:val="EDA4C4BBBA744B139E3602C7CB9F8BE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E1032912004B6D9784E219D18F519B">
    <w:name w:val="0FE1032912004B6D9784E219D18F519B"/>
  </w:style>
  <w:style w:type="paragraph" w:customStyle="1" w:styleId="5E1A5E2BFAC342568C3DBD4BF345A7FB">
    <w:name w:val="5E1A5E2BFAC342568C3DBD4BF345A7FB"/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BAE5B50C1BFC4FE9A491CCCC51AAB580">
    <w:name w:val="BAE5B50C1BFC4FE9A491CCCC51AAB580"/>
  </w:style>
  <w:style w:type="paragraph" w:customStyle="1" w:styleId="1DC566E6D1FF47D38CD3DD94832617E9">
    <w:name w:val="1DC566E6D1FF47D38CD3DD94832617E9"/>
  </w:style>
  <w:style w:type="paragraph" w:customStyle="1" w:styleId="76981D73A75F47F59C500B00F133862F">
    <w:name w:val="76981D73A75F47F59C500B00F133862F"/>
  </w:style>
  <w:style w:type="paragraph" w:customStyle="1" w:styleId="5F492D90224F486A9BD9EC54F586885F">
    <w:name w:val="5F492D90224F486A9BD9EC54F586885F"/>
  </w:style>
  <w:style w:type="paragraph" w:customStyle="1" w:styleId="137CCD1E398C49EE9B5E6C683D97B27D">
    <w:name w:val="137CCD1E398C49EE9B5E6C683D97B27D"/>
  </w:style>
  <w:style w:type="paragraph" w:customStyle="1" w:styleId="F19069AA757340789A0BE12BA2E75D62">
    <w:name w:val="F19069AA757340789A0BE12BA2E75D62"/>
  </w:style>
  <w:style w:type="paragraph" w:customStyle="1" w:styleId="3FC7887D34724D60A18A5DC3CFFDEB29">
    <w:name w:val="3FC7887D34724D60A18A5DC3CFFDEB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2737 ne 23rd ave Portland, Oregon 97212</CompanyAddress>
  <CompanyPhone>(971) 409-1849</CompanyPhone>
  <CompanyFax/>
  <CompanyEmail>katherinerjamison@yahoo.com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23_B and W_15_compiled for US</Template>
  <TotalTime>0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Rose Jamison</dc:creator>
  <cp:lastModifiedBy>Wade Wilson</cp:lastModifiedBy>
  <cp:revision>2</cp:revision>
  <dcterms:created xsi:type="dcterms:W3CDTF">2013-03-02T02:19:00Z</dcterms:created>
  <dcterms:modified xsi:type="dcterms:W3CDTF">2013-03-02T02:19:00Z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