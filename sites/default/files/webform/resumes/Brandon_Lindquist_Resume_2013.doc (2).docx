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3CBA" w:rsidRPr="007941BA" w:rsidRDefault="008E5E13">
      <w:pPr>
        <w:jc w:val="center"/>
        <w:rPr>
          <w:rFonts w:ascii="Arial" w:hAnsi="Arial" w:cs="Arial"/>
          <w:sz w:val="36"/>
          <w:szCs w:val="36"/>
        </w:rPr>
      </w:pPr>
      <w:r w:rsidRPr="007941BA">
        <w:rPr>
          <w:rFonts w:ascii="Arial" w:hAnsi="Arial" w:cs="Arial"/>
          <w:b/>
          <w:sz w:val="36"/>
          <w:szCs w:val="36"/>
        </w:rPr>
        <w:t>Brandon S. Lindquist</w:t>
      </w:r>
    </w:p>
    <w:p w:rsidR="00CC3CBA" w:rsidRPr="007941BA" w:rsidRDefault="008E5E13">
      <w:pPr>
        <w:jc w:val="center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4035 NE Mallory Ave. Portland, OR 97212</w:t>
      </w:r>
    </w:p>
    <w:p w:rsidR="00CC3CBA" w:rsidRPr="007941BA" w:rsidRDefault="008E5E13">
      <w:pPr>
        <w:jc w:val="center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b/>
          <w:sz w:val="20"/>
          <w:szCs w:val="20"/>
        </w:rPr>
        <w:t>Cell:</w:t>
      </w:r>
      <w:r w:rsidRPr="007941BA">
        <w:rPr>
          <w:rFonts w:ascii="Arial" w:hAnsi="Arial" w:cs="Arial"/>
          <w:sz w:val="20"/>
          <w:szCs w:val="20"/>
        </w:rPr>
        <w:t xml:space="preserve"> (971) 230-4482 </w:t>
      </w:r>
      <w:r w:rsidRPr="007941BA">
        <w:rPr>
          <w:rFonts w:ascii="Arial" w:hAnsi="Arial" w:cs="Arial"/>
          <w:b/>
          <w:sz w:val="20"/>
          <w:szCs w:val="20"/>
        </w:rPr>
        <w:t>Email:</w:t>
      </w:r>
      <w:r w:rsidR="007941BA">
        <w:rPr>
          <w:rFonts w:ascii="Arial" w:hAnsi="Arial" w:cs="Arial"/>
          <w:color w:val="0000FF"/>
          <w:sz w:val="20"/>
          <w:szCs w:val="20"/>
          <w:u w:val="single"/>
        </w:rPr>
        <w:t>Brandon.Lindquist@gmail.com</w:t>
      </w:r>
      <w:r w:rsidRPr="007941BA">
        <w:rPr>
          <w:rFonts w:ascii="Arial" w:hAnsi="Arial" w:cs="Arial"/>
          <w:b/>
          <w:sz w:val="20"/>
          <w:szCs w:val="20"/>
        </w:rPr>
        <w:t xml:space="preserve"> </w:t>
      </w:r>
    </w:p>
    <w:p w:rsidR="00CC3CBA" w:rsidRPr="007941BA" w:rsidRDefault="00CC3CBA">
      <w:pPr>
        <w:rPr>
          <w:rFonts w:ascii="Arial" w:hAnsi="Arial" w:cs="Arial"/>
          <w:sz w:val="20"/>
          <w:szCs w:val="20"/>
        </w:rPr>
      </w:pPr>
    </w:p>
    <w:p w:rsidR="00CC3CBA" w:rsidRPr="006F7B84" w:rsidRDefault="008E5E13">
      <w:pPr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b/>
          <w:sz w:val="20"/>
          <w:szCs w:val="20"/>
          <w:u w:val="single"/>
        </w:rPr>
        <w:t>EDUCATION</w:t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</w:p>
    <w:p w:rsidR="00CC3CBA" w:rsidRPr="007941BA" w:rsidRDefault="008E5E13">
      <w:pPr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b/>
          <w:sz w:val="20"/>
          <w:szCs w:val="20"/>
        </w:rPr>
        <w:t>B.A English with minor in History,</w:t>
      </w:r>
      <w:r w:rsidRPr="007941BA">
        <w:rPr>
          <w:rFonts w:ascii="Arial" w:hAnsi="Arial" w:cs="Arial"/>
          <w:sz w:val="20"/>
          <w:szCs w:val="20"/>
        </w:rPr>
        <w:t xml:space="preserve"> May 2012</w:t>
      </w:r>
      <w:r w:rsidR="00793EFB">
        <w:rPr>
          <w:rFonts w:ascii="Arial" w:hAnsi="Arial" w:cs="Arial"/>
          <w:sz w:val="20"/>
          <w:szCs w:val="20"/>
        </w:rPr>
        <w:t xml:space="preserve"> </w:t>
      </w:r>
      <w:r w:rsidRPr="007941BA">
        <w:rPr>
          <w:rFonts w:ascii="Arial" w:hAnsi="Arial" w:cs="Arial"/>
          <w:i/>
          <w:sz w:val="20"/>
          <w:szCs w:val="20"/>
        </w:rPr>
        <w:t xml:space="preserve">Portland State University, </w:t>
      </w:r>
      <w:r w:rsidRPr="007941BA">
        <w:rPr>
          <w:rFonts w:ascii="Arial" w:hAnsi="Arial" w:cs="Arial"/>
          <w:sz w:val="20"/>
          <w:szCs w:val="20"/>
        </w:rPr>
        <w:t xml:space="preserve">Portland, OR </w:t>
      </w:r>
    </w:p>
    <w:p w:rsidR="00CC3CBA" w:rsidRPr="007941BA" w:rsidRDefault="008E5E13">
      <w:pPr>
        <w:numPr>
          <w:ilvl w:val="0"/>
          <w:numId w:val="2"/>
        </w:numPr>
        <w:ind w:hanging="359"/>
        <w:rPr>
          <w:rFonts w:ascii="Arial" w:hAnsi="Arial" w:cs="Arial"/>
          <w:sz w:val="20"/>
          <w:szCs w:val="20"/>
        </w:rPr>
      </w:pPr>
      <w:proofErr w:type="spellStart"/>
      <w:r w:rsidRPr="007941BA">
        <w:rPr>
          <w:rFonts w:ascii="Arial" w:hAnsi="Arial" w:cs="Arial"/>
          <w:sz w:val="20"/>
          <w:szCs w:val="20"/>
        </w:rPr>
        <w:t>Postbaccalaureate</w:t>
      </w:r>
      <w:proofErr w:type="spellEnd"/>
      <w:r w:rsidRPr="007941BA">
        <w:rPr>
          <w:rFonts w:ascii="Arial" w:hAnsi="Arial" w:cs="Arial"/>
          <w:sz w:val="20"/>
          <w:szCs w:val="20"/>
        </w:rPr>
        <w:t xml:space="preserve"> work in Education, September 2012 – March 2013</w:t>
      </w:r>
    </w:p>
    <w:p w:rsidR="007941BA" w:rsidRPr="007941BA" w:rsidRDefault="007941BA" w:rsidP="007941BA">
      <w:pPr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b/>
          <w:sz w:val="20"/>
          <w:szCs w:val="20"/>
        </w:rPr>
        <w:t xml:space="preserve">Researcher, </w:t>
      </w:r>
      <w:r w:rsidRPr="007941BA">
        <w:rPr>
          <w:rFonts w:ascii="Arial" w:hAnsi="Arial" w:cs="Arial"/>
          <w:i/>
          <w:sz w:val="20"/>
          <w:szCs w:val="20"/>
        </w:rPr>
        <w:t>Portland Water Bureau</w:t>
      </w:r>
      <w:r w:rsidRPr="007941BA">
        <w:rPr>
          <w:rFonts w:ascii="Arial" w:hAnsi="Arial" w:cs="Arial"/>
          <w:sz w:val="20"/>
          <w:szCs w:val="20"/>
        </w:rPr>
        <w:t>, Portland, OR, June 2011</w:t>
      </w:r>
    </w:p>
    <w:p w:rsidR="007941BA" w:rsidRPr="007941BA" w:rsidRDefault="007941BA" w:rsidP="007941BA">
      <w:pPr>
        <w:numPr>
          <w:ilvl w:val="0"/>
          <w:numId w:val="2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Researched and presented a complete history of the Keller Fountain for the Portland Water Bureau.</w:t>
      </w:r>
    </w:p>
    <w:p w:rsidR="00CC3CBA" w:rsidRPr="007941BA" w:rsidRDefault="00CC3CBA">
      <w:pPr>
        <w:rPr>
          <w:rFonts w:ascii="Arial" w:hAnsi="Arial" w:cs="Arial"/>
          <w:sz w:val="20"/>
          <w:szCs w:val="20"/>
        </w:rPr>
      </w:pPr>
    </w:p>
    <w:p w:rsidR="00CC3CBA" w:rsidRPr="006F7B84" w:rsidRDefault="008E5E13">
      <w:pPr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b/>
          <w:sz w:val="20"/>
          <w:szCs w:val="20"/>
          <w:u w:val="single"/>
        </w:rPr>
        <w:t>EXPERIENCE</w:t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  <w:r w:rsidRPr="006F7B84">
        <w:rPr>
          <w:rFonts w:ascii="Arial" w:hAnsi="Arial" w:cs="Arial"/>
          <w:b/>
          <w:sz w:val="20"/>
          <w:szCs w:val="20"/>
        </w:rPr>
        <w:tab/>
      </w:r>
    </w:p>
    <w:p w:rsidR="00CC3CBA" w:rsidRPr="007941BA" w:rsidRDefault="001B7B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</w:t>
      </w:r>
      <w:bookmarkStart w:id="0" w:name="_GoBack"/>
      <w:bookmarkEnd w:id="0"/>
      <w:r w:rsidR="008E5E13" w:rsidRPr="007941BA">
        <w:rPr>
          <w:rFonts w:ascii="Arial" w:hAnsi="Arial" w:cs="Arial"/>
          <w:b/>
          <w:sz w:val="20"/>
          <w:szCs w:val="20"/>
        </w:rPr>
        <w:t xml:space="preserve">Office Assistant, </w:t>
      </w:r>
      <w:r w:rsidR="008E5E13" w:rsidRPr="007941BA">
        <w:rPr>
          <w:rFonts w:ascii="Arial" w:hAnsi="Arial" w:cs="Arial"/>
          <w:i/>
          <w:sz w:val="20"/>
          <w:szCs w:val="20"/>
        </w:rPr>
        <w:t>Center for Executive and Professional Development at Portland State's School of Business Administration,</w:t>
      </w:r>
      <w:r w:rsidR="008E5E13" w:rsidRPr="007941BA">
        <w:rPr>
          <w:rFonts w:ascii="Arial" w:hAnsi="Arial" w:cs="Arial"/>
          <w:sz w:val="20"/>
          <w:szCs w:val="20"/>
        </w:rPr>
        <w:t xml:space="preserve"> Portland, OR, September 2008—Present   </w:t>
      </w:r>
    </w:p>
    <w:p w:rsidR="00CC3CBA" w:rsidRPr="007941BA" w:rsidRDefault="008E5E13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Team lead responsible for training and delegating tasks for all office assistants.</w:t>
      </w:r>
    </w:p>
    <w:p w:rsidR="00CC3CBA" w:rsidRPr="007941BA" w:rsidRDefault="008E5E13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 xml:space="preserve">Responsible for answering phones, greeting clients, and preparing materials for classes and conferences. </w:t>
      </w:r>
    </w:p>
    <w:p w:rsidR="00CC3CBA" w:rsidRPr="007941BA" w:rsidRDefault="008E5E13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Maintained office schedule using Meeting Maker and Google Calendar</w:t>
      </w:r>
      <w:r w:rsidR="007941BA">
        <w:rPr>
          <w:rFonts w:ascii="Arial" w:hAnsi="Arial" w:cs="Arial"/>
          <w:sz w:val="20"/>
          <w:szCs w:val="20"/>
        </w:rPr>
        <w:t>.</w:t>
      </w:r>
    </w:p>
    <w:p w:rsidR="00CC3CBA" w:rsidRPr="007941BA" w:rsidRDefault="008E5E13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 xml:space="preserve">Created and </w:t>
      </w:r>
      <w:r w:rsidR="007941BA">
        <w:rPr>
          <w:rFonts w:ascii="Arial" w:hAnsi="Arial" w:cs="Arial"/>
          <w:sz w:val="20"/>
          <w:szCs w:val="20"/>
        </w:rPr>
        <w:t>updated</w:t>
      </w:r>
      <w:r w:rsidRPr="007941BA">
        <w:rPr>
          <w:rFonts w:ascii="Arial" w:hAnsi="Arial" w:cs="Arial"/>
          <w:sz w:val="20"/>
          <w:szCs w:val="20"/>
        </w:rPr>
        <w:t xml:space="preserve"> a full training manual for all new hires.</w:t>
      </w:r>
    </w:p>
    <w:p w:rsidR="00CC3CBA" w:rsidRPr="007941BA" w:rsidRDefault="008E5E13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 xml:space="preserve">Developed new office communications standards and assisted IT with troubleshooting staff issues.  </w:t>
      </w:r>
    </w:p>
    <w:p w:rsidR="00CC3CBA" w:rsidRPr="007941BA" w:rsidRDefault="008E5E13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Established standard templates for in-house frequently used documents.</w:t>
      </w:r>
    </w:p>
    <w:p w:rsidR="00CC3CBA" w:rsidRPr="007941BA" w:rsidRDefault="00CC3CBA">
      <w:pPr>
        <w:rPr>
          <w:rFonts w:ascii="Arial" w:hAnsi="Arial" w:cs="Arial"/>
          <w:sz w:val="20"/>
          <w:szCs w:val="20"/>
        </w:rPr>
      </w:pPr>
    </w:p>
    <w:p w:rsidR="00CC3CBA" w:rsidRPr="007941BA" w:rsidRDefault="008E5E13">
      <w:pPr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b/>
          <w:sz w:val="20"/>
          <w:szCs w:val="20"/>
        </w:rPr>
        <w:t xml:space="preserve">Delivery Driver, </w:t>
      </w:r>
      <w:r w:rsidRPr="007941BA">
        <w:rPr>
          <w:rFonts w:ascii="Arial" w:hAnsi="Arial" w:cs="Arial"/>
          <w:i/>
          <w:sz w:val="20"/>
          <w:szCs w:val="20"/>
        </w:rPr>
        <w:t>Godfather’s Pizza</w:t>
      </w:r>
      <w:r w:rsidRPr="007941BA">
        <w:rPr>
          <w:rFonts w:ascii="Arial" w:hAnsi="Arial" w:cs="Arial"/>
          <w:sz w:val="20"/>
          <w:szCs w:val="20"/>
        </w:rPr>
        <w:t>,</w:t>
      </w:r>
      <w:r w:rsidRPr="007941BA">
        <w:rPr>
          <w:rFonts w:ascii="Arial" w:hAnsi="Arial" w:cs="Arial"/>
          <w:i/>
          <w:sz w:val="20"/>
          <w:szCs w:val="20"/>
        </w:rPr>
        <w:t xml:space="preserve"> </w:t>
      </w:r>
      <w:r w:rsidRPr="007941BA">
        <w:rPr>
          <w:rFonts w:ascii="Arial" w:hAnsi="Arial" w:cs="Arial"/>
          <w:sz w:val="20"/>
          <w:szCs w:val="20"/>
        </w:rPr>
        <w:t xml:space="preserve">Portland, OR, January 2006—August 2008 </w:t>
      </w:r>
    </w:p>
    <w:p w:rsidR="00CC3CBA" w:rsidRPr="007941BA" w:rsidRDefault="008E5E13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Provided quality customer service for all customers in-store and at their homes.</w:t>
      </w:r>
    </w:p>
    <w:p w:rsidR="00CC3CBA" w:rsidRPr="007941BA" w:rsidRDefault="008E5E13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Operated cash register, answered phones</w:t>
      </w:r>
      <w:r w:rsidR="007941BA">
        <w:rPr>
          <w:rFonts w:ascii="Arial" w:hAnsi="Arial" w:cs="Arial"/>
          <w:sz w:val="20"/>
          <w:szCs w:val="20"/>
        </w:rPr>
        <w:t>,</w:t>
      </w:r>
      <w:r w:rsidRPr="007941BA">
        <w:rPr>
          <w:rFonts w:ascii="Arial" w:hAnsi="Arial" w:cs="Arial"/>
          <w:sz w:val="20"/>
          <w:szCs w:val="20"/>
        </w:rPr>
        <w:t xml:space="preserve"> and processed orders.</w:t>
      </w:r>
    </w:p>
    <w:p w:rsidR="00CC3CBA" w:rsidRPr="007941BA" w:rsidRDefault="008E5E13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Completed all deliveries in a timely manner with positive customer feedback.</w:t>
      </w:r>
    </w:p>
    <w:p w:rsidR="00CC3CBA" w:rsidRPr="007941BA" w:rsidRDefault="00CC3CBA">
      <w:pPr>
        <w:rPr>
          <w:rFonts w:ascii="Arial" w:hAnsi="Arial" w:cs="Arial"/>
          <w:sz w:val="20"/>
          <w:szCs w:val="20"/>
        </w:rPr>
      </w:pPr>
    </w:p>
    <w:p w:rsidR="00CC3CBA" w:rsidRPr="007941BA" w:rsidRDefault="008E5E13">
      <w:pPr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b/>
          <w:sz w:val="20"/>
          <w:szCs w:val="20"/>
        </w:rPr>
        <w:t xml:space="preserve">Production Assistant, </w:t>
      </w:r>
      <w:r w:rsidRPr="007941BA">
        <w:rPr>
          <w:rFonts w:ascii="Arial" w:hAnsi="Arial" w:cs="Arial"/>
          <w:i/>
          <w:sz w:val="20"/>
          <w:szCs w:val="20"/>
        </w:rPr>
        <w:t>West Coast Drape,</w:t>
      </w:r>
      <w:r w:rsidRPr="007941BA">
        <w:rPr>
          <w:rFonts w:ascii="Arial" w:hAnsi="Arial" w:cs="Arial"/>
          <w:sz w:val="20"/>
          <w:szCs w:val="20"/>
        </w:rPr>
        <w:t xml:space="preserve"> Portland, OR, July 2005—December 2005</w:t>
      </w:r>
    </w:p>
    <w:p w:rsidR="00CC3CBA" w:rsidRPr="007941BA" w:rsidRDefault="008E5E13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 xml:space="preserve">Collaborated with clients to pipe and drape professional, customer-facing displays. </w:t>
      </w:r>
    </w:p>
    <w:p w:rsidR="00CC3CBA" w:rsidRPr="007941BA" w:rsidRDefault="007941BA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Handled</w:t>
      </w:r>
      <w:r w:rsidR="008E5E13" w:rsidRPr="007941BA">
        <w:rPr>
          <w:rFonts w:ascii="Arial" w:hAnsi="Arial" w:cs="Arial"/>
          <w:sz w:val="20"/>
          <w:szCs w:val="20"/>
        </w:rPr>
        <w:t xml:space="preserve"> materials and supply for delivery to client site.</w:t>
      </w:r>
    </w:p>
    <w:p w:rsidR="00CC3CBA" w:rsidRPr="007941BA" w:rsidRDefault="008E5E13">
      <w:pPr>
        <w:numPr>
          <w:ilvl w:val="0"/>
          <w:numId w:val="1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Recommended to management by co-workers for exceptional work.</w:t>
      </w:r>
    </w:p>
    <w:p w:rsidR="00CC3CBA" w:rsidRPr="007941BA" w:rsidRDefault="00CC3CBA">
      <w:pPr>
        <w:rPr>
          <w:rFonts w:ascii="Arial" w:hAnsi="Arial" w:cs="Arial"/>
          <w:sz w:val="20"/>
          <w:szCs w:val="20"/>
        </w:rPr>
      </w:pPr>
    </w:p>
    <w:p w:rsidR="00CC3CBA" w:rsidRPr="007941BA" w:rsidRDefault="008E5E13">
      <w:pPr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b/>
          <w:sz w:val="20"/>
          <w:szCs w:val="20"/>
          <w:u w:val="single"/>
        </w:rPr>
        <w:t>OTHER ACTIVITIES AND HOBBIES</w:t>
      </w:r>
    </w:p>
    <w:p w:rsidR="00CC3CBA" w:rsidRPr="007941BA" w:rsidRDefault="008E5E13">
      <w:pPr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b/>
          <w:sz w:val="20"/>
          <w:szCs w:val="20"/>
        </w:rPr>
        <w:t>English Tutor,</w:t>
      </w:r>
      <w:r w:rsidRPr="007941BA">
        <w:rPr>
          <w:rFonts w:ascii="Arial" w:hAnsi="Arial" w:cs="Arial"/>
          <w:i/>
          <w:sz w:val="20"/>
          <w:szCs w:val="20"/>
        </w:rPr>
        <w:t xml:space="preserve"> Grant High School</w:t>
      </w:r>
      <w:r w:rsidRPr="007941BA">
        <w:rPr>
          <w:rFonts w:ascii="Arial" w:hAnsi="Arial" w:cs="Arial"/>
          <w:sz w:val="20"/>
          <w:szCs w:val="20"/>
        </w:rPr>
        <w:t>, Portland, OR, October 2012—December 2012</w:t>
      </w:r>
    </w:p>
    <w:p w:rsidR="00CC3CBA" w:rsidRPr="007941BA" w:rsidRDefault="008E5E13">
      <w:pPr>
        <w:numPr>
          <w:ilvl w:val="0"/>
          <w:numId w:val="2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Completed 30 hours of tutoring for English and Creative Writing classes.</w:t>
      </w:r>
    </w:p>
    <w:p w:rsidR="00CC3CBA" w:rsidRPr="007941BA" w:rsidRDefault="007941BA">
      <w:pPr>
        <w:numPr>
          <w:ilvl w:val="0"/>
          <w:numId w:val="2"/>
        </w:numPr>
        <w:ind w:hanging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Encouraging</w:t>
      </w:r>
      <w:r w:rsidR="008E5E13" w:rsidRPr="007941BA">
        <w:rPr>
          <w:rFonts w:ascii="Arial" w:hAnsi="Arial" w:cs="Arial"/>
          <w:sz w:val="20"/>
          <w:szCs w:val="20"/>
        </w:rPr>
        <w:t xml:space="preserve"> feedback from students and faculty.</w:t>
      </w:r>
    </w:p>
    <w:p w:rsidR="00CC3CBA" w:rsidRPr="007941BA" w:rsidRDefault="008E5E13">
      <w:pPr>
        <w:numPr>
          <w:ilvl w:val="0"/>
          <w:numId w:val="2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Developed skills in public speaking, group management, and working with youth.</w:t>
      </w:r>
    </w:p>
    <w:p w:rsidR="00CC3CBA" w:rsidRPr="007941BA" w:rsidRDefault="00CC3CBA">
      <w:pPr>
        <w:ind w:left="720"/>
        <w:rPr>
          <w:rFonts w:ascii="Arial" w:hAnsi="Arial" w:cs="Arial"/>
          <w:sz w:val="20"/>
          <w:szCs w:val="20"/>
        </w:rPr>
      </w:pPr>
    </w:p>
    <w:p w:rsidR="00CC3CBA" w:rsidRPr="007941BA" w:rsidRDefault="008E5E13">
      <w:pPr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b/>
          <w:sz w:val="20"/>
          <w:szCs w:val="20"/>
          <w:u w:val="single"/>
        </w:rPr>
        <w:t>OTHER SKILLS</w:t>
      </w:r>
    </w:p>
    <w:p w:rsidR="00CC3CBA" w:rsidRPr="007941BA" w:rsidRDefault="008E5E13">
      <w:pPr>
        <w:numPr>
          <w:ilvl w:val="0"/>
          <w:numId w:val="2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Proficient in Microsoft Office Suite 2003/2007/2010/2013.</w:t>
      </w:r>
    </w:p>
    <w:p w:rsidR="00CC3CBA" w:rsidRDefault="008E5E13">
      <w:pPr>
        <w:numPr>
          <w:ilvl w:val="0"/>
          <w:numId w:val="2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 xml:space="preserve">Proficient in Windows XP/Vista/Windows 7/8 OS, Mac OSX, Linux OS, </w:t>
      </w:r>
      <w:proofErr w:type="spellStart"/>
      <w:r w:rsidRPr="007941BA">
        <w:rPr>
          <w:rFonts w:ascii="Arial" w:hAnsi="Arial" w:cs="Arial"/>
          <w:sz w:val="20"/>
          <w:szCs w:val="20"/>
        </w:rPr>
        <w:t>PeopleWare</w:t>
      </w:r>
      <w:proofErr w:type="spellEnd"/>
      <w:r w:rsidRPr="007941BA">
        <w:rPr>
          <w:rFonts w:ascii="Arial" w:hAnsi="Arial" w:cs="Arial"/>
          <w:sz w:val="20"/>
          <w:szCs w:val="20"/>
        </w:rPr>
        <w:t>, Student Databa</w:t>
      </w:r>
      <w:r w:rsidR="001754EA">
        <w:rPr>
          <w:rFonts w:ascii="Arial" w:hAnsi="Arial" w:cs="Arial"/>
          <w:sz w:val="20"/>
          <w:szCs w:val="20"/>
        </w:rPr>
        <w:t>se, Meeting Maker, Banner, and Destiny.</w:t>
      </w:r>
    </w:p>
    <w:p w:rsidR="008E5E13" w:rsidRPr="007941BA" w:rsidRDefault="008E5E13">
      <w:pPr>
        <w:numPr>
          <w:ilvl w:val="0"/>
          <w:numId w:val="2"/>
        </w:numPr>
        <w:ind w:hanging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Typing speed of 90 wpm.</w:t>
      </w:r>
    </w:p>
    <w:p w:rsidR="00CC3CBA" w:rsidRPr="007941BA" w:rsidRDefault="00CC3CBA">
      <w:pPr>
        <w:rPr>
          <w:rFonts w:ascii="Arial" w:hAnsi="Arial" w:cs="Arial"/>
          <w:sz w:val="20"/>
          <w:szCs w:val="20"/>
        </w:rPr>
      </w:pPr>
    </w:p>
    <w:p w:rsidR="00CC3CBA" w:rsidRPr="007941BA" w:rsidRDefault="008E5E13">
      <w:pPr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b/>
          <w:sz w:val="20"/>
          <w:szCs w:val="20"/>
          <w:u w:val="single"/>
        </w:rPr>
        <w:t>REFERENCES</w:t>
      </w:r>
    </w:p>
    <w:p w:rsidR="00CC3CBA" w:rsidRPr="007941BA" w:rsidRDefault="008E5E13">
      <w:pPr>
        <w:numPr>
          <w:ilvl w:val="0"/>
          <w:numId w:val="2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Kristen Pedersen, Director for Center for Executive and Professional Education, School of Business Administration, Portland State University 503.719.7922</w:t>
      </w:r>
    </w:p>
    <w:p w:rsidR="00CC3CBA" w:rsidRPr="007941BA" w:rsidRDefault="008E5E13">
      <w:pPr>
        <w:numPr>
          <w:ilvl w:val="0"/>
          <w:numId w:val="2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 xml:space="preserve">Vincent </w:t>
      </w:r>
      <w:proofErr w:type="spellStart"/>
      <w:r w:rsidRPr="007941BA">
        <w:rPr>
          <w:rFonts w:ascii="Arial" w:hAnsi="Arial" w:cs="Arial"/>
          <w:sz w:val="20"/>
          <w:szCs w:val="20"/>
        </w:rPr>
        <w:t>Fritzche</w:t>
      </w:r>
      <w:proofErr w:type="spellEnd"/>
      <w:r w:rsidRPr="007941BA">
        <w:rPr>
          <w:rFonts w:ascii="Arial" w:hAnsi="Arial" w:cs="Arial"/>
          <w:sz w:val="20"/>
          <w:szCs w:val="20"/>
        </w:rPr>
        <w:t xml:space="preserve">, Director, Professional Development Center, </w:t>
      </w:r>
      <w:proofErr w:type="spellStart"/>
      <w:r w:rsidRPr="007941BA">
        <w:rPr>
          <w:rFonts w:ascii="Arial" w:hAnsi="Arial" w:cs="Arial"/>
          <w:sz w:val="20"/>
          <w:szCs w:val="20"/>
        </w:rPr>
        <w:t>Marylhurst</w:t>
      </w:r>
      <w:proofErr w:type="spellEnd"/>
      <w:r w:rsidRPr="007941BA">
        <w:rPr>
          <w:rFonts w:ascii="Arial" w:hAnsi="Arial" w:cs="Arial"/>
          <w:sz w:val="20"/>
          <w:szCs w:val="20"/>
        </w:rPr>
        <w:t xml:space="preserve"> University, 503.534.4076</w:t>
      </w:r>
    </w:p>
    <w:p w:rsidR="00CC3CBA" w:rsidRPr="007941BA" w:rsidRDefault="008E5E13">
      <w:pPr>
        <w:numPr>
          <w:ilvl w:val="0"/>
          <w:numId w:val="2"/>
        </w:numPr>
        <w:ind w:hanging="359"/>
        <w:rPr>
          <w:rFonts w:ascii="Arial" w:hAnsi="Arial" w:cs="Arial"/>
          <w:sz w:val="20"/>
          <w:szCs w:val="20"/>
        </w:rPr>
      </w:pPr>
      <w:r w:rsidRPr="007941BA">
        <w:rPr>
          <w:rFonts w:ascii="Arial" w:hAnsi="Arial" w:cs="Arial"/>
          <w:sz w:val="20"/>
          <w:szCs w:val="20"/>
        </w:rPr>
        <w:t>Melissa Endicott, Program Manager for Project Management Program at Center for Executive and Professional Education, School of Business Administration, Portland State University, 503.477.9757</w:t>
      </w:r>
    </w:p>
    <w:sectPr w:rsidR="00CC3CBA" w:rsidRPr="007941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B7E75"/>
    <w:multiLevelType w:val="multilevel"/>
    <w:tmpl w:val="32568F7C"/>
    <w:lvl w:ilvl="0">
      <w:start w:val="1"/>
      <w:numFmt w:val="bullet"/>
      <w:lvlText w:val="●"/>
      <w:lvlJc w:val="left"/>
      <w:pPr>
        <w:ind w:left="75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7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9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1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3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5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7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9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1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85B1251"/>
    <w:multiLevelType w:val="multilevel"/>
    <w:tmpl w:val="A218E7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C3CBA"/>
    <w:rsid w:val="001754EA"/>
    <w:rsid w:val="001B7BB6"/>
    <w:rsid w:val="006F7B84"/>
    <w:rsid w:val="00793EFB"/>
    <w:rsid w:val="007941BA"/>
    <w:rsid w:val="008E5E13"/>
    <w:rsid w:val="00C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D31B1-0E2D-4FFF-9B32-6576B7EB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491371F1</Template>
  <TotalTime>16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Brandon_Lindquist_Resume_2013.doc.docx</vt:lpstr>
    </vt:vector>
  </TitlesOfParts>
  <Company>PSUCenter for Executive and Professional Education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Brandon_Lindquist_Resume_2013.doc.docx</dc:title>
  <cp:lastModifiedBy>Brandon Lindquist</cp:lastModifiedBy>
  <cp:revision>6</cp:revision>
  <dcterms:created xsi:type="dcterms:W3CDTF">2013-06-20T17:05:00Z</dcterms:created>
  <dcterms:modified xsi:type="dcterms:W3CDTF">2013-06-21T15:23:00Z</dcterms:modified>
</cp:coreProperties>
</file>