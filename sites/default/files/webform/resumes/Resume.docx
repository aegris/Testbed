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748903B7CB9B4F329B29391C83DBCCFE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471"/>
            <w:gridCol w:w="1058"/>
          </w:tblGrid>
          <w:tr w:rsidR="00E16EFE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E16EFE" w:rsidRDefault="00644C6E">
                <w:pPr>
                  <w:pStyle w:val="PersonalName"/>
                  <w:jc w:val="center"/>
                  <w:rPr>
                    <w:color w:val="40382D" w:themeColor="text2" w:themeShade="BF"/>
                  </w:rPr>
                </w:pPr>
                <w:sdt>
                  <w:sdtPr>
                    <w:rPr>
                      <w:b w:val="0"/>
                      <w:bCs/>
                      <w:color w:val="40382D" w:themeColor="text2" w:themeShade="BF"/>
                    </w:rPr>
                    <w:alias w:val="Author"/>
                    <w:id w:val="-747420753"/>
                    <w:placeholder>
                      <w:docPart w:val="6E79E95C4DA44259A6FE72CADE453C9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>
                    <w:rPr>
                      <w:color w:val="40382D" w:themeColor="text2" w:themeShade="BF"/>
                    </w:rPr>
                  </w:sdtEndPr>
                  <w:sdtContent>
                    <w:r w:rsidR="00115D96">
                      <w:rPr>
                        <w:b w:val="0"/>
                        <w:bCs/>
                        <w:color w:val="40382D" w:themeColor="text2" w:themeShade="BF"/>
                      </w:rPr>
                      <w:t>Taylor Miller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E16EFE" w:rsidRDefault="00644C6E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74CE89A3" wp14:editId="3283198B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" fillcolor="#e2988b [1941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E16EFE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E16EFE" w:rsidRDefault="00644C6E" w:rsidP="00115D96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8FDE6B0ED89848D79541C92063359652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115D96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4050 SW 107th Avenue, Beaverton, Oregon 97005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E16EFE" w:rsidRDefault="00E16EFE">
                <w:pPr>
                  <w:pStyle w:val="NoSpacing"/>
                </w:pPr>
              </w:p>
            </w:tc>
          </w:tr>
          <w:tr w:rsidR="00E16EFE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16EFE" w:rsidRDefault="00644C6E" w:rsidP="00115D96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D05AC4D345194B51A04DC7DB9EF5981E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115D96">
                      <w:rPr>
                        <w:color w:val="93A299" w:themeColor="accent1"/>
                        <w:sz w:val="18"/>
                        <w:szCs w:val="18"/>
                      </w:rPr>
                      <w:t>(503) 858-5555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E48F3965F882403B9858896AD4F1AD51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115D96">
                      <w:rPr>
                        <w:color w:val="93A299" w:themeColor="accent1"/>
                        <w:sz w:val="18"/>
                        <w:szCs w:val="18"/>
                      </w:rPr>
                      <w:t>taylmiller1@gmail.com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16EFE" w:rsidRDefault="00E16EFE">
                <w:pPr>
                  <w:pStyle w:val="NoSpacing"/>
                </w:pPr>
              </w:p>
            </w:tc>
          </w:tr>
        </w:tbl>
        <w:p w:rsidR="00E16EFE" w:rsidRDefault="00644C6E">
          <w:pPr>
            <w:rPr>
              <w:b/>
              <w:bCs/>
            </w:rPr>
          </w:pPr>
        </w:p>
      </w:sdtContent>
    </w:sdt>
    <w:p w:rsidR="00E16EFE" w:rsidRDefault="00644C6E">
      <w:pPr>
        <w:pStyle w:val="SectionHeading"/>
      </w:pPr>
      <w:r>
        <w:t>Objectives</w:t>
      </w:r>
    </w:p>
    <w:p w:rsidR="00E16EFE" w:rsidRDefault="00115D96">
      <w:r>
        <w:t xml:space="preserve">To obtain a paralegal position where my skills, education and experience will allow me to contribute to the success of the firm. </w:t>
      </w:r>
      <w:bookmarkStart w:id="0" w:name="_GoBack"/>
      <w:bookmarkEnd w:id="0"/>
    </w:p>
    <w:p w:rsidR="00E16EFE" w:rsidRDefault="00644C6E">
      <w:pPr>
        <w:pStyle w:val="SectionHeading"/>
      </w:pPr>
      <w:r>
        <w:t>Experience</w:t>
      </w:r>
    </w:p>
    <w:p w:rsidR="00E16EFE" w:rsidRDefault="00F34CF9" w:rsidP="004F1C1A">
      <w:pPr>
        <w:pStyle w:val="Subsection"/>
        <w:rPr>
          <w:vanish/>
          <w:specVanish/>
        </w:rPr>
      </w:pPr>
      <w:r>
        <w:t>Member Services Representative</w:t>
      </w:r>
    </w:p>
    <w:p w:rsidR="00E16EFE" w:rsidRDefault="00644C6E" w:rsidP="004F1C1A">
      <w:pPr>
        <w:pStyle w:val="Subsection"/>
      </w:pPr>
      <w:r>
        <w:rPr>
          <w:rFonts w:asciiTheme="majorHAnsi" w:hAnsiTheme="majorHAnsi"/>
          <w:spacing w:val="24"/>
        </w:rPr>
        <w:t xml:space="preserve"> </w:t>
      </w:r>
      <w:r>
        <w:rPr>
          <w:rFonts w:asciiTheme="majorHAnsi" w:hAnsiTheme="majorHAnsi"/>
          <w:spacing w:val="24"/>
        </w:rPr>
        <w:t>▪</w:t>
      </w:r>
      <w:r>
        <w:rPr>
          <w:rFonts w:asciiTheme="majorHAnsi" w:hAnsiTheme="majorHAnsi"/>
          <w:spacing w:val="24"/>
        </w:rPr>
        <w:t xml:space="preserve"> </w:t>
      </w:r>
      <w:r w:rsidR="00F34CF9">
        <w:t>01/2012</w:t>
      </w:r>
      <w:r>
        <w:t xml:space="preserve"> </w:t>
      </w:r>
      <w:r w:rsidR="001A127C">
        <w:t>–</w:t>
      </w:r>
      <w:r>
        <w:t xml:space="preserve"> </w:t>
      </w:r>
      <w:r w:rsidR="00F34CF9">
        <w:t>Present</w:t>
      </w:r>
      <w:r w:rsidR="001A127C">
        <w:t xml:space="preserve"> and 05/2009-08/2009</w:t>
      </w:r>
    </w:p>
    <w:p w:rsidR="00E16EFE" w:rsidRDefault="00F34CF9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Hilton </w:t>
      </w:r>
      <w:r w:rsidR="00644C6E">
        <w:rPr>
          <w:rFonts w:asciiTheme="majorHAnsi" w:eastAsiaTheme="majorEastAsia" w:hAnsiTheme="majorHAnsi" w:cstheme="majorBidi"/>
          <w:color w:val="564B3C" w:themeColor="text2"/>
          <w:spacing w:val="24"/>
        </w:rPr>
        <w:t>▪</w:t>
      </w:r>
      <w:r w:rsidR="00644C6E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>921 SW 6</w:t>
      </w:r>
      <w:r w:rsidRPr="00F34CF9">
        <w:rPr>
          <w:rFonts w:asciiTheme="majorHAnsi" w:eastAsiaTheme="majorEastAsia" w:hAnsiTheme="majorHAnsi" w:cstheme="majorBidi"/>
          <w:color w:val="564B3C" w:themeColor="text2"/>
          <w:spacing w:val="24"/>
          <w:vertAlign w:val="superscript"/>
        </w:rPr>
        <w:t>th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 Ave, Portland, Or</w:t>
      </w:r>
    </w:p>
    <w:p w:rsidR="00B4367F" w:rsidRDefault="00F34CF9" w:rsidP="00B4367F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 w:rsidRPr="00B4367F">
        <w:rPr>
          <w:color w:val="000000" w:themeColor="text1" w:themeShade="BF"/>
        </w:rPr>
        <w:t>Provided front desk support in the Athletic Club</w:t>
      </w:r>
    </w:p>
    <w:p w:rsidR="00B4367F" w:rsidRDefault="00B4367F" w:rsidP="00B4367F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Answer and screen phone calls</w:t>
      </w:r>
    </w:p>
    <w:p w:rsidR="00B4367F" w:rsidRDefault="00B4367F" w:rsidP="00B4367F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Scheduled Appointments</w:t>
      </w:r>
    </w:p>
    <w:p w:rsidR="00B4367F" w:rsidRDefault="00B4367F" w:rsidP="00B4367F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Maintained the Athletic Clubs Social Networking page</w:t>
      </w:r>
    </w:p>
    <w:p w:rsidR="004F1C1A" w:rsidRDefault="004F1C1A" w:rsidP="00B4367F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Prepared membership files and obtained member information</w:t>
      </w:r>
    </w:p>
    <w:p w:rsidR="004F1C1A" w:rsidRDefault="004F1C1A" w:rsidP="00B4367F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Used special computer programs to input personal information and billing</w:t>
      </w:r>
    </w:p>
    <w:p w:rsidR="00186472" w:rsidRDefault="00186472" w:rsidP="00B4367F">
      <w:pPr>
        <w:pStyle w:val="ListParagraph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Won Team member of the month, nominated twice, also nominated for the Spirit Award</w:t>
      </w:r>
    </w:p>
    <w:p w:rsidR="004F1C1A" w:rsidRDefault="004F1C1A" w:rsidP="004F1C1A">
      <w:pPr>
        <w:pStyle w:val="Subsection"/>
      </w:pPr>
      <w:r>
        <w:t xml:space="preserve">Sales Associate </w:t>
      </w:r>
      <w:r>
        <w:rPr>
          <w:rFonts w:asciiTheme="majorHAnsi" w:hAnsiTheme="majorHAnsi"/>
        </w:rPr>
        <w:t xml:space="preserve">▪ </w:t>
      </w:r>
      <w:r w:rsidR="00353B9E">
        <w:t>05/2011</w:t>
      </w:r>
      <w:r>
        <w:t xml:space="preserve"> </w:t>
      </w:r>
      <w:r w:rsidR="00353B9E">
        <w:t>–</w:t>
      </w:r>
      <w:r>
        <w:t xml:space="preserve"> </w:t>
      </w:r>
      <w:r w:rsidR="00353B9E">
        <w:t>01/2012</w:t>
      </w:r>
    </w:p>
    <w:p w:rsidR="004F1C1A" w:rsidRPr="004F1C1A" w:rsidRDefault="004F1C1A" w:rsidP="004F1C1A">
      <w:pPr>
        <w:spacing w:line="264" w:lineRule="auto"/>
        <w:rPr>
          <w:rFonts w:asciiTheme="majorHAnsi" w:eastAsiaTheme="majorEastAsia" w:hAnsiTheme="majorHAnsi" w:cstheme="majorBidi"/>
          <w:spacing w:val="24"/>
        </w:rPr>
      </w:pPr>
      <w:r w:rsidRPr="004F1C1A">
        <w:t xml:space="preserve">Nike, </w:t>
      </w:r>
      <w:r w:rsidR="001A127C" w:rsidRPr="004F1C1A">
        <w:t>Inc.</w:t>
      </w:r>
      <w:r w:rsidRPr="004F1C1A">
        <w:t xml:space="preserve"> </w:t>
      </w:r>
      <w:r w:rsidRPr="004F1C1A">
        <w:rPr>
          <w:rFonts w:asciiTheme="majorHAnsi" w:eastAsiaTheme="majorEastAsia" w:hAnsiTheme="majorHAnsi" w:cstheme="majorBidi"/>
          <w:spacing w:val="24"/>
        </w:rPr>
        <w:t xml:space="preserve">▪ </w:t>
      </w:r>
      <w:r w:rsidRPr="004F1C1A">
        <w:rPr>
          <w:rFonts w:asciiTheme="majorHAnsi" w:eastAsiaTheme="majorEastAsia" w:hAnsiTheme="majorHAnsi" w:cstheme="majorBidi"/>
          <w:spacing w:val="24"/>
        </w:rPr>
        <w:t>61300 S Highway 97, Bend, Or</w:t>
      </w:r>
    </w:p>
    <w:p w:rsidR="004F1C1A" w:rsidRDefault="004F1C1A" w:rsidP="004F1C1A">
      <w:pPr>
        <w:pStyle w:val="ListParagraph"/>
        <w:numPr>
          <w:ilvl w:val="0"/>
          <w:numId w:val="10"/>
        </w:numPr>
        <w:spacing w:line="264" w:lineRule="auto"/>
        <w:rPr>
          <w:color w:val="40382D" w:themeColor="text2" w:themeShade="BF"/>
        </w:rPr>
      </w:pPr>
      <w:r>
        <w:rPr>
          <w:color w:val="40382D" w:themeColor="text2" w:themeShade="BF"/>
        </w:rPr>
        <w:t>Provided customer service using knowledge of Nike products</w:t>
      </w:r>
    </w:p>
    <w:p w:rsidR="004F1C1A" w:rsidRDefault="004F1C1A" w:rsidP="004F1C1A">
      <w:pPr>
        <w:pStyle w:val="ListParagraph"/>
        <w:numPr>
          <w:ilvl w:val="0"/>
          <w:numId w:val="10"/>
        </w:numPr>
        <w:spacing w:line="264" w:lineRule="auto"/>
        <w:rPr>
          <w:color w:val="40382D" w:themeColor="text2" w:themeShade="BF"/>
        </w:rPr>
      </w:pPr>
      <w:r>
        <w:rPr>
          <w:color w:val="40382D" w:themeColor="text2" w:themeShade="BF"/>
        </w:rPr>
        <w:t>Processed returns, orders and shipments</w:t>
      </w:r>
    </w:p>
    <w:p w:rsidR="004F1C1A" w:rsidRDefault="00353B9E" w:rsidP="004F1C1A">
      <w:pPr>
        <w:pStyle w:val="ListParagraph"/>
        <w:numPr>
          <w:ilvl w:val="0"/>
          <w:numId w:val="10"/>
        </w:numPr>
        <w:spacing w:line="264" w:lineRule="auto"/>
        <w:rPr>
          <w:color w:val="40382D" w:themeColor="text2" w:themeShade="BF"/>
        </w:rPr>
      </w:pPr>
      <w:r>
        <w:rPr>
          <w:color w:val="40382D" w:themeColor="text2" w:themeShade="BF"/>
        </w:rPr>
        <w:t>Stocked and maintained sales floor</w:t>
      </w:r>
    </w:p>
    <w:p w:rsidR="00353B9E" w:rsidRDefault="00353B9E" w:rsidP="00353B9E">
      <w:pPr>
        <w:pStyle w:val="Subsection"/>
        <w:rPr>
          <w:vanish/>
          <w:specVanish/>
        </w:rPr>
      </w:pPr>
      <w:r>
        <w:t>Sales and Customer Service</w:t>
      </w:r>
      <w:r>
        <w:t xml:space="preserve"> Representative</w:t>
      </w:r>
    </w:p>
    <w:p w:rsidR="00353B9E" w:rsidRDefault="00353B9E" w:rsidP="00353B9E">
      <w:pPr>
        <w:pStyle w:val="Subsection"/>
      </w:pPr>
      <w:r>
        <w:rPr>
          <w:rFonts w:asciiTheme="majorHAnsi" w:hAnsiTheme="majorHAnsi"/>
          <w:spacing w:val="24"/>
        </w:rPr>
        <w:t xml:space="preserve"> ▪ </w:t>
      </w:r>
      <w:r>
        <w:t>05/2010</w:t>
      </w:r>
      <w:r>
        <w:t xml:space="preserve"> </w:t>
      </w:r>
      <w:r>
        <w:t>–</w:t>
      </w:r>
      <w:r>
        <w:t xml:space="preserve"> </w:t>
      </w:r>
      <w:r>
        <w:t>08/2010</w:t>
      </w:r>
    </w:p>
    <w:p w:rsidR="00353B9E" w:rsidRDefault="00353B9E" w:rsidP="00353B9E">
      <w:pPr>
        <w:spacing w:line="264" w:lineRule="auto"/>
        <w:rPr>
          <w:rFonts w:asciiTheme="majorHAnsi" w:eastAsiaTheme="majorEastAsia" w:hAnsiTheme="majorHAnsi" w:cstheme="majorBidi"/>
          <w:color w:val="564B3C" w:themeColor="text2"/>
          <w:spacing w:val="24"/>
        </w:rPr>
      </w:pPr>
      <w:r>
        <w:rPr>
          <w:color w:val="564B3C" w:themeColor="text2"/>
        </w:rPr>
        <w:t>NW Direct Marketing</w:t>
      </w:r>
      <w:r>
        <w:rPr>
          <w:color w:val="564B3C" w:themeColor="text2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>15400 NW Greenbrier Pkwy, Beaverton, Or</w:t>
      </w:r>
    </w:p>
    <w:p w:rsidR="00353B9E" w:rsidRDefault="00353B9E" w:rsidP="00353B9E">
      <w:pPr>
        <w:pStyle w:val="ListParagraph"/>
        <w:numPr>
          <w:ilvl w:val="0"/>
          <w:numId w:val="11"/>
        </w:numPr>
        <w:spacing w:line="264" w:lineRule="auto"/>
        <w:rPr>
          <w:rFonts w:asciiTheme="majorHAnsi" w:eastAsiaTheme="majorEastAsia" w:hAnsiTheme="majorHAnsi" w:cstheme="majorBidi"/>
          <w:color w:val="40382D" w:themeColor="text2" w:themeShade="BF"/>
          <w:spacing w:val="24"/>
        </w:rPr>
      </w:pPr>
      <w:r>
        <w:rPr>
          <w:rFonts w:asciiTheme="majorHAnsi" w:eastAsiaTheme="majorEastAsia" w:hAnsiTheme="majorHAnsi" w:cstheme="majorBidi"/>
          <w:color w:val="40382D" w:themeColor="text2" w:themeShade="BF"/>
          <w:spacing w:val="24"/>
        </w:rPr>
        <w:t>Handled inbound and outbound customer service calls</w:t>
      </w:r>
    </w:p>
    <w:p w:rsidR="00353B9E" w:rsidRDefault="00353B9E" w:rsidP="00353B9E">
      <w:pPr>
        <w:pStyle w:val="ListParagraph"/>
        <w:numPr>
          <w:ilvl w:val="0"/>
          <w:numId w:val="11"/>
        </w:numPr>
        <w:spacing w:line="264" w:lineRule="auto"/>
        <w:rPr>
          <w:rFonts w:asciiTheme="majorHAnsi" w:eastAsiaTheme="majorEastAsia" w:hAnsiTheme="majorHAnsi" w:cstheme="majorBidi"/>
          <w:color w:val="40382D" w:themeColor="text2" w:themeShade="BF"/>
          <w:spacing w:val="24"/>
        </w:rPr>
      </w:pPr>
      <w:r>
        <w:rPr>
          <w:rFonts w:asciiTheme="majorHAnsi" w:eastAsiaTheme="majorEastAsia" w:hAnsiTheme="majorHAnsi" w:cstheme="majorBidi"/>
          <w:color w:val="40382D" w:themeColor="text2" w:themeShade="BF"/>
          <w:spacing w:val="24"/>
        </w:rPr>
        <w:t>Processed insurance claims</w:t>
      </w:r>
    </w:p>
    <w:p w:rsidR="00353B9E" w:rsidRPr="00353B9E" w:rsidRDefault="00353B9E" w:rsidP="00353B9E">
      <w:pPr>
        <w:pStyle w:val="ListParagraph"/>
        <w:numPr>
          <w:ilvl w:val="0"/>
          <w:numId w:val="11"/>
        </w:numPr>
        <w:spacing w:line="264" w:lineRule="auto"/>
        <w:rPr>
          <w:rFonts w:asciiTheme="majorHAnsi" w:eastAsiaTheme="majorEastAsia" w:hAnsiTheme="majorHAnsi" w:cstheme="majorBidi"/>
          <w:color w:val="40382D" w:themeColor="text2" w:themeShade="BF"/>
          <w:spacing w:val="24"/>
        </w:rPr>
      </w:pPr>
      <w:r>
        <w:rPr>
          <w:rFonts w:asciiTheme="majorHAnsi" w:eastAsiaTheme="majorEastAsia" w:hAnsiTheme="majorHAnsi" w:cstheme="majorBidi"/>
          <w:color w:val="40382D" w:themeColor="text2" w:themeShade="BF"/>
          <w:spacing w:val="24"/>
        </w:rPr>
        <w:t>Met and exceeded daily and weekly goals</w:t>
      </w:r>
    </w:p>
    <w:p w:rsidR="00C716F3" w:rsidRDefault="00186472" w:rsidP="00C716F3">
      <w:pPr>
        <w:pStyle w:val="Subsection"/>
      </w:pPr>
      <w:r>
        <w:t>Sales Associate</w:t>
      </w:r>
      <w:r w:rsidR="00C716F3">
        <w:rPr>
          <w:rFonts w:asciiTheme="majorHAnsi" w:hAnsiTheme="majorHAnsi"/>
          <w:spacing w:val="24"/>
        </w:rPr>
        <w:t xml:space="preserve"> ▪ </w:t>
      </w:r>
      <w:r>
        <w:t>06/2008</w:t>
      </w:r>
      <w:r w:rsidR="00C716F3">
        <w:t xml:space="preserve"> </w:t>
      </w:r>
      <w:r>
        <w:t>–</w:t>
      </w:r>
      <w:r w:rsidR="00C716F3">
        <w:t xml:space="preserve"> </w:t>
      </w:r>
      <w:r>
        <w:t>08/2010</w:t>
      </w:r>
    </w:p>
    <w:p w:rsidR="00C716F3" w:rsidRDefault="00186472" w:rsidP="00C716F3">
      <w:pPr>
        <w:spacing w:line="264" w:lineRule="auto"/>
        <w:rPr>
          <w:rFonts w:asciiTheme="majorHAnsi" w:eastAsiaTheme="majorEastAsia" w:hAnsiTheme="majorHAnsi" w:cstheme="majorBidi"/>
          <w:color w:val="564B3C" w:themeColor="text2"/>
          <w:spacing w:val="24"/>
        </w:rPr>
      </w:pPr>
      <w:r>
        <w:rPr>
          <w:color w:val="564B3C" w:themeColor="text2"/>
        </w:rPr>
        <w:t>Target</w:t>
      </w:r>
      <w:r w:rsidR="00C716F3">
        <w:rPr>
          <w:color w:val="564B3C" w:themeColor="text2"/>
        </w:rPr>
        <w:t xml:space="preserve"> </w:t>
      </w:r>
      <w:r w:rsidR="00C716F3">
        <w:rPr>
          <w:rFonts w:asciiTheme="majorHAnsi" w:eastAsiaTheme="majorEastAsia" w:hAnsiTheme="majorHAnsi" w:cstheme="majorBidi"/>
          <w:color w:val="564B3C" w:themeColor="text2"/>
          <w:spacing w:val="24"/>
        </w:rPr>
        <w:t>▪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>10775 SW Beaverton-Hillsdale Hwy, Beaverton, Or</w:t>
      </w:r>
    </w:p>
    <w:p w:rsidR="00186472" w:rsidRDefault="00186472" w:rsidP="00186472">
      <w:pPr>
        <w:pStyle w:val="ListParagraph"/>
        <w:numPr>
          <w:ilvl w:val="0"/>
          <w:numId w:val="12"/>
        </w:numPr>
        <w:spacing w:line="264" w:lineRule="auto"/>
        <w:rPr>
          <w:color w:val="40382D" w:themeColor="text2" w:themeShade="BF"/>
        </w:rPr>
      </w:pPr>
      <w:r>
        <w:rPr>
          <w:color w:val="40382D" w:themeColor="text2" w:themeShade="BF"/>
        </w:rPr>
        <w:t>Used cash register to process transaction</w:t>
      </w:r>
    </w:p>
    <w:p w:rsidR="00186472" w:rsidRDefault="00186472" w:rsidP="00186472">
      <w:pPr>
        <w:pStyle w:val="ListParagraph"/>
        <w:numPr>
          <w:ilvl w:val="0"/>
          <w:numId w:val="12"/>
        </w:numPr>
        <w:spacing w:line="264" w:lineRule="auto"/>
        <w:rPr>
          <w:color w:val="40382D" w:themeColor="text2" w:themeShade="BF"/>
        </w:rPr>
      </w:pPr>
      <w:r>
        <w:rPr>
          <w:color w:val="40382D" w:themeColor="text2" w:themeShade="BF"/>
        </w:rPr>
        <w:t>Worked with a large team to enhance customer visits</w:t>
      </w:r>
    </w:p>
    <w:p w:rsidR="00F34CF9" w:rsidRPr="00186472" w:rsidRDefault="00186472" w:rsidP="00B4367F">
      <w:pPr>
        <w:pStyle w:val="ListParagraph"/>
        <w:numPr>
          <w:ilvl w:val="0"/>
          <w:numId w:val="12"/>
        </w:numPr>
        <w:spacing w:line="264" w:lineRule="auto"/>
        <w:rPr>
          <w:color w:val="40382D" w:themeColor="text2" w:themeShade="BF"/>
        </w:rPr>
      </w:pPr>
      <w:r>
        <w:rPr>
          <w:color w:val="40382D" w:themeColor="text2" w:themeShade="BF"/>
        </w:rPr>
        <w:t>Promoted retail sales</w:t>
      </w:r>
    </w:p>
    <w:p w:rsidR="00E16EFE" w:rsidRDefault="00644C6E">
      <w:pPr>
        <w:pStyle w:val="SectionHeading"/>
      </w:pPr>
      <w:r>
        <w:t>Skills</w:t>
      </w:r>
    </w:p>
    <w:p w:rsidR="00E16EFE" w:rsidRDefault="00115D96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Computer Skills: MS Exce</w:t>
      </w:r>
      <w:r w:rsidR="00F34CF9">
        <w:rPr>
          <w:color w:val="40382D" w:themeColor="text2" w:themeShade="BF"/>
        </w:rPr>
        <w:t>l, Word, Access, Outlook, PowerP</w:t>
      </w:r>
      <w:r>
        <w:rPr>
          <w:color w:val="40382D" w:themeColor="text2" w:themeShade="BF"/>
        </w:rPr>
        <w:t>oint, Lexis Nexis, Westlaw, Scanning, PDF documents,</w:t>
      </w:r>
    </w:p>
    <w:p w:rsidR="00115D96" w:rsidRDefault="00115D96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Drafting Legal Documents</w:t>
      </w:r>
      <w:r w:rsidR="00F34CF9">
        <w:rPr>
          <w:color w:val="40382D" w:themeColor="text2" w:themeShade="BF"/>
        </w:rPr>
        <w:t>, letters and pleadings</w:t>
      </w:r>
    </w:p>
    <w:p w:rsidR="00115D96" w:rsidRDefault="00115D96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Calendaring and Docketing</w:t>
      </w:r>
    </w:p>
    <w:p w:rsidR="00115D96" w:rsidRDefault="00F34CF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Multi-Line Phone System</w:t>
      </w:r>
    </w:p>
    <w:p w:rsidR="00F34CF9" w:rsidRPr="00F34CF9" w:rsidRDefault="00F34CF9" w:rsidP="00F34CF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Medical Terminology</w:t>
      </w:r>
    </w:p>
    <w:p w:rsidR="00E16EFE" w:rsidRDefault="00644C6E">
      <w:pPr>
        <w:pStyle w:val="SectionHeading"/>
      </w:pPr>
      <w:r>
        <w:lastRenderedPageBreak/>
        <w:t>Education</w:t>
      </w:r>
    </w:p>
    <w:p w:rsidR="00E16EFE" w:rsidRDefault="00115D96">
      <w:pPr>
        <w:pStyle w:val="Subsection"/>
      </w:pPr>
      <w:r>
        <w:rPr>
          <w:color w:val="564B3C" w:themeColor="text2"/>
        </w:rPr>
        <w:t>Portland Community College</w:t>
      </w:r>
    </w:p>
    <w:p w:rsidR="00E16EFE" w:rsidRDefault="00115D96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9/2013</w:t>
      </w:r>
      <w:r w:rsidR="00644C6E">
        <w:rPr>
          <w:color w:val="564B3C" w:themeColor="text2"/>
          <w:spacing w:val="24"/>
        </w:rPr>
        <w:t xml:space="preserve"> </w:t>
      </w:r>
      <w:r w:rsidR="00644C6E"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 w:rsidR="00644C6E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</w:rPr>
        <w:t>AAS, Paralegal Studies</w:t>
      </w:r>
    </w:p>
    <w:p w:rsidR="00E16EFE" w:rsidRDefault="00115D96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Presidents List</w:t>
      </w:r>
    </w:p>
    <w:p w:rsidR="00115D96" w:rsidRDefault="001A127C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Dean’s</w:t>
      </w:r>
      <w:r w:rsidR="00115D96">
        <w:rPr>
          <w:color w:val="000000" w:themeColor="text1" w:themeShade="BF"/>
        </w:rPr>
        <w:t xml:space="preserve"> List</w:t>
      </w:r>
    </w:p>
    <w:p w:rsidR="00115D96" w:rsidRDefault="00115D96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Classes Included: Law Office Management, Bankruptcy Law, Techniques of Interviewing, Intellectual Property Law, Torts and Personal Injury and Legal Research.</w:t>
      </w:r>
    </w:p>
    <w:p w:rsidR="00E16EFE" w:rsidRDefault="00644C6E">
      <w:pPr>
        <w:pStyle w:val="SectionHeading"/>
      </w:pPr>
      <w:r>
        <w:t>References</w:t>
      </w:r>
    </w:p>
    <w:p w:rsidR="00E16EFE" w:rsidRPr="001A127C" w:rsidRDefault="001A127C" w:rsidP="001A127C">
      <w:pPr>
        <w:pStyle w:val="Subsection"/>
      </w:pPr>
      <w:r w:rsidRPr="001A127C">
        <w:t>Beth Higgin</w:t>
      </w: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Manager</w:t>
      </w: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Hilton Athletic Club</w:t>
      </w: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921 SW 6</w:t>
      </w:r>
      <w:r w:rsidRPr="001A127C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Ave</w:t>
      </w: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Portland, Or 97201</w:t>
      </w: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503-220-2672</w:t>
      </w: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  <w:hyperlink r:id="rId12" w:history="1">
        <w:r w:rsidRPr="001D38F8">
          <w:rPr>
            <w:rStyle w:val="Hyperlink"/>
          </w:rPr>
          <w:t>Beth.higgin@hilton.com</w:t>
        </w:r>
      </w:hyperlink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1A127C" w:rsidRDefault="00FB4E9B" w:rsidP="00FB4E9B">
      <w:pPr>
        <w:pStyle w:val="Subsection"/>
      </w:pPr>
      <w:r>
        <w:t>Sonya Bedient</w:t>
      </w:r>
    </w:p>
    <w:p w:rsidR="00FB4E9B" w:rsidRDefault="00FB4E9B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Coach</w:t>
      </w:r>
    </w:p>
    <w:p w:rsidR="00FB4E9B" w:rsidRDefault="00FB4E9B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Winterhawks Skating Center</w:t>
      </w:r>
    </w:p>
    <w:p w:rsidR="00FB4E9B" w:rsidRDefault="00FB4E9B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503-407-6692</w:t>
      </w:r>
    </w:p>
    <w:p w:rsidR="00FB4E9B" w:rsidRDefault="00FB4E9B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B4E9B" w:rsidRDefault="00FB4E9B" w:rsidP="00FB4E9B">
      <w:pPr>
        <w:pStyle w:val="Subsection"/>
      </w:pPr>
      <w:r>
        <w:t>Leslie Cofield</w:t>
      </w:r>
    </w:p>
    <w:p w:rsidR="00FB4E9B" w:rsidRDefault="00FB4E9B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Social Services Manager</w:t>
      </w:r>
    </w:p>
    <w:p w:rsidR="00FB4E9B" w:rsidRDefault="00FB4E9B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Provided Childcare Services</w:t>
      </w:r>
    </w:p>
    <w:p w:rsidR="00FB4E9B" w:rsidRDefault="00FB4E9B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503-244-6195</w:t>
      </w:r>
    </w:p>
    <w:p w:rsidR="00FB4E9B" w:rsidRDefault="00FB4E9B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1A127C" w:rsidRDefault="001A127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1A127C">
      <w:footerReference w:type="default" r:id="rId13"/>
      <w:headerReference w:type="first" r:id="rId14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C6E" w:rsidRDefault="00644C6E">
      <w:pPr>
        <w:spacing w:after="0" w:line="240" w:lineRule="auto"/>
      </w:pPr>
      <w:r>
        <w:separator/>
      </w:r>
    </w:p>
  </w:endnote>
  <w:endnote w:type="continuationSeparator" w:id="0">
    <w:p w:rsidR="00644C6E" w:rsidRDefault="0064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FE" w:rsidRDefault="00644C6E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FE" w:rsidRDefault="00E16E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E16EFE" w:rsidRDefault="00E16E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FE" w:rsidRDefault="00E16E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E16EFE" w:rsidRDefault="00E16E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FE" w:rsidRDefault="00E16E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E16EFE" w:rsidRDefault="00E16E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FE" w:rsidRDefault="00644C6E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AD8AEB105DA44074A0E4712173E2DD9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 w:rsidR="00115D96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Taylor Miller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E9B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E16EFE" w:rsidRDefault="00644C6E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AD8AEB105DA44074A0E4712173E2DD98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115D96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Taylor Miller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FB4E9B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C6E" w:rsidRDefault="00644C6E">
      <w:pPr>
        <w:spacing w:after="0" w:line="240" w:lineRule="auto"/>
      </w:pPr>
      <w:r>
        <w:separator/>
      </w:r>
    </w:p>
  </w:footnote>
  <w:footnote w:type="continuationSeparator" w:id="0">
    <w:p w:rsidR="00644C6E" w:rsidRDefault="00644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FE" w:rsidRDefault="00644C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F2E"/>
    <w:multiLevelType w:val="hybridMultilevel"/>
    <w:tmpl w:val="81D8D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5FD7"/>
    <w:multiLevelType w:val="hybridMultilevel"/>
    <w:tmpl w:val="18CA7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3864"/>
    <w:multiLevelType w:val="hybridMultilevel"/>
    <w:tmpl w:val="377A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0B73F0"/>
    <w:multiLevelType w:val="hybridMultilevel"/>
    <w:tmpl w:val="19C4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951549"/>
    <w:multiLevelType w:val="hybridMultilevel"/>
    <w:tmpl w:val="A9164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C3A11"/>
    <w:multiLevelType w:val="hybridMultilevel"/>
    <w:tmpl w:val="BEC04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96"/>
    <w:rsid w:val="00031D12"/>
    <w:rsid w:val="00115D96"/>
    <w:rsid w:val="00186472"/>
    <w:rsid w:val="001A127C"/>
    <w:rsid w:val="00353B9E"/>
    <w:rsid w:val="004F1C1A"/>
    <w:rsid w:val="00644C6E"/>
    <w:rsid w:val="00B4367F"/>
    <w:rsid w:val="00BA113F"/>
    <w:rsid w:val="00C716F3"/>
    <w:rsid w:val="00CF03F6"/>
    <w:rsid w:val="00E16EFE"/>
    <w:rsid w:val="00F34CF9"/>
    <w:rsid w:val="00F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9E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1A127C"/>
    <w:rPr>
      <w:color w:val="CCCC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9E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1A127C"/>
    <w:rPr>
      <w:color w:val="CCCC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Beth.higgin@hilton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lor\AppData\Roaming\Microsoft\Templates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8903B7CB9B4F329B29391C83DBC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0A28-477E-4074-9E60-C0AFB34B0585}"/>
      </w:docPartPr>
      <w:docPartBody>
        <w:p w:rsidR="00000000" w:rsidRDefault="009F5582">
          <w:pPr>
            <w:pStyle w:val="748903B7CB9B4F329B29391C83DBCCFE"/>
          </w:pPr>
          <w:r>
            <w:t>Choose a building block.</w:t>
          </w:r>
        </w:p>
      </w:docPartBody>
    </w:docPart>
    <w:docPart>
      <w:docPartPr>
        <w:name w:val="6E79E95C4DA44259A6FE72CADE453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8ACE-A302-47B1-9E4E-56A482BD4FF4}"/>
      </w:docPartPr>
      <w:docPartBody>
        <w:p w:rsidR="00000000" w:rsidRDefault="009F5582">
          <w:pPr>
            <w:pStyle w:val="6E79E95C4DA44259A6FE72CADE453C9D"/>
          </w:pPr>
          <w:r>
            <w:t>[Type Your Name]</w:t>
          </w:r>
        </w:p>
      </w:docPartBody>
    </w:docPart>
    <w:docPart>
      <w:docPartPr>
        <w:name w:val="8FDE6B0ED89848D79541C92063359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EFF7A-CDFE-41D9-ABFF-E67460D035A1}"/>
      </w:docPartPr>
      <w:docPartBody>
        <w:p w:rsidR="00000000" w:rsidRDefault="009F5582">
          <w:pPr>
            <w:pStyle w:val="8FDE6B0ED89848D79541C92063359652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D05AC4D345194B51A04DC7DB9EF59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84B0D-E98E-435F-B12B-6556A75CC65B}"/>
      </w:docPartPr>
      <w:docPartBody>
        <w:p w:rsidR="00000000" w:rsidRDefault="009F5582">
          <w:pPr>
            <w:pStyle w:val="D05AC4D345194B51A04DC7DB9EF5981E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E48F3965F882403B9858896AD4F1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073CD-FA37-4A4E-92BA-EAAFC9433AA7}"/>
      </w:docPartPr>
      <w:docPartBody>
        <w:p w:rsidR="00000000" w:rsidRDefault="009F5582">
          <w:pPr>
            <w:pStyle w:val="E48F3965F882403B9858896AD4F1AD51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AD8AEB105DA44074A0E4712173E2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E91D6-4F42-45E2-8414-9D7C5005CE9A}"/>
      </w:docPartPr>
      <w:docPartBody>
        <w:p w:rsidR="00000000" w:rsidRDefault="009F5582">
          <w:pPr>
            <w:pStyle w:val="AD8AEB105DA44074A0E4712173E2DD98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82"/>
    <w:rsid w:val="009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903B7CB9B4F329B29391C83DBCCFE">
    <w:name w:val="748903B7CB9B4F329B29391C83DBCCFE"/>
  </w:style>
  <w:style w:type="paragraph" w:customStyle="1" w:styleId="6E79E95C4DA44259A6FE72CADE453C9D">
    <w:name w:val="6E79E95C4DA44259A6FE72CADE453C9D"/>
  </w:style>
  <w:style w:type="paragraph" w:customStyle="1" w:styleId="8FDE6B0ED89848D79541C92063359652">
    <w:name w:val="8FDE6B0ED89848D79541C92063359652"/>
  </w:style>
  <w:style w:type="paragraph" w:customStyle="1" w:styleId="D05AC4D345194B51A04DC7DB9EF5981E">
    <w:name w:val="D05AC4D345194B51A04DC7DB9EF5981E"/>
  </w:style>
  <w:style w:type="paragraph" w:customStyle="1" w:styleId="E48F3965F882403B9858896AD4F1AD51">
    <w:name w:val="E48F3965F882403B9858896AD4F1AD51"/>
  </w:style>
  <w:style w:type="paragraph" w:customStyle="1" w:styleId="D10AA095AA0E4EFDA5CF15762B512C22">
    <w:name w:val="D10AA095AA0E4EFDA5CF15762B512C22"/>
  </w:style>
  <w:style w:type="paragraph" w:customStyle="1" w:styleId="10FB6B4BF028424686C152876F7573B6">
    <w:name w:val="10FB6B4BF028424686C152876F7573B6"/>
  </w:style>
  <w:style w:type="paragraph" w:customStyle="1" w:styleId="0FF1E047D2C44C2AA2C69320F763F4A9">
    <w:name w:val="0FF1E047D2C44C2AA2C69320F763F4A9"/>
  </w:style>
  <w:style w:type="paragraph" w:customStyle="1" w:styleId="4D27879B6BF5452F9D50B3103230927F">
    <w:name w:val="4D27879B6BF5452F9D50B3103230927F"/>
  </w:style>
  <w:style w:type="paragraph" w:customStyle="1" w:styleId="EA764209418C4FCDBB04444645BB5672">
    <w:name w:val="EA764209418C4FCDBB04444645BB5672"/>
  </w:style>
  <w:style w:type="paragraph" w:customStyle="1" w:styleId="B404FC02545A4666ABCD89D18CD40EA1">
    <w:name w:val="B404FC02545A4666ABCD89D18CD40EA1"/>
  </w:style>
  <w:style w:type="paragraph" w:customStyle="1" w:styleId="4EFBD6103FB041C5BD4A59C30A12179A">
    <w:name w:val="4EFBD6103FB041C5BD4A59C30A12179A"/>
  </w:style>
  <w:style w:type="paragraph" w:customStyle="1" w:styleId="DD5EB5CE08F94B14815B8208F0EFDECF">
    <w:name w:val="DD5EB5CE08F94B14815B8208F0EFDECF"/>
  </w:style>
  <w:style w:type="paragraph" w:customStyle="1" w:styleId="BDF27C7D9A0440029AE18783C16C81ED">
    <w:name w:val="BDF27C7D9A0440029AE18783C16C81ED"/>
  </w:style>
  <w:style w:type="paragraph" w:customStyle="1" w:styleId="5764E4EFFE5F4389AC6F676E2AA14DB9">
    <w:name w:val="5764E4EFFE5F4389AC6F676E2AA14DB9"/>
  </w:style>
  <w:style w:type="paragraph" w:customStyle="1" w:styleId="61A787A0FFB246BABCB79D946FAAC6FF">
    <w:name w:val="61A787A0FFB246BABCB79D946FAAC6FF"/>
  </w:style>
  <w:style w:type="paragraph" w:customStyle="1" w:styleId="4414BA7D13174C888A05EF843A67F54C">
    <w:name w:val="4414BA7D13174C888A05EF843A67F54C"/>
  </w:style>
  <w:style w:type="paragraph" w:customStyle="1" w:styleId="DF675624CFDA4A55A80A81D0AA016693">
    <w:name w:val="DF675624CFDA4A55A80A81D0AA016693"/>
  </w:style>
  <w:style w:type="paragraph" w:customStyle="1" w:styleId="201C488D0E584AA38A4F8E67CE73C371">
    <w:name w:val="201C488D0E584AA38A4F8E67CE73C371"/>
  </w:style>
  <w:style w:type="paragraph" w:customStyle="1" w:styleId="AD8AEB105DA44074A0E4712173E2DD98">
    <w:name w:val="AD8AEB105DA44074A0E4712173E2DD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903B7CB9B4F329B29391C83DBCCFE">
    <w:name w:val="748903B7CB9B4F329B29391C83DBCCFE"/>
  </w:style>
  <w:style w:type="paragraph" w:customStyle="1" w:styleId="6E79E95C4DA44259A6FE72CADE453C9D">
    <w:name w:val="6E79E95C4DA44259A6FE72CADE453C9D"/>
  </w:style>
  <w:style w:type="paragraph" w:customStyle="1" w:styleId="8FDE6B0ED89848D79541C92063359652">
    <w:name w:val="8FDE6B0ED89848D79541C92063359652"/>
  </w:style>
  <w:style w:type="paragraph" w:customStyle="1" w:styleId="D05AC4D345194B51A04DC7DB9EF5981E">
    <w:name w:val="D05AC4D345194B51A04DC7DB9EF5981E"/>
  </w:style>
  <w:style w:type="paragraph" w:customStyle="1" w:styleId="E48F3965F882403B9858896AD4F1AD51">
    <w:name w:val="E48F3965F882403B9858896AD4F1AD51"/>
  </w:style>
  <w:style w:type="paragraph" w:customStyle="1" w:styleId="D10AA095AA0E4EFDA5CF15762B512C22">
    <w:name w:val="D10AA095AA0E4EFDA5CF15762B512C22"/>
  </w:style>
  <w:style w:type="paragraph" w:customStyle="1" w:styleId="10FB6B4BF028424686C152876F7573B6">
    <w:name w:val="10FB6B4BF028424686C152876F7573B6"/>
  </w:style>
  <w:style w:type="paragraph" w:customStyle="1" w:styleId="0FF1E047D2C44C2AA2C69320F763F4A9">
    <w:name w:val="0FF1E047D2C44C2AA2C69320F763F4A9"/>
  </w:style>
  <w:style w:type="paragraph" w:customStyle="1" w:styleId="4D27879B6BF5452F9D50B3103230927F">
    <w:name w:val="4D27879B6BF5452F9D50B3103230927F"/>
  </w:style>
  <w:style w:type="paragraph" w:customStyle="1" w:styleId="EA764209418C4FCDBB04444645BB5672">
    <w:name w:val="EA764209418C4FCDBB04444645BB5672"/>
  </w:style>
  <w:style w:type="paragraph" w:customStyle="1" w:styleId="B404FC02545A4666ABCD89D18CD40EA1">
    <w:name w:val="B404FC02545A4666ABCD89D18CD40EA1"/>
  </w:style>
  <w:style w:type="paragraph" w:customStyle="1" w:styleId="4EFBD6103FB041C5BD4A59C30A12179A">
    <w:name w:val="4EFBD6103FB041C5BD4A59C30A12179A"/>
  </w:style>
  <w:style w:type="paragraph" w:customStyle="1" w:styleId="DD5EB5CE08F94B14815B8208F0EFDECF">
    <w:name w:val="DD5EB5CE08F94B14815B8208F0EFDECF"/>
  </w:style>
  <w:style w:type="paragraph" w:customStyle="1" w:styleId="BDF27C7D9A0440029AE18783C16C81ED">
    <w:name w:val="BDF27C7D9A0440029AE18783C16C81ED"/>
  </w:style>
  <w:style w:type="paragraph" w:customStyle="1" w:styleId="5764E4EFFE5F4389AC6F676E2AA14DB9">
    <w:name w:val="5764E4EFFE5F4389AC6F676E2AA14DB9"/>
  </w:style>
  <w:style w:type="paragraph" w:customStyle="1" w:styleId="61A787A0FFB246BABCB79D946FAAC6FF">
    <w:name w:val="61A787A0FFB246BABCB79D946FAAC6FF"/>
  </w:style>
  <w:style w:type="paragraph" w:customStyle="1" w:styleId="4414BA7D13174C888A05EF843A67F54C">
    <w:name w:val="4414BA7D13174C888A05EF843A67F54C"/>
  </w:style>
  <w:style w:type="paragraph" w:customStyle="1" w:styleId="DF675624CFDA4A55A80A81D0AA016693">
    <w:name w:val="DF675624CFDA4A55A80A81D0AA016693"/>
  </w:style>
  <w:style w:type="paragraph" w:customStyle="1" w:styleId="201C488D0E584AA38A4F8E67CE73C371">
    <w:name w:val="201C488D0E584AA38A4F8E67CE73C371"/>
  </w:style>
  <w:style w:type="paragraph" w:customStyle="1" w:styleId="AD8AEB105DA44074A0E4712173E2DD98">
    <w:name w:val="AD8AEB105DA44074A0E4712173E2D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4050 SW 107th Avenue, Beaverton, Oregon 97005</CompanyAddress>
  <CompanyPhone>(503) 858-5555</CompanyPhone>
  <CompanyFax/>
  <CompanyEmail>taylmiller1@gmail.com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D8C80C3-CF10-4EE8-AE51-60FE773F8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44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 Miller</dc:creator>
  <cp:lastModifiedBy>Taylor</cp:lastModifiedBy>
  <cp:revision>10</cp:revision>
  <dcterms:created xsi:type="dcterms:W3CDTF">2013-03-01T03:50:00Z</dcterms:created>
  <dcterms:modified xsi:type="dcterms:W3CDTF">2013-03-01T04:39:00Z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