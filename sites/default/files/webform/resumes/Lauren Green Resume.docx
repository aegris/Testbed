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Borders>
          <w:top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 w:rsidTr="00AD7D6B">
        <w:trPr>
          <w:trHeight w:hRule="exact" w:val="288"/>
        </w:trPr>
        <w:tc>
          <w:tcPr>
            <w:tcW w:w="9090" w:type="dxa"/>
            <w:gridSpan w:val="4"/>
            <w:tcBorders>
              <w:top w:val="nil"/>
            </w:tcBorders>
          </w:tcPr>
          <w:p w:rsidR="00971E9D" w:rsidRPr="00C0026F" w:rsidRDefault="0066595E" w:rsidP="005E3705">
            <w:pPr>
              <w:pStyle w:val="StyleContactInfo"/>
            </w:pPr>
            <w:r>
              <w:t xml:space="preserve">8302 N Portland, OR 97203 </w:t>
            </w:r>
            <w:r w:rsidR="00430460" w:rsidRPr="00C0026F">
              <w:sym w:font="Symbol" w:char="F0B7"/>
            </w:r>
            <w:r w:rsidR="005E3705">
              <w:t>319.929.5368</w:t>
            </w:r>
            <w:r w:rsidR="00430460" w:rsidRPr="00C0026F">
              <w:sym w:font="Symbol" w:char="F0B7"/>
            </w:r>
            <w:r w:rsidR="005E3705">
              <w:t>lag0523@hotmail.com</w:t>
            </w:r>
          </w:p>
        </w:tc>
      </w:tr>
      <w:tr w:rsidR="00971E9D" w:rsidRPr="00DC1DF3" w:rsidTr="00AD7D6B">
        <w:trPr>
          <w:trHeight w:hRule="exact" w:val="720"/>
        </w:trPr>
        <w:tc>
          <w:tcPr>
            <w:tcW w:w="9090" w:type="dxa"/>
            <w:gridSpan w:val="4"/>
            <w:tcBorders>
              <w:bottom w:val="nil"/>
            </w:tcBorders>
          </w:tcPr>
          <w:p w:rsidR="00971E9D" w:rsidRPr="00C0026F" w:rsidRDefault="00065BFB" w:rsidP="001E6339">
            <w:pPr>
              <w:pStyle w:val="YourName"/>
            </w:pPr>
            <w:r w:rsidRPr="00C0026F">
              <w:t>Lauren Green</w:t>
            </w:r>
          </w:p>
        </w:tc>
      </w:tr>
      <w:tr w:rsidR="00F561DD" w:rsidTr="00AD7D6B">
        <w:tc>
          <w:tcPr>
            <w:tcW w:w="9090" w:type="dxa"/>
            <w:gridSpan w:val="4"/>
            <w:tcBorders>
              <w:top w:val="nil"/>
              <w:bottom w:val="single" w:sz="4" w:space="0" w:color="000000"/>
            </w:tcBorders>
          </w:tcPr>
          <w:p w:rsidR="00F561DD" w:rsidRPr="00C0026F" w:rsidRDefault="00F561DD" w:rsidP="00F561DD">
            <w:pPr>
              <w:pStyle w:val="Heading1"/>
            </w:pPr>
            <w:r w:rsidRPr="00C0026F">
              <w:t>Objective</w:t>
            </w:r>
          </w:p>
        </w:tc>
      </w:tr>
      <w:tr w:rsidR="00F561DD" w:rsidTr="00AD7D6B">
        <w:tc>
          <w:tcPr>
            <w:tcW w:w="9090" w:type="dxa"/>
            <w:gridSpan w:val="4"/>
            <w:tcBorders>
              <w:top w:val="single" w:sz="4" w:space="0" w:color="000000"/>
            </w:tcBorders>
          </w:tcPr>
          <w:p w:rsidR="00F561DD" w:rsidRPr="00C0026F" w:rsidRDefault="0014336A" w:rsidP="00877B58">
            <w:pPr>
              <w:pStyle w:val="BodyText1"/>
            </w:pPr>
            <w:r>
              <w:t xml:space="preserve">Obtain a career in which I have the opportunity to use my skills and abilities to help </w:t>
            </w:r>
            <w:r w:rsidR="00877B58">
              <w:t>encourage business growth</w:t>
            </w:r>
            <w:r>
              <w:t xml:space="preserve"> by</w:t>
            </w:r>
            <w:r w:rsidR="00657FFB">
              <w:t xml:space="preserve"> providing exceptional </w:t>
            </w:r>
            <w:r>
              <w:t xml:space="preserve">service.  </w:t>
            </w:r>
          </w:p>
        </w:tc>
      </w:tr>
      <w:tr w:rsidR="00F561DD" w:rsidTr="00AD7D6B">
        <w:tc>
          <w:tcPr>
            <w:tcW w:w="9090" w:type="dxa"/>
            <w:gridSpan w:val="4"/>
          </w:tcPr>
          <w:p w:rsidR="00F561DD" w:rsidRPr="00C0026F" w:rsidRDefault="00F561DD" w:rsidP="00F561DD">
            <w:pPr>
              <w:pStyle w:val="Heading1"/>
            </w:pPr>
            <w:r w:rsidRPr="00C0026F">
              <w:t>Experience</w:t>
            </w:r>
          </w:p>
        </w:tc>
      </w:tr>
      <w:tr w:rsidR="00B67166" w:rsidTr="00AD7D6B">
        <w:trPr>
          <w:trHeight w:val="555"/>
        </w:trPr>
        <w:tc>
          <w:tcPr>
            <w:tcW w:w="2340" w:type="dxa"/>
            <w:gridSpan w:val="2"/>
            <w:tcBorders>
              <w:top w:val="single" w:sz="4" w:space="0" w:color="000000"/>
            </w:tcBorders>
          </w:tcPr>
          <w:p w:rsidR="00B67166" w:rsidRPr="00C0026F" w:rsidRDefault="001058C0" w:rsidP="00B67166">
            <w:pPr>
              <w:pStyle w:val="BodyText1"/>
            </w:pPr>
            <w:r w:rsidRPr="00C0026F">
              <w:t>10/2011 – 08/2012</w:t>
            </w:r>
          </w:p>
        </w:tc>
        <w:tc>
          <w:tcPr>
            <w:tcW w:w="4499" w:type="dxa"/>
            <w:tcBorders>
              <w:top w:val="single" w:sz="4" w:space="0" w:color="000000"/>
            </w:tcBorders>
          </w:tcPr>
          <w:p w:rsidR="00B67166" w:rsidRPr="00C0026F" w:rsidRDefault="001058C0" w:rsidP="00B67166">
            <w:pPr>
              <w:pStyle w:val="BodyText"/>
            </w:pPr>
            <w:r w:rsidRPr="00C0026F">
              <w:t xml:space="preserve">CRST Logistics </w:t>
            </w:r>
          </w:p>
        </w:tc>
        <w:tc>
          <w:tcPr>
            <w:tcW w:w="2251" w:type="dxa"/>
            <w:tcBorders>
              <w:top w:val="single" w:sz="4" w:space="0" w:color="000000"/>
            </w:tcBorders>
          </w:tcPr>
          <w:p w:rsidR="00B67166" w:rsidRPr="00C0026F" w:rsidRDefault="001058C0" w:rsidP="00B67166">
            <w:pPr>
              <w:pStyle w:val="BodyText3"/>
            </w:pPr>
            <w:r w:rsidRPr="00C0026F">
              <w:t>Cedar Rapids, IA</w:t>
            </w:r>
          </w:p>
        </w:tc>
      </w:tr>
      <w:tr w:rsidR="00B67166" w:rsidTr="00AD7D6B">
        <w:trPr>
          <w:trHeight w:val="1050"/>
        </w:trPr>
        <w:tc>
          <w:tcPr>
            <w:tcW w:w="9090" w:type="dxa"/>
            <w:gridSpan w:val="4"/>
          </w:tcPr>
          <w:p w:rsidR="00A4559A" w:rsidRPr="00A4559A" w:rsidRDefault="001058C0" w:rsidP="00A4559A">
            <w:pPr>
              <w:pStyle w:val="Heading2"/>
            </w:pPr>
            <w:r w:rsidRPr="00C0026F">
              <w:t xml:space="preserve">Account Executive </w:t>
            </w:r>
          </w:p>
          <w:p w:rsidR="007C6D8D" w:rsidRDefault="00DC3D5C" w:rsidP="0024610C">
            <w:pPr>
              <w:pStyle w:val="BulletedList"/>
            </w:pPr>
            <w:r>
              <w:t>C</w:t>
            </w:r>
            <w:r w:rsidR="009044DE">
              <w:t>ontact</w:t>
            </w:r>
            <w:r w:rsidR="008E6927">
              <w:t>ed various companies</w:t>
            </w:r>
            <w:r w:rsidR="00AD4553" w:rsidRPr="00C0026F">
              <w:t xml:space="preserve"> via phone, email and fax in or</w:t>
            </w:r>
            <w:r w:rsidR="008E6927">
              <w:t xml:space="preserve">der to sell CRST services. </w:t>
            </w:r>
            <w:r>
              <w:t>B</w:t>
            </w:r>
            <w:r w:rsidR="008E6927">
              <w:t xml:space="preserve">uilt and maintained strong customer relationships, </w:t>
            </w:r>
            <w:r w:rsidR="000C5AE5">
              <w:t>with a focus on</w:t>
            </w:r>
            <w:r w:rsidR="00F8078F">
              <w:t xml:space="preserve"> customer service and</w:t>
            </w:r>
            <w:r w:rsidR="000C5AE5">
              <w:t xml:space="preserve"> account growth</w:t>
            </w:r>
            <w:r w:rsidR="008E6927">
              <w:t>.</w:t>
            </w:r>
            <w:r w:rsidR="007C6D8D">
              <w:t xml:space="preserve"> </w:t>
            </w:r>
          </w:p>
          <w:p w:rsidR="00F8078F" w:rsidRPr="004E0346" w:rsidRDefault="00F8078F" w:rsidP="00F8078F">
            <w:pPr>
              <w:pStyle w:val="BulletedList"/>
              <w:rPr>
                <w:b/>
              </w:rPr>
            </w:pPr>
            <w:r w:rsidRPr="004E0346">
              <w:rPr>
                <w:b/>
              </w:rPr>
              <w:t>S</w:t>
            </w:r>
            <w:r w:rsidRPr="004E0346">
              <w:rPr>
                <w:b/>
              </w:rPr>
              <w:t>uccessfully brought</w:t>
            </w:r>
            <w:r w:rsidRPr="004E0346">
              <w:rPr>
                <w:b/>
              </w:rPr>
              <w:t xml:space="preserve"> in</w:t>
            </w:r>
            <w:r w:rsidR="004E0346" w:rsidRPr="004E0346">
              <w:rPr>
                <w:b/>
              </w:rPr>
              <w:t xml:space="preserve"> new account</w:t>
            </w:r>
            <w:r w:rsidRPr="004E0346">
              <w:rPr>
                <w:b/>
              </w:rPr>
              <w:t xml:space="preserve">s from various companies including Nike, Burrows Paper, </w:t>
            </w:r>
            <w:proofErr w:type="spellStart"/>
            <w:r w:rsidRPr="004E0346">
              <w:rPr>
                <w:b/>
              </w:rPr>
              <w:t>RalCorp</w:t>
            </w:r>
            <w:proofErr w:type="spellEnd"/>
            <w:r w:rsidRPr="004E0346">
              <w:rPr>
                <w:b/>
              </w:rPr>
              <w:t xml:space="preserve"> and ADM.</w:t>
            </w:r>
          </w:p>
          <w:p w:rsidR="0024610C" w:rsidRDefault="00F8078F" w:rsidP="0024610C">
            <w:pPr>
              <w:pStyle w:val="BulletedList"/>
            </w:pPr>
            <w:r>
              <w:t>C</w:t>
            </w:r>
            <w:r>
              <w:t>ontinuous</w:t>
            </w:r>
            <w:r>
              <w:t>ly exceeded goals with</w:t>
            </w:r>
            <w:r>
              <w:t xml:space="preserve"> an average margin of 18% or higher on my</w:t>
            </w:r>
            <w:r>
              <w:t xml:space="preserve"> accounts by</w:t>
            </w:r>
            <w:r>
              <w:t xml:space="preserve"> </w:t>
            </w:r>
            <w:r>
              <w:t>conducting</w:t>
            </w:r>
            <w:r w:rsidR="000C5AE5">
              <w:t xml:space="preserve"> daily</w:t>
            </w:r>
            <w:r w:rsidR="00AD4553" w:rsidRPr="00C0026F">
              <w:t xml:space="preserve"> market</w:t>
            </w:r>
            <w:r w:rsidR="000C5AE5">
              <w:t xml:space="preserve"> research</w:t>
            </w:r>
            <w:r w:rsidR="00AD4553" w:rsidRPr="00C0026F">
              <w:t xml:space="preserve"> in order to have informed pricing negotiations</w:t>
            </w:r>
            <w:r w:rsidR="00472BB6">
              <w:t>.</w:t>
            </w:r>
          </w:p>
          <w:p w:rsidR="007C6D8D" w:rsidRPr="004E0346" w:rsidRDefault="007C6D8D" w:rsidP="00D570F7">
            <w:pPr>
              <w:pStyle w:val="BulletedList"/>
              <w:rPr>
                <w:b/>
              </w:rPr>
            </w:pPr>
            <w:r w:rsidRPr="004E0346">
              <w:rPr>
                <w:b/>
              </w:rPr>
              <w:t xml:space="preserve">Became </w:t>
            </w:r>
            <w:r w:rsidR="00D570F7" w:rsidRPr="004E0346">
              <w:rPr>
                <w:b/>
              </w:rPr>
              <w:t>a member of</w:t>
            </w:r>
            <w:r w:rsidRPr="004E0346">
              <w:rPr>
                <w:b/>
              </w:rPr>
              <w:t xml:space="preserve"> a 3 person</w:t>
            </w:r>
            <w:r w:rsidR="00D570F7" w:rsidRPr="004E0346">
              <w:rPr>
                <w:b/>
              </w:rPr>
              <w:t xml:space="preserve"> team</w:t>
            </w:r>
            <w:r w:rsidRPr="004E0346">
              <w:rPr>
                <w:b/>
              </w:rPr>
              <w:t xml:space="preserve"> that was</w:t>
            </w:r>
            <w:r w:rsidR="00D570F7" w:rsidRPr="004E0346">
              <w:rPr>
                <w:b/>
              </w:rPr>
              <w:t xml:space="preserve"> dedicated to ma</w:t>
            </w:r>
            <w:r w:rsidRPr="004E0346">
              <w:rPr>
                <w:b/>
              </w:rPr>
              <w:t>naging large name accounts including</w:t>
            </w:r>
            <w:r w:rsidR="00D570F7" w:rsidRPr="004E0346">
              <w:rPr>
                <w:b/>
              </w:rPr>
              <w:t xml:space="preserve"> Wal-Mart, Pepsi, Nestle</w:t>
            </w:r>
            <w:r w:rsidRPr="004E0346">
              <w:rPr>
                <w:b/>
              </w:rPr>
              <w:t>, Talking Rain</w:t>
            </w:r>
            <w:r w:rsidR="00D570F7" w:rsidRPr="004E0346">
              <w:rPr>
                <w:b/>
              </w:rPr>
              <w:t xml:space="preserve"> and Del Monte. </w:t>
            </w:r>
          </w:p>
          <w:p w:rsidR="00B67166" w:rsidRPr="00C0026F" w:rsidRDefault="00A5219B" w:rsidP="00E90BB7">
            <w:pPr>
              <w:pStyle w:val="BulletedList"/>
            </w:pPr>
            <w:r>
              <w:t>Maintained a very high on time percentage</w:t>
            </w:r>
            <w:r w:rsidR="006550F4">
              <w:t xml:space="preserve"> for shipments</w:t>
            </w:r>
            <w:r>
              <w:t xml:space="preserve"> through</w:t>
            </w:r>
            <w:r w:rsidR="007C6D8D">
              <w:t xml:space="preserve"> attention to detail to ensure timeliness and accuracy</w:t>
            </w:r>
            <w:r w:rsidR="00F8078F">
              <w:t xml:space="preserve"> on all</w:t>
            </w:r>
            <w:r w:rsidR="007C6D8D">
              <w:t xml:space="preserve"> shipments.</w:t>
            </w:r>
            <w:r w:rsidR="005F6C92" w:rsidRPr="00C0026F">
              <w:t xml:space="preserve">   </w:t>
            </w:r>
          </w:p>
        </w:tc>
      </w:tr>
      <w:tr w:rsidR="0037263E" w:rsidTr="00AD7D6B">
        <w:trPr>
          <w:trHeight w:hRule="exact" w:val="144"/>
        </w:trPr>
        <w:tc>
          <w:tcPr>
            <w:tcW w:w="9090" w:type="dxa"/>
            <w:gridSpan w:val="4"/>
          </w:tcPr>
          <w:p w:rsidR="0037263E" w:rsidRPr="00C0026F" w:rsidRDefault="0037263E" w:rsidP="00F561DD">
            <w:pPr>
              <w:pStyle w:val="Heading2"/>
            </w:pPr>
          </w:p>
        </w:tc>
      </w:tr>
      <w:tr w:rsidR="00B67166" w:rsidTr="00AD7D6B">
        <w:trPr>
          <w:trHeight w:val="510"/>
        </w:trPr>
        <w:tc>
          <w:tcPr>
            <w:tcW w:w="2340" w:type="dxa"/>
            <w:gridSpan w:val="2"/>
            <w:tcBorders>
              <w:top w:val="single" w:sz="4" w:space="0" w:color="000000"/>
              <w:bottom w:val="nil"/>
            </w:tcBorders>
          </w:tcPr>
          <w:p w:rsidR="00B67166" w:rsidRPr="00C0026F" w:rsidRDefault="00065BFB" w:rsidP="00D62111">
            <w:pPr>
              <w:pStyle w:val="BodyText1"/>
              <w:tabs>
                <w:tab w:val="left" w:pos="2520"/>
              </w:tabs>
            </w:pPr>
            <w:r w:rsidRPr="00C0026F">
              <w:t>02/2011 – 06/2011</w:t>
            </w:r>
          </w:p>
        </w:tc>
        <w:tc>
          <w:tcPr>
            <w:tcW w:w="4499" w:type="dxa"/>
            <w:tcBorders>
              <w:top w:val="single" w:sz="4" w:space="0" w:color="000000"/>
              <w:bottom w:val="nil"/>
            </w:tcBorders>
          </w:tcPr>
          <w:p w:rsidR="00B67166" w:rsidRPr="00C0026F" w:rsidRDefault="00065BFB" w:rsidP="00B67166">
            <w:pPr>
              <w:pStyle w:val="BodyText"/>
            </w:pPr>
            <w:r w:rsidRPr="00C0026F">
              <w:t>GoDaddy.com</w:t>
            </w:r>
          </w:p>
        </w:tc>
        <w:tc>
          <w:tcPr>
            <w:tcW w:w="2251" w:type="dxa"/>
            <w:tcBorders>
              <w:top w:val="single" w:sz="4" w:space="0" w:color="000000"/>
              <w:bottom w:val="nil"/>
            </w:tcBorders>
          </w:tcPr>
          <w:p w:rsidR="00B67166" w:rsidRPr="00C0026F" w:rsidRDefault="00065BFB" w:rsidP="00B67166">
            <w:pPr>
              <w:pStyle w:val="BodyText3"/>
            </w:pPr>
            <w:r w:rsidRPr="00C0026F">
              <w:t xml:space="preserve">Hiawatha, IA </w:t>
            </w:r>
          </w:p>
        </w:tc>
      </w:tr>
      <w:tr w:rsidR="00B67166" w:rsidTr="00AD7D6B">
        <w:trPr>
          <w:trHeight w:val="1095"/>
        </w:trPr>
        <w:tc>
          <w:tcPr>
            <w:tcW w:w="9090" w:type="dxa"/>
            <w:gridSpan w:val="4"/>
            <w:tcBorders>
              <w:top w:val="nil"/>
              <w:bottom w:val="single" w:sz="4" w:space="0" w:color="000000"/>
            </w:tcBorders>
          </w:tcPr>
          <w:p w:rsidR="00B224C8" w:rsidRPr="00C0026F" w:rsidRDefault="00C0026F" w:rsidP="00B224C8">
            <w:pPr>
              <w:pStyle w:val="Heading2"/>
            </w:pPr>
            <w:r>
              <w:t>Internet Sales and Service Consultant</w:t>
            </w:r>
          </w:p>
          <w:p w:rsidR="00A5219B" w:rsidRDefault="00A5219B" w:rsidP="00A5219B">
            <w:pPr>
              <w:pStyle w:val="BulletedList"/>
            </w:pPr>
            <w:r>
              <w:t>Successfully a</w:t>
            </w:r>
            <w:r w:rsidR="002D0C21">
              <w:t>ssist</w:t>
            </w:r>
            <w:r>
              <w:t>ed</w:t>
            </w:r>
            <w:r w:rsidR="002D0C21">
              <w:t xml:space="preserve"> customers via phone with purchasing,</w:t>
            </w:r>
            <w:r w:rsidR="00FD0BC4">
              <w:t xml:space="preserve"> setting up</w:t>
            </w:r>
            <w:r w:rsidR="00A5377A">
              <w:t>,</w:t>
            </w:r>
            <w:r w:rsidR="002D0C21">
              <w:t xml:space="preserve"> managing or troubleshooting</w:t>
            </w:r>
            <w:r w:rsidR="00FD0BC4">
              <w:t xml:space="preserve"> Godaddy.com products and services.</w:t>
            </w:r>
            <w:r>
              <w:t xml:space="preserve"> </w:t>
            </w:r>
          </w:p>
          <w:p w:rsidR="00A5219B" w:rsidRPr="00A5219B" w:rsidRDefault="00A5219B" w:rsidP="00A5219B">
            <w:pPr>
              <w:pStyle w:val="BulletedList"/>
            </w:pPr>
            <w:r>
              <w:t>Maintained a quality score &gt; 90% throughout my employment.</w:t>
            </w:r>
          </w:p>
          <w:p w:rsidR="00A5219B" w:rsidRDefault="00E90BB7" w:rsidP="00A4559A">
            <w:pPr>
              <w:pStyle w:val="BulletedList"/>
            </w:pPr>
            <w:r>
              <w:t xml:space="preserve">Exceeded sales goals by providing great customer service and </w:t>
            </w:r>
            <w:r>
              <w:t>identify</w:t>
            </w:r>
            <w:r>
              <w:t>ing</w:t>
            </w:r>
            <w:r>
              <w:t xml:space="preserve"> additional products or</w:t>
            </w:r>
            <w:r>
              <w:t xml:space="preserve"> services that could assist customers</w:t>
            </w:r>
            <w:r>
              <w:t xml:space="preserve"> in reaching their goals.</w:t>
            </w:r>
          </w:p>
          <w:p w:rsidR="00D570F7" w:rsidRDefault="00A5219B" w:rsidP="00D570F7">
            <w:pPr>
              <w:pStyle w:val="BulletedList"/>
            </w:pPr>
            <w:r>
              <w:t xml:space="preserve">Completed numerous additional training courses in order to gain web development certifications and better assist customers with troubleshooting. </w:t>
            </w:r>
          </w:p>
          <w:p w:rsidR="00D570F7" w:rsidRPr="00D570F7" w:rsidRDefault="00D570F7" w:rsidP="00D570F7"/>
        </w:tc>
      </w:tr>
      <w:tr w:rsidR="0037263E" w:rsidTr="00AD7D6B">
        <w:trPr>
          <w:trHeight w:hRule="exact" w:val="144"/>
        </w:trPr>
        <w:tc>
          <w:tcPr>
            <w:tcW w:w="9090" w:type="dxa"/>
            <w:gridSpan w:val="4"/>
            <w:tcBorders>
              <w:top w:val="single" w:sz="4" w:space="0" w:color="000000"/>
            </w:tcBorders>
          </w:tcPr>
          <w:p w:rsidR="0037263E" w:rsidRPr="00C0026F" w:rsidRDefault="0037263E" w:rsidP="00727993">
            <w:pPr>
              <w:pStyle w:val="Heading2"/>
            </w:pPr>
          </w:p>
        </w:tc>
      </w:tr>
      <w:tr w:rsidR="00B67166" w:rsidTr="00AD7D6B">
        <w:trPr>
          <w:trHeight w:val="495"/>
        </w:trPr>
        <w:tc>
          <w:tcPr>
            <w:tcW w:w="2340" w:type="dxa"/>
            <w:gridSpan w:val="2"/>
          </w:tcPr>
          <w:p w:rsidR="00B67166" w:rsidRPr="00C0026F" w:rsidRDefault="00065BFB" w:rsidP="00D62111">
            <w:pPr>
              <w:pStyle w:val="BodyText1"/>
              <w:tabs>
                <w:tab w:val="left" w:pos="2520"/>
              </w:tabs>
            </w:pPr>
            <w:r w:rsidRPr="00C0026F">
              <w:t>06/2006 – 09/2010</w:t>
            </w:r>
          </w:p>
        </w:tc>
        <w:tc>
          <w:tcPr>
            <w:tcW w:w="4499" w:type="dxa"/>
          </w:tcPr>
          <w:p w:rsidR="00B67166" w:rsidRPr="00C0026F" w:rsidRDefault="00065BFB" w:rsidP="00B67166">
            <w:pPr>
              <w:pStyle w:val="BodyText"/>
            </w:pPr>
            <w:r w:rsidRPr="00C0026F">
              <w:t xml:space="preserve">Procter and Gamble </w:t>
            </w:r>
          </w:p>
        </w:tc>
        <w:tc>
          <w:tcPr>
            <w:tcW w:w="2251" w:type="dxa"/>
          </w:tcPr>
          <w:p w:rsidR="00B67166" w:rsidRPr="00C0026F" w:rsidRDefault="00065BFB" w:rsidP="00B67166">
            <w:pPr>
              <w:pStyle w:val="BodyText3"/>
            </w:pPr>
            <w:r w:rsidRPr="00C0026F">
              <w:t>Iowa City, IA</w:t>
            </w:r>
          </w:p>
        </w:tc>
      </w:tr>
      <w:tr w:rsidR="00B67166" w:rsidTr="00AD7D6B">
        <w:trPr>
          <w:trHeight w:val="1110"/>
        </w:trPr>
        <w:tc>
          <w:tcPr>
            <w:tcW w:w="9090" w:type="dxa"/>
            <w:gridSpan w:val="4"/>
          </w:tcPr>
          <w:p w:rsidR="00B224C8" w:rsidRPr="00C0026F" w:rsidRDefault="00465403" w:rsidP="00B224C8">
            <w:pPr>
              <w:pStyle w:val="Heading2"/>
            </w:pPr>
            <w:r>
              <w:t xml:space="preserve">AM Leader Team/ Plant Technician </w:t>
            </w:r>
          </w:p>
          <w:p w:rsidR="00D570F7" w:rsidRPr="00D570F7" w:rsidRDefault="00E97E90" w:rsidP="00D570F7">
            <w:pPr>
              <w:pStyle w:val="BulletedList"/>
            </w:pPr>
            <w:r>
              <w:rPr>
                <w:szCs w:val="22"/>
              </w:rPr>
              <w:t>Successfully worked on a team to</w:t>
            </w:r>
            <w:r w:rsidR="00154981" w:rsidRPr="00E90BB7">
              <w:rPr>
                <w:szCs w:val="22"/>
              </w:rPr>
              <w:t xml:space="preserve"> produce, monitor and test</w:t>
            </w:r>
            <w:r w:rsidR="00065BFB" w:rsidRPr="00E90BB7">
              <w:rPr>
                <w:szCs w:val="22"/>
              </w:rPr>
              <w:t xml:space="preserve"> shampoo</w:t>
            </w:r>
            <w:r w:rsidR="00154981" w:rsidRPr="00E90BB7">
              <w:rPr>
                <w:szCs w:val="22"/>
              </w:rPr>
              <w:t>.</w:t>
            </w:r>
            <w:r w:rsidR="00E15346" w:rsidRPr="00E90BB7">
              <w:rPr>
                <w:szCs w:val="22"/>
              </w:rPr>
              <w:t xml:space="preserve"> </w:t>
            </w:r>
          </w:p>
          <w:p w:rsidR="005D2EE1" w:rsidRPr="004E0346" w:rsidRDefault="005D2EE1" w:rsidP="00D570F7">
            <w:pPr>
              <w:pStyle w:val="BulletedList"/>
              <w:rPr>
                <w:b/>
              </w:rPr>
            </w:pPr>
            <w:r w:rsidRPr="004E0346">
              <w:rPr>
                <w:b/>
              </w:rPr>
              <w:t>Lead a team of 9 in autonomous maintenance initiatives, created and implemented new processes to improve safety and efficiency, and did quarterly presentations of results for my system.</w:t>
            </w:r>
          </w:p>
          <w:p w:rsidR="00A4559A" w:rsidRPr="004E0346" w:rsidRDefault="00E90BB7" w:rsidP="004E0346">
            <w:pPr>
              <w:pStyle w:val="BulletedList"/>
            </w:pPr>
            <w:r>
              <w:t>Trained</w:t>
            </w:r>
            <w:r w:rsidR="00D570F7" w:rsidRPr="00C0026F">
              <w:t xml:space="preserve"> in an accelerated mechanical</w:t>
            </w:r>
            <w:r>
              <w:t>/ electrical</w:t>
            </w:r>
            <w:r w:rsidR="00D570F7" w:rsidRPr="00C0026F">
              <w:t xml:space="preserve"> training program </w:t>
            </w:r>
            <w:r>
              <w:t>in order to become a member of the on-site maintenance team.</w:t>
            </w:r>
          </w:p>
          <w:p w:rsidR="00106C0A" w:rsidRPr="00106C0A" w:rsidRDefault="00106C0A" w:rsidP="00106C0A"/>
        </w:tc>
      </w:tr>
      <w:tr w:rsidR="00A507B9" w:rsidTr="00472BB6">
        <w:trPr>
          <w:trHeight w:val="641"/>
        </w:trPr>
        <w:tc>
          <w:tcPr>
            <w:tcW w:w="2340" w:type="dxa"/>
            <w:gridSpan w:val="2"/>
            <w:tcBorders>
              <w:top w:val="single" w:sz="4" w:space="0" w:color="000000"/>
              <w:bottom w:val="nil"/>
            </w:tcBorders>
          </w:tcPr>
          <w:p w:rsidR="00106C0A" w:rsidRPr="00106C0A" w:rsidRDefault="00D570F7" w:rsidP="00106C0A">
            <w:pPr>
              <w:pStyle w:val="BodyText"/>
              <w:jc w:val="left"/>
            </w:pPr>
            <w:r w:rsidRPr="00C0026F">
              <w:t>09/2004 – 07/2005</w:t>
            </w:r>
          </w:p>
        </w:tc>
        <w:tc>
          <w:tcPr>
            <w:tcW w:w="4499" w:type="dxa"/>
            <w:tcBorders>
              <w:top w:val="single" w:sz="4" w:space="0" w:color="000000"/>
              <w:bottom w:val="nil"/>
            </w:tcBorders>
          </w:tcPr>
          <w:p w:rsidR="00106C0A" w:rsidRPr="00106C0A" w:rsidRDefault="00D570F7" w:rsidP="00106C0A">
            <w:pPr>
              <w:pStyle w:val="BodyText"/>
            </w:pPr>
            <w:r w:rsidRPr="00C0026F">
              <w:t>Nordstrom Direct</w:t>
            </w:r>
          </w:p>
        </w:tc>
        <w:tc>
          <w:tcPr>
            <w:tcW w:w="2251" w:type="dxa"/>
            <w:tcBorders>
              <w:top w:val="single" w:sz="4" w:space="0" w:color="000000"/>
              <w:bottom w:val="nil"/>
            </w:tcBorders>
          </w:tcPr>
          <w:p w:rsidR="00106C0A" w:rsidRPr="00106C0A" w:rsidRDefault="00D570F7" w:rsidP="00106C0A">
            <w:pPr>
              <w:pStyle w:val="BodyText"/>
              <w:jc w:val="right"/>
            </w:pPr>
            <w:r w:rsidRPr="00C0026F">
              <w:t>Cedar Rapids, IA</w:t>
            </w:r>
          </w:p>
        </w:tc>
      </w:tr>
      <w:tr w:rsidR="00A507B9" w:rsidTr="00472BB6">
        <w:trPr>
          <w:trHeight w:val="1110"/>
        </w:trPr>
        <w:tc>
          <w:tcPr>
            <w:tcW w:w="9090" w:type="dxa"/>
            <w:gridSpan w:val="4"/>
            <w:tcBorders>
              <w:top w:val="nil"/>
              <w:bottom w:val="single" w:sz="4" w:space="0" w:color="auto"/>
            </w:tcBorders>
          </w:tcPr>
          <w:p w:rsidR="00D570F7" w:rsidRPr="00C0026F" w:rsidRDefault="00D570F7" w:rsidP="00D570F7">
            <w:pPr>
              <w:pStyle w:val="Heading2"/>
            </w:pPr>
            <w:r w:rsidRPr="00C0026F">
              <w:t>Internet Customer Service</w:t>
            </w:r>
          </w:p>
          <w:p w:rsidR="006550F4" w:rsidRDefault="00D570F7" w:rsidP="00D570F7">
            <w:pPr>
              <w:pStyle w:val="BulletedList"/>
            </w:pPr>
            <w:r>
              <w:t>Assist</w:t>
            </w:r>
            <w:r w:rsidR="006550F4">
              <w:t>ed</w:t>
            </w:r>
            <w:r w:rsidRPr="00C0026F">
              <w:t xml:space="preserve"> customers </w:t>
            </w:r>
            <w:r>
              <w:t>with purchasing Nordstrom products</w:t>
            </w:r>
            <w:r w:rsidR="006550F4">
              <w:t xml:space="preserve"> via phone, email and chat</w:t>
            </w:r>
            <w:r>
              <w:t xml:space="preserve">. </w:t>
            </w:r>
          </w:p>
          <w:p w:rsidR="00D570F7" w:rsidRPr="008D7850" w:rsidRDefault="00D570F7" w:rsidP="00D570F7">
            <w:pPr>
              <w:pStyle w:val="BulletedList"/>
            </w:pPr>
            <w:r>
              <w:t xml:space="preserve">Encourage sales growth through great customer service and product suggestions. </w:t>
            </w:r>
          </w:p>
          <w:p w:rsidR="00A4559A" w:rsidRDefault="005D2EE1" w:rsidP="006A79FE">
            <w:pPr>
              <w:pStyle w:val="BulletedList"/>
            </w:pPr>
            <w:r>
              <w:t xml:space="preserve">Was promoted from </w:t>
            </w:r>
            <w:r w:rsidR="006A79FE" w:rsidRPr="00C0026F">
              <w:t>original pos</w:t>
            </w:r>
            <w:r>
              <w:t xml:space="preserve">ition of personal shopper to </w:t>
            </w:r>
            <w:r w:rsidR="006A79FE" w:rsidRPr="00C0026F">
              <w:t xml:space="preserve">final </w:t>
            </w:r>
            <w:r w:rsidR="006A79FE">
              <w:t>positio</w:t>
            </w:r>
            <w:r>
              <w:t xml:space="preserve">n of </w:t>
            </w:r>
            <w:r w:rsidR="006A79FE" w:rsidRPr="00C0026F">
              <w:t>internet customer service</w:t>
            </w:r>
            <w:r w:rsidR="006A79FE">
              <w:t xml:space="preserve"> based on my customer service skills and general technical aptitude</w:t>
            </w:r>
            <w:r w:rsidR="006A79FE" w:rsidRPr="00C0026F">
              <w:t>.</w:t>
            </w:r>
            <w:r w:rsidR="006A79FE">
              <w:t xml:space="preserve"> </w:t>
            </w:r>
          </w:p>
          <w:p w:rsidR="00472BB6" w:rsidRPr="00472BB6" w:rsidRDefault="00472BB6" w:rsidP="00472BB6"/>
        </w:tc>
      </w:tr>
      <w:tr w:rsidR="0037263E" w:rsidTr="00472BB6">
        <w:trPr>
          <w:trHeight w:hRule="exact" w:val="144"/>
        </w:trPr>
        <w:tc>
          <w:tcPr>
            <w:tcW w:w="9090" w:type="dxa"/>
            <w:gridSpan w:val="4"/>
            <w:tcBorders>
              <w:top w:val="single" w:sz="4" w:space="0" w:color="auto"/>
              <w:bottom w:val="nil"/>
            </w:tcBorders>
          </w:tcPr>
          <w:p w:rsidR="0037263E" w:rsidRPr="00C0026F" w:rsidRDefault="0037263E" w:rsidP="00727993">
            <w:pPr>
              <w:pStyle w:val="Heading2"/>
            </w:pPr>
          </w:p>
        </w:tc>
      </w:tr>
      <w:tr w:rsidR="00F561DD" w:rsidTr="00472BB6">
        <w:tc>
          <w:tcPr>
            <w:tcW w:w="9090" w:type="dxa"/>
            <w:gridSpan w:val="4"/>
            <w:tcBorders>
              <w:top w:val="nil"/>
            </w:tcBorders>
          </w:tcPr>
          <w:p w:rsidR="00F561DD" w:rsidRPr="00C0026F" w:rsidRDefault="00F561DD" w:rsidP="00F561DD">
            <w:pPr>
              <w:pStyle w:val="Heading1"/>
            </w:pPr>
            <w:r w:rsidRPr="00C0026F">
              <w:lastRenderedPageBreak/>
              <w:t>Education</w:t>
            </w:r>
          </w:p>
        </w:tc>
      </w:tr>
      <w:tr w:rsidR="00BB3490" w:rsidTr="00AD7D6B">
        <w:trPr>
          <w:trHeight w:val="525"/>
        </w:trPr>
        <w:tc>
          <w:tcPr>
            <w:tcW w:w="2251" w:type="dxa"/>
            <w:tcBorders>
              <w:top w:val="single" w:sz="4" w:space="0" w:color="000000"/>
              <w:bottom w:val="single" w:sz="4" w:space="0" w:color="000000"/>
            </w:tcBorders>
          </w:tcPr>
          <w:p w:rsidR="00BB3490" w:rsidRDefault="00BB3490" w:rsidP="00B67166">
            <w:pPr>
              <w:pStyle w:val="BodyText1"/>
            </w:pPr>
            <w:r>
              <w:t>08/1999 – 05/2003</w:t>
            </w:r>
          </w:p>
          <w:p w:rsidR="00B46A7F" w:rsidRPr="00B46A7F" w:rsidRDefault="00B46A7F" w:rsidP="00B46A7F">
            <w:pPr>
              <w:pStyle w:val="Heading2"/>
            </w:pPr>
            <w:bookmarkStart w:id="0" w:name="_GoBack"/>
            <w:bookmarkEnd w:id="0"/>
            <w:r w:rsidRPr="00B46A7F">
              <w:t>General Studies</w:t>
            </w:r>
          </w:p>
        </w:tc>
        <w:tc>
          <w:tcPr>
            <w:tcW w:w="45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B3490" w:rsidRDefault="00BB3490" w:rsidP="00B67166">
            <w:pPr>
              <w:pStyle w:val="BodyText"/>
            </w:pPr>
            <w:r>
              <w:t>John F. Kennedy High School</w:t>
            </w:r>
          </w:p>
        </w:tc>
        <w:tc>
          <w:tcPr>
            <w:tcW w:w="2251" w:type="dxa"/>
            <w:tcBorders>
              <w:top w:val="single" w:sz="4" w:space="0" w:color="000000"/>
              <w:bottom w:val="single" w:sz="4" w:space="0" w:color="000000"/>
            </w:tcBorders>
          </w:tcPr>
          <w:p w:rsidR="00BB3490" w:rsidRDefault="00BB3490" w:rsidP="00BB3490">
            <w:pPr>
              <w:pStyle w:val="BodyText3"/>
            </w:pPr>
            <w:r>
              <w:t>Cedar Rapids, IA</w:t>
            </w:r>
          </w:p>
        </w:tc>
      </w:tr>
      <w:tr w:rsidR="00B67166" w:rsidTr="00AD7D6B">
        <w:trPr>
          <w:trHeight w:val="525"/>
        </w:trPr>
        <w:tc>
          <w:tcPr>
            <w:tcW w:w="2251" w:type="dxa"/>
            <w:tcBorders>
              <w:top w:val="single" w:sz="4" w:space="0" w:color="000000"/>
            </w:tcBorders>
          </w:tcPr>
          <w:p w:rsidR="00B67166" w:rsidRPr="00C0026F" w:rsidRDefault="0014657C" w:rsidP="00B67166">
            <w:pPr>
              <w:pStyle w:val="BodyText1"/>
            </w:pPr>
            <w:r>
              <w:t>08/2008 – 10/20</w:t>
            </w:r>
            <w:r w:rsidR="00D42901">
              <w:t>0</w:t>
            </w:r>
            <w:r>
              <w:t>9</w:t>
            </w:r>
          </w:p>
        </w:tc>
        <w:tc>
          <w:tcPr>
            <w:tcW w:w="4588" w:type="dxa"/>
            <w:gridSpan w:val="2"/>
            <w:tcBorders>
              <w:top w:val="single" w:sz="4" w:space="0" w:color="000000"/>
            </w:tcBorders>
          </w:tcPr>
          <w:p w:rsidR="00B67166" w:rsidRPr="00C0026F" w:rsidRDefault="00D42901" w:rsidP="00B67166">
            <w:pPr>
              <w:pStyle w:val="BodyText"/>
            </w:pPr>
            <w:r>
              <w:t>Kirkwood Community College</w:t>
            </w:r>
          </w:p>
        </w:tc>
        <w:tc>
          <w:tcPr>
            <w:tcW w:w="2251" w:type="dxa"/>
            <w:tcBorders>
              <w:top w:val="single" w:sz="4" w:space="0" w:color="000000"/>
            </w:tcBorders>
          </w:tcPr>
          <w:p w:rsidR="00B67166" w:rsidRPr="00C0026F" w:rsidRDefault="00D42901" w:rsidP="00B67166">
            <w:pPr>
              <w:pStyle w:val="BodyText3"/>
            </w:pPr>
            <w:r>
              <w:t>Cedar Rapids, IA</w:t>
            </w:r>
          </w:p>
        </w:tc>
      </w:tr>
      <w:tr w:rsidR="00B67166" w:rsidTr="00AD7D6B">
        <w:trPr>
          <w:trHeight w:val="555"/>
        </w:trPr>
        <w:tc>
          <w:tcPr>
            <w:tcW w:w="9090" w:type="dxa"/>
            <w:gridSpan w:val="4"/>
          </w:tcPr>
          <w:p w:rsidR="00D42901" w:rsidRPr="00D42901" w:rsidRDefault="0014657C" w:rsidP="00D42901">
            <w:pPr>
              <w:pStyle w:val="Heading2"/>
            </w:pPr>
            <w:r>
              <w:t xml:space="preserve">Web Design and Development Certification </w:t>
            </w:r>
            <w:r w:rsidR="00D42901">
              <w:rPr>
                <w:sz w:val="22"/>
              </w:rPr>
              <w:t xml:space="preserve"> </w:t>
            </w:r>
          </w:p>
          <w:p w:rsidR="007E5AF9" w:rsidRPr="007E5AF9" w:rsidRDefault="007E5AF9" w:rsidP="007E5AF9"/>
        </w:tc>
      </w:tr>
      <w:tr w:rsidR="005E3705" w:rsidTr="00AD7D6B">
        <w:trPr>
          <w:trHeight w:val="525"/>
        </w:trPr>
        <w:tc>
          <w:tcPr>
            <w:tcW w:w="2251" w:type="dxa"/>
            <w:tcBorders>
              <w:top w:val="single" w:sz="4" w:space="0" w:color="000000"/>
            </w:tcBorders>
          </w:tcPr>
          <w:p w:rsidR="005E3705" w:rsidRPr="00C0026F" w:rsidRDefault="002376E8" w:rsidP="00AD7D6B">
            <w:pPr>
              <w:pStyle w:val="BodyText1"/>
            </w:pPr>
            <w:r>
              <w:t>08/2010 – Present</w:t>
            </w:r>
          </w:p>
        </w:tc>
        <w:tc>
          <w:tcPr>
            <w:tcW w:w="4588" w:type="dxa"/>
            <w:gridSpan w:val="2"/>
            <w:tcBorders>
              <w:top w:val="single" w:sz="4" w:space="0" w:color="000000"/>
            </w:tcBorders>
          </w:tcPr>
          <w:p w:rsidR="005E3705" w:rsidRPr="00C0026F" w:rsidRDefault="005E3705" w:rsidP="00AD7D6B">
            <w:pPr>
              <w:pStyle w:val="BodyText"/>
            </w:pPr>
            <w:r>
              <w:t>Kirkwood Community College</w:t>
            </w:r>
          </w:p>
        </w:tc>
        <w:tc>
          <w:tcPr>
            <w:tcW w:w="2251" w:type="dxa"/>
            <w:tcBorders>
              <w:top w:val="single" w:sz="4" w:space="0" w:color="000000"/>
            </w:tcBorders>
          </w:tcPr>
          <w:p w:rsidR="005E3705" w:rsidRPr="00C0026F" w:rsidRDefault="005E3705" w:rsidP="00AD7D6B">
            <w:pPr>
              <w:pStyle w:val="BodyText3"/>
            </w:pPr>
            <w:r>
              <w:t>Cedar Rapids, IA</w:t>
            </w:r>
          </w:p>
        </w:tc>
      </w:tr>
      <w:tr w:rsidR="005E3705" w:rsidTr="00AD7D6B">
        <w:trPr>
          <w:trHeight w:val="555"/>
        </w:trPr>
        <w:tc>
          <w:tcPr>
            <w:tcW w:w="9090" w:type="dxa"/>
            <w:gridSpan w:val="4"/>
          </w:tcPr>
          <w:p w:rsidR="005E3705" w:rsidRDefault="002376E8" w:rsidP="00D42901">
            <w:pPr>
              <w:pStyle w:val="Heading2"/>
            </w:pPr>
            <w:r>
              <w:t xml:space="preserve">Pursuing </w:t>
            </w:r>
            <w:r w:rsidR="005E3705">
              <w:t xml:space="preserve">AAS Degree in LAN Management </w:t>
            </w:r>
          </w:p>
        </w:tc>
      </w:tr>
      <w:tr w:rsidR="00F561DD" w:rsidRPr="007A5F3F" w:rsidTr="00AD7D6B">
        <w:tc>
          <w:tcPr>
            <w:tcW w:w="9090" w:type="dxa"/>
            <w:gridSpan w:val="4"/>
            <w:tcBorders>
              <w:bottom w:val="single" w:sz="4" w:space="0" w:color="000000"/>
            </w:tcBorders>
          </w:tcPr>
          <w:p w:rsidR="00F561DD" w:rsidRPr="00C0026F" w:rsidRDefault="00F561DD" w:rsidP="00D62111">
            <w:pPr>
              <w:pStyle w:val="Heading1"/>
            </w:pPr>
            <w:r w:rsidRPr="00C0026F">
              <w:t>References</w:t>
            </w:r>
          </w:p>
        </w:tc>
      </w:tr>
      <w:tr w:rsidR="00D62111" w:rsidRPr="007A5F3F" w:rsidTr="00AD7D6B">
        <w:tc>
          <w:tcPr>
            <w:tcW w:w="9090" w:type="dxa"/>
            <w:gridSpan w:val="4"/>
            <w:tcBorders>
              <w:top w:val="single" w:sz="4" w:space="0" w:color="000000"/>
            </w:tcBorders>
          </w:tcPr>
          <w:p w:rsidR="00D62111" w:rsidRPr="00C0026F" w:rsidRDefault="00D62111" w:rsidP="00B67166">
            <w:pPr>
              <w:pStyle w:val="BodyText1"/>
            </w:pPr>
            <w:r w:rsidRPr="00C0026F">
              <w:t>References are available on request.</w:t>
            </w:r>
          </w:p>
        </w:tc>
      </w:tr>
    </w:tbl>
    <w:p w:rsidR="00763259" w:rsidRDefault="00763259" w:rsidP="00AB451F"/>
    <w:sectPr w:rsidR="00763259" w:rsidSect="004E0346">
      <w:headerReference w:type="default" r:id="rId9"/>
      <w:pgSz w:w="12240" w:h="15840"/>
      <w:pgMar w:top="540" w:right="1800" w:bottom="720" w:left="180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885" w:rsidRDefault="00275885">
      <w:r>
        <w:separator/>
      </w:r>
    </w:p>
  </w:endnote>
  <w:endnote w:type="continuationSeparator" w:id="0">
    <w:p w:rsidR="00275885" w:rsidRDefault="0027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885" w:rsidRDefault="00275885">
      <w:r>
        <w:separator/>
      </w:r>
    </w:p>
  </w:footnote>
  <w:footnote w:type="continuationSeparator" w:id="0">
    <w:p w:rsidR="00275885" w:rsidRDefault="00275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C8136F" w:rsidP="00FB371B">
    <w:pPr>
      <w:pStyle w:val="StyleContactInfo"/>
    </w:pPr>
    <w:r>
      <w:t>319.929.5368</w:t>
    </w:r>
    <w:r w:rsidR="00763259">
      <w:sym w:font="Symbol" w:char="F0B7"/>
    </w:r>
    <w:r>
      <w:t>lag0523@hotmail.com</w:t>
    </w:r>
  </w:p>
  <w:p w:rsidR="00FB371B" w:rsidRPr="00FB371B" w:rsidRDefault="00C8136F" w:rsidP="00FB371B">
    <w:pPr>
      <w:pStyle w:val="YourNamePage2"/>
    </w:pPr>
    <w:r>
      <w:t xml:space="preserve">Lauren Green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0433"/>
    <w:multiLevelType w:val="hybridMultilevel"/>
    <w:tmpl w:val="79FC5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073C2"/>
    <w:multiLevelType w:val="hybridMultilevel"/>
    <w:tmpl w:val="78DAD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903C2"/>
    <w:multiLevelType w:val="hybridMultilevel"/>
    <w:tmpl w:val="931ADB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8F4E15"/>
    <w:multiLevelType w:val="hybridMultilevel"/>
    <w:tmpl w:val="747C4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A6208E6"/>
    <w:multiLevelType w:val="hybridMultilevel"/>
    <w:tmpl w:val="01C07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58C0"/>
    <w:rsid w:val="00005672"/>
    <w:rsid w:val="00065BFB"/>
    <w:rsid w:val="0008546A"/>
    <w:rsid w:val="000917D3"/>
    <w:rsid w:val="000C2762"/>
    <w:rsid w:val="000C5AE5"/>
    <w:rsid w:val="001014A0"/>
    <w:rsid w:val="001058C0"/>
    <w:rsid w:val="00106C0A"/>
    <w:rsid w:val="0011553B"/>
    <w:rsid w:val="00136306"/>
    <w:rsid w:val="0014336A"/>
    <w:rsid w:val="0014657C"/>
    <w:rsid w:val="00154981"/>
    <w:rsid w:val="001A5487"/>
    <w:rsid w:val="001D6D83"/>
    <w:rsid w:val="001E6339"/>
    <w:rsid w:val="002368F7"/>
    <w:rsid w:val="002376E8"/>
    <w:rsid w:val="0024610C"/>
    <w:rsid w:val="002474D6"/>
    <w:rsid w:val="002516F6"/>
    <w:rsid w:val="00275885"/>
    <w:rsid w:val="002802E5"/>
    <w:rsid w:val="002911BF"/>
    <w:rsid w:val="002D0C21"/>
    <w:rsid w:val="00307B40"/>
    <w:rsid w:val="00321A36"/>
    <w:rsid w:val="00365AEA"/>
    <w:rsid w:val="0037263E"/>
    <w:rsid w:val="003756C8"/>
    <w:rsid w:val="004020CA"/>
    <w:rsid w:val="00430460"/>
    <w:rsid w:val="004467E5"/>
    <w:rsid w:val="00465403"/>
    <w:rsid w:val="00472BB6"/>
    <w:rsid w:val="004A0653"/>
    <w:rsid w:val="004E0346"/>
    <w:rsid w:val="00536728"/>
    <w:rsid w:val="00576516"/>
    <w:rsid w:val="005D2EE1"/>
    <w:rsid w:val="005E3705"/>
    <w:rsid w:val="005F6C92"/>
    <w:rsid w:val="006550F4"/>
    <w:rsid w:val="00657FFB"/>
    <w:rsid w:val="0066595E"/>
    <w:rsid w:val="006A52DF"/>
    <w:rsid w:val="006A79FE"/>
    <w:rsid w:val="00704F1C"/>
    <w:rsid w:val="00727993"/>
    <w:rsid w:val="007374DA"/>
    <w:rsid w:val="00763259"/>
    <w:rsid w:val="007A3D93"/>
    <w:rsid w:val="007A68EA"/>
    <w:rsid w:val="007C6D8D"/>
    <w:rsid w:val="007D1336"/>
    <w:rsid w:val="007E5AF9"/>
    <w:rsid w:val="00877B58"/>
    <w:rsid w:val="00897630"/>
    <w:rsid w:val="008A57E7"/>
    <w:rsid w:val="008A5E21"/>
    <w:rsid w:val="008D7850"/>
    <w:rsid w:val="008E6927"/>
    <w:rsid w:val="009044DE"/>
    <w:rsid w:val="00971E9D"/>
    <w:rsid w:val="009D78D3"/>
    <w:rsid w:val="00A00F84"/>
    <w:rsid w:val="00A379CB"/>
    <w:rsid w:val="00A43F4E"/>
    <w:rsid w:val="00A4559A"/>
    <w:rsid w:val="00A507B9"/>
    <w:rsid w:val="00A5219B"/>
    <w:rsid w:val="00A5377A"/>
    <w:rsid w:val="00A64EE4"/>
    <w:rsid w:val="00A9766D"/>
    <w:rsid w:val="00AA47AE"/>
    <w:rsid w:val="00AB451F"/>
    <w:rsid w:val="00AC54D9"/>
    <w:rsid w:val="00AD4553"/>
    <w:rsid w:val="00AD63E4"/>
    <w:rsid w:val="00AD7D6B"/>
    <w:rsid w:val="00AE36F1"/>
    <w:rsid w:val="00B224C8"/>
    <w:rsid w:val="00B2733D"/>
    <w:rsid w:val="00B46A7F"/>
    <w:rsid w:val="00B5218C"/>
    <w:rsid w:val="00B64B21"/>
    <w:rsid w:val="00B67166"/>
    <w:rsid w:val="00B83D28"/>
    <w:rsid w:val="00B83E98"/>
    <w:rsid w:val="00B864A7"/>
    <w:rsid w:val="00B87322"/>
    <w:rsid w:val="00B95FB5"/>
    <w:rsid w:val="00BB2FAB"/>
    <w:rsid w:val="00BB3490"/>
    <w:rsid w:val="00BB7013"/>
    <w:rsid w:val="00BC486D"/>
    <w:rsid w:val="00BD7755"/>
    <w:rsid w:val="00C0026F"/>
    <w:rsid w:val="00C07D05"/>
    <w:rsid w:val="00C5369F"/>
    <w:rsid w:val="00C65AD5"/>
    <w:rsid w:val="00C8136F"/>
    <w:rsid w:val="00C8736B"/>
    <w:rsid w:val="00CA3740"/>
    <w:rsid w:val="00CD4827"/>
    <w:rsid w:val="00CF4F54"/>
    <w:rsid w:val="00D2354D"/>
    <w:rsid w:val="00D42901"/>
    <w:rsid w:val="00D43291"/>
    <w:rsid w:val="00D467AD"/>
    <w:rsid w:val="00D570F7"/>
    <w:rsid w:val="00D62111"/>
    <w:rsid w:val="00D73271"/>
    <w:rsid w:val="00DC3D39"/>
    <w:rsid w:val="00DC3D5C"/>
    <w:rsid w:val="00DF6D63"/>
    <w:rsid w:val="00E00D3A"/>
    <w:rsid w:val="00E15346"/>
    <w:rsid w:val="00E90BB7"/>
    <w:rsid w:val="00E97E90"/>
    <w:rsid w:val="00ED5D70"/>
    <w:rsid w:val="00ED7DE8"/>
    <w:rsid w:val="00F1647A"/>
    <w:rsid w:val="00F54245"/>
    <w:rsid w:val="00F561DD"/>
    <w:rsid w:val="00F639AB"/>
    <w:rsid w:val="00F8078F"/>
    <w:rsid w:val="00F9373D"/>
    <w:rsid w:val="00F95D8A"/>
    <w:rsid w:val="00FB371B"/>
    <w:rsid w:val="00FB758E"/>
    <w:rsid w:val="00FD0BC4"/>
    <w:rsid w:val="00FD2478"/>
    <w:rsid w:val="00FD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customStyle="1" w:styleId="ecxapple-style-span">
    <w:name w:val="ecxapple-style-span"/>
    <w:rsid w:val="00E15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verde\AppData\Roaming\Microsoft\Templates\Chronological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E8C4A-98F1-4638-927A-C943A8DD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resume(2)</Template>
  <TotalTime>6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Lesverde</dc:creator>
  <cp:lastModifiedBy>Lesverde</cp:lastModifiedBy>
  <cp:revision>3</cp:revision>
  <cp:lastPrinted>2002-06-26T16:17:00Z</cp:lastPrinted>
  <dcterms:created xsi:type="dcterms:W3CDTF">2013-04-04T18:49:00Z</dcterms:created>
  <dcterms:modified xsi:type="dcterms:W3CDTF">2013-04-04T18:55:00Z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