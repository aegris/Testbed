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/>
      </w:tblPr>
      <w:tblGrid>
        <w:gridCol w:w="8838"/>
      </w:tblGrid>
      <w:tr w:rsidR="004A3B48" w:rsidRPr="00616CE8">
        <w:trPr>
          <w:tblHeader/>
          <w:jc w:val="right"/>
        </w:trPr>
        <w:tc>
          <w:tcPr>
            <w:tcW w:w="8838" w:type="dxa"/>
          </w:tcPr>
          <w:p w:rsidR="004A3B48" w:rsidRPr="00616CE8" w:rsidRDefault="00070D92" w:rsidP="004A3B48">
            <w:pPr>
              <w:pStyle w:val="YourName"/>
            </w:pPr>
            <w:r>
              <w:t>John Abercrombie</w:t>
            </w:r>
          </w:p>
        </w:tc>
      </w:tr>
      <w:tr w:rsidR="004A3B48" w:rsidTr="00070D92">
        <w:trPr>
          <w:trHeight w:val="296"/>
          <w:tblHeader/>
          <w:jc w:val="right"/>
        </w:trPr>
        <w:tc>
          <w:tcPr>
            <w:tcW w:w="8838" w:type="dxa"/>
          </w:tcPr>
          <w:p w:rsidR="004A3B48" w:rsidRPr="00616CE8" w:rsidRDefault="00701F9D" w:rsidP="00070D92">
            <w:pPr>
              <w:pStyle w:val="ContactInfo"/>
            </w:pPr>
            <w:r>
              <w:t>3682 SW Baird St. Portland, OR, 97219,</w:t>
            </w:r>
            <w:r w:rsidR="00070D92">
              <w:t xml:space="preserve"> (503) 679 0007</w:t>
            </w:r>
            <w:r w:rsidR="00E8333B">
              <w:t xml:space="preserve"> </w:t>
            </w:r>
            <w:hyperlink r:id="rId7" w:history="1">
              <w:r w:rsidR="00E43E8E" w:rsidRPr="007F33C1">
                <w:rPr>
                  <w:rStyle w:val="Hyperlink"/>
                </w:rPr>
                <w:t>abercrjd@gmail.com</w:t>
              </w:r>
            </w:hyperlink>
          </w:p>
        </w:tc>
      </w:tr>
    </w:tbl>
    <w:tbl>
      <w:tblPr>
        <w:tblW w:w="8912" w:type="dxa"/>
        <w:tblCellMar>
          <w:left w:w="115" w:type="dxa"/>
          <w:right w:w="115" w:type="dxa"/>
        </w:tblCellMar>
        <w:tblLook w:val="0000"/>
      </w:tblPr>
      <w:tblGrid>
        <w:gridCol w:w="2473"/>
        <w:gridCol w:w="6439"/>
      </w:tblGrid>
      <w:tr w:rsidR="000E1A8C" w:rsidRPr="00435BA7" w:rsidTr="00BC1361">
        <w:trPr>
          <w:trHeight w:val="1150"/>
        </w:trPr>
        <w:tc>
          <w:tcPr>
            <w:tcW w:w="2473" w:type="dxa"/>
          </w:tcPr>
          <w:p w:rsidR="000E1A8C" w:rsidRPr="00435BA7" w:rsidRDefault="000E1A8C" w:rsidP="00C50573">
            <w:pPr>
              <w:pStyle w:val="Heading1"/>
            </w:pPr>
            <w:r w:rsidRPr="00435BA7">
              <w:t>Education</w:t>
            </w:r>
          </w:p>
        </w:tc>
        <w:tc>
          <w:tcPr>
            <w:tcW w:w="6439" w:type="dxa"/>
          </w:tcPr>
          <w:p w:rsidR="000E1A8C" w:rsidRDefault="000E1A8C" w:rsidP="0047704C">
            <w:pPr>
              <w:pStyle w:val="BodyText1"/>
              <w:spacing w:line="240" w:lineRule="auto"/>
            </w:pPr>
            <w:r>
              <w:t xml:space="preserve">Whitman College, Walla </w:t>
            </w:r>
            <w:proofErr w:type="spellStart"/>
            <w:r>
              <w:t>Walla</w:t>
            </w:r>
            <w:proofErr w:type="spellEnd"/>
            <w:r>
              <w:t>, WA</w:t>
            </w:r>
          </w:p>
          <w:p w:rsidR="000E1A8C" w:rsidRDefault="000E1A8C" w:rsidP="0047704C">
            <w:pPr>
              <w:pStyle w:val="BodyText"/>
              <w:spacing w:line="240" w:lineRule="auto"/>
            </w:pPr>
            <w:r>
              <w:t>May 2012</w:t>
            </w:r>
          </w:p>
          <w:p w:rsidR="000E1A8C" w:rsidRPr="00E23010" w:rsidRDefault="000E1A8C" w:rsidP="0047704C">
            <w:pPr>
              <w:pStyle w:val="BulletedList"/>
              <w:spacing w:line="240" w:lineRule="auto"/>
            </w:pPr>
            <w:r>
              <w:t xml:space="preserve">BA in Religion; </w:t>
            </w:r>
            <w:r w:rsidR="000127CB">
              <w:t>Cum Laude with Honors</w:t>
            </w:r>
          </w:p>
          <w:p w:rsidR="000E1A8C" w:rsidRPr="00435BA7" w:rsidRDefault="000E1A8C" w:rsidP="0047704C">
            <w:pPr>
              <w:pStyle w:val="BulletedList"/>
              <w:spacing w:line="240" w:lineRule="auto"/>
            </w:pPr>
            <w:r>
              <w:t>Minor in Philosophy</w:t>
            </w:r>
          </w:p>
        </w:tc>
      </w:tr>
      <w:tr w:rsidR="004A3B48" w:rsidTr="00BC1361">
        <w:trPr>
          <w:trHeight w:val="7190"/>
        </w:trPr>
        <w:tc>
          <w:tcPr>
            <w:tcW w:w="2473" w:type="dxa"/>
          </w:tcPr>
          <w:p w:rsidR="004A3B48" w:rsidRDefault="00911F5F" w:rsidP="004A3B48">
            <w:pPr>
              <w:pStyle w:val="Heading1"/>
            </w:pPr>
            <w:r>
              <w:t xml:space="preserve">Customer Service </w:t>
            </w:r>
            <w:r w:rsidRPr="00A72D91">
              <w:t>Experience</w:t>
            </w:r>
          </w:p>
          <w:p w:rsidR="00A72D91" w:rsidRDefault="00A72D91" w:rsidP="00A72D91"/>
          <w:p w:rsidR="00A72D91" w:rsidRDefault="00A72D91" w:rsidP="00A72D91"/>
          <w:p w:rsidR="00A72D91" w:rsidRDefault="00A72D91" w:rsidP="00A72D91"/>
          <w:p w:rsidR="00A72D91" w:rsidRDefault="00A72D91" w:rsidP="00A72D91"/>
          <w:p w:rsidR="00A72D91" w:rsidRDefault="00A72D91" w:rsidP="00A72D91"/>
          <w:p w:rsidR="00A72D91" w:rsidRDefault="00A72D91" w:rsidP="00A72D91"/>
          <w:p w:rsidR="00A72D91" w:rsidRDefault="00A72D91" w:rsidP="00A72D91"/>
          <w:p w:rsidR="00A72D91" w:rsidRDefault="00A72D91" w:rsidP="00A72D91"/>
          <w:p w:rsidR="00A72D91" w:rsidRDefault="00A72D91" w:rsidP="00A72D91"/>
          <w:p w:rsidR="00DC596C" w:rsidRDefault="00DC596C" w:rsidP="00A72D91"/>
          <w:p w:rsidR="00BB4E17" w:rsidRDefault="00BB4E17" w:rsidP="00A72D91">
            <w:pPr>
              <w:rPr>
                <w:b/>
              </w:rPr>
            </w:pPr>
          </w:p>
          <w:p w:rsidR="00911F5F" w:rsidRDefault="00911F5F" w:rsidP="00911F5F">
            <w:pPr>
              <w:rPr>
                <w:b/>
              </w:rPr>
            </w:pPr>
          </w:p>
          <w:p w:rsidR="00911F5F" w:rsidRDefault="00911F5F" w:rsidP="00911F5F">
            <w:pPr>
              <w:rPr>
                <w:b/>
              </w:rPr>
            </w:pPr>
          </w:p>
          <w:p w:rsidR="00911F5F" w:rsidRDefault="00911F5F" w:rsidP="00911F5F">
            <w:pPr>
              <w:rPr>
                <w:b/>
              </w:rPr>
            </w:pPr>
          </w:p>
          <w:p w:rsidR="00911F5F" w:rsidRDefault="00911F5F" w:rsidP="00911F5F">
            <w:pPr>
              <w:rPr>
                <w:b/>
              </w:rPr>
            </w:pPr>
          </w:p>
          <w:p w:rsidR="00911F5F" w:rsidRDefault="00911F5F" w:rsidP="00911F5F">
            <w:pPr>
              <w:rPr>
                <w:b/>
              </w:rPr>
            </w:pPr>
          </w:p>
          <w:p w:rsidR="00911F5F" w:rsidRDefault="00911F5F" w:rsidP="00911F5F">
            <w:pPr>
              <w:rPr>
                <w:b/>
              </w:rPr>
            </w:pPr>
          </w:p>
          <w:p w:rsidR="00911F5F" w:rsidRDefault="00911F5F" w:rsidP="00911F5F">
            <w:pPr>
              <w:rPr>
                <w:b/>
              </w:rPr>
            </w:pPr>
          </w:p>
          <w:p w:rsidR="00701F9D" w:rsidRDefault="00701F9D" w:rsidP="00911F5F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01F9D" w:rsidRDefault="00701F9D" w:rsidP="00911F5F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01F9D" w:rsidRDefault="00701F9D" w:rsidP="00911F5F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01F9D" w:rsidRDefault="00701F9D" w:rsidP="00911F5F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01F9D" w:rsidRDefault="00701F9D" w:rsidP="00911F5F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01F9D" w:rsidRDefault="00701F9D" w:rsidP="00911F5F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01F9D" w:rsidRDefault="00701F9D" w:rsidP="00911F5F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A72D91" w:rsidRPr="00711332" w:rsidRDefault="00711332" w:rsidP="00911F5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711332">
              <w:rPr>
                <w:rFonts w:ascii="Century Gothic" w:hAnsi="Century Gothic"/>
                <w:b/>
                <w:sz w:val="22"/>
                <w:szCs w:val="22"/>
              </w:rPr>
              <w:t xml:space="preserve">Other Work </w:t>
            </w:r>
            <w:r w:rsidR="00911F5F" w:rsidRPr="00711332">
              <w:rPr>
                <w:rFonts w:ascii="Century Gothic" w:hAnsi="Century Gothic"/>
                <w:b/>
                <w:sz w:val="22"/>
                <w:szCs w:val="22"/>
              </w:rPr>
              <w:t xml:space="preserve">Experience </w:t>
            </w:r>
          </w:p>
        </w:tc>
        <w:tc>
          <w:tcPr>
            <w:tcW w:w="6439" w:type="dxa"/>
          </w:tcPr>
          <w:p w:rsidR="00BB4E17" w:rsidRDefault="00BB4E17" w:rsidP="0047704C">
            <w:pPr>
              <w:pStyle w:val="BulletedList"/>
              <w:numPr>
                <w:ilvl w:val="0"/>
                <w:numId w:val="0"/>
              </w:numPr>
              <w:spacing w:line="240" w:lineRule="auto"/>
            </w:pPr>
          </w:p>
          <w:p w:rsidR="00701F9D" w:rsidRDefault="00701F9D" w:rsidP="00701F9D">
            <w:pPr>
              <w:pStyle w:val="BulletedList"/>
              <w:numPr>
                <w:ilvl w:val="0"/>
                <w:numId w:val="0"/>
              </w:numPr>
            </w:pPr>
            <w:r>
              <w:t>Concierge</w:t>
            </w:r>
          </w:p>
          <w:p w:rsidR="00701F9D" w:rsidRDefault="00701F9D" w:rsidP="00701F9D">
            <w:pPr>
              <w:pStyle w:val="BulletedList"/>
              <w:numPr>
                <w:ilvl w:val="0"/>
                <w:numId w:val="0"/>
              </w:numPr>
            </w:pPr>
            <w:r>
              <w:t>The Metropolitan Condominiums, Portland, OR; June – August 2013</w:t>
            </w:r>
          </w:p>
          <w:p w:rsidR="00701F9D" w:rsidRDefault="00701F9D" w:rsidP="00701F9D">
            <w:pPr>
              <w:pStyle w:val="BulletedList"/>
              <w:numPr>
                <w:ilvl w:val="0"/>
                <w:numId w:val="9"/>
              </w:numPr>
              <w:ind w:left="428"/>
            </w:pPr>
            <w:r>
              <w:t>Satisfied highly particular residents.</w:t>
            </w:r>
          </w:p>
          <w:p w:rsidR="00701F9D" w:rsidRDefault="00701F9D" w:rsidP="00701F9D">
            <w:pPr>
              <w:pStyle w:val="BulletedList"/>
              <w:numPr>
                <w:ilvl w:val="0"/>
                <w:numId w:val="9"/>
              </w:numPr>
              <w:ind w:left="428"/>
            </w:pPr>
            <w:r>
              <w:t>Developed skills with Excel and Outlook.</w:t>
            </w:r>
          </w:p>
          <w:p w:rsidR="00701F9D" w:rsidRDefault="00701F9D" w:rsidP="00701F9D">
            <w:pPr>
              <w:pStyle w:val="BulletedList"/>
              <w:numPr>
                <w:ilvl w:val="0"/>
                <w:numId w:val="9"/>
              </w:numPr>
              <w:ind w:left="428"/>
            </w:pPr>
            <w:r>
              <w:t>Acted as Liaison between residents and corporate.</w:t>
            </w:r>
          </w:p>
          <w:p w:rsidR="00701F9D" w:rsidRDefault="00701F9D" w:rsidP="0047704C">
            <w:pPr>
              <w:pStyle w:val="BulletedList"/>
              <w:numPr>
                <w:ilvl w:val="0"/>
                <w:numId w:val="0"/>
              </w:numPr>
              <w:spacing w:line="240" w:lineRule="auto"/>
            </w:pPr>
          </w:p>
          <w:p w:rsidR="00A72D91" w:rsidRDefault="00DC596C" w:rsidP="0047704C">
            <w:pPr>
              <w:pStyle w:val="BulletedList"/>
              <w:numPr>
                <w:ilvl w:val="0"/>
                <w:numId w:val="0"/>
              </w:numPr>
              <w:spacing w:line="240" w:lineRule="auto"/>
            </w:pPr>
            <w:r>
              <w:t xml:space="preserve">Waiter and </w:t>
            </w:r>
            <w:proofErr w:type="spellStart"/>
            <w:r w:rsidR="00A72D91">
              <w:t>Busser</w:t>
            </w:r>
            <w:proofErr w:type="spellEnd"/>
          </w:p>
          <w:p w:rsidR="00A72D91" w:rsidRDefault="00A72D91" w:rsidP="0047704C">
            <w:pPr>
              <w:pStyle w:val="BulletedList"/>
              <w:numPr>
                <w:ilvl w:val="0"/>
                <w:numId w:val="0"/>
              </w:numPr>
              <w:spacing w:line="240" w:lineRule="auto"/>
              <w:ind w:left="245" w:hanging="245"/>
            </w:pPr>
            <w:r>
              <w:t xml:space="preserve">Walla </w:t>
            </w:r>
            <w:proofErr w:type="spellStart"/>
            <w:r>
              <w:t>Walla</w:t>
            </w:r>
            <w:proofErr w:type="spellEnd"/>
            <w:r>
              <w:t xml:space="preserve"> Country Club, Walla </w:t>
            </w:r>
            <w:proofErr w:type="spellStart"/>
            <w:r>
              <w:t>Walla</w:t>
            </w:r>
            <w:proofErr w:type="spellEnd"/>
            <w:r>
              <w:t>, WA</w:t>
            </w:r>
            <w:r w:rsidR="00B975F6">
              <w:t>; May – September 2011</w:t>
            </w:r>
          </w:p>
          <w:p w:rsidR="00B975F6" w:rsidRDefault="00B975F6" w:rsidP="0047704C">
            <w:pPr>
              <w:pStyle w:val="BulletedList"/>
              <w:numPr>
                <w:ilvl w:val="0"/>
                <w:numId w:val="6"/>
              </w:numPr>
              <w:spacing w:line="240" w:lineRule="auto"/>
              <w:ind w:left="428"/>
            </w:pPr>
            <w:r>
              <w:t>Developed professional skills in high paced environment.</w:t>
            </w:r>
          </w:p>
          <w:p w:rsidR="00B975F6" w:rsidRDefault="00B975F6" w:rsidP="0047704C">
            <w:pPr>
              <w:pStyle w:val="BulletedList"/>
              <w:numPr>
                <w:ilvl w:val="0"/>
                <w:numId w:val="6"/>
              </w:numPr>
              <w:spacing w:line="240" w:lineRule="auto"/>
              <w:ind w:left="428"/>
            </w:pPr>
            <w:r>
              <w:t>Strong customer service skills used to satisfy demanding clientele.</w:t>
            </w:r>
          </w:p>
          <w:p w:rsidR="004F6BC5" w:rsidRDefault="004F6BC5" w:rsidP="0047704C">
            <w:pPr>
              <w:pStyle w:val="BodyText1"/>
              <w:spacing w:line="240" w:lineRule="auto"/>
            </w:pPr>
            <w:r>
              <w:t>Banquet staff</w:t>
            </w:r>
            <w:r w:rsidR="00711332">
              <w:t>; Greens-keeping</w:t>
            </w:r>
          </w:p>
          <w:p w:rsidR="00711332" w:rsidRDefault="004F6BC5" w:rsidP="0047704C">
            <w:r>
              <w:t>Rock Creek Country Club, Beaverton, OR</w:t>
            </w:r>
            <w:r w:rsidR="00B975F6">
              <w:t>; May – August 2010</w:t>
            </w:r>
          </w:p>
          <w:p w:rsidR="00711332" w:rsidRPr="00FB512C" w:rsidRDefault="00711332" w:rsidP="0047704C">
            <w:pPr>
              <w:pStyle w:val="ListParagraph"/>
              <w:numPr>
                <w:ilvl w:val="0"/>
                <w:numId w:val="7"/>
              </w:numPr>
              <w:ind w:left="407"/>
            </w:pPr>
            <w:r>
              <w:t xml:space="preserve">Effectively managed two jobs totaling </w:t>
            </w:r>
            <w:proofErr w:type="gramStart"/>
            <w:r>
              <w:t>50+ hrs/wk</w:t>
            </w:r>
            <w:proofErr w:type="gramEnd"/>
            <w:r>
              <w:t>.</w:t>
            </w:r>
          </w:p>
          <w:p w:rsidR="00B975F6" w:rsidRDefault="00B975F6" w:rsidP="0047704C">
            <w:pPr>
              <w:pStyle w:val="BulletedList"/>
              <w:numPr>
                <w:ilvl w:val="0"/>
                <w:numId w:val="0"/>
              </w:numPr>
              <w:spacing w:line="240" w:lineRule="auto"/>
            </w:pPr>
          </w:p>
          <w:p w:rsidR="00125CE9" w:rsidRDefault="00125CE9" w:rsidP="0047704C">
            <w:pPr>
              <w:pStyle w:val="BulletedList"/>
              <w:numPr>
                <w:ilvl w:val="0"/>
                <w:numId w:val="0"/>
              </w:numPr>
              <w:spacing w:line="240" w:lineRule="auto"/>
            </w:pPr>
            <w:r>
              <w:t>Bag room and range attendant</w:t>
            </w:r>
          </w:p>
          <w:p w:rsidR="00711332" w:rsidRDefault="00125CE9" w:rsidP="0047704C">
            <w:pPr>
              <w:pStyle w:val="BodyText"/>
              <w:spacing w:line="240" w:lineRule="auto"/>
            </w:pPr>
            <w:r>
              <w:t>Columbia Edgewater Country Club, Portland, OR</w:t>
            </w:r>
            <w:r w:rsidR="00B975F6">
              <w:t>; June – August 2009</w:t>
            </w:r>
          </w:p>
          <w:p w:rsidR="00711332" w:rsidRDefault="00711332" w:rsidP="0047704C">
            <w:pPr>
              <w:pStyle w:val="BodyText"/>
              <w:numPr>
                <w:ilvl w:val="0"/>
                <w:numId w:val="5"/>
              </w:numPr>
              <w:spacing w:line="240" w:lineRule="auto"/>
              <w:ind w:left="428"/>
            </w:pPr>
            <w:r>
              <w:t>Served as one of the primary contacts for members before and after play.</w:t>
            </w:r>
          </w:p>
          <w:p w:rsidR="00711332" w:rsidRDefault="00E43E8E" w:rsidP="0047704C">
            <w:pPr>
              <w:pStyle w:val="BodyText"/>
              <w:numPr>
                <w:ilvl w:val="0"/>
                <w:numId w:val="5"/>
              </w:numPr>
              <w:spacing w:line="240" w:lineRule="auto"/>
              <w:ind w:left="428"/>
            </w:pPr>
            <w:r>
              <w:t>Worked long hours in demanding and chaotic environment.</w:t>
            </w:r>
          </w:p>
          <w:p w:rsidR="000D7287" w:rsidRDefault="00070D92" w:rsidP="0047704C">
            <w:pPr>
              <w:pStyle w:val="BodyText1"/>
              <w:spacing w:line="240" w:lineRule="auto"/>
            </w:pPr>
            <w:r>
              <w:t>Range Attendant and Banquet Staff</w:t>
            </w:r>
          </w:p>
          <w:p w:rsidR="00711332" w:rsidRDefault="00070D92" w:rsidP="0047704C">
            <w:pPr>
              <w:pStyle w:val="BodyText"/>
              <w:spacing w:line="240" w:lineRule="auto"/>
            </w:pPr>
            <w:r>
              <w:t>Rock Creek Country Club</w:t>
            </w:r>
            <w:r w:rsidR="004A3B48">
              <w:t xml:space="preserve">, </w:t>
            </w:r>
            <w:r>
              <w:t>Beaverton, OR</w:t>
            </w:r>
            <w:r w:rsidR="00E43E8E">
              <w:t xml:space="preserve">; March 2005 – August 2008  </w:t>
            </w:r>
          </w:p>
          <w:p w:rsidR="00701F9D" w:rsidRDefault="00701F9D" w:rsidP="00701F9D">
            <w:pPr>
              <w:pStyle w:val="BodyText1"/>
            </w:pPr>
            <w:r>
              <w:t>English Teacher</w:t>
            </w:r>
          </w:p>
          <w:p w:rsidR="00701F9D" w:rsidRDefault="00701F9D" w:rsidP="00701F9D">
            <w:r>
              <w:t xml:space="preserve">Northwestern </w:t>
            </w:r>
            <w:proofErr w:type="spellStart"/>
            <w:r>
              <w:t>Polytechnical</w:t>
            </w:r>
            <w:proofErr w:type="spellEnd"/>
            <w:r>
              <w:t xml:space="preserve"> University, Xi’an, Shaanxi, PRC; Sept. 2013 – July 2013</w:t>
            </w:r>
          </w:p>
          <w:p w:rsidR="00701F9D" w:rsidRDefault="00701F9D" w:rsidP="00701F9D">
            <w:pPr>
              <w:pStyle w:val="ListParagraph"/>
              <w:numPr>
                <w:ilvl w:val="0"/>
                <w:numId w:val="8"/>
              </w:numPr>
            </w:pPr>
            <w:r>
              <w:t>Weekly lesson planning and classroom management.</w:t>
            </w:r>
          </w:p>
          <w:p w:rsidR="00701F9D" w:rsidRDefault="00701F9D" w:rsidP="00701F9D">
            <w:pPr>
              <w:pStyle w:val="ListParagraph"/>
              <w:numPr>
                <w:ilvl w:val="0"/>
                <w:numId w:val="8"/>
              </w:numPr>
            </w:pPr>
            <w:r>
              <w:t>Experience grading midterms and finals.</w:t>
            </w:r>
          </w:p>
          <w:p w:rsidR="00701F9D" w:rsidRDefault="00701F9D" w:rsidP="0047704C">
            <w:pPr>
              <w:pStyle w:val="ListParagraph"/>
              <w:numPr>
                <w:ilvl w:val="0"/>
                <w:numId w:val="8"/>
              </w:numPr>
            </w:pPr>
            <w:r>
              <w:t>Four hours of weekly office hours offering private help.</w:t>
            </w:r>
          </w:p>
          <w:p w:rsidR="00911F5F" w:rsidRDefault="00911F5F" w:rsidP="0047704C">
            <w:pPr>
              <w:pStyle w:val="BodyText1"/>
              <w:spacing w:line="240" w:lineRule="auto"/>
            </w:pPr>
            <w:r>
              <w:t>Writing Fellow</w:t>
            </w:r>
          </w:p>
          <w:p w:rsidR="00911F5F" w:rsidRDefault="00911F5F" w:rsidP="0047704C">
            <w:r>
              <w:t xml:space="preserve">Whitman College, Walla </w:t>
            </w:r>
            <w:proofErr w:type="spellStart"/>
            <w:r>
              <w:t>Walla</w:t>
            </w:r>
            <w:proofErr w:type="spellEnd"/>
            <w:r>
              <w:t>, WA; Sept. 2011 – May 2012</w:t>
            </w:r>
          </w:p>
          <w:p w:rsidR="00911F5F" w:rsidRDefault="00911F5F" w:rsidP="00E032CE">
            <w:pPr>
              <w:pStyle w:val="ListParagraph"/>
              <w:numPr>
                <w:ilvl w:val="0"/>
                <w:numId w:val="3"/>
              </w:numPr>
              <w:ind w:left="428"/>
            </w:pPr>
            <w:r>
              <w:t xml:space="preserve">Critiqued and improved student’s writing </w:t>
            </w:r>
            <w:r w:rsidR="00E032CE">
              <w:t>per instructor’s criteria.</w:t>
            </w:r>
          </w:p>
          <w:p w:rsidR="00911F5F" w:rsidRDefault="00911F5F" w:rsidP="0047704C"/>
          <w:p w:rsidR="00911F5F" w:rsidRDefault="00911F5F" w:rsidP="0047704C">
            <w:r>
              <w:t>Junior Golf Co-Instructor</w:t>
            </w:r>
          </w:p>
          <w:p w:rsidR="00911F5F" w:rsidRDefault="00911F5F" w:rsidP="0047704C">
            <w:r>
              <w:t>Rock Creek Country Club, Beaverton, OR; Summer 2010</w:t>
            </w:r>
          </w:p>
          <w:p w:rsidR="00911F5F" w:rsidRDefault="00911F5F" w:rsidP="0047704C">
            <w:pPr>
              <w:pStyle w:val="ListParagraph"/>
              <w:numPr>
                <w:ilvl w:val="0"/>
                <w:numId w:val="4"/>
              </w:numPr>
              <w:ind w:left="428"/>
            </w:pPr>
            <w:r>
              <w:t>Instructed youth, age range 9 – 17, of different skill levels.</w:t>
            </w:r>
          </w:p>
          <w:p w:rsidR="00911F5F" w:rsidRDefault="00911F5F" w:rsidP="0047704C">
            <w:pPr>
              <w:pStyle w:val="ListParagraph"/>
              <w:numPr>
                <w:ilvl w:val="0"/>
                <w:numId w:val="4"/>
              </w:numPr>
              <w:ind w:left="428"/>
            </w:pPr>
            <w:r>
              <w:t>Planned and orchestrated learning activities.</w:t>
            </w:r>
          </w:p>
          <w:p w:rsidR="00711332" w:rsidRDefault="00711332" w:rsidP="0047704C">
            <w:pPr>
              <w:pStyle w:val="BodyText1"/>
              <w:spacing w:line="240" w:lineRule="auto"/>
            </w:pPr>
            <w:r>
              <w:t>Greens-keeping</w:t>
            </w:r>
          </w:p>
          <w:p w:rsidR="00711332" w:rsidRPr="00FB512C" w:rsidRDefault="00711332" w:rsidP="0047704C">
            <w:pPr>
              <w:pStyle w:val="BodyText"/>
              <w:spacing w:line="240" w:lineRule="auto"/>
            </w:pPr>
            <w:r>
              <w:t xml:space="preserve">Veteran’s Memorial Golf Course, Walla </w:t>
            </w:r>
            <w:proofErr w:type="spellStart"/>
            <w:r>
              <w:t>Walla</w:t>
            </w:r>
            <w:proofErr w:type="spellEnd"/>
            <w:r>
              <w:t>, WA; May – September 2011</w:t>
            </w:r>
          </w:p>
          <w:p w:rsidR="00911F5F" w:rsidRPr="00435BA7" w:rsidRDefault="00711332" w:rsidP="00701F9D">
            <w:pPr>
              <w:pStyle w:val="BulletedList"/>
              <w:spacing w:line="240" w:lineRule="auto"/>
              <w:ind w:left="428" w:hanging="360"/>
            </w:pPr>
            <w:r>
              <w:t>Effectively managed two jobs (60 hours/ week) over summer.</w:t>
            </w:r>
          </w:p>
        </w:tc>
      </w:tr>
      <w:tr w:rsidR="008E009C" w:rsidTr="00BC1361">
        <w:trPr>
          <w:trHeight w:val="52"/>
        </w:trPr>
        <w:tc>
          <w:tcPr>
            <w:tcW w:w="2473" w:type="dxa"/>
          </w:tcPr>
          <w:p w:rsidR="008E009C" w:rsidRPr="00435BA7" w:rsidRDefault="00701F9D" w:rsidP="00A55EFF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lastRenderedPageBreak/>
              <w:t>Le</w:t>
            </w:r>
            <w:r w:rsidR="008E009C">
              <w:rPr>
                <w:rFonts w:ascii="Century Gothic" w:hAnsi="Century Gothic"/>
                <w:b/>
                <w:sz w:val="22"/>
                <w:szCs w:val="22"/>
              </w:rPr>
              <w:t>adership/Activities</w:t>
            </w:r>
          </w:p>
        </w:tc>
        <w:tc>
          <w:tcPr>
            <w:tcW w:w="6439" w:type="dxa"/>
          </w:tcPr>
          <w:p w:rsidR="009B6C15" w:rsidRDefault="009B6C15" w:rsidP="009B6C15">
            <w:pPr>
              <w:pStyle w:val="BulletedList"/>
              <w:numPr>
                <w:ilvl w:val="0"/>
                <w:numId w:val="0"/>
              </w:numPr>
            </w:pPr>
            <w:r>
              <w:t>Volunteer Mentor for a 3</w:t>
            </w:r>
            <w:r w:rsidRPr="007539D4">
              <w:rPr>
                <w:vertAlign w:val="superscript"/>
              </w:rPr>
              <w:t>rd</w:t>
            </w:r>
            <w:r>
              <w:t xml:space="preserve"> Grader at a Walla </w:t>
            </w:r>
            <w:proofErr w:type="spellStart"/>
            <w:r>
              <w:t>Walla</w:t>
            </w:r>
            <w:proofErr w:type="spellEnd"/>
            <w:r>
              <w:t xml:space="preserve"> Elementary School </w:t>
            </w:r>
          </w:p>
          <w:p w:rsidR="00886C2F" w:rsidRDefault="00886C2F" w:rsidP="009B6C15">
            <w:pPr>
              <w:pStyle w:val="BulletedList"/>
              <w:numPr>
                <w:ilvl w:val="0"/>
                <w:numId w:val="0"/>
              </w:numPr>
            </w:pPr>
          </w:p>
          <w:p w:rsidR="00886C2F" w:rsidRDefault="00886C2F" w:rsidP="00886C2F">
            <w:r>
              <w:t>Frequent judge and question master for debate, model UN, and speech competitions in Xi’an, PRC.</w:t>
            </w:r>
          </w:p>
          <w:p w:rsidR="008E009C" w:rsidRPr="00435BA7" w:rsidRDefault="008E009C" w:rsidP="009B6C15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8E009C" w:rsidTr="00BC1361">
        <w:trPr>
          <w:trHeight w:val="1675"/>
        </w:trPr>
        <w:tc>
          <w:tcPr>
            <w:tcW w:w="2473" w:type="dxa"/>
          </w:tcPr>
          <w:p w:rsidR="008E009C" w:rsidRDefault="008E009C" w:rsidP="004A3B48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620B36" w:rsidRDefault="00620B36" w:rsidP="004A3B48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620B36" w:rsidRDefault="00620B36" w:rsidP="004A3B48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620B36" w:rsidRDefault="00620B36" w:rsidP="004A3B48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620B36" w:rsidRDefault="00620B36" w:rsidP="004A3B48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620B36" w:rsidRDefault="00620B36" w:rsidP="004A3B48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620B36" w:rsidRDefault="00620B36" w:rsidP="004A3B48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620B36" w:rsidRDefault="00620B36" w:rsidP="004A3B48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620B36" w:rsidRDefault="00620B36" w:rsidP="004A3B48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Certifications</w:t>
            </w:r>
          </w:p>
          <w:p w:rsidR="00620B36" w:rsidRDefault="00620B36" w:rsidP="004A3B48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620B36" w:rsidRPr="00435BA7" w:rsidRDefault="00620B36" w:rsidP="004A3B48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Language</w:t>
            </w:r>
          </w:p>
        </w:tc>
        <w:tc>
          <w:tcPr>
            <w:tcW w:w="6439" w:type="dxa"/>
          </w:tcPr>
          <w:p w:rsidR="008E009C" w:rsidRDefault="008E009C" w:rsidP="008E009C">
            <w:pPr>
              <w:pStyle w:val="BulletedList"/>
              <w:numPr>
                <w:ilvl w:val="0"/>
                <w:numId w:val="0"/>
              </w:numPr>
            </w:pPr>
            <w:r>
              <w:rPr>
                <w:spacing w:val="0"/>
              </w:rPr>
              <w:t xml:space="preserve">Senior Captain </w:t>
            </w:r>
            <w:r>
              <w:t>Whitman College Varsity Golf Team</w:t>
            </w:r>
          </w:p>
          <w:p w:rsidR="008E009C" w:rsidRDefault="00BC1361" w:rsidP="008E009C">
            <w:pPr>
              <w:pStyle w:val="BulletedList"/>
              <w:numPr>
                <w:ilvl w:val="0"/>
                <w:numId w:val="5"/>
              </w:numPr>
            </w:pPr>
            <w:r>
              <w:t>Helped restructure practices, qualifying, and team bonding activities.</w:t>
            </w:r>
          </w:p>
          <w:p w:rsidR="00BC1361" w:rsidRDefault="00BC1361" w:rsidP="008E009C">
            <w:pPr>
              <w:pStyle w:val="BulletedList"/>
              <w:numPr>
                <w:ilvl w:val="0"/>
                <w:numId w:val="5"/>
              </w:numPr>
            </w:pPr>
            <w:r>
              <w:t xml:space="preserve">Led team to best finishes at both the </w:t>
            </w:r>
            <w:proofErr w:type="gramStart"/>
            <w:r>
              <w:t>Fall</w:t>
            </w:r>
            <w:proofErr w:type="gramEnd"/>
            <w:r>
              <w:t xml:space="preserve"> and Spring Classics in the past 20 years.</w:t>
            </w:r>
          </w:p>
          <w:p w:rsidR="008E009C" w:rsidRDefault="008E009C" w:rsidP="008E009C"/>
          <w:p w:rsidR="008E009C" w:rsidRDefault="008E009C" w:rsidP="009B6C15">
            <w:r>
              <w:t>Sigma Chi Philanthropy Chair 2008-9</w:t>
            </w:r>
            <w:r w:rsidR="009B6C15">
              <w:t>; House Manager 2009</w:t>
            </w:r>
            <w:r w:rsidR="000E1A8C">
              <w:t>; Annotator 2012</w:t>
            </w:r>
          </w:p>
          <w:p w:rsidR="00620B36" w:rsidRDefault="00620B36" w:rsidP="009B6C15"/>
          <w:p w:rsidR="00620B36" w:rsidRDefault="00620B36" w:rsidP="00620B36">
            <w:r>
              <w:t>TEFL Certification</w:t>
            </w:r>
          </w:p>
          <w:p w:rsidR="00620B36" w:rsidRDefault="00620B36" w:rsidP="00620B36"/>
          <w:p w:rsidR="00620B36" w:rsidRPr="00435BA7" w:rsidRDefault="00620B36" w:rsidP="00620B36">
            <w:r>
              <w:t>One and a half years of Mandarin Chinese and continued study.</w:t>
            </w:r>
          </w:p>
        </w:tc>
      </w:tr>
    </w:tbl>
    <w:p w:rsidR="00816F38" w:rsidRPr="00816F38" w:rsidRDefault="00816F38" w:rsidP="00701F9D">
      <w:pPr>
        <w:rPr>
          <w:rStyle w:val="Emphasis"/>
          <w:rFonts w:cs="Arial"/>
          <w:i w:val="0"/>
        </w:rPr>
      </w:pPr>
    </w:p>
    <w:sectPr w:rsidR="00816F38" w:rsidRPr="00816F38" w:rsidSect="000D147C">
      <w:pgSz w:w="12240" w:h="15840"/>
      <w:pgMar w:top="1080" w:right="1800" w:bottom="1080" w:left="1800" w:header="965" w:footer="965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6388" w:rsidRDefault="00966388">
      <w:r>
        <w:separator/>
      </w:r>
    </w:p>
  </w:endnote>
  <w:endnote w:type="continuationSeparator" w:id="0">
    <w:p w:rsidR="00966388" w:rsidRDefault="009663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6388" w:rsidRDefault="00966388">
      <w:r>
        <w:separator/>
      </w:r>
    </w:p>
  </w:footnote>
  <w:footnote w:type="continuationSeparator" w:id="0">
    <w:p w:rsidR="00966388" w:rsidRDefault="009663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439FC"/>
    <w:multiLevelType w:val="hybridMultilevel"/>
    <w:tmpl w:val="54F48D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A3FBF"/>
    <w:multiLevelType w:val="hybridMultilevel"/>
    <w:tmpl w:val="E2346B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20303"/>
    <w:multiLevelType w:val="hybridMultilevel"/>
    <w:tmpl w:val="CB4836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3A63BB"/>
    <w:multiLevelType w:val="hybridMultilevel"/>
    <w:tmpl w:val="8196F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C74B00"/>
    <w:multiLevelType w:val="hybridMultilevel"/>
    <w:tmpl w:val="0394AEE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021C6"/>
    <w:multiLevelType w:val="hybridMultilevel"/>
    <w:tmpl w:val="B5088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B016DC"/>
    <w:multiLevelType w:val="hybridMultilevel"/>
    <w:tmpl w:val="413AA6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8">
    <w:nsid w:val="670A2871"/>
    <w:multiLevelType w:val="hybridMultilevel"/>
    <w:tmpl w:val="644E88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0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7758"/>
    <w:rsid w:val="000119D2"/>
    <w:rsid w:val="000127CB"/>
    <w:rsid w:val="00070D92"/>
    <w:rsid w:val="000D147C"/>
    <w:rsid w:val="000D1F42"/>
    <w:rsid w:val="000D7287"/>
    <w:rsid w:val="000E1A8C"/>
    <w:rsid w:val="0012490C"/>
    <w:rsid w:val="00125CE9"/>
    <w:rsid w:val="00127169"/>
    <w:rsid w:val="00151028"/>
    <w:rsid w:val="00156D1A"/>
    <w:rsid w:val="001D17BD"/>
    <w:rsid w:val="00240619"/>
    <w:rsid w:val="002926D8"/>
    <w:rsid w:val="002B1BCF"/>
    <w:rsid w:val="00346932"/>
    <w:rsid w:val="00475D62"/>
    <w:rsid w:val="0047704C"/>
    <w:rsid w:val="00487EC5"/>
    <w:rsid w:val="004A3B48"/>
    <w:rsid w:val="004A6CF1"/>
    <w:rsid w:val="004F6BC5"/>
    <w:rsid w:val="0051781D"/>
    <w:rsid w:val="0057234B"/>
    <w:rsid w:val="005A620A"/>
    <w:rsid w:val="005F1A7C"/>
    <w:rsid w:val="00620B36"/>
    <w:rsid w:val="00666087"/>
    <w:rsid w:val="00670EB5"/>
    <w:rsid w:val="0067355A"/>
    <w:rsid w:val="006A7305"/>
    <w:rsid w:val="006E7D78"/>
    <w:rsid w:val="00701F9D"/>
    <w:rsid w:val="00711332"/>
    <w:rsid w:val="00755540"/>
    <w:rsid w:val="00786C80"/>
    <w:rsid w:val="008021EC"/>
    <w:rsid w:val="00816F38"/>
    <w:rsid w:val="00886C2F"/>
    <w:rsid w:val="00891972"/>
    <w:rsid w:val="008A132F"/>
    <w:rsid w:val="008A18D3"/>
    <w:rsid w:val="008E009C"/>
    <w:rsid w:val="008F73D8"/>
    <w:rsid w:val="00904E95"/>
    <w:rsid w:val="00911F5F"/>
    <w:rsid w:val="00963FAE"/>
    <w:rsid w:val="00965914"/>
    <w:rsid w:val="00966388"/>
    <w:rsid w:val="00966EC1"/>
    <w:rsid w:val="009B6C15"/>
    <w:rsid w:val="009F21EC"/>
    <w:rsid w:val="00A148F0"/>
    <w:rsid w:val="00A72D91"/>
    <w:rsid w:val="00A925D6"/>
    <w:rsid w:val="00AE315F"/>
    <w:rsid w:val="00B461AA"/>
    <w:rsid w:val="00B50697"/>
    <w:rsid w:val="00B5340D"/>
    <w:rsid w:val="00B67ACE"/>
    <w:rsid w:val="00B975F6"/>
    <w:rsid w:val="00BB4E17"/>
    <w:rsid w:val="00BC1361"/>
    <w:rsid w:val="00C2435F"/>
    <w:rsid w:val="00C75DD0"/>
    <w:rsid w:val="00CB65BF"/>
    <w:rsid w:val="00D5646A"/>
    <w:rsid w:val="00DC596C"/>
    <w:rsid w:val="00DD7AA4"/>
    <w:rsid w:val="00E032CE"/>
    <w:rsid w:val="00E14C8F"/>
    <w:rsid w:val="00E3215C"/>
    <w:rsid w:val="00E405D2"/>
    <w:rsid w:val="00E43E8E"/>
    <w:rsid w:val="00E5616D"/>
    <w:rsid w:val="00E8333B"/>
    <w:rsid w:val="00EA0F92"/>
    <w:rsid w:val="00EC741A"/>
    <w:rsid w:val="00EC7758"/>
    <w:rsid w:val="00EF12D5"/>
    <w:rsid w:val="00F113BC"/>
    <w:rsid w:val="00F1436A"/>
    <w:rsid w:val="00F217CB"/>
    <w:rsid w:val="00FD7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3B48"/>
    <w:rPr>
      <w:rFonts w:ascii="Arial" w:hAnsi="Arial"/>
    </w:rPr>
  </w:style>
  <w:style w:type="paragraph" w:styleId="Heading1">
    <w:name w:val="heading 1"/>
    <w:basedOn w:val="Normal"/>
    <w:next w:val="Normal"/>
    <w:qFormat/>
    <w:rsid w:val="004A3B48"/>
    <w:pPr>
      <w:spacing w:before="220" w:line="220" w:lineRule="atLeast"/>
      <w:outlineLvl w:val="0"/>
    </w:pPr>
    <w:rPr>
      <w:rFonts w:ascii="Century Gothic" w:hAnsi="Century Gothic"/>
      <w:b/>
      <w:spacing w:val="-1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A3B48"/>
    <w:pPr>
      <w:spacing w:after="60" w:line="220" w:lineRule="atLeast"/>
      <w:jc w:val="both"/>
    </w:pPr>
    <w:rPr>
      <w:spacing w:val="-5"/>
    </w:rPr>
  </w:style>
  <w:style w:type="paragraph" w:customStyle="1" w:styleId="BulletedList">
    <w:name w:val="Bulleted List"/>
    <w:basedOn w:val="BodyText"/>
    <w:rsid w:val="004A3B48"/>
    <w:pPr>
      <w:numPr>
        <w:numId w:val="1"/>
      </w:numPr>
      <w:tabs>
        <w:tab w:val="clear" w:pos="360"/>
      </w:tabs>
    </w:pPr>
  </w:style>
  <w:style w:type="paragraph" w:customStyle="1" w:styleId="BodyText1">
    <w:name w:val="Body Text 1"/>
    <w:basedOn w:val="Normal"/>
    <w:next w:val="Normal"/>
    <w:autoRedefine/>
    <w:rsid w:val="00B975F6"/>
    <w:pPr>
      <w:tabs>
        <w:tab w:val="left" w:pos="2160"/>
        <w:tab w:val="right" w:pos="6480"/>
      </w:tabs>
      <w:spacing w:before="240" w:after="40" w:line="220" w:lineRule="atLeast"/>
    </w:pPr>
  </w:style>
  <w:style w:type="paragraph" w:styleId="Footer">
    <w:name w:val="footer"/>
    <w:basedOn w:val="Normal"/>
    <w:rsid w:val="004A3B48"/>
    <w:pPr>
      <w:tabs>
        <w:tab w:val="right" w:pos="6840"/>
      </w:tabs>
      <w:spacing w:line="220" w:lineRule="atLeast"/>
      <w:ind w:left="-2160"/>
      <w:jc w:val="both"/>
    </w:pPr>
    <w:rPr>
      <w:b/>
      <w:sz w:val="18"/>
    </w:rPr>
  </w:style>
  <w:style w:type="paragraph" w:styleId="Header">
    <w:name w:val="header"/>
    <w:basedOn w:val="Normal"/>
    <w:rsid w:val="006A730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A3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Normal"/>
    <w:rsid w:val="004A3B48"/>
    <w:pPr>
      <w:jc w:val="right"/>
    </w:pPr>
    <w:rPr>
      <w:rFonts w:ascii="Century Gothic" w:hAnsi="Century Gothic"/>
      <w:b/>
      <w:bCs/>
      <w:sz w:val="32"/>
    </w:rPr>
  </w:style>
  <w:style w:type="paragraph" w:customStyle="1" w:styleId="ContactInfo">
    <w:name w:val="Contact Info"/>
    <w:basedOn w:val="Normal"/>
    <w:rsid w:val="004A3B48"/>
    <w:pPr>
      <w:spacing w:before="60"/>
      <w:jc w:val="right"/>
    </w:pPr>
    <w:rPr>
      <w:rFonts w:ascii="Century Gothic" w:hAnsi="Century Gothic"/>
      <w:sz w:val="16"/>
    </w:rPr>
  </w:style>
  <w:style w:type="paragraph" w:styleId="NoSpacing">
    <w:name w:val="No Spacing"/>
    <w:uiPriority w:val="1"/>
    <w:qFormat/>
    <w:rsid w:val="00EC7758"/>
    <w:rPr>
      <w:rFonts w:ascii="Garamond" w:eastAsiaTheme="minorHAnsi" w:hAnsi="Garamond" w:cstheme="minorBidi"/>
      <w:sz w:val="24"/>
      <w:szCs w:val="22"/>
    </w:rPr>
  </w:style>
  <w:style w:type="paragraph" w:styleId="ListParagraph">
    <w:name w:val="List Paragraph"/>
    <w:basedOn w:val="Normal"/>
    <w:uiPriority w:val="34"/>
    <w:qFormat/>
    <w:rsid w:val="00A72D91"/>
    <w:pPr>
      <w:ind w:left="720"/>
      <w:contextualSpacing/>
    </w:pPr>
  </w:style>
  <w:style w:type="character" w:styleId="Hyperlink">
    <w:name w:val="Hyperlink"/>
    <w:basedOn w:val="DefaultParagraphFont"/>
    <w:rsid w:val="00E43E8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16F38"/>
  </w:style>
  <w:style w:type="character" w:styleId="Emphasis">
    <w:name w:val="Emphasis"/>
    <w:basedOn w:val="DefaultParagraphFont"/>
    <w:qFormat/>
    <w:rsid w:val="00816F3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ercrj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mary\AppData\Roaming\Microsoft\Templates\Chronological%20resume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resume(2)</Template>
  <TotalTime>19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10</cp:revision>
  <dcterms:created xsi:type="dcterms:W3CDTF">2012-05-29T21:43:00Z</dcterms:created>
  <dcterms:modified xsi:type="dcterms:W3CDTF">2013-08-22T23:51:00Z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TC060915111033</vt:lpwstr>
  </property>
</Properties>
</file>