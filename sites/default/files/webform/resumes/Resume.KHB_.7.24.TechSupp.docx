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3A" w:rsidRPr="00C8378C" w:rsidRDefault="007C2C78">
      <w:pPr>
        <w:pStyle w:val="Name"/>
        <w:rPr>
          <w:sz w:val="40"/>
          <w:szCs w:val="40"/>
        </w:rPr>
      </w:pPr>
      <w:r w:rsidRPr="00C8378C">
        <w:rPr>
          <w:sz w:val="40"/>
          <w:szCs w:val="40"/>
        </w:rPr>
        <w:t xml:space="preserve">Kristin </w:t>
      </w:r>
      <w:r w:rsidR="00034EE3" w:rsidRPr="00C8378C">
        <w:rPr>
          <w:sz w:val="40"/>
          <w:szCs w:val="40"/>
        </w:rPr>
        <w:t>LH</w:t>
      </w:r>
      <w:r w:rsidR="00F93CCE" w:rsidRPr="00C8378C">
        <w:rPr>
          <w:sz w:val="40"/>
          <w:szCs w:val="40"/>
        </w:rPr>
        <w:t xml:space="preserve"> </w:t>
      </w:r>
      <w:r w:rsidR="00034EE3" w:rsidRPr="00C8378C">
        <w:rPr>
          <w:sz w:val="40"/>
          <w:szCs w:val="40"/>
        </w:rPr>
        <w:t>B</w:t>
      </w:r>
      <w:r w:rsidR="00F93CCE" w:rsidRPr="00C8378C">
        <w:rPr>
          <w:sz w:val="40"/>
          <w:szCs w:val="40"/>
        </w:rPr>
        <w:t>row</w:t>
      </w:r>
      <w:r w:rsidRPr="00C8378C">
        <w:rPr>
          <w:sz w:val="40"/>
          <w:szCs w:val="40"/>
        </w:rPr>
        <w:t>n</w:t>
      </w:r>
    </w:p>
    <w:p w:rsidR="00CE6B3A" w:rsidRDefault="00C13CBB" w:rsidP="00B22D25">
      <w:pPr>
        <w:pStyle w:val="Address2"/>
        <w:framePr w:wrap="notBeside" w:x="1810" w:y="14436"/>
      </w:pPr>
      <w:r>
        <w:t>14150 SW Barrows Rd Unit 5</w:t>
      </w:r>
      <w:r w:rsidR="007C2C78">
        <w:t xml:space="preserve"> • </w:t>
      </w:r>
      <w:r>
        <w:t>Tigard, Oregon</w:t>
      </w:r>
      <w:r w:rsidR="007C2C78">
        <w:t xml:space="preserve"> 9</w:t>
      </w:r>
      <w:r>
        <w:t>7223</w:t>
      </w:r>
    </w:p>
    <w:p w:rsidR="00CE6B3A" w:rsidRDefault="007C2C78" w:rsidP="00C8378C">
      <w:pPr>
        <w:pStyle w:val="Address1"/>
        <w:framePr w:wrap="notBeside" w:x="1965" w:y="14661"/>
      </w:pPr>
      <w:r>
        <w:t>Phone 805-</w:t>
      </w:r>
      <w:r w:rsidR="00B22D25">
        <w:t>878-</w:t>
      </w:r>
      <w:proofErr w:type="gramStart"/>
      <w:r w:rsidR="00B22D25">
        <w:t>9972</w:t>
      </w:r>
      <w:r>
        <w:t xml:space="preserve">  •</w:t>
      </w:r>
      <w:proofErr w:type="gramEnd"/>
      <w:r>
        <w:t xml:space="preserve"> E-mail </w:t>
      </w:r>
      <w:hyperlink r:id="rId5" w:history="1">
        <w:r w:rsidR="00F93CCE" w:rsidRPr="0020423A">
          <w:rPr>
            <w:rStyle w:val="Hyperlink"/>
          </w:rPr>
          <w:t>krisTIN.lhbrown@</w:t>
        </w:r>
      </w:hyperlink>
      <w:r w:rsidR="002E6581" w:rsidRPr="00B406E4">
        <w:rPr>
          <w:u w:val="single"/>
        </w:rPr>
        <w:t>gmail.com</w:t>
      </w:r>
    </w:p>
    <w:tbl>
      <w:tblPr>
        <w:tblW w:w="0" w:type="auto"/>
        <w:tblLayout w:type="fixed"/>
        <w:tblLook w:val="0000"/>
      </w:tblPr>
      <w:tblGrid>
        <w:gridCol w:w="2160"/>
        <w:gridCol w:w="6667"/>
      </w:tblGrid>
      <w:tr w:rsidR="00CE6B3A">
        <w:trPr>
          <w:cantSplit/>
        </w:trPr>
        <w:tc>
          <w:tcPr>
            <w:tcW w:w="8827" w:type="dxa"/>
            <w:gridSpan w:val="2"/>
          </w:tcPr>
          <w:p w:rsidR="00CE6B3A" w:rsidRDefault="007C2C78">
            <w:pPr>
              <w:pStyle w:val="SectionTitle"/>
            </w:pPr>
            <w:r>
              <w:t>Objective</w:t>
            </w:r>
          </w:p>
        </w:tc>
      </w:tr>
      <w:tr w:rsidR="00CE6B3A" w:rsidRPr="00C8378C">
        <w:tc>
          <w:tcPr>
            <w:tcW w:w="2160" w:type="dxa"/>
          </w:tcPr>
          <w:p w:rsidR="00CE6B3A" w:rsidRDefault="00CE6B3A"/>
        </w:tc>
        <w:tc>
          <w:tcPr>
            <w:tcW w:w="6667" w:type="dxa"/>
          </w:tcPr>
          <w:p w:rsidR="00CE6B3A" w:rsidRPr="00C8378C" w:rsidRDefault="007C2C78" w:rsidP="00034EE3">
            <w:pPr>
              <w:pStyle w:val="Objective"/>
              <w:rPr>
                <w:sz w:val="20"/>
              </w:rPr>
            </w:pPr>
            <w:r w:rsidRPr="00C8378C">
              <w:rPr>
                <w:sz w:val="20"/>
              </w:rPr>
              <w:t xml:space="preserve">To </w:t>
            </w:r>
            <w:r w:rsidR="00034EE3" w:rsidRPr="00C8378C">
              <w:rPr>
                <w:sz w:val="20"/>
              </w:rPr>
              <w:t>find a professional home</w:t>
            </w:r>
            <w:r w:rsidRPr="00C8378C">
              <w:rPr>
                <w:sz w:val="20"/>
              </w:rPr>
              <w:t xml:space="preserve"> </w:t>
            </w:r>
            <w:r w:rsidR="007810DC" w:rsidRPr="00C8378C">
              <w:rPr>
                <w:sz w:val="20"/>
              </w:rPr>
              <w:t xml:space="preserve">in a positive </w:t>
            </w:r>
            <w:r w:rsidR="00165D67" w:rsidRPr="00C8378C">
              <w:rPr>
                <w:sz w:val="20"/>
              </w:rPr>
              <w:t>setting</w:t>
            </w:r>
            <w:r w:rsidR="007810DC" w:rsidRPr="00C8378C">
              <w:rPr>
                <w:sz w:val="20"/>
              </w:rPr>
              <w:t xml:space="preserve"> </w:t>
            </w:r>
            <w:r w:rsidRPr="00C8378C">
              <w:rPr>
                <w:sz w:val="20"/>
              </w:rPr>
              <w:t xml:space="preserve">which will </w:t>
            </w:r>
            <w:r w:rsidR="00466E2E" w:rsidRPr="00C8378C">
              <w:rPr>
                <w:sz w:val="20"/>
              </w:rPr>
              <w:t>challenge me</w:t>
            </w:r>
            <w:r w:rsidR="007810DC" w:rsidRPr="00C8378C">
              <w:rPr>
                <w:sz w:val="20"/>
              </w:rPr>
              <w:t xml:space="preserve"> </w:t>
            </w:r>
            <w:r w:rsidR="00466E2E" w:rsidRPr="00C8378C">
              <w:rPr>
                <w:sz w:val="20"/>
              </w:rPr>
              <w:t>and utilize my</w:t>
            </w:r>
            <w:r w:rsidR="00A379F2" w:rsidRPr="00C8378C">
              <w:rPr>
                <w:sz w:val="20"/>
              </w:rPr>
              <w:t xml:space="preserve"> most</w:t>
            </w:r>
            <w:r w:rsidR="00466E2E" w:rsidRPr="00C8378C">
              <w:rPr>
                <w:sz w:val="20"/>
              </w:rPr>
              <w:t xml:space="preserve"> uniquely valuable personal and professional attributes. </w:t>
            </w:r>
          </w:p>
        </w:tc>
      </w:tr>
      <w:tr w:rsidR="00CE6B3A">
        <w:trPr>
          <w:cantSplit/>
        </w:trPr>
        <w:tc>
          <w:tcPr>
            <w:tcW w:w="8827" w:type="dxa"/>
            <w:gridSpan w:val="2"/>
          </w:tcPr>
          <w:p w:rsidR="00CE6B3A" w:rsidRDefault="007C2C78">
            <w:pPr>
              <w:pStyle w:val="SectionTitle"/>
            </w:pPr>
            <w:r>
              <w:t>Education</w:t>
            </w:r>
          </w:p>
        </w:tc>
      </w:tr>
      <w:tr w:rsidR="00CE6B3A" w:rsidTr="00C8378C">
        <w:trPr>
          <w:trHeight w:val="4059"/>
        </w:trPr>
        <w:tc>
          <w:tcPr>
            <w:tcW w:w="2160" w:type="dxa"/>
          </w:tcPr>
          <w:p w:rsidR="00CE6B3A" w:rsidRDefault="00CE6B3A">
            <w:pPr>
              <w:pStyle w:val="HeadingBase"/>
              <w:keepNext w:val="0"/>
              <w:keepLines w:val="0"/>
              <w:spacing w:before="0" w:after="0" w:line="240" w:lineRule="auto"/>
              <w:rPr>
                <w:caps w:val="0"/>
              </w:rPr>
            </w:pPr>
          </w:p>
        </w:tc>
        <w:tc>
          <w:tcPr>
            <w:tcW w:w="6667" w:type="dxa"/>
          </w:tcPr>
          <w:p w:rsidR="00C8378C" w:rsidRPr="00C8378C" w:rsidRDefault="00C8378C" w:rsidP="00C8378C">
            <w:pPr>
              <w:pStyle w:val="CompanyName"/>
              <w:spacing w:before="0"/>
              <w:rPr>
                <w:i/>
              </w:rPr>
            </w:pPr>
            <w:r>
              <w:t xml:space="preserve">2012 -2013         </w:t>
            </w:r>
            <w:proofErr w:type="spellStart"/>
            <w:r>
              <w:t>Brandman</w:t>
            </w:r>
            <w:proofErr w:type="spellEnd"/>
            <w:r>
              <w:t xml:space="preserve"> University                                Santa Maria, CA</w:t>
            </w:r>
            <w:r>
              <w:br/>
            </w:r>
            <w:r>
              <w:rPr>
                <w:i/>
              </w:rPr>
              <w:t>Introduction to Teaching</w:t>
            </w:r>
            <w:r>
              <w:rPr>
                <w:i/>
              </w:rPr>
              <w:br/>
              <w:t>The Art and Craft of Teaching</w:t>
            </w:r>
          </w:p>
          <w:p w:rsidR="00C8378C" w:rsidRDefault="00C8378C" w:rsidP="00C8378C">
            <w:pPr>
              <w:pStyle w:val="CompanyName"/>
              <w:spacing w:before="0"/>
            </w:pPr>
          </w:p>
          <w:p w:rsidR="00CE6B3A" w:rsidRDefault="007C2C78" w:rsidP="00C8378C">
            <w:pPr>
              <w:pStyle w:val="CompanyName"/>
              <w:spacing w:before="0"/>
              <w:rPr>
                <w:i/>
              </w:rPr>
            </w:pPr>
            <w:r>
              <w:t xml:space="preserve">2006-2009          Humboldt State University                               Arcata, CA </w:t>
            </w:r>
            <w:r>
              <w:rPr>
                <w:i/>
              </w:rPr>
              <w:t>M.A.  Theatre Production</w:t>
            </w:r>
          </w:p>
          <w:p w:rsidR="00CE6B3A" w:rsidRDefault="00C8378C" w:rsidP="00C8378C">
            <w:pPr>
              <w:pStyle w:val="CompanyName"/>
              <w:spacing w:before="0"/>
            </w:pPr>
            <w:r>
              <w:br/>
            </w:r>
            <w:r w:rsidR="007C2C78">
              <w:t xml:space="preserve">2004-2006          Pacific Conservatory Performing Arts      Santa Maria, CA </w:t>
            </w:r>
            <w:r w:rsidR="007C2C78">
              <w:rPr>
                <w:i/>
                <w:iCs/>
              </w:rPr>
              <w:t>Certificate Acting</w:t>
            </w:r>
            <w:r>
              <w:rPr>
                <w:i/>
                <w:iCs/>
              </w:rPr>
              <w:br/>
            </w:r>
          </w:p>
          <w:p w:rsidR="00CE6B3A" w:rsidRDefault="007C2C78" w:rsidP="00C8378C">
            <w:pPr>
              <w:pStyle w:val="CompanyName"/>
              <w:spacing w:before="0"/>
            </w:pPr>
            <w:r>
              <w:t xml:space="preserve"> 2001 -</w:t>
            </w:r>
            <w:r w:rsidR="00CC5609">
              <w:t xml:space="preserve"> 2003</w:t>
            </w:r>
            <w:r w:rsidR="00CC5609">
              <w:tab/>
              <w:t xml:space="preserve">Cal Poly State University                   </w:t>
            </w:r>
            <w:r>
              <w:t>San Luis Obispo, CA</w:t>
            </w:r>
          </w:p>
          <w:p w:rsidR="00CE6B3A" w:rsidRDefault="005250BD" w:rsidP="00C8378C">
            <w:pPr>
              <w:pStyle w:val="JobTitle"/>
              <w:spacing w:before="0"/>
              <w:rPr>
                <w:sz w:val="22"/>
                <w:szCs w:val="22"/>
              </w:rPr>
            </w:pPr>
            <w:r w:rsidRPr="007810DC">
              <w:rPr>
                <w:sz w:val="22"/>
                <w:szCs w:val="22"/>
              </w:rPr>
              <w:t>B.A.  English</w:t>
            </w:r>
            <w:r w:rsidR="00D6191F">
              <w:rPr>
                <w:sz w:val="22"/>
                <w:szCs w:val="22"/>
              </w:rPr>
              <w:br/>
            </w:r>
            <w:r w:rsidR="00C8378C">
              <w:rPr>
                <w:sz w:val="22"/>
                <w:szCs w:val="22"/>
              </w:rPr>
              <w:br/>
            </w:r>
            <w:r w:rsidR="00CC5609">
              <w:rPr>
                <w:sz w:val="22"/>
                <w:szCs w:val="22"/>
              </w:rPr>
              <w:t xml:space="preserve">1999 – 2001     </w:t>
            </w:r>
            <w:r w:rsidR="007C2C78" w:rsidRPr="007810DC">
              <w:rPr>
                <w:sz w:val="22"/>
                <w:szCs w:val="22"/>
              </w:rPr>
              <w:t xml:space="preserve"> </w:t>
            </w:r>
            <w:r w:rsidR="007C2C78" w:rsidRPr="007810DC">
              <w:rPr>
                <w:i w:val="0"/>
                <w:sz w:val="22"/>
                <w:szCs w:val="22"/>
              </w:rPr>
              <w:t>Allan Hancock College</w:t>
            </w:r>
            <w:r w:rsidR="00CC5609">
              <w:rPr>
                <w:i w:val="0"/>
                <w:sz w:val="22"/>
                <w:szCs w:val="22"/>
              </w:rPr>
              <w:t xml:space="preserve">  </w:t>
            </w:r>
            <w:r w:rsidR="007C2C78" w:rsidRPr="007810DC">
              <w:rPr>
                <w:sz w:val="22"/>
                <w:szCs w:val="22"/>
              </w:rPr>
              <w:t xml:space="preserve">             </w:t>
            </w:r>
            <w:r w:rsidR="007810DC" w:rsidRPr="007810DC">
              <w:rPr>
                <w:sz w:val="22"/>
                <w:szCs w:val="22"/>
              </w:rPr>
              <w:t xml:space="preserve"> </w:t>
            </w:r>
            <w:r w:rsidR="007C2C78" w:rsidRPr="007810DC">
              <w:rPr>
                <w:sz w:val="22"/>
                <w:szCs w:val="22"/>
              </w:rPr>
              <w:t xml:space="preserve">   </w:t>
            </w:r>
            <w:r w:rsidR="00CC5609">
              <w:rPr>
                <w:sz w:val="22"/>
                <w:szCs w:val="22"/>
              </w:rPr>
              <w:t xml:space="preserve">     </w:t>
            </w:r>
            <w:r w:rsidR="007C2C78" w:rsidRPr="007810DC">
              <w:rPr>
                <w:i w:val="0"/>
                <w:sz w:val="22"/>
                <w:szCs w:val="22"/>
              </w:rPr>
              <w:t xml:space="preserve">Santa Maria, </w:t>
            </w:r>
            <w:proofErr w:type="gramStart"/>
            <w:r w:rsidR="007C2C78" w:rsidRPr="007810DC">
              <w:rPr>
                <w:i w:val="0"/>
                <w:sz w:val="22"/>
                <w:szCs w:val="22"/>
              </w:rPr>
              <w:t>CA</w:t>
            </w:r>
            <w:r w:rsidR="007C2C78" w:rsidRPr="007810DC">
              <w:rPr>
                <w:sz w:val="22"/>
                <w:szCs w:val="22"/>
              </w:rPr>
              <w:t xml:space="preserve">  A.A</w:t>
            </w:r>
            <w:proofErr w:type="gramEnd"/>
            <w:r w:rsidR="007C2C78" w:rsidRPr="007810DC">
              <w:rPr>
                <w:sz w:val="22"/>
                <w:szCs w:val="22"/>
              </w:rPr>
              <w:t>.  Liberal Arts</w:t>
            </w:r>
          </w:p>
          <w:p w:rsidR="00C8378C" w:rsidRPr="00C8378C" w:rsidRDefault="00C8378C" w:rsidP="00C8378C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</w:tc>
      </w:tr>
      <w:tr w:rsidR="00CE6B3A">
        <w:trPr>
          <w:cantSplit/>
        </w:trPr>
        <w:tc>
          <w:tcPr>
            <w:tcW w:w="8827" w:type="dxa"/>
            <w:gridSpan w:val="2"/>
          </w:tcPr>
          <w:p w:rsidR="00CE6B3A" w:rsidRDefault="007C2C78">
            <w:pPr>
              <w:pStyle w:val="SectionTitle"/>
            </w:pPr>
            <w:r>
              <w:t>Work experience</w:t>
            </w:r>
          </w:p>
        </w:tc>
      </w:tr>
      <w:tr w:rsidR="00CE6B3A">
        <w:tc>
          <w:tcPr>
            <w:tcW w:w="2160" w:type="dxa"/>
          </w:tcPr>
          <w:p w:rsidR="00CE6B3A" w:rsidRDefault="00CE6B3A">
            <w:pPr>
              <w:pStyle w:val="HeadingBase"/>
              <w:keepNext w:val="0"/>
              <w:keepLines w:val="0"/>
              <w:spacing w:before="0" w:after="0" w:line="240" w:lineRule="auto"/>
              <w:rPr>
                <w:caps w:val="0"/>
              </w:rPr>
            </w:pPr>
          </w:p>
          <w:p w:rsidR="00CE6B3A" w:rsidRDefault="00CE6B3A">
            <w:pPr>
              <w:pStyle w:val="BodyText"/>
            </w:pPr>
          </w:p>
          <w:p w:rsidR="00CE6B3A" w:rsidRDefault="00CE6B3A">
            <w:pPr>
              <w:pStyle w:val="BodyText"/>
            </w:pPr>
          </w:p>
        </w:tc>
        <w:tc>
          <w:tcPr>
            <w:tcW w:w="6667" w:type="dxa"/>
          </w:tcPr>
          <w:p w:rsidR="00AB619B" w:rsidRDefault="00AB619B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 xml:space="preserve">August 2011 – </w:t>
            </w:r>
            <w:r w:rsidR="00D6191F">
              <w:t>July 2013</w:t>
            </w:r>
            <w:r>
              <w:t xml:space="preserve">     MINDBODY, Inc            San Luis Obispo, CA</w:t>
            </w:r>
          </w:p>
          <w:p w:rsidR="00AB619B" w:rsidRDefault="00AB619B" w:rsidP="00C8378C">
            <w:pPr>
              <w:pStyle w:val="Achievement"/>
              <w:numPr>
                <w:ilvl w:val="0"/>
                <w:numId w:val="0"/>
              </w:numPr>
              <w:spacing w:after="0"/>
              <w:rPr>
                <w:i/>
              </w:rPr>
            </w:pPr>
            <w:r>
              <w:rPr>
                <w:i/>
              </w:rPr>
              <w:t>Technical Support Specialist</w:t>
            </w:r>
          </w:p>
          <w:p w:rsidR="00AB619B" w:rsidRDefault="00D6191F" w:rsidP="00CC18B7">
            <w:r>
              <w:t xml:space="preserve">I worked two years in this rapidly changing, user experience focused software development firm where I </w:t>
            </w:r>
            <w:r w:rsidR="00C8378C">
              <w:t>trained and supported</w:t>
            </w:r>
            <w:r>
              <w:t xml:space="preserve"> our clients on </w:t>
            </w:r>
            <w:r w:rsidR="00C8378C">
              <w:t>the utilization of</w:t>
            </w:r>
            <w:r>
              <w:t xml:space="preserve"> </w:t>
            </w:r>
            <w:r w:rsidR="00C8378C">
              <w:t xml:space="preserve">our software via email and phone </w:t>
            </w:r>
            <w:r>
              <w:t>support.</w:t>
            </w:r>
            <w:r w:rsidR="00FA495F">
              <w:t xml:space="preserve">  </w:t>
            </w:r>
          </w:p>
          <w:p w:rsidR="00CC18B7" w:rsidRDefault="00CC18B7" w:rsidP="00CC18B7"/>
          <w:p w:rsidR="007810DC" w:rsidRDefault="007810DC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>July 2011-</w:t>
            </w:r>
            <w:r w:rsidR="00AB619B">
              <w:t>September 2011</w:t>
            </w:r>
            <w:r>
              <w:t xml:space="preserve">, 2003-2006     </w:t>
            </w:r>
            <w:r w:rsidR="007C2C78">
              <w:t xml:space="preserve">PCPA  </w:t>
            </w:r>
            <w:r>
              <w:t xml:space="preserve">                </w:t>
            </w:r>
            <w:r w:rsidR="007C2C78">
              <w:t>Santa Maria, CA</w:t>
            </w:r>
          </w:p>
          <w:p w:rsidR="00CE6B3A" w:rsidRDefault="007C2C78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rPr>
                <w:i/>
              </w:rPr>
              <w:t>Customer Service Representative</w:t>
            </w:r>
          </w:p>
          <w:p w:rsidR="00CE6B3A" w:rsidRDefault="005250BD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>Processing t</w:t>
            </w:r>
            <w:r w:rsidR="007C2C78">
              <w:t>icket sales</w:t>
            </w:r>
            <w:r>
              <w:t>,</w:t>
            </w:r>
            <w:r w:rsidR="007C2C78">
              <w:t xml:space="preserve"> reservations</w:t>
            </w:r>
            <w:r>
              <w:t xml:space="preserve">, subscriber packages, and </w:t>
            </w:r>
            <w:proofErr w:type="gramStart"/>
            <w:r>
              <w:t>customer  requests</w:t>
            </w:r>
            <w:proofErr w:type="gramEnd"/>
            <w:r>
              <w:t xml:space="preserve"> </w:t>
            </w:r>
            <w:r w:rsidR="007C2C78">
              <w:t>for PCPA t</w:t>
            </w:r>
            <w:r>
              <w:t xml:space="preserve">heater productions via </w:t>
            </w:r>
            <w:r w:rsidR="00316F62">
              <w:t>telephone</w:t>
            </w:r>
            <w:r w:rsidR="007810DC">
              <w:t xml:space="preserve"> and</w:t>
            </w:r>
            <w:r>
              <w:t xml:space="preserve"> internet</w:t>
            </w:r>
            <w:r w:rsidR="007810DC">
              <w:t>.</w:t>
            </w:r>
          </w:p>
          <w:p w:rsidR="007810DC" w:rsidRDefault="007810DC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</w:p>
          <w:p w:rsidR="007810DC" w:rsidRDefault="007810DC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 xml:space="preserve">June 2009-July 2011     Firestone Vineyards                         Los </w:t>
            </w:r>
            <w:proofErr w:type="spellStart"/>
            <w:r>
              <w:t>Olivos</w:t>
            </w:r>
            <w:proofErr w:type="spellEnd"/>
            <w:r>
              <w:t>, CA</w:t>
            </w:r>
          </w:p>
          <w:p w:rsidR="007810DC" w:rsidRDefault="007810DC" w:rsidP="00C8378C">
            <w:pPr>
              <w:pStyle w:val="Achievement"/>
              <w:numPr>
                <w:ilvl w:val="0"/>
                <w:numId w:val="0"/>
              </w:num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Tasting Room Associate</w:t>
            </w:r>
          </w:p>
          <w:p w:rsidR="00CE6B3A" w:rsidRDefault="007810DC" w:rsidP="00C8378C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 xml:space="preserve">Serve customers, lead winery tours, promote California wine industry.  </w:t>
            </w:r>
          </w:p>
        </w:tc>
      </w:tr>
      <w:tr w:rsidR="00CE6B3A">
        <w:trPr>
          <w:cantSplit/>
        </w:trPr>
        <w:tc>
          <w:tcPr>
            <w:tcW w:w="8827" w:type="dxa"/>
            <w:gridSpan w:val="2"/>
          </w:tcPr>
          <w:p w:rsidR="00CE6B3A" w:rsidRDefault="007C2C78">
            <w:pPr>
              <w:pStyle w:val="SectionTitle"/>
            </w:pPr>
            <w:r>
              <w:t>Graduate assistantships</w:t>
            </w:r>
          </w:p>
        </w:tc>
      </w:tr>
      <w:tr w:rsidR="00CE6B3A" w:rsidRPr="00556F35">
        <w:tc>
          <w:tcPr>
            <w:tcW w:w="2160" w:type="dxa"/>
          </w:tcPr>
          <w:p w:rsidR="00CE6B3A" w:rsidRDefault="00CE6B3A"/>
        </w:tc>
        <w:tc>
          <w:tcPr>
            <w:tcW w:w="6667" w:type="dxa"/>
          </w:tcPr>
          <w:p w:rsidR="00CC18B7" w:rsidRDefault="007C2C78" w:rsidP="00CC18B7">
            <w:pPr>
              <w:pStyle w:val="BodyText"/>
              <w:spacing w:after="0"/>
              <w:rPr>
                <w:sz w:val="20"/>
              </w:rPr>
            </w:pPr>
            <w:r w:rsidRPr="00556F35">
              <w:rPr>
                <w:sz w:val="20"/>
              </w:rPr>
              <w:t xml:space="preserve">2006-2008        Humboldt State University           </w:t>
            </w:r>
            <w:r w:rsidR="00CC18B7">
              <w:rPr>
                <w:sz w:val="20"/>
              </w:rPr>
              <w:t xml:space="preserve">  </w:t>
            </w:r>
            <w:r w:rsidRPr="00556F35">
              <w:rPr>
                <w:sz w:val="20"/>
              </w:rPr>
              <w:t xml:space="preserve">   </w:t>
            </w:r>
            <w:r w:rsidR="00CC18B7">
              <w:rPr>
                <w:sz w:val="20"/>
              </w:rPr>
              <w:t xml:space="preserve">                  </w:t>
            </w:r>
            <w:r w:rsidRPr="00556F35">
              <w:rPr>
                <w:sz w:val="20"/>
              </w:rPr>
              <w:t xml:space="preserve">       </w:t>
            </w:r>
            <w:r w:rsidRPr="00CC18B7">
              <w:rPr>
                <w:szCs w:val="22"/>
              </w:rPr>
              <w:t>Arcata, CA</w:t>
            </w:r>
            <w:r w:rsidRPr="00556F35">
              <w:rPr>
                <w:sz w:val="20"/>
              </w:rPr>
              <w:t xml:space="preserve">  </w:t>
            </w:r>
          </w:p>
          <w:p w:rsidR="00CE6B3A" w:rsidRPr="00556F35" w:rsidRDefault="007C2C78" w:rsidP="00FA495F">
            <w:pPr>
              <w:pStyle w:val="BodyText"/>
              <w:spacing w:after="0"/>
              <w:rPr>
                <w:i/>
                <w:sz w:val="20"/>
              </w:rPr>
            </w:pPr>
            <w:r w:rsidRPr="00556F35">
              <w:rPr>
                <w:i/>
                <w:sz w:val="20"/>
              </w:rPr>
              <w:t>Teaching Assistant &amp; Scene Shop Production</w:t>
            </w:r>
          </w:p>
          <w:p w:rsidR="00CE6B3A" w:rsidRPr="00FA495F" w:rsidRDefault="007C2C78">
            <w:pPr>
              <w:pStyle w:val="BodyText"/>
              <w:rPr>
                <w:szCs w:val="22"/>
              </w:rPr>
            </w:pPr>
            <w:r w:rsidRPr="00FA495F">
              <w:rPr>
                <w:szCs w:val="22"/>
              </w:rPr>
              <w:t>Responsible for administration of Theatre 106 class, including curriculum and assignments, providing lectures, obtaining</w:t>
            </w:r>
            <w:r w:rsidR="00023E10" w:rsidRPr="00FA495F">
              <w:rPr>
                <w:szCs w:val="22"/>
              </w:rPr>
              <w:t xml:space="preserve"> guest lecturers, grading. Constructed</w:t>
            </w:r>
            <w:r w:rsidRPr="00FA495F">
              <w:rPr>
                <w:szCs w:val="22"/>
              </w:rPr>
              <w:t xml:space="preserve"> scenery for dramatic productions</w:t>
            </w:r>
            <w:r w:rsidR="005602A3" w:rsidRPr="00FA495F">
              <w:rPr>
                <w:szCs w:val="22"/>
              </w:rPr>
              <w:t xml:space="preserve"> and trained undergraduates</w:t>
            </w:r>
            <w:r w:rsidRPr="00FA495F">
              <w:rPr>
                <w:szCs w:val="22"/>
              </w:rPr>
              <w:t>.</w:t>
            </w:r>
          </w:p>
        </w:tc>
      </w:tr>
    </w:tbl>
    <w:p w:rsidR="007C2C78" w:rsidRDefault="007C2C78" w:rsidP="00C8378C"/>
    <w:sectPr w:rsidR="007C2C78" w:rsidSect="00CE6B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2"/>
  </w:num>
  <w:num w:numId="10">
    <w:abstractNumId w:val="7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4"/>
  </w:num>
  <w:num w:numId="1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docVars>
    <w:docVar w:name="iResumeStyle" w:val="2"/>
    <w:docVar w:name="Resume Post Wizard Balloon" w:val="0"/>
  </w:docVars>
  <w:rsids>
    <w:rsidRoot w:val="00023E10"/>
    <w:rsid w:val="00023E10"/>
    <w:rsid w:val="00034EE3"/>
    <w:rsid w:val="00165D67"/>
    <w:rsid w:val="001B7EAB"/>
    <w:rsid w:val="001C4718"/>
    <w:rsid w:val="002E6581"/>
    <w:rsid w:val="00316F62"/>
    <w:rsid w:val="003B4301"/>
    <w:rsid w:val="003D7C47"/>
    <w:rsid w:val="00466E2E"/>
    <w:rsid w:val="005250BD"/>
    <w:rsid w:val="00556F35"/>
    <w:rsid w:val="005602A3"/>
    <w:rsid w:val="005E499B"/>
    <w:rsid w:val="006B6FB0"/>
    <w:rsid w:val="00740336"/>
    <w:rsid w:val="007810DC"/>
    <w:rsid w:val="007C2C78"/>
    <w:rsid w:val="007D5454"/>
    <w:rsid w:val="00A2336C"/>
    <w:rsid w:val="00A379F2"/>
    <w:rsid w:val="00A4021B"/>
    <w:rsid w:val="00AB619B"/>
    <w:rsid w:val="00B22D25"/>
    <w:rsid w:val="00B266EA"/>
    <w:rsid w:val="00B406E4"/>
    <w:rsid w:val="00B51FE0"/>
    <w:rsid w:val="00B713BD"/>
    <w:rsid w:val="00C13CBB"/>
    <w:rsid w:val="00C8378C"/>
    <w:rsid w:val="00CC18B7"/>
    <w:rsid w:val="00CC5609"/>
    <w:rsid w:val="00CE6B3A"/>
    <w:rsid w:val="00D6191F"/>
    <w:rsid w:val="00E050E0"/>
    <w:rsid w:val="00E50DB1"/>
    <w:rsid w:val="00F91927"/>
    <w:rsid w:val="00F93CCE"/>
    <w:rsid w:val="00FA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A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CE6B3A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CE6B3A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CE6B3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E6B3A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CE6B3A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CE6B3A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CE6B3A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semiHidden/>
    <w:rsid w:val="00CE6B3A"/>
    <w:pPr>
      <w:spacing w:after="220" w:line="240" w:lineRule="atLeast"/>
    </w:pPr>
  </w:style>
  <w:style w:type="paragraph" w:customStyle="1" w:styleId="HeaderBase">
    <w:name w:val="Header Base"/>
    <w:basedOn w:val="Normal"/>
    <w:rsid w:val="00CE6B3A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CE6B3A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CE6B3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E6B3A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CE6B3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CE6B3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CE6B3A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CE6B3A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semiHidden/>
    <w:rsid w:val="00CE6B3A"/>
    <w:pPr>
      <w:keepNext/>
    </w:pPr>
  </w:style>
  <w:style w:type="paragraph" w:customStyle="1" w:styleId="CityState">
    <w:name w:val="City/State"/>
    <w:basedOn w:val="BodyText"/>
    <w:next w:val="BodyText"/>
    <w:rsid w:val="00CE6B3A"/>
    <w:pPr>
      <w:keepNext/>
    </w:pPr>
  </w:style>
  <w:style w:type="paragraph" w:customStyle="1" w:styleId="Institution">
    <w:name w:val="Institution"/>
    <w:basedOn w:val="Normal"/>
    <w:next w:val="Achievement"/>
    <w:rsid w:val="00CE6B3A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CE6B3A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  <w:rsid w:val="00CE6B3A"/>
  </w:style>
  <w:style w:type="paragraph" w:styleId="Footer">
    <w:name w:val="footer"/>
    <w:basedOn w:val="HeaderBase"/>
    <w:semiHidden/>
    <w:rsid w:val="00CE6B3A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CE6B3A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CE6B3A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CE6B3A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semiHidden/>
    <w:rsid w:val="00CE6B3A"/>
    <w:rPr>
      <w:sz w:val="24"/>
    </w:rPr>
  </w:style>
  <w:style w:type="character" w:styleId="Emphasis">
    <w:name w:val="Emphasis"/>
    <w:qFormat/>
    <w:rsid w:val="00CE6B3A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rsid w:val="00CE6B3A"/>
    <w:pPr>
      <w:ind w:left="720"/>
    </w:pPr>
  </w:style>
  <w:style w:type="character" w:customStyle="1" w:styleId="Job">
    <w:name w:val="Job"/>
    <w:basedOn w:val="DefaultParagraphFont"/>
    <w:rsid w:val="00CE6B3A"/>
  </w:style>
  <w:style w:type="paragraph" w:customStyle="1" w:styleId="PersonalData">
    <w:name w:val="Personal Data"/>
    <w:basedOn w:val="BodyText"/>
    <w:rsid w:val="00CE6B3A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CE6B3A"/>
    <w:pPr>
      <w:spacing w:before="60"/>
    </w:pPr>
  </w:style>
  <w:style w:type="paragraph" w:customStyle="1" w:styleId="NoTitle">
    <w:name w:val="No Title"/>
    <w:basedOn w:val="SectionTitle"/>
    <w:rsid w:val="00CE6B3A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E6B3A"/>
    <w:pPr>
      <w:spacing w:before="220"/>
      <w:ind w:left="245" w:hanging="245"/>
    </w:pPr>
  </w:style>
  <w:style w:type="character" w:styleId="Hyperlink">
    <w:name w:val="Hyperlink"/>
    <w:basedOn w:val="DefaultParagraphFont"/>
    <w:semiHidden/>
    <w:rsid w:val="00CE6B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TIN.lhbrown@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2018</CharactersWithSpaces>
  <SharedDoc>false</SharedDoc>
  <HLinks>
    <vt:vector size="6" baseType="variant">
      <vt:variant>
        <vt:i4>1900646</vt:i4>
      </vt:variant>
      <vt:variant>
        <vt:i4>0</vt:i4>
      </vt:variant>
      <vt:variant>
        <vt:i4>0</vt:i4>
      </vt:variant>
      <vt:variant>
        <vt:i4>5</vt:i4>
      </vt:variant>
      <vt:variant>
        <vt:lpwstr>mailto:krisTIN.LEIGH@VERIZON.NET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 W. Hoffman</dc:creator>
  <cp:lastModifiedBy>Kristin Hoffman</cp:lastModifiedBy>
  <cp:revision>2</cp:revision>
  <cp:lastPrinted>2007-06-14T04:35:00Z</cp:lastPrinted>
  <dcterms:created xsi:type="dcterms:W3CDTF">2013-07-24T23:55:00Z</dcterms:created>
  <dcterms:modified xsi:type="dcterms:W3CDTF">2013-07-24T23:55:00Z</dcterms:modified>
</cp:coreProperties>
</file>