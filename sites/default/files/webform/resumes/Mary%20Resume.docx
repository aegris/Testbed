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ResumeSectionsHeadings"/>
        <w:rPr>
          <w:sz w:val="24.0"/>
          <w:szCs w:val="24.0"/>
        </w:rPr>
      </w:pPr>
      <w:r>
        <w:rPr>
          <w:sz w:val="24.0"/>
          <w:szCs w:val="24.0"/>
        </w:rPr>
        <w:t>O</w:t>
      </w:r>
      <w:r>
        <w:rPr>
          <w:sz w:val="24.0"/>
          <w:szCs w:val="24.0"/>
        </w:rPr>
        <w:t xml:space="preserve">bjective </w:t>
      </w:r>
    </w:p>
    <w:p>
      <w:pPr>
        <w:pStyle w:val="Objective"/>
        <w:rPr>
          <w:sz w:val="24.0"/>
          <w:szCs w:val="24.0"/>
        </w:rPr>
      </w:pPr>
      <w:r>
        <w:rPr>
          <w:sz w:val="24.0"/>
          <w:szCs w:val="24.0"/>
        </w:rPr>
        <w:t xml:space="preserve">To obtain a challenging </w:t>
      </w:r>
      <w:r>
        <w:rPr>
          <w:sz w:val="24.0"/>
          <w:szCs w:val="24.0"/>
        </w:rPr>
        <w:t xml:space="preserve">part time </w:t>
      </w:r>
      <w:r>
        <w:rPr>
          <w:sz w:val="24.0"/>
          <w:szCs w:val="24.0"/>
        </w:rPr>
        <w:t>position utilizing my knowledge, skills and abilities and provide a valued asset to my employer</w:t>
      </w:r>
      <w:r>
        <w:rPr>
          <w:sz w:val="24.0"/>
          <w:szCs w:val="24.0"/>
        </w:rPr>
        <w:t xml:space="preserve">. </w:t>
      </w:r>
    </w:p>
    <w:p>
      <w:pPr>
        <w:pStyle w:val="ResumeSectionsHeadings"/>
        <w:rPr>
          <w:sz w:val="24.0"/>
          <w:szCs w:val="24.0"/>
        </w:rPr>
      </w:pPr>
      <w:r>
        <w:rPr>
          <w:sz w:val="24.0"/>
          <w:szCs w:val="24.0"/>
        </w:rPr>
        <w:t xml:space="preserve">Profile </w:t>
      </w:r>
    </w:p>
    <w:p>
      <w:pPr>
        <w:pStyle w:val="ProfileDetails"/>
        <w:rPr>
          <w:b w:val="1"/>
          <w:sz w:val="24.0"/>
          <w:szCs w:val="24.0"/>
        </w:rPr>
      </w:pPr>
      <w:r>
        <w:rPr>
          <w:sz w:val="24.0"/>
          <w:szCs w:val="24.0"/>
        </w:rPr>
        <w:t>Motivated, personable</w:t>
      </w:r>
      <w:r>
        <w:rPr>
          <w:sz w:val="24.0"/>
          <w:szCs w:val="24.0"/>
        </w:rPr>
        <w:t xml:space="preserve"> individual with excellent communication and customer services skills.</w:t>
      </w:r>
      <w:r>
        <w:rPr>
          <w:sz w:val="24.0"/>
          <w:szCs w:val="24.0"/>
        </w:rPr>
        <w:t xml:space="preserve"> Diplomatic and tactful with</w:t>
      </w:r>
      <w:r>
        <w:rPr>
          <w:sz w:val="24.0"/>
          <w:szCs w:val="24.0"/>
        </w:rPr>
        <w:t xml:space="preserve"> fellow team </w:t>
      </w:r>
      <w:r>
        <w:rPr>
          <w:sz w:val="24.0"/>
          <w:szCs w:val="24.0"/>
        </w:rPr>
        <w:t>members</w:t>
      </w:r>
      <w:r>
        <w:rPr>
          <w:sz w:val="24.0"/>
          <w:szCs w:val="24.0"/>
        </w:rPr>
        <w:t xml:space="preserve">. </w:t>
      </w:r>
      <w:r>
        <w:rPr>
          <w:sz w:val="24.0"/>
          <w:szCs w:val="24.0"/>
        </w:rPr>
        <w:t>Flexible and versatile – able to maintain a sense of humor under pressure. Poised and competent with demonstrated ability to easily transcend cultural differences. Thrive in deadline-driven environments. Excellent team-building skills</w:t>
      </w:r>
      <w:r>
        <w:rPr>
          <w:sz w:val="24.0"/>
          <w:szCs w:val="24.0"/>
        </w:rPr>
        <w:t xml:space="preserve"> and </w:t>
      </w:r>
      <w:r>
        <w:rPr>
          <w:sz w:val="24.0"/>
          <w:szCs w:val="24.0"/>
        </w:rPr>
        <w:t>wiliness</w:t>
      </w:r>
      <w:r>
        <w:rPr>
          <w:sz w:val="24.0"/>
          <w:szCs w:val="24.0"/>
        </w:rPr>
        <w:t xml:space="preserve"> to learn new job set skills</w:t>
      </w:r>
      <w:r>
        <w:rPr>
          <w:sz w:val="24.0"/>
          <w:szCs w:val="24.0"/>
        </w:rPr>
        <w:t>.</w:t>
      </w:r>
      <w:r>
        <w:rPr>
          <w:sz w:val="24.0"/>
          <w:szCs w:val="24.0"/>
        </w:rPr>
        <w:t xml:space="preserve"> </w:t>
      </w:r>
      <w:r>
        <w:rPr>
          <w:b w:val="1"/>
          <w:sz w:val="24.0"/>
          <w:szCs w:val="24.0"/>
        </w:rPr>
        <w:t>Thirty years</w:t>
      </w:r>
      <w:r>
        <w:rPr>
          <w:b w:val="1"/>
          <w:sz w:val="24.0"/>
          <w:szCs w:val="24.0"/>
        </w:rPr>
        <w:t xml:space="preserve"> administrative experience.</w:t>
      </w:r>
    </w:p>
    <w:p>
      <w:pPr>
        <w:pStyle w:val="ResumeSectionsHeadings"/>
        <w:rPr>
          <w:sz w:val="24.0"/>
          <w:szCs w:val="24.0"/>
        </w:rPr>
      </w:pPr>
      <w:r>
        <w:rPr>
          <w:sz w:val="24.0"/>
          <w:szCs w:val="24.0"/>
        </w:rPr>
        <w:t>Skills Summary</w:t>
      </w:r>
    </w:p>
    <w:tbl>
      <w:tblPr>
        <w:tblpPr/>
        <w:tblW w:w="3053" w:type="dxa"/>
        <w:tblInd w:w="378" w:type="dxa"/>
        <w:tblBorders/>
        <w:tblCellMar/>
      </w:tblPr>
      <w:tblGrid>
        <w:gridCol w:w="3053"/>
      </w:tblGrid>
      <w:tr>
        <w:trPr>
          <w:trHeight w:val="1000"/>
        </w:trPr>
        <w:tc>
          <w:tcPr>
            <w:tcW w:w="3053" w:type="dxa"/>
            <w:tcBorders/>
            <w:vAlign w:val="top"/>
          </w:tcPr>
          <w:p>
            <w:pPr>
              <w:pStyle w:val="BulletList1"/>
              <w:numPr>
                <w:ilvl w:val="0"/>
                <w:numId w:val="0"/>
              </w:numPr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 xml:space="preserve">Comprehensive knowledge of IBM computer, </w:t>
            </w:r>
            <w:r>
              <w:rPr>
                <w:sz w:val="24.0"/>
                <w:szCs w:val="24.0"/>
              </w:rPr>
              <w:t xml:space="preserve">BPA Asset Suite, </w:t>
            </w:r>
            <w:r>
              <w:rPr>
                <w:sz w:val="24.0"/>
                <w:szCs w:val="24.0"/>
              </w:rPr>
              <w:t>SharePoint</w:t>
            </w:r>
            <w:r>
              <w:rPr>
                <w:sz w:val="24.0"/>
                <w:szCs w:val="24.0"/>
              </w:rPr>
              <w:t xml:space="preserve">, </w:t>
            </w:r>
            <w:r>
              <w:rPr>
                <w:sz w:val="24.0"/>
                <w:szCs w:val="24.0"/>
              </w:rPr>
              <w:t xml:space="preserve">Microsoft Office, Microsoft Word, Excel, Maintaining Files, Receptionist, </w:t>
            </w:r>
            <w:r>
              <w:rPr>
                <w:sz w:val="24.0"/>
                <w:szCs w:val="24.0"/>
              </w:rPr>
              <w:t xml:space="preserve">Personal Assistant, </w:t>
            </w:r>
            <w:r>
              <w:rPr>
                <w:sz w:val="24.0"/>
                <w:szCs w:val="24.0"/>
              </w:rPr>
              <w:t>Purchase Agent, Processing Mail, Shorthand- 100 wpm, Typing - 80 wpm, Copy Machine, Scanner, Preparing Correspondence and reports, Supervise Clerical help, Past Professional Member, International Association of Administrative Professionals (IAAP).</w:t>
            </w:r>
          </w:p>
        </w:tc>
      </w:tr>
    </w:tbl>
    <w:p>
      <w:pPr>
        <w:pStyle w:val="ResumeSectionsHeadings"/>
        <w:rPr>
          <w:sz w:val="24.0"/>
          <w:szCs w:val="24.0"/>
        </w:rPr>
      </w:pPr>
      <w:r>
        <w:rPr>
          <w:sz w:val="24.0"/>
          <w:szCs w:val="24.0"/>
        </w:rPr>
        <w:t>Professional Experience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Received requests from other organizations within agency for information concerning programs </w:t>
      </w:r>
      <w:r>
        <w:rPr>
          <w:sz w:val="24.0"/>
          <w:szCs w:val="24.0"/>
        </w:rPr>
        <w:t>under manager's direction. Kept</w:t>
      </w:r>
      <w:r>
        <w:rPr>
          <w:sz w:val="24.0"/>
          <w:szCs w:val="24.0"/>
        </w:rPr>
        <w:t xml:space="preserve"> informed and updated on issues, priorities, and sensitivities affecting work of the immediate organization, work unit, through consistent communication with manager/supervisor, frequent interaction with other managers and outside contacts. Maintain</w:t>
      </w:r>
      <w:r>
        <w:rPr>
          <w:sz w:val="24.0"/>
          <w:szCs w:val="24.0"/>
        </w:rPr>
        <w:t>ed</w:t>
      </w:r>
      <w:r>
        <w:rPr>
          <w:sz w:val="24.0"/>
          <w:szCs w:val="24.0"/>
        </w:rPr>
        <w:t xml:space="preserve"> the manager/supervisor calendar and schedule</w:t>
      </w:r>
      <w:r>
        <w:rPr>
          <w:sz w:val="24.0"/>
          <w:szCs w:val="24.0"/>
        </w:rPr>
        <w:t>d</w:t>
      </w:r>
      <w:r>
        <w:rPr>
          <w:sz w:val="24.0"/>
          <w:szCs w:val="24.0"/>
        </w:rPr>
        <w:t xml:space="preserve"> appointments, meetings, and travel based on knowledge of </w:t>
      </w:r>
      <w:r>
        <w:rPr>
          <w:sz w:val="24.0"/>
          <w:szCs w:val="24.0"/>
        </w:rPr>
        <w:t>priorities and schedule. Reviewed</w:t>
      </w:r>
      <w:r>
        <w:rPr>
          <w:sz w:val="24.0"/>
          <w:szCs w:val="24.0"/>
        </w:rPr>
        <w:t xml:space="preserve"> all incoming correspondence, regulations/policies, and announcements, determining which items require immediate action by the manager or appropriate staff member. Perform</w:t>
      </w:r>
      <w:r>
        <w:rPr>
          <w:sz w:val="24.0"/>
          <w:szCs w:val="24.0"/>
        </w:rPr>
        <w:t>ed</w:t>
      </w:r>
      <w:r>
        <w:rPr>
          <w:sz w:val="24.0"/>
          <w:szCs w:val="24.0"/>
        </w:rPr>
        <w:t xml:space="preserve"> a wide variety of secretarial, clerical, and administrative functions in support of the manager and work staff including mail distribution, maintaining files and records, respond</w:t>
      </w:r>
      <w:r>
        <w:rPr>
          <w:sz w:val="24.0"/>
          <w:szCs w:val="24.0"/>
        </w:rPr>
        <w:t>ed</w:t>
      </w:r>
      <w:r>
        <w:rPr>
          <w:sz w:val="24.0"/>
          <w:szCs w:val="24.0"/>
        </w:rPr>
        <w:t xml:space="preserve"> to general public inquiries and other agency requests for information. Made extensive use of computer in the preparation of correspondence and technical reports</w:t>
      </w:r>
      <w:r>
        <w:rPr>
          <w:sz w:val="24.0"/>
          <w:szCs w:val="24.0"/>
        </w:rPr>
        <w:t>.</w:t>
      </w:r>
    </w:p>
    <w:p>
      <w:pPr>
        <w:rPr>
          <w:sz w:val="24.0"/>
          <w:szCs w:val="24.0"/>
        </w:rPr>
      </w:pPr>
    </w:p>
    <w:p>
      <w:pPr>
        <w:rPr>
          <w:sz w:val="24.0"/>
          <w:szCs w:val="24.0"/>
        </w:rPr>
      </w:pPr>
      <w:r>
        <w:rPr>
          <w:sz w:val="24.0"/>
          <w:szCs w:val="24.0"/>
        </w:rPr>
        <w:t>Entered and review</w:t>
      </w:r>
      <w:r>
        <w:rPr>
          <w:sz w:val="24.0"/>
          <w:szCs w:val="24.0"/>
        </w:rPr>
        <w:t>ed</w:t>
      </w:r>
      <w:r>
        <w:rPr>
          <w:sz w:val="24.0"/>
          <w:szCs w:val="24.0"/>
        </w:rPr>
        <w:t xml:space="preserve"> time and attendance in BPA computer systems, utilized SharePoint, </w:t>
      </w:r>
      <w:r>
        <w:rPr>
          <w:sz w:val="24.0"/>
          <w:szCs w:val="24.0"/>
        </w:rPr>
        <w:t>Asset</w:t>
      </w:r>
      <w:r>
        <w:rPr>
          <w:sz w:val="24.0"/>
          <w:szCs w:val="24.0"/>
        </w:rPr>
        <w:t xml:space="preserve"> Suite with BPA.</w:t>
      </w:r>
      <w:r>
        <w:rPr>
          <w:sz w:val="24.0"/>
          <w:szCs w:val="24.0"/>
        </w:rPr>
      </w:r>
    </w:p>
    <w:p>
      <w:pPr>
        <w:pStyle w:val="ResumeSectionsHeadings"/>
        <w:rPr>
          <w:sz w:val="24.0"/>
          <w:szCs w:val="24.0"/>
        </w:rPr>
      </w:pPr>
    </w:p>
    <w:p>
      <w:pPr>
        <w:pStyle w:val="ResumeSectionsHeadings"/>
        <w:rPr>
          <w:sz w:val="24.0"/>
          <w:szCs w:val="24.0"/>
        </w:rPr>
      </w:pPr>
      <w:r>
        <w:rPr>
          <w:sz w:val="24.0"/>
          <w:szCs w:val="24.0"/>
        </w:rPr>
        <w:t>Employment History</w:t>
      </w:r>
    </w:p>
    <w:p>
      <w:pPr>
        <w:pStyle w:val="ResumeSectionsHeadings"/>
        <w:rPr>
          <w:b w:val="0"/>
          <w:sz w:val="24.0"/>
          <w:szCs w:val="24.0"/>
        </w:rPr>
      </w:pPr>
      <w:r>
        <w:rPr>
          <w:b w:val="0"/>
          <w:sz w:val="24.0"/>
          <w:szCs w:val="24.0"/>
        </w:rPr>
        <w:t xml:space="preserve">21 years with Bonneville Power Administration 1972-1984; 1999-2004; 2006-2010 </w:t>
      </w:r>
      <w:r>
        <w:rPr>
          <w:b w:val="0"/>
          <w:sz w:val="24.0"/>
          <w:szCs w:val="24.0"/>
        </w:rPr>
        <w:t>Administration</w:t>
      </w:r>
      <w:r>
        <w:rPr>
          <w:b w:val="0"/>
          <w:sz w:val="24.0"/>
          <w:szCs w:val="24.0"/>
        </w:rPr>
        <w:t xml:space="preserve"> positions, Secretary, Office </w:t>
      </w:r>
      <w:r>
        <w:rPr>
          <w:b w:val="0"/>
          <w:sz w:val="24.0"/>
          <w:szCs w:val="24.0"/>
        </w:rPr>
        <w:t>Manager, Personal</w:t>
      </w:r>
      <w:r>
        <w:rPr>
          <w:b w:val="0"/>
          <w:sz w:val="24.0"/>
          <w:szCs w:val="24.0"/>
        </w:rPr>
        <w:t xml:space="preserve"> </w:t>
      </w:r>
      <w:r>
        <w:rPr>
          <w:b w:val="0"/>
          <w:sz w:val="24.0"/>
          <w:szCs w:val="24.0"/>
        </w:rPr>
        <w:t>Assistant</w:t>
      </w:r>
      <w:r>
        <w:rPr>
          <w:b w:val="0"/>
          <w:sz w:val="24.0"/>
          <w:szCs w:val="24.0"/>
        </w:rPr>
        <w:t xml:space="preserve"> </w:t>
      </w:r>
    </w:p>
    <w:p>
      <w:pPr>
        <w:pStyle w:val="ResumeSectionsHeadings"/>
        <w:rPr>
          <w:b w:val="0"/>
          <w:sz w:val="24.0"/>
          <w:szCs w:val="24.0"/>
        </w:rPr>
      </w:pPr>
      <w:r>
        <w:rPr>
          <w:b w:val="0"/>
          <w:sz w:val="24.0"/>
          <w:szCs w:val="24.0"/>
        </w:rPr>
        <w:t>9 years with Glenwood Community Church 1990-</w:t>
      </w:r>
      <w:r>
        <w:rPr>
          <w:b w:val="0"/>
          <w:sz w:val="24.0"/>
          <w:szCs w:val="24.0"/>
        </w:rPr>
        <w:t>1999 Administrative</w:t>
      </w:r>
      <w:r>
        <w:rPr>
          <w:b w:val="0"/>
          <w:sz w:val="24.0"/>
          <w:szCs w:val="24.0"/>
        </w:rPr>
        <w:t xml:space="preserve"> position, Office Manager</w:t>
      </w:r>
    </w:p>
    <w:p>
      <w:pPr>
        <w:pStyle w:val="ResumeSectionsHeadings"/>
        <w:rPr>
          <w:b w:val="0"/>
          <w:sz w:val="24.0"/>
          <w:szCs w:val="24.0"/>
        </w:rPr>
      </w:pPr>
    </w:p>
    <w:p>
      <w:pPr>
        <w:pStyle w:val="ResumeSectionsHeadings"/>
        <w:rPr>
          <w:sz w:val="24.0"/>
          <w:szCs w:val="24.0"/>
        </w:rPr>
      </w:pPr>
      <w:r>
        <w:rPr>
          <w:sz w:val="24.0"/>
          <w:szCs w:val="24.0"/>
        </w:rPr>
        <w:t>References available upon request</w:t>
      </w:r>
    </w:p>
    <w:p>
      <w:pPr>
        <w:pStyle w:val="ResumeSectionsHeadings"/>
        <w:rPr>
          <w:sz w:val="24.0"/>
          <w:szCs w:val="24.0"/>
        </w:rPr>
      </w:pPr>
    </w:p>
    <w:p>
      <w:pPr>
        <w:pStyle w:val="ResumeSectionsHeadings"/>
        <w:rPr>
          <w:sz w:val="24.0"/>
          <w:szCs w:val="24.0"/>
        </w:rPr>
      </w:pPr>
      <w:r>
        <w:rPr>
          <w:sz w:val="24.0"/>
          <w:szCs w:val="24.0"/>
        </w:rPr>
        <w:t>Education</w:t>
      </w:r>
    </w:p>
    <w:p>
      <w:pPr>
        <w:pStyle w:val="EmploymentHistoryLocations"/>
        <w:rPr>
          <w:sz w:val="24.0"/>
        </w:rPr>
      </w:pPr>
      <w:r>
        <w:rPr>
          <w:sz w:val="24.0"/>
        </w:rPr>
        <w:t>Clark Community College – Major, Secretarial Science</w:t>
      </w:r>
    </w:p>
    <w:p>
      <w:pPr>
        <w:pStyle w:val="EmploymentHistoryLocations"/>
        <w:rPr>
          <w:sz w:val="24.0"/>
        </w:rPr>
      </w:pPr>
    </w:p>
    <w:p>
      <w:pPr>
        <w:pStyle w:val="EmploymentHistoryLocations"/>
        <w:rPr>
          <w:sz w:val="24.0"/>
        </w:rPr>
      </w:pPr>
      <w:r>
        <w:rPr>
          <w:sz w:val="24.0"/>
        </w:rPr>
        <w:t xml:space="preserve">Hudson’s Bay High School </w:t>
      </w:r>
      <w:r>
        <w:rPr>
          <w:sz w:val="24.0"/>
        </w:rPr>
        <w:t>–</w:t>
      </w:r>
      <w:r>
        <w:rPr>
          <w:sz w:val="24.0"/>
        </w:rPr>
        <w:t xml:space="preserve"> </w:t>
      </w:r>
    </w:p>
    <w:p>
      <w:pPr>
        <w:pStyle w:val="EmploymentHistoryLocations"/>
        <w:rPr>
          <w:sz w:val="24.0"/>
        </w:rPr>
      </w:pPr>
    </w:p>
    <w:p>
      <w:pPr>
        <w:pStyle w:val="EmploymentHistoryLocations"/>
        <w:rPr>
          <w:sz w:val="24.0"/>
        </w:rPr>
      </w:pPr>
    </w:p>
    <w:sectPr>
      <w:headerReference w:type="default" r:id="rId10"/>
      <w:footerReference w:type="default" r:id="rId11"/>
      <w:pgSz w:w="12240" w:h="15840" w:orient="portrait"/>
      <w:pgMar w:bottom="864" w:top="2424" w:right="990" w:left="1080" w:header="90" w:footer="315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notTrueType w:val="tru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notTrueType w:val="tru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Name"/>
      <w:ind w:left="0"/>
    </w:pPr>
  </w:p>
  <w:p>
    <w:pPr>
      <w:pStyle w:val="Name"/>
    </w:pPr>
    <w:r>
      <w:t>Mary A. Timm</w:t>
    </w:r>
  </w:p>
  <w:p>
    <w:pPr>
      <w:pStyle w:val="Address"/>
      <w:tabs>
        <w:tab w:val="right" w:pos="9360"/>
      </w:tabs>
    </w:pPr>
    <w:r>
      <w:t>12707 NE 24th</w:t>
    </w:r>
    <w:r>
      <w:t xml:space="preserve"> Ave</w:t>
    </w:r>
    <w:r>
      <w:t xml:space="preserve"> </w:t>
    </w:r>
    <w:r>
      <w:sym w:char="F075" w:font="Wingdings"/>
    </w:r>
    <w:r>
      <w:t xml:space="preserve"> </w:t>
    </w:r>
    <w:r>
      <w:t>Vancouver, Washington 98986</w:t>
    </w:r>
    <w:r>
      <w:t xml:space="preserve"> </w:t>
    </w:r>
    <w:r>
      <w:sym w:char="F075" w:font="Wingdings"/>
    </w:r>
    <w:r>
      <w:t xml:space="preserve"> (360) 608-2358</w:t>
    </w:r>
    <w:r>
      <w:t xml:space="preserve"> </w:t>
    </w:r>
    <w:r>
      <w:sym w:char="F075" w:font="Wingdings"/>
    </w:r>
    <w:r>
      <w:t>matimm52</w:t>
    </w:r>
    <w:r>
      <w:t>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3">
    <w:multiLevelType w:val="hybridMultilevel"/>
    <w:lvl w:ilvl="0">
      <w:numFmt w:val="bullet"/>
      <w:pStyle w:val="BulletList1"/>
      <w:lvlText w:val=""/>
      <w:lvlJc w:val="left"/>
      <w:start w:val="1"/>
      <w:pPr>
        <w:ind w:left="720" w:hanging="360"/>
      </w:pPr>
      <w:rPr>
        <w:sz w:val="14.0"/>
        <w:rFonts w:ascii="Wingdings"/>
        <w:rFonts w:hAnsi="Wingdings"/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/>
        <w:rFonts w:hAnsi="Wingdings"/>
        <w:rFonts w:hint="default"/>
      </w:rPr>
    </w:lvl>
  </w:abstractNum>
  <w:abstractNum w:abstractNumId="15">
    <w:multiLevelType w:val="hybridMultilevel"/>
    <w:lvl w:ilvl="0">
      <w:numFmt w:val="bullet"/>
      <w:pStyle w:val="BulletList2"/>
      <w:lvlText w:val=""/>
      <w:lvlJc w:val="left"/>
      <w:start w:val="1"/>
      <w:pPr>
        <w:ind w:left="1800" w:hanging="360"/>
      </w:pPr>
      <w:rPr>
        <w:sz w:val="14.0"/>
        <w:rFonts w:ascii="Wingdings"/>
        <w:rFonts w:hAnsi="Wingdings"/>
        <w:rFonts w:hint="default"/>
      </w:rPr>
    </w:lvl>
    <w:lvl w:ilvl="1">
      <w:numFmt w:val="bullet"/>
      <w:lvlText w:val="o"/>
      <w:lvlJc w:val="left"/>
      <w:start w:val="1"/>
      <w:pPr>
        <w:ind w:left="252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324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396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468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540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612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684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7560" w:hanging="360"/>
      </w:pPr>
      <w:rPr>
        <w:rFonts w:ascii="Wingdings"/>
        <w:rFonts w:hAnsi="Wingdings"/>
        <w:rFonts w:hint="default"/>
      </w:rPr>
    </w:lvl>
  </w:abstractNum>
  <w:abstractNum w:abstractNumId="9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/>
        <w:rFonts w:hAnsi="Symbol"/>
        <w:rFonts w:hint="default"/>
      </w:rPr>
    </w:lvl>
  </w:abstractNum>
  <w:abstractNum w:abstractNumId="7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/>
        <w:rFonts w:hAnsi="Symbol"/>
        <w:rFonts w:hint="default"/>
      </w:rPr>
    </w:lvl>
  </w:abstractNum>
  <w:abstractNum w:abstractNumId="6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rFonts w:ascii="Symbol"/>
        <w:rFonts w:hAnsi="Symbol"/>
        <w:rFonts w:hint="default"/>
      </w:rPr>
    </w:lvl>
  </w:abstractNum>
  <w:abstractNum w:abstractNumId="5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rFonts w:ascii="Symbol"/>
        <w:rFonts w:hAnsi="Symbol"/>
        <w:rFonts w:hint="default"/>
      </w:rPr>
    </w:lvl>
  </w:abstractNum>
  <w:abstractNum w:abstractNumId="4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rFonts w:ascii="Symbol"/>
        <w:rFonts w:hAnsi="Symbol"/>
        <w:rFonts w:hint="default"/>
      </w:rPr>
    </w:lvl>
  </w:abstractNum>
  <w:abstractNum w:abstractNumId="8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</w:abstractNum>
  <w:abstractNum w:abstractNumId="3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</w:abstractNum>
  <w:abstractNum w:abstractNumId="2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080" w:hanging="360"/>
      </w:pPr>
    </w:lvl>
  </w:abstractNum>
  <w:abstractNum w:abstractNumId="1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440" w:hanging="360"/>
      </w:pPr>
    </w:lvl>
  </w:abstractNum>
  <w:abstractNum w:abstractNumId="0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800" w:hanging="360"/>
      </w:pPr>
    </w:lvl>
  </w:abstractNum>
  <w:abstractNum w:abstractNumId="10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16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32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80" w:hanging="180"/>
      </w:pPr>
    </w:lvl>
  </w:abstractNum>
  <w:abstractNum w:abstractNumId="14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/>
        <w:rFonts w:hAnsi="Wingdings"/>
        <w:rFonts w:hint="default"/>
      </w:rPr>
    </w:lvl>
  </w:abstractNum>
  <w:abstractNum w:abstractNumId="12">
    <w:multiLevelType w:val="hybridMultilevel"/>
    <w:lvl w:ilvl="0">
      <w:numFmt w:val="decimal"/>
      <w:lvlText w:val="%1."/>
      <w:lvlJc w:val="left"/>
      <w:start w:val="1"/>
      <w:pPr>
        <w:ind w:left="36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/>
        <w:rFonts w:hAnsi="Wingdings"/>
        <w:rFonts w:hint="default"/>
      </w:rPr>
    </w:lvl>
  </w:abstractNum>
  <w:abstractNum w:abstractNumId="11">
    <w:multiLevelType w:val="hybridMultilevel"/>
    <w:lvl w:ilvl="0">
      <w:numFmt w:val="decimal"/>
      <w:lvlText w:val="%1."/>
      <w:lvlJc w:val="left"/>
      <w:start w:val="1"/>
      <w:pPr>
        <w:ind w:left="360" w:hanging="360"/>
      </w:p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97"/>
    <w:rsid w:val="000F703C"/>
    <w:rsid w:val="00130458"/>
    <w:rsid w:val="001569D4"/>
    <w:rsid w:val="00167A61"/>
    <w:rsid w:val="00173AC7"/>
    <w:rsid w:val="00227856"/>
    <w:rsid w:val="0026500E"/>
    <w:rsid w:val="00297447"/>
    <w:rsid w:val="002E080A"/>
    <w:rsid w:val="002F6CB3"/>
    <w:rsid w:val="003015A0"/>
    <w:rsid w:val="003522AA"/>
    <w:rsid w:val="003B318B"/>
    <w:rsid w:val="00434B2A"/>
    <w:rsid w:val="0049691D"/>
    <w:rsid w:val="004B4D20"/>
    <w:rsid w:val="004F13BC"/>
    <w:rsid w:val="00537714"/>
    <w:rsid w:val="005F6C4D"/>
    <w:rsid w:val="00785E6A"/>
    <w:rsid w:val="00797006"/>
    <w:rsid w:val="00846D6E"/>
    <w:rsid w:val="008556EE"/>
    <w:rsid w:val="0087728B"/>
    <w:rsid w:val="00880D5F"/>
    <w:rsid w:val="008A301F"/>
    <w:rsid w:val="008C2223"/>
    <w:rsid w:val="00913E38"/>
    <w:rsid w:val="009B5F92"/>
    <w:rsid w:val="009D6FB2"/>
    <w:rsid w:val="009E594A"/>
    <w:rsid w:val="009E5B79"/>
    <w:rsid w:val="00A80E79"/>
    <w:rsid w:val="00B36638"/>
    <w:rsid w:val="00B70D90"/>
    <w:rsid w:val="00C73A71"/>
    <w:rsid w:val="00C87597"/>
    <w:rsid w:val="00CD5014"/>
    <w:rsid w:val="00CE69D4"/>
    <w:rsid w:val="00D96D6B"/>
    <w:rsid w:val="00DE36DF"/>
    <w:rsid w:val="00DE427E"/>
    <w:rsid w:val="00E9161F"/>
    <w:rsid w:val="00EE572A"/>
    <w:rsid w:val="00EF40E1"/>
    <w:rsid w:val="00F26B41"/>
    <w:rsid w:val="00F3306A"/>
    <w:rsid w:val="00F8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/>
        <w:rFonts w:cs="Times New Roman"/>
        <w:rFonts w:eastAsia="Times New Roman"/>
        <w:rFonts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rFonts w:ascii="Garamond"/>
      <w:rFonts w:hAnsi="Garamond"/>
    </w:rPr>
  </w:style>
  <w:style w:type="paragraph" w:styleId="Heading1">
    <w:name w:val="heading 1"/>
    <w:basedOn w:val="Heading4"/>
    <w:qFormat/>
    <w:pPr>
      <w:outlineLvl w:val="0"/>
      <w:spacing w:after="240"/>
      <w:ind w:left="360"/>
    </w:pPr>
  </w:style>
  <w:style w:type="paragraph" w:styleId="Heading2">
    <w:name w:val="heading 2"/>
    <w:basedOn w:val="Normal"/>
    <w:qFormat/>
    <w:rPr>
      <w:b w:val="1"/>
      <w:sz w:val="22.0"/>
    </w:rPr>
    <w:pPr>
      <w:keepNext w:val="true"/>
      <w:outlineLvl w:val="1"/>
      <w:spacing w:after="60" w:before="240"/>
    </w:pPr>
  </w:style>
  <w:style w:type="paragraph" w:styleId="Heading3">
    <w:name w:val="heading 3"/>
    <w:basedOn w:val="Normal"/>
    <w:qFormat/>
    <w:rPr>
      <w:b w:val="1"/>
      <w:sz w:val="30.0"/>
      <w:smallCaps/>
      <w:spacing w:val="4"/>
    </w:rPr>
    <w:pPr>
      <w:jc w:val="center"/>
      <w:keepNext w:val="true"/>
      <w:outlineLvl w:val="2"/>
      <w:spacing w:after="120"/>
    </w:pPr>
  </w:style>
  <w:style w:type="paragraph" w:styleId="Heading4">
    <w:name w:val="heading 4"/>
    <w:basedOn w:val="Normal"/>
    <w:qFormat/>
    <w:rPr>
      <w:b w:val="1"/>
      <w:sz w:val="48.0"/>
      <w:spacing w:val="10"/>
    </w:rPr>
    <w:pPr>
      <w:keepNext w:val="true"/>
      <w:outlineLvl w:val="3"/>
    </w:pPr>
  </w:style>
  <w:style w:type="paragraph" w:styleId="Heading5">
    <w:name w:val="heading 5"/>
    <w:basedOn w:val="Normal"/>
    <w:qFormat/>
    <w:rPr>
      <w:b w:val="1"/>
      <w:sz w:val="21.0"/>
      <w:rFonts w:cs="Courier New"/>
    </w:rPr>
    <w:pPr>
      <w:keepNext w:val="true"/>
      <w:outlineLvl w:val="4"/>
    </w:pPr>
  </w:style>
  <w:style w:type="paragraph" w:styleId="Heading6">
    <w:name w:val="heading 6"/>
    <w:basedOn w:val="Normal"/>
    <w:qFormat/>
    <w:rPr>
      <w:b w:val="1"/>
      <w:sz w:val="48.0"/>
      <w:spacing w:val="10"/>
    </w:rPr>
    <w:pPr>
      <w:jc w:val="center"/>
      <w:keepNext w:val="true"/>
      <w:outlineLvl w:val="5"/>
      <w:spacing w:after="40"/>
    </w:pPr>
  </w:style>
  <w:style w:type="paragraph" w:styleId="Heading7">
    <w:name w:val="heading 7"/>
    <w:basedOn w:val="Normal"/>
    <w:qFormat/>
    <w:rPr>
      <w:i w:val="1"/>
      <w:sz w:val="21.0"/>
      <w:rFonts w:cs="Courier New"/>
      <w:spacing w:val="8"/>
    </w:rPr>
    <w:pPr>
      <w:jc w:val="center"/>
      <w:keepNext w:val="true"/>
      <w:outlineLvl w:val="6"/>
    </w:pPr>
  </w:style>
  <w:style w:type="paragraph" w:styleId="Heading8">
    <w:name w:val="heading 8"/>
    <w:basedOn w:val="Normal"/>
    <w:qFormat/>
    <w:rPr>
      <w:b w:val="1"/>
      <w:sz w:val="31.0"/>
      <w:smallCaps/>
      <w:spacing w:val="12"/>
    </w:rPr>
    <w:pPr>
      <w:keepNext w:val="true"/>
      <w:outlineLvl w:val="7"/>
    </w:pPr>
  </w:style>
  <w:style w:type="paragraph" w:styleId="Heading9">
    <w:name w:val="heading 9"/>
    <w:basedOn w:val="Normal"/>
    <w:qFormat/>
    <w:rPr>
      <w:b w:val="1"/>
      <w:sz w:val="30.0"/>
      <w:smallCaps/>
    </w:rPr>
    <w:pPr>
      <w:keepNext w:val="true"/>
      <w:outlineLvl w:val="8"/>
      <w:ind w:left="270" w:right="27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pPr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rPr>
      <w:sz w:val="22.0"/>
    </w:rPr>
  </w:style>
  <w:style w:type="paragraph" w:styleId="BodyText2">
    <w:name w:val="Body Text 2"/>
    <w:basedOn w:val="Normal"/>
    <w:rPr>
      <w:sz w:val="22.0"/>
    </w:rPr>
    <w:pPr>
      <w:jc w:val="both"/>
      <w:spacing w:after="60"/>
    </w:pPr>
  </w:style>
  <w:style w:type="character" w:styleId="Hyperlink">
    <w:name w:val="Hyperlink"/>
    <w:basedOn w:val="DefaultParagraphFont"/>
    <w:rPr>
      <w:u w:val="single"/>
      <w:color w:val="0000FF"/>
    </w:rPr>
  </w:style>
  <w:style w:type="paragraph" w:styleId="BodyTextIndent">
    <w:name w:val="Body Text Indent"/>
    <w:basedOn w:val="Normal"/>
    <w:rPr>
      <w:sz w:val="22.0"/>
    </w:rPr>
    <w:pPr>
      <w:ind w:left="2160" w:hanging="2160"/>
    </w:pPr>
  </w:style>
  <w:style w:type="paragraph" w:styleId="NormalWeb">
    <w:name w:val="Normal (Web)"/>
    <w:link w:val="NormalWebChar"/>
    <w:basedOn w:val="Normal"/>
    <w:rPr>
      <w:sz w:val="24.0"/>
      <w:szCs w:val="24.0"/>
    </w:rPr>
    <w:pPr>
      <w:spacing w:after="100" w:before="100" w:beforeAutospacing="1" w:afterAutospacing="1"/>
    </w:pPr>
  </w:style>
  <w:style w:type="paragraph" w:styleId="BlockText">
    <w:name w:val="Block Text"/>
    <w:basedOn w:val="Normal"/>
    <w:rPr>
      <w:sz w:val="21.0"/>
    </w:rPr>
    <w:pPr>
      <w:jc w:val="both"/>
      <w:ind w:left="450" w:right="540"/>
    </w:pPr>
  </w:style>
  <w:style w:type="paragraph" w:styleId="Title">
    <w:name w:val="Title"/>
    <w:link w:val="TitleChar"/>
    <w:basedOn w:val="Normal"/>
    <w:uiPriority w:val="10"/>
    <w:qFormat/>
    <w:rPr>
      <w:b w:val="1"/>
      <w:sz w:val="32.0"/>
      <w:szCs w:val="32.0"/>
      <w:rFonts w:ascii="Cambria"/>
      <w:rFonts w:hAnsi="Cambria"/>
      <w:kern w:val="28"/>
    </w:rPr>
    <w:pPr>
      <w:jc w:val="center"/>
      <w:outlineLvl w:val="0"/>
      <w:spacing w:after="60" w:before="240"/>
    </w:pPr>
  </w:style>
  <w:style w:type="character" w:customStyle="1" w:styleId="TitleChar">
    <w:name w:val="Title Char"/>
    <w:link w:val="Title"/>
    <w:basedOn w:val="DefaultParagraphFont"/>
    <w:uiPriority w:val="10"/>
    <w:rPr>
      <w:b w:val="1"/>
      <w:sz w:val="32.0"/>
      <w:szCs w:val="32.0"/>
      <w:rFonts w:ascii="Cambria"/>
      <w:rFonts w:cs="Times New Roman"/>
      <w:rFonts w:eastAsia="Times New Roman"/>
      <w:rFonts w:hAnsi="Cambria"/>
      <w:kern w:val="28"/>
    </w:rPr>
  </w:style>
  <w:style w:type="paragraph" w:styleId="ListParagraph">
    <w:name w:val="List Paragraph"/>
    <w:link w:val="ListParagraphChar"/>
    <w:basedOn w:val="Normal"/>
    <w:uiPriority w:val="34"/>
    <w:qFormat/>
    <w:pPr>
      <w:ind w:left="720"/>
    </w:pPr>
  </w:style>
  <w:style w:type="paragraph" w:customStyle="1" w:styleId="HeadingAllCaps">
    <w:name w:val="Heading All Caps"/>
    <w:link w:val="HeadingAllCapsChar"/>
    <w:basedOn w:val="NormalWeb"/>
    <w:qFormat/>
    <w:rPr>
      <w:sz w:val="21.0"/>
      <w:caps/>
    </w:rPr>
    <w:pPr>
      <w:jc w:val="both"/>
      <w:keepNext w:val="true"/>
      <w:spacing w:after="30" w:before="120"/>
      <w:ind w:left="446" w:right="547"/>
    </w:pPr>
  </w:style>
  <w:style w:type="paragraph" w:customStyle="1" w:styleId="EmploymentHistoryLocations">
    <w:name w:val="Employment History Locations"/>
    <w:link w:val="EmploymentHistoryLocationsCharChar"/>
    <w:basedOn w:val="NormalWeb"/>
    <w:qFormat/>
    <w:rPr>
      <w:sz w:val="20.0"/>
      <w:color w:val="000000"/>
    </w:rPr>
    <w:pPr>
      <w:jc w:val="both"/>
      <w:spacing w:after="0" w:before="0"/>
      <w:ind w:left="450" w:right="540"/>
    </w:pPr>
  </w:style>
  <w:style w:type="character" w:customStyle="1" w:styleId="NormalWebChar">
    <w:name w:val="Normal (Web) Char"/>
    <w:link w:val="NormalWeb"/>
    <w:basedOn w:val="DefaultParagraphFont"/>
    <w:rPr>
      <w:sz w:val="24.0"/>
      <w:szCs w:val="24.0"/>
    </w:rPr>
  </w:style>
  <w:style w:type="character" w:customStyle="1" w:styleId="HeadingAllCapsChar">
    <w:name w:val="Heading All Caps Char"/>
    <w:link w:val="HeadingAllCaps"/>
    <w:basedOn w:val="NormalWebChar"/>
    <w:rPr>
      <w:sz w:val="21.0"/>
      <w:szCs w:val="24.0"/>
      <w:rFonts w:ascii="Garamond"/>
      <w:rFonts w:hAnsi="Garamond"/>
      <w:caps/>
    </w:rPr>
  </w:style>
  <w:style w:type="paragraph" w:customStyle="1" w:styleId="Address">
    <w:name w:val="Address"/>
    <w:link w:val="AddressChar"/>
    <w:basedOn w:val="ListParagraph"/>
    <w:qFormat/>
    <w:pPr>
      <w:spacing w:after="120"/>
      <w:ind w:left="360"/>
    </w:pPr>
  </w:style>
  <w:style w:type="character" w:customStyle="1" w:styleId="EmploymentHistoryLocationsCharChar">
    <w:name w:val="Employment History Locations Char Char"/>
    <w:link w:val="EmploymentHistoryLocations"/>
    <w:basedOn w:val="NormalWebChar"/>
    <w:rPr>
      <w:sz w:val="24.0"/>
      <w:szCs w:val="24.0"/>
      <w:rFonts w:ascii="Garamond"/>
      <w:color w:val="000000"/>
      <w:rFonts w:hAnsi="Garamond"/>
    </w:rPr>
  </w:style>
  <w:style w:type="paragraph" w:customStyle="1" w:styleId="Objective">
    <w:name w:val="Objective"/>
    <w:basedOn w:val="Normal"/>
    <w:qFormat/>
    <w:rPr>
      <w:color w:val="000000"/>
    </w:rPr>
    <w:pPr>
      <w:ind w:left="360"/>
    </w:pPr>
  </w:style>
  <w:style w:type="character" w:customStyle="1" w:styleId="ListParagraphChar">
    <w:name w:val="List Paragraph Char"/>
    <w:link w:val="ListParagraph"/>
    <w:basedOn w:val="DefaultParagraphFont"/>
    <w:uiPriority w:val="34"/>
  </w:style>
  <w:style w:type="character" w:customStyle="1" w:styleId="AddressChar">
    <w:name w:val="Address Char"/>
    <w:link w:val="Address"/>
    <w:basedOn w:val="ListParagraphChar"/>
    <w:rPr>
      <w:rFonts w:ascii="Garamond"/>
      <w:rFonts w:hAnsi="Garamond"/>
    </w:rPr>
  </w:style>
  <w:style w:type="paragraph" w:customStyle="1" w:styleId="BulletList1">
    <w:name w:val="Bullet List 1"/>
    <w:basedOn w:val="Normal"/>
    <w:qFormat/>
    <w:pPr>
      <w:numPr>
        <w:ilvl w:val="0"/>
        <w:numId w:val="1"/>
      </w:numPr>
      <w:ind w:left="936"/>
    </w:pPr>
  </w:style>
  <w:style w:type="paragraph" w:customStyle="1" w:styleId="BulletList2">
    <w:name w:val="Bullet List 2"/>
    <w:basedOn w:val="Normal"/>
    <w:qFormat/>
    <w:pPr>
      <w:numPr>
        <w:ilvl w:val="0"/>
        <w:numId w:val="2"/>
      </w:numPr>
      <w:ind w:left="1368"/>
    </w:p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basedOn w:val="DefaultParagraphFont"/>
    <w:uiPriority w:val="99"/>
  </w:style>
  <w:style w:type="character" w:customStyle="1" w:styleId="Textbold">
    <w:name w:val="Text bold"/>
    <w:basedOn w:val="DefaultParagraphFont"/>
    <w:qFormat/>
    <w:rPr>
      <w:b w:val="1"/>
    </w:rPr>
  </w:style>
  <w:style w:type="paragraph" w:customStyle="1" w:styleId="ProfileDetails">
    <w:name w:val="Profile Details"/>
    <w:link w:val="ProfileDetailsChar"/>
    <w:basedOn w:val="Normal"/>
    <w:qFormat/>
    <w:pPr>
      <w:spacing w:before="120"/>
      <w:ind w:left="360"/>
    </w:pPr>
  </w:style>
  <w:style w:type="paragraph" w:customStyle="1" w:styleId="Jobtitles-employmenthistory">
    <w:name w:val="Job titles - employment history"/>
    <w:link w:val="Jobtitles-employmenthistoryCharChar"/>
    <w:basedOn w:val="EmploymentHistoryLocations"/>
    <w:qFormat/>
    <w:rPr>
      <w:b w:val="1"/>
    </w:rPr>
    <w:pPr>
      <w:spacing w:after="120"/>
      <w:ind w:left="446" w:right="547"/>
    </w:pPr>
  </w:style>
  <w:style w:type="character" w:customStyle="1" w:styleId="Jobtitles-employmenthistoryCharChar">
    <w:name w:val="Job titles - employment history Char Char"/>
    <w:link w:val="Jobtitles-employmenthistory"/>
    <w:basedOn w:val="EmploymentHistoryLocationsCharChar"/>
    <w:rPr>
      <w:b w:val="1"/>
      <w:sz w:val="24.0"/>
      <w:szCs w:val="24.0"/>
      <w:rFonts w:ascii="Garamond"/>
      <w:color w:val="000000"/>
      <w:rFonts w:hAnsi="Garamond"/>
    </w:rPr>
  </w:style>
  <w:style w:type="character" w:customStyle="1" w:styleId="ProfileDetailsChar">
    <w:name w:val="Profile Details Char"/>
    <w:link w:val="ProfileDetails"/>
    <w:basedOn w:val="DefaultParagraphFont"/>
    <w:rPr>
      <w:rFonts w:ascii="Garamond"/>
      <w:rFonts w:hAnsi="Garamond"/>
    </w:rPr>
  </w:style>
  <w:style w:type="paragraph" w:customStyle="1" w:styleId="SubmitResume">
    <w:name w:val="Submit Resume"/>
    <w:basedOn w:val="Normal"/>
    <w:rPr>
      <w:i w:val="1"/>
      <w:sz w:val="22.0"/>
      <w:szCs w:val="15.0"/>
      <w:color w:val="333399"/>
      <w:rFonts w:cs="MS Shell Dlg"/>
    </w:rPr>
    <w:pPr>
      <w:spacing w:before="200"/>
      <w:ind w:left="446" w:right="547"/>
    </w:pPr>
  </w:style>
  <w:style w:type="paragraph" w:customStyle="1" w:styleId="Name">
    <w:name w:val="Name"/>
    <w:basedOn w:val="Address"/>
    <w:rPr>
      <w:b w:val="1"/>
      <w:sz w:val="44.0"/>
    </w:rPr>
    <w:pPr>
      <w:tabs>
        <w:tab w:val="right" w:pos="9360"/>
      </w:tabs>
      <w:spacing w:before="360"/>
    </w:pPr>
  </w:style>
  <w:style w:type="paragraph" w:customStyle="1" w:styleId="ResumeSectionsHeadings">
    <w:name w:val="Resume Sections Headings"/>
    <w:basedOn w:val="Heading2"/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/>
      <w:rFonts w:cs="Tahoma"/>
      <w:rFonts w:hAnsi="Tahoma"/>
    </w:r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/>
      <w:rFonts w:cs="Tahoma"/>
      <w:rFonts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basedOn w:val="ListParagraph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basedOn w:val="DefaultParagraphFont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imm\Downloads\TS010362220.dotm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cacae726-07ea-43ab-a48a-11cbe25b4b42</TemplateGUID>
    <TemplateBuildVersion>8</TemplateBuildVersion>
    <TemplateBuildDate>2009-10-11T21:44:13.927227-04:00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9F70ACC-0EF4-4043-8E6B-A19E7CAA0287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89A0E8B8-AE7F-43D2-9907-0A07DF8483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ptimm</dc:creator>
  <cp:keywords/>
  <dc:description/>
  <cp:lastModifiedBy/>
  <cp:revision>1</cp:revision>
  <dcterms:created xsi:type="dcterms:W3CDTF">2012-11-06T04:26:00Z</dcterms:created>
  <dcterms:modified xsi:type="dcterms:W3CDTF">2012-11-06T04:26:00Z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TC103622209990</vt:lpwstr>
  </property>
</Properties>
</file>