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2BC" w:rsidRPr="00B93D7A" w:rsidRDefault="000064CF">
      <w:pPr>
        <w:pStyle w:val="ContactInfo"/>
        <w:rPr>
          <w:szCs w:val="18"/>
        </w:rPr>
      </w:pPr>
      <w:r w:rsidRPr="00B93D7A">
        <w:rPr>
          <w:szCs w:val="18"/>
        </w:rPr>
        <w:t>127</w:t>
      </w:r>
      <w:sdt>
        <w:sdtPr>
          <w:rPr>
            <w:szCs w:val="18"/>
          </w:rPr>
          <w:alias w:val="Street Address"/>
          <w:tag w:val="Street Address"/>
          <w:id w:val="1415969137"/>
          <w:placeholder>
            <w:docPart w:val="1A27C4F92C584E7DBBE3F8879A74785D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Pr="00B93D7A">
            <w:rPr>
              <w:szCs w:val="18"/>
            </w:rPr>
            <w:t>22 SE 312th Street</w:t>
          </w:r>
        </w:sdtContent>
      </w:sdt>
    </w:p>
    <w:sdt>
      <w:sdtPr>
        <w:rPr>
          <w:szCs w:val="18"/>
        </w:rPr>
        <w:alias w:val="Category"/>
        <w:tag w:val=""/>
        <w:id w:val="1543715586"/>
        <w:placeholder>
          <w:docPart w:val="2681CC173DDB4988ACA3444B040FFF54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2C42BC" w:rsidRPr="00B93D7A" w:rsidRDefault="000064CF">
          <w:pPr>
            <w:pStyle w:val="ContactInfo"/>
            <w:rPr>
              <w:szCs w:val="18"/>
            </w:rPr>
          </w:pPr>
          <w:r w:rsidRPr="00B93D7A">
            <w:rPr>
              <w:szCs w:val="18"/>
            </w:rPr>
            <w:t>Auburn, WA 98092</w:t>
          </w:r>
        </w:p>
      </w:sdtContent>
    </w:sdt>
    <w:p w:rsidR="002C42BC" w:rsidRPr="00B93D7A" w:rsidRDefault="008E025D" w:rsidP="000064CF">
      <w:pPr>
        <w:pStyle w:val="ContactInfo"/>
        <w:spacing w:before="0"/>
        <w:rPr>
          <w:szCs w:val="18"/>
        </w:rPr>
      </w:pPr>
      <w:sdt>
        <w:sdtPr>
          <w:rPr>
            <w:szCs w:val="18"/>
          </w:rPr>
          <w:alias w:val="Telephone"/>
          <w:tag w:val="Telephone"/>
          <w:id w:val="599758962"/>
          <w:placeholder>
            <w:docPart w:val="FF9C1176B2AA44C6A23B7B507012AE4A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0064CF" w:rsidRPr="00B93D7A">
            <w:rPr>
              <w:szCs w:val="18"/>
            </w:rPr>
            <w:t>(206) 33</w:t>
          </w:r>
        </w:sdtContent>
      </w:sdt>
      <w:r w:rsidR="000064CF" w:rsidRPr="00B93D7A">
        <w:rPr>
          <w:szCs w:val="18"/>
        </w:rPr>
        <w:t>5-7025</w:t>
      </w:r>
    </w:p>
    <w:sdt>
      <w:sdtPr>
        <w:rPr>
          <w:rStyle w:val="Emphasis"/>
          <w:szCs w:val="18"/>
        </w:rPr>
        <w:alias w:val="Email"/>
        <w:tag w:val=""/>
        <w:id w:val="1889536063"/>
        <w:placeholder>
          <w:docPart w:val="BBBE327774E9463D8829F9CE4F0270D1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:rsidR="000064CF" w:rsidRPr="00B93D7A" w:rsidRDefault="000064CF" w:rsidP="000064CF">
          <w:pPr>
            <w:pStyle w:val="ContactInfo"/>
            <w:rPr>
              <w:rStyle w:val="Emphasis"/>
              <w:szCs w:val="18"/>
            </w:rPr>
          </w:pPr>
          <w:r w:rsidRPr="00B93D7A">
            <w:rPr>
              <w:rStyle w:val="Emphasis"/>
              <w:szCs w:val="18"/>
            </w:rPr>
            <w:t>Tyrah091@hotmail.com</w:t>
          </w:r>
        </w:p>
      </w:sdtContent>
    </w:sdt>
    <w:p w:rsidR="002C42BC" w:rsidRPr="00B93D7A" w:rsidRDefault="002C42BC" w:rsidP="000064CF">
      <w:pPr>
        <w:pStyle w:val="ContactInfo"/>
        <w:jc w:val="center"/>
        <w:rPr>
          <w:szCs w:val="18"/>
        </w:rPr>
      </w:pPr>
    </w:p>
    <w:p w:rsidR="002C42BC" w:rsidRPr="00B93D7A" w:rsidRDefault="008E025D">
      <w:pPr>
        <w:pStyle w:val="Name"/>
        <w:rPr>
          <w:rFonts w:asciiTheme="minorHAnsi" w:hAnsiTheme="minorHAnsi"/>
          <w:sz w:val="18"/>
          <w:szCs w:val="18"/>
        </w:rPr>
      </w:pPr>
      <w:sdt>
        <w:sdtPr>
          <w:rPr>
            <w:rFonts w:asciiTheme="minorHAnsi" w:hAnsiTheme="minorHAnsi"/>
            <w:sz w:val="18"/>
            <w:szCs w:val="18"/>
          </w:rPr>
          <w:alias w:val="Your Name"/>
          <w:tag w:val=""/>
          <w:id w:val="1197042864"/>
          <w:placeholder>
            <w:docPart w:val="92743DBB66CC403D825178B81CE3D14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0064CF" w:rsidRPr="00B93D7A">
            <w:rPr>
              <w:rFonts w:asciiTheme="minorHAnsi" w:hAnsiTheme="minorHAnsi"/>
              <w:sz w:val="18"/>
              <w:szCs w:val="18"/>
            </w:rPr>
            <w:t>tyrah r. moss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2C42BC" w:rsidRPr="00B93D7A">
        <w:tc>
          <w:tcPr>
            <w:tcW w:w="1778" w:type="dxa"/>
          </w:tcPr>
          <w:p w:rsidR="002C42BC" w:rsidRPr="00B93D7A" w:rsidRDefault="00414819">
            <w:pPr>
              <w:pStyle w:val="Heading1"/>
              <w:rPr>
                <w:rFonts w:asciiTheme="minorHAnsi" w:hAnsiTheme="minorHAnsi"/>
                <w:sz w:val="18"/>
                <w:szCs w:val="18"/>
              </w:rPr>
            </w:pPr>
            <w:r w:rsidRPr="00B93D7A">
              <w:rPr>
                <w:rFonts w:asciiTheme="minorHAnsi" w:hAnsiTheme="minorHAnsi"/>
                <w:sz w:val="18"/>
                <w:szCs w:val="18"/>
              </w:rPr>
              <w:t>Objective</w:t>
            </w:r>
          </w:p>
        </w:tc>
        <w:tc>
          <w:tcPr>
            <w:tcW w:w="472" w:type="dxa"/>
          </w:tcPr>
          <w:p w:rsidR="002C42BC" w:rsidRPr="00B93D7A" w:rsidRDefault="002C42BC">
            <w:pPr>
              <w:rPr>
                <w:sz w:val="18"/>
                <w:szCs w:val="18"/>
              </w:rPr>
            </w:pPr>
          </w:p>
        </w:tc>
        <w:tc>
          <w:tcPr>
            <w:tcW w:w="7830" w:type="dxa"/>
          </w:tcPr>
          <w:p w:rsidR="002C42BC" w:rsidRPr="00B93D7A" w:rsidRDefault="000064CF" w:rsidP="00FA5EFA">
            <w:pPr>
              <w:pStyle w:val="ResumeText"/>
              <w:rPr>
                <w:sz w:val="18"/>
                <w:szCs w:val="18"/>
              </w:rPr>
            </w:pPr>
            <w:r w:rsidRPr="00B93D7A">
              <w:rPr>
                <w:color w:val="7F7F7F" w:themeColor="text1" w:themeTint="80"/>
                <w:sz w:val="18"/>
                <w:szCs w:val="18"/>
                <w:lang w:val="en"/>
              </w:rPr>
              <w:t xml:space="preserve">Seeking pharmacy technician position in which my education and extensive customer service background can facilitate improved customer satisfaction </w:t>
            </w:r>
            <w:r w:rsidR="00F04619" w:rsidRPr="00B93D7A">
              <w:rPr>
                <w:color w:val="7F7F7F" w:themeColor="text1" w:themeTint="80"/>
                <w:sz w:val="18"/>
                <w:szCs w:val="18"/>
                <w:lang w:val="en"/>
              </w:rPr>
              <w:t xml:space="preserve">and enhance my existing skills, while serving my country as a part of </w:t>
            </w:r>
            <w:r w:rsidR="00FA5EFA" w:rsidRPr="00B93D7A">
              <w:rPr>
                <w:color w:val="7F7F7F" w:themeColor="text1" w:themeTint="80"/>
                <w:sz w:val="18"/>
                <w:szCs w:val="18"/>
                <w:lang w:val="en"/>
              </w:rPr>
              <w:t>the United Stated</w:t>
            </w:r>
            <w:r w:rsidR="00F04619" w:rsidRPr="00B93D7A">
              <w:rPr>
                <w:color w:val="7F7F7F" w:themeColor="text1" w:themeTint="80"/>
                <w:sz w:val="18"/>
                <w:szCs w:val="18"/>
                <w:lang w:val="en"/>
              </w:rPr>
              <w:t xml:space="preserve"> Air Force.</w:t>
            </w:r>
          </w:p>
        </w:tc>
      </w:tr>
      <w:tr w:rsidR="002C42BC" w:rsidRPr="00B93D7A" w:rsidTr="00C64B0F">
        <w:tc>
          <w:tcPr>
            <w:tcW w:w="1778" w:type="dxa"/>
          </w:tcPr>
          <w:p w:rsidR="002C42BC" w:rsidRPr="00B93D7A" w:rsidRDefault="00414819">
            <w:pPr>
              <w:pStyle w:val="Heading1"/>
              <w:rPr>
                <w:rFonts w:asciiTheme="minorHAnsi" w:hAnsiTheme="minorHAnsi"/>
                <w:sz w:val="18"/>
                <w:szCs w:val="18"/>
              </w:rPr>
            </w:pPr>
            <w:r w:rsidRPr="00B93D7A">
              <w:rPr>
                <w:rFonts w:asciiTheme="minorHAnsi" w:hAnsiTheme="minorHAnsi"/>
                <w:sz w:val="18"/>
                <w:szCs w:val="18"/>
              </w:rPr>
              <w:t>Skills &amp; Abilities</w:t>
            </w:r>
          </w:p>
        </w:tc>
        <w:tc>
          <w:tcPr>
            <w:tcW w:w="472" w:type="dxa"/>
          </w:tcPr>
          <w:p w:rsidR="002C42BC" w:rsidRPr="00B93D7A" w:rsidRDefault="002C42BC">
            <w:pPr>
              <w:rPr>
                <w:sz w:val="18"/>
                <w:szCs w:val="18"/>
              </w:rPr>
            </w:pPr>
          </w:p>
        </w:tc>
        <w:tc>
          <w:tcPr>
            <w:tcW w:w="7830" w:type="dxa"/>
            <w:shd w:val="clear" w:color="auto" w:fill="auto"/>
          </w:tcPr>
          <w:p w:rsidR="000064CF" w:rsidRPr="00B93D7A" w:rsidRDefault="00C64B0F" w:rsidP="00C64B0F">
            <w:pPr>
              <w:pStyle w:val="ResumeText"/>
              <w:numPr>
                <w:ilvl w:val="0"/>
                <w:numId w:val="1"/>
              </w:numPr>
              <w:rPr>
                <w:color w:val="7F7F7F" w:themeColor="text1" w:themeTint="80"/>
                <w:sz w:val="18"/>
                <w:szCs w:val="18"/>
              </w:rPr>
            </w:pPr>
            <w:r w:rsidRPr="00B93D7A">
              <w:rPr>
                <w:rFonts w:cs="Arial"/>
                <w:color w:val="7F7F7F" w:themeColor="text1" w:themeTint="80"/>
                <w:sz w:val="18"/>
                <w:szCs w:val="18"/>
              </w:rPr>
              <w:t>Self-motivation</w:t>
            </w:r>
          </w:p>
          <w:p w:rsidR="00C64B0F" w:rsidRPr="00B93D7A" w:rsidRDefault="00C64B0F" w:rsidP="00C64B0F">
            <w:pPr>
              <w:pStyle w:val="ResumeText"/>
              <w:numPr>
                <w:ilvl w:val="0"/>
                <w:numId w:val="1"/>
              </w:numPr>
              <w:rPr>
                <w:color w:val="7F7F7F" w:themeColor="text1" w:themeTint="80"/>
                <w:sz w:val="18"/>
                <w:szCs w:val="18"/>
              </w:rPr>
            </w:pPr>
            <w:r w:rsidRPr="00B93D7A">
              <w:rPr>
                <w:rFonts w:cs="Arial"/>
                <w:color w:val="7F7F7F" w:themeColor="text1" w:themeTint="80"/>
                <w:sz w:val="18"/>
                <w:szCs w:val="18"/>
              </w:rPr>
              <w:t>Strong communications and interpersonal skills</w:t>
            </w:r>
          </w:p>
          <w:p w:rsidR="00C64B0F" w:rsidRPr="00B93D7A" w:rsidRDefault="00C64B0F" w:rsidP="00C64B0F">
            <w:pPr>
              <w:pStyle w:val="ResumeText"/>
              <w:numPr>
                <w:ilvl w:val="0"/>
                <w:numId w:val="1"/>
              </w:numPr>
              <w:rPr>
                <w:color w:val="7F7F7F" w:themeColor="text1" w:themeTint="80"/>
                <w:sz w:val="18"/>
                <w:szCs w:val="18"/>
              </w:rPr>
            </w:pPr>
            <w:r w:rsidRPr="00B93D7A">
              <w:rPr>
                <w:rFonts w:cs="Arial"/>
                <w:color w:val="7F7F7F" w:themeColor="text1" w:themeTint="80"/>
                <w:sz w:val="18"/>
                <w:szCs w:val="18"/>
              </w:rPr>
              <w:t>Alert, precise, detail-oriented and extremely organized</w:t>
            </w:r>
          </w:p>
          <w:p w:rsidR="00C64B0F" w:rsidRPr="00B93D7A" w:rsidRDefault="00C64B0F" w:rsidP="00C64B0F">
            <w:pPr>
              <w:numPr>
                <w:ilvl w:val="0"/>
                <w:numId w:val="1"/>
              </w:numPr>
              <w:spacing w:before="15" w:after="0" w:line="240" w:lineRule="auto"/>
              <w:rPr>
                <w:rFonts w:eastAsia="Times New Roman" w:cs="Arial"/>
                <w:color w:val="7F7F7F" w:themeColor="text1" w:themeTint="80"/>
                <w:kern w:val="0"/>
                <w:sz w:val="18"/>
                <w:szCs w:val="18"/>
                <w:lang w:val="en" w:eastAsia="en-US"/>
              </w:rPr>
            </w:pPr>
            <w:r w:rsidRPr="00B93D7A">
              <w:rPr>
                <w:rFonts w:eastAsia="Times New Roman" w:cs="Arial"/>
                <w:color w:val="7F7F7F" w:themeColor="text1" w:themeTint="80"/>
                <w:kern w:val="0"/>
                <w:sz w:val="18"/>
                <w:szCs w:val="18"/>
                <w:lang w:val="en" w:eastAsia="en-US"/>
              </w:rPr>
              <w:t>Interpret, fill and dispense prescriptions for patients</w:t>
            </w:r>
          </w:p>
          <w:p w:rsidR="00C64B0F" w:rsidRPr="00B93D7A" w:rsidRDefault="00C64B0F" w:rsidP="00C64B0F">
            <w:pPr>
              <w:numPr>
                <w:ilvl w:val="0"/>
                <w:numId w:val="1"/>
              </w:numPr>
              <w:spacing w:before="0" w:after="0" w:line="240" w:lineRule="auto"/>
              <w:rPr>
                <w:rFonts w:eastAsia="Times New Roman" w:cs="Arial"/>
                <w:color w:val="7F7F7F" w:themeColor="text1" w:themeTint="80"/>
                <w:kern w:val="0"/>
                <w:sz w:val="18"/>
                <w:szCs w:val="18"/>
                <w:lang w:val="en" w:eastAsia="en-US"/>
              </w:rPr>
            </w:pPr>
            <w:r w:rsidRPr="00B93D7A">
              <w:rPr>
                <w:rFonts w:eastAsia="Times New Roman" w:cs="Arial"/>
                <w:color w:val="7F7F7F" w:themeColor="text1" w:themeTint="80"/>
                <w:kern w:val="0"/>
                <w:sz w:val="18"/>
                <w:szCs w:val="18"/>
                <w:lang w:val="en" w:eastAsia="en-US"/>
              </w:rPr>
              <w:t>Interpret drug orders for hospitalized patients and prepare doses to be given within the hospital</w:t>
            </w:r>
          </w:p>
          <w:p w:rsidR="00C64B0F" w:rsidRPr="00B93D7A" w:rsidRDefault="00C64B0F" w:rsidP="00C64B0F">
            <w:pPr>
              <w:numPr>
                <w:ilvl w:val="0"/>
                <w:numId w:val="1"/>
              </w:numPr>
              <w:spacing w:before="0" w:after="0" w:line="240" w:lineRule="auto"/>
              <w:rPr>
                <w:rFonts w:eastAsia="Times New Roman" w:cs="Arial"/>
                <w:color w:val="7F7F7F" w:themeColor="text1" w:themeTint="80"/>
                <w:kern w:val="0"/>
                <w:sz w:val="18"/>
                <w:szCs w:val="18"/>
                <w:lang w:val="en" w:eastAsia="en-US"/>
              </w:rPr>
            </w:pPr>
            <w:r w:rsidRPr="00B93D7A">
              <w:rPr>
                <w:rFonts w:eastAsia="Times New Roman" w:cs="Arial"/>
                <w:color w:val="7F7F7F" w:themeColor="text1" w:themeTint="80"/>
                <w:kern w:val="0"/>
                <w:sz w:val="18"/>
                <w:szCs w:val="18"/>
                <w:lang w:val="en" w:eastAsia="en-US"/>
              </w:rPr>
              <w:t>Perform mathematical calculations to determine the amount of ingredients needed to compound medications</w:t>
            </w:r>
          </w:p>
          <w:p w:rsidR="00C64B0F" w:rsidRPr="00B93D7A" w:rsidRDefault="00C64B0F" w:rsidP="00C64B0F">
            <w:pPr>
              <w:numPr>
                <w:ilvl w:val="0"/>
                <w:numId w:val="1"/>
              </w:numPr>
              <w:spacing w:before="0" w:after="0" w:line="240" w:lineRule="auto"/>
              <w:rPr>
                <w:rFonts w:eastAsia="Times New Roman" w:cs="Arial"/>
                <w:color w:val="7F7F7F" w:themeColor="text1" w:themeTint="80"/>
                <w:kern w:val="0"/>
                <w:sz w:val="18"/>
                <w:szCs w:val="18"/>
                <w:lang w:val="en" w:eastAsia="en-US"/>
              </w:rPr>
            </w:pPr>
            <w:r w:rsidRPr="00B93D7A">
              <w:rPr>
                <w:rFonts w:eastAsia="Times New Roman" w:cs="Arial"/>
                <w:color w:val="7F7F7F" w:themeColor="text1" w:themeTint="80"/>
                <w:kern w:val="0"/>
                <w:sz w:val="18"/>
                <w:szCs w:val="18"/>
                <w:lang w:val="en" w:eastAsia="en-US"/>
              </w:rPr>
              <w:t>Safeguard chemicals, drugs and mild narcotics</w:t>
            </w:r>
          </w:p>
          <w:p w:rsidR="00C64B0F" w:rsidRPr="00B93D7A" w:rsidRDefault="00C64B0F" w:rsidP="00351975">
            <w:pPr>
              <w:pStyle w:val="ResumeText"/>
              <w:ind w:left="720"/>
              <w:rPr>
                <w:sz w:val="18"/>
                <w:szCs w:val="18"/>
              </w:rPr>
            </w:pPr>
          </w:p>
        </w:tc>
      </w:tr>
      <w:tr w:rsidR="002C42BC" w:rsidRPr="00B93D7A">
        <w:tc>
          <w:tcPr>
            <w:tcW w:w="1778" w:type="dxa"/>
          </w:tcPr>
          <w:p w:rsidR="002C42BC" w:rsidRPr="00B93D7A" w:rsidRDefault="00414819">
            <w:pPr>
              <w:pStyle w:val="Heading1"/>
              <w:rPr>
                <w:rFonts w:asciiTheme="minorHAnsi" w:hAnsiTheme="minorHAnsi"/>
                <w:sz w:val="18"/>
                <w:szCs w:val="18"/>
              </w:rPr>
            </w:pPr>
            <w:r w:rsidRPr="00B93D7A">
              <w:rPr>
                <w:rFonts w:asciiTheme="minorHAnsi" w:hAnsiTheme="minorHAnsi"/>
                <w:sz w:val="18"/>
                <w:szCs w:val="18"/>
              </w:rPr>
              <w:t>Experience</w:t>
            </w:r>
          </w:p>
        </w:tc>
        <w:tc>
          <w:tcPr>
            <w:tcW w:w="472" w:type="dxa"/>
          </w:tcPr>
          <w:p w:rsidR="002C42BC" w:rsidRDefault="002C42BC">
            <w:pPr>
              <w:rPr>
                <w:sz w:val="18"/>
                <w:szCs w:val="18"/>
              </w:rPr>
            </w:pPr>
          </w:p>
          <w:p w:rsidR="00575AF2" w:rsidRPr="00B93D7A" w:rsidRDefault="00575AF2">
            <w:pPr>
              <w:rPr>
                <w:sz w:val="18"/>
                <w:szCs w:val="18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sz w:val="18"/>
                <w:szCs w:val="18"/>
                <w14:ligatures w14:val="none"/>
              </w:rPr>
              <w:id w:val="1436861535"/>
            </w:sdtPr>
            <w:sdtEndPr>
              <w:rPr>
                <w:rFonts w:eastAsiaTheme="minorHAnsi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8"/>
                    <w:szCs w:val="18"/>
                    <w14:ligatures w14:val="none"/>
                  </w:rPr>
                  <w:id w:val="221802691"/>
                  <w:placeholder>
                    <w:docPart w:val="3DC96741F43C449AAA76E9402C0AB829"/>
                  </w:placeholder>
                </w:sdtPr>
                <w:sdtEndPr>
                  <w:rPr>
                    <w:rFonts w:eastAsiaTheme="minorHAnsi"/>
                  </w:rPr>
                </w:sdtEndPr>
                <w:sdtContent>
                  <w:p w:rsidR="002C42BC" w:rsidRPr="00B93D7A" w:rsidRDefault="00351975">
                    <w:pPr>
                      <w:pStyle w:val="Heading2"/>
                      <w:rPr>
                        <w:rFonts w:asciiTheme="minorHAnsi" w:hAnsiTheme="minorHAnsi"/>
                        <w:sz w:val="18"/>
                        <w:szCs w:val="18"/>
                      </w:rPr>
                    </w:pPr>
                    <w:r w:rsidRPr="00B93D7A">
                      <w:rPr>
                        <w:rFonts w:asciiTheme="minorHAnsi" w:hAnsiTheme="minorHAnsi"/>
                        <w:sz w:val="18"/>
                        <w:szCs w:val="18"/>
                      </w:rPr>
                      <w:t>United States air force</w:t>
                    </w:r>
                  </w:p>
                  <w:p w:rsidR="002C42BC" w:rsidRPr="00B93D7A" w:rsidRDefault="00351975">
                    <w:pPr>
                      <w:pStyle w:val="ResumeText"/>
                      <w:rPr>
                        <w:sz w:val="18"/>
                        <w:szCs w:val="18"/>
                      </w:rPr>
                    </w:pPr>
                    <w:r w:rsidRPr="00B93D7A">
                      <w:rPr>
                        <w:sz w:val="18"/>
                        <w:szCs w:val="18"/>
                      </w:rPr>
                      <w:t>November 2012-Current</w:t>
                    </w:r>
                  </w:p>
                  <w:p w:rsidR="00667F46" w:rsidRPr="00B93D7A" w:rsidRDefault="00351975" w:rsidP="00B93D7A">
                    <w:pPr>
                      <w:pStyle w:val="ListParagraph"/>
                      <w:numPr>
                        <w:ilvl w:val="0"/>
                        <w:numId w:val="7"/>
                      </w:numPr>
                      <w:rPr>
                        <w:sz w:val="18"/>
                        <w:szCs w:val="18"/>
                      </w:rPr>
                    </w:pPr>
                    <w:r w:rsidRPr="00B93D7A">
                      <w:rPr>
                        <w:rFonts w:cs="Arial"/>
                        <w:sz w:val="18"/>
                        <w:szCs w:val="18"/>
                      </w:rPr>
                      <w:t>A pharmacy technician helps licensed pharmacists provide medications and other prescription products to patients by counting tablets and pills and bottling them; administrative tasks like routine customer service; and answering patients' questions or providing information regarding prescription medications</w:t>
                    </w:r>
                  </w:p>
                  <w:p w:rsidR="00667F46" w:rsidRPr="00B93D7A" w:rsidRDefault="00667F46" w:rsidP="00B93D7A">
                    <w:pPr>
                      <w:pStyle w:val="ListParagraph"/>
                      <w:numPr>
                        <w:ilvl w:val="0"/>
                        <w:numId w:val="7"/>
                      </w:numPr>
                      <w:rPr>
                        <w:sz w:val="18"/>
                        <w:szCs w:val="18"/>
                      </w:rPr>
                    </w:pPr>
                    <w:r w:rsidRPr="00B93D7A">
                      <w:rPr>
                        <w:sz w:val="18"/>
                        <w:szCs w:val="18"/>
                      </w:rPr>
                      <w:t>Completion of a 8 ½ week Basic Training Course</w:t>
                    </w:r>
                  </w:p>
                  <w:p w:rsidR="00667F46" w:rsidRPr="00B93D7A" w:rsidRDefault="00667F46" w:rsidP="00B93D7A">
                    <w:pPr>
                      <w:pStyle w:val="ListParagraph"/>
                      <w:numPr>
                        <w:ilvl w:val="0"/>
                        <w:numId w:val="7"/>
                      </w:numPr>
                      <w:rPr>
                        <w:sz w:val="18"/>
                        <w:szCs w:val="18"/>
                      </w:rPr>
                    </w:pPr>
                    <w:r w:rsidRPr="00B93D7A">
                      <w:rPr>
                        <w:sz w:val="18"/>
                        <w:szCs w:val="18"/>
                      </w:rPr>
                      <w:t>Accumulation of 20+ credits</w:t>
                    </w:r>
                  </w:p>
                  <w:p w:rsidR="00667F46" w:rsidRPr="00B93D7A" w:rsidRDefault="00667F46" w:rsidP="00B93D7A">
                    <w:pPr>
                      <w:pStyle w:val="ListParagraph"/>
                      <w:numPr>
                        <w:ilvl w:val="0"/>
                        <w:numId w:val="7"/>
                      </w:numPr>
                      <w:rPr>
                        <w:sz w:val="18"/>
                        <w:szCs w:val="18"/>
                      </w:rPr>
                    </w:pPr>
                    <w:r w:rsidRPr="00B93D7A">
                      <w:rPr>
                        <w:sz w:val="18"/>
                        <w:szCs w:val="18"/>
                      </w:rPr>
                      <w:t xml:space="preserve">15 weeks of Pharmacy Technician Training </w:t>
                    </w:r>
                  </w:p>
                  <w:p w:rsidR="00E83E91" w:rsidRPr="00B93D7A" w:rsidRDefault="00E83E91" w:rsidP="00B93D7A">
                    <w:pPr>
                      <w:pStyle w:val="ListParagraph"/>
                      <w:numPr>
                        <w:ilvl w:val="0"/>
                        <w:numId w:val="7"/>
                      </w:numPr>
                      <w:rPr>
                        <w:sz w:val="18"/>
                        <w:szCs w:val="18"/>
                      </w:rPr>
                    </w:pPr>
                    <w:r w:rsidRPr="00B93D7A">
                      <w:rPr>
                        <w:sz w:val="18"/>
                        <w:szCs w:val="18"/>
                      </w:rPr>
                      <w:t>100+ Clinical training hours in bot In-Patient and Out-Patient setting</w:t>
                    </w:r>
                  </w:p>
                  <w:p w:rsidR="00575AF2" w:rsidRPr="00FB6BB3" w:rsidRDefault="008E025D" w:rsidP="00FB6BB3">
                    <w:pPr>
                      <w:pStyle w:val="ListParagraph"/>
                      <w:rPr>
                        <w:sz w:val="18"/>
                        <w:szCs w:val="18"/>
                      </w:rPr>
                    </w:pPr>
                  </w:p>
                </w:sdtContent>
              </w:sdt>
              <w:p w:rsidR="00575AF2" w:rsidRDefault="00575AF2" w:rsidP="00575AF2">
                <w:pPr>
                  <w:spacing w:before="0" w:after="0" w:line="240" w:lineRule="auto"/>
                  <w:rPr>
                    <w:rFonts w:eastAsia="Times New Roman" w:cs="Times New Roman"/>
                    <w:b/>
                    <w:color w:val="auto"/>
                    <w:kern w:val="0"/>
                    <w:sz w:val="18"/>
                    <w:szCs w:val="18"/>
                    <w:lang w:eastAsia="en-US"/>
                  </w:rPr>
                </w:pPr>
              </w:p>
              <w:p w:rsidR="00575AF2" w:rsidRDefault="00575AF2" w:rsidP="00575AF2">
                <w:pPr>
                  <w:spacing w:before="0" w:after="0" w:line="240" w:lineRule="auto"/>
                  <w:rPr>
                    <w:rFonts w:eastAsia="Times New Roman" w:cs="Times New Roman"/>
                    <w:b/>
                    <w:color w:val="auto"/>
                    <w:kern w:val="0"/>
                    <w:sz w:val="18"/>
                    <w:szCs w:val="18"/>
                    <w:lang w:eastAsia="en-US"/>
                  </w:rPr>
                </w:pPr>
                <w:r>
                  <w:rPr>
                    <w:rFonts w:eastAsia="Times New Roman" w:cs="Times New Roman"/>
                    <w:b/>
                    <w:color w:val="auto"/>
                    <w:kern w:val="0"/>
                    <w:sz w:val="18"/>
                    <w:szCs w:val="18"/>
                    <w:lang w:eastAsia="en-US"/>
                  </w:rPr>
                  <w:t>DAVID GRANT MEDICAL CENTER</w:t>
                </w:r>
              </w:p>
              <w:p w:rsidR="00575AF2" w:rsidRPr="00575AF2" w:rsidRDefault="00575AF2" w:rsidP="00575AF2">
                <w:pPr>
                  <w:spacing w:before="0" w:after="0" w:line="240" w:lineRule="auto"/>
                  <w:rPr>
                    <w:rFonts w:eastAsia="Times New Roman" w:cs="Times New Roman"/>
                    <w:b/>
                    <w:color w:val="808080" w:themeColor="background1" w:themeShade="80"/>
                    <w:kern w:val="0"/>
                    <w:sz w:val="18"/>
                    <w:szCs w:val="18"/>
                    <w:lang w:eastAsia="en-US"/>
                  </w:rPr>
                </w:pPr>
                <w:r>
                  <w:rPr>
                    <w:rFonts w:eastAsia="Times New Roman" w:cs="Times New Roman"/>
                    <w:b/>
                    <w:color w:val="808080" w:themeColor="background1" w:themeShade="80"/>
                    <w:kern w:val="0"/>
                    <w:sz w:val="18"/>
                    <w:szCs w:val="18"/>
                    <w:lang w:eastAsia="en-US"/>
                  </w:rPr>
                  <w:t>June 2013-June 2013 ( 3 weeks)</w:t>
                </w:r>
              </w:p>
              <w:p w:rsidR="00575AF2" w:rsidRPr="00B93D7A" w:rsidRDefault="00575AF2" w:rsidP="00575AF2">
                <w:pPr>
                  <w:spacing w:before="0" w:after="0" w:line="240" w:lineRule="auto"/>
                  <w:rPr>
                    <w:rFonts w:eastAsia="Times New Roman" w:cs="Times New Roman"/>
                    <w:b/>
                    <w:color w:val="auto"/>
                    <w:kern w:val="0"/>
                    <w:sz w:val="18"/>
                    <w:szCs w:val="18"/>
                    <w:lang w:eastAsia="en-US"/>
                  </w:rPr>
                </w:pPr>
              </w:p>
              <w:p w:rsidR="00575AF2" w:rsidRPr="00575AF2" w:rsidRDefault="00575AF2" w:rsidP="00575AF2">
                <w:pPr>
                  <w:pStyle w:val="ListParagraph"/>
                  <w:numPr>
                    <w:ilvl w:val="0"/>
                    <w:numId w:val="10"/>
                  </w:numPr>
                  <w:rPr>
                    <w:sz w:val="18"/>
                    <w:szCs w:val="18"/>
                  </w:rPr>
                </w:pPr>
                <w:r w:rsidRPr="00575AF2">
                  <w:rPr>
                    <w:sz w:val="18"/>
                    <w:szCs w:val="18"/>
                  </w:rPr>
                  <w:t>Receive written prescription or refill requests and verify that information is complete and accurate.</w:t>
                </w:r>
              </w:p>
              <w:p w:rsidR="00575AF2" w:rsidRPr="00575AF2" w:rsidRDefault="00575AF2" w:rsidP="00575AF2">
                <w:pPr>
                  <w:pStyle w:val="ListParagraph"/>
                  <w:numPr>
                    <w:ilvl w:val="0"/>
                    <w:numId w:val="10"/>
                  </w:numPr>
                  <w:rPr>
                    <w:sz w:val="18"/>
                    <w:szCs w:val="18"/>
                  </w:rPr>
                </w:pPr>
                <w:r w:rsidRPr="00575AF2">
                  <w:rPr>
                    <w:sz w:val="18"/>
                    <w:szCs w:val="18"/>
                  </w:rPr>
                  <w:t>Maintain proper storage and security conditions for drugs.</w:t>
                </w:r>
              </w:p>
              <w:p w:rsidR="00575AF2" w:rsidRPr="00575AF2" w:rsidRDefault="00575AF2" w:rsidP="00575AF2">
                <w:pPr>
                  <w:pStyle w:val="ListParagraph"/>
                  <w:numPr>
                    <w:ilvl w:val="0"/>
                    <w:numId w:val="10"/>
                  </w:numPr>
                  <w:rPr>
                    <w:sz w:val="18"/>
                    <w:szCs w:val="18"/>
                  </w:rPr>
                </w:pPr>
                <w:r w:rsidRPr="00575AF2">
                  <w:rPr>
                    <w:sz w:val="18"/>
                    <w:szCs w:val="18"/>
                  </w:rPr>
                  <w:t>Answer telephones, responding to questions or requests.</w:t>
                </w:r>
              </w:p>
              <w:p w:rsidR="00575AF2" w:rsidRPr="00575AF2" w:rsidRDefault="00575AF2" w:rsidP="00575AF2">
                <w:pPr>
                  <w:pStyle w:val="ListParagraph"/>
                  <w:numPr>
                    <w:ilvl w:val="0"/>
                    <w:numId w:val="10"/>
                  </w:numPr>
                  <w:rPr>
                    <w:sz w:val="18"/>
                    <w:szCs w:val="18"/>
                  </w:rPr>
                </w:pPr>
                <w:r w:rsidRPr="00575AF2">
                  <w:rPr>
                    <w:sz w:val="18"/>
                    <w:szCs w:val="18"/>
                  </w:rPr>
                  <w:t>F</w:t>
                </w:r>
                <w:r w:rsidRPr="00575AF2">
                  <w:rPr>
                    <w:sz w:val="18"/>
                    <w:szCs w:val="18"/>
                  </w:rPr>
                  <w:t>ill bottles with prescribed medica</w:t>
                </w:r>
                <w:r w:rsidRPr="00575AF2">
                  <w:rPr>
                    <w:sz w:val="18"/>
                    <w:szCs w:val="18"/>
                  </w:rPr>
                  <w:t>tions and type and affix labels</w:t>
                </w:r>
              </w:p>
              <w:p w:rsidR="00575AF2" w:rsidRPr="00575AF2" w:rsidRDefault="00575AF2" w:rsidP="00575AF2">
                <w:pPr>
                  <w:pStyle w:val="ListParagraph"/>
                  <w:numPr>
                    <w:ilvl w:val="0"/>
                    <w:numId w:val="10"/>
                  </w:numPr>
                  <w:rPr>
                    <w:sz w:val="18"/>
                    <w:szCs w:val="18"/>
                  </w:rPr>
                </w:pPr>
                <w:r w:rsidRPr="00575AF2">
                  <w:rPr>
                    <w:sz w:val="18"/>
                    <w:szCs w:val="18"/>
                  </w:rPr>
                  <w:t>Assist customers by answering simple questions, locating items or referring them to the pharmacist for medication information.</w:t>
                </w:r>
              </w:p>
              <w:p w:rsidR="00575AF2" w:rsidRDefault="00575AF2" w:rsidP="00575AF2">
                <w:pPr>
                  <w:pStyle w:val="ListParagraph"/>
                  <w:numPr>
                    <w:ilvl w:val="0"/>
                    <w:numId w:val="10"/>
                  </w:numPr>
                  <w:rPr>
                    <w:sz w:val="18"/>
                    <w:szCs w:val="18"/>
                  </w:rPr>
                </w:pPr>
                <w:r w:rsidRPr="00575AF2">
                  <w:rPr>
                    <w:sz w:val="18"/>
                    <w:szCs w:val="18"/>
                  </w:rPr>
                  <w:t>Price and file prescriptions that have been filled</w:t>
                </w:r>
              </w:p>
              <w:p w:rsidR="00575AF2" w:rsidRDefault="00575AF2" w:rsidP="00575AF2">
                <w:pPr>
                  <w:pStyle w:val="ListParagraph"/>
                  <w:numPr>
                    <w:ilvl w:val="0"/>
                    <w:numId w:val="10"/>
                  </w:num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Customer Service</w:t>
                </w:r>
              </w:p>
              <w:p w:rsidR="00FB6BB3" w:rsidRDefault="00FB6BB3" w:rsidP="00FB6BB3">
                <w:pPr>
                  <w:pStyle w:val="Heading2"/>
                  <w:rPr>
                    <w:rFonts w:asciiTheme="minorHAnsi" w:hAnsiTheme="minorHAnsi"/>
                    <w:sz w:val="18"/>
                    <w:szCs w:val="18"/>
                  </w:rPr>
                </w:pPr>
              </w:p>
              <w:p w:rsidR="00FB6BB3" w:rsidRPr="00B93D7A" w:rsidRDefault="00FB6BB3" w:rsidP="00FB6BB3">
                <w:pPr>
                  <w:pStyle w:val="Heading2"/>
                  <w:rPr>
                    <w:rFonts w:asciiTheme="minorHAnsi" w:hAnsiTheme="minorHAnsi"/>
                    <w:sz w:val="18"/>
                    <w:szCs w:val="18"/>
                  </w:rPr>
                </w:pPr>
                <w:r w:rsidRPr="00B93D7A">
                  <w:rPr>
                    <w:rFonts w:asciiTheme="minorHAnsi" w:hAnsiTheme="minorHAnsi"/>
                    <w:sz w:val="18"/>
                    <w:szCs w:val="18"/>
                  </w:rPr>
                  <w:lastRenderedPageBreak/>
                  <w:t>COLUMBIA bASIN jOB cORPS</w:t>
                </w:r>
              </w:p>
              <w:p w:rsidR="00FB6BB3" w:rsidRPr="00B93D7A" w:rsidRDefault="00FB6BB3" w:rsidP="00FB6BB3">
                <w:pPr>
                  <w:rPr>
                    <w:sz w:val="18"/>
                    <w:szCs w:val="18"/>
                  </w:rPr>
                </w:pPr>
                <w:r w:rsidRPr="00B93D7A">
                  <w:rPr>
                    <w:sz w:val="18"/>
                    <w:szCs w:val="18"/>
                  </w:rPr>
                  <w:t>September 2011-November 2012</w:t>
                </w:r>
                <w:r>
                  <w:rPr>
                    <w:sz w:val="18"/>
                    <w:szCs w:val="18"/>
                  </w:rPr>
                  <w:t xml:space="preserve"> (1 year &amp; 2 Months)</w:t>
                </w:r>
              </w:p>
              <w:p w:rsidR="00C6293F" w:rsidRPr="00C6293F" w:rsidRDefault="00C6293F" w:rsidP="00FB6BB3">
                <w:pPr>
                  <w:numPr>
                    <w:ilvl w:val="0"/>
                    <w:numId w:val="7"/>
                  </w:numPr>
                  <w:spacing w:before="0" w:after="0" w:line="240" w:lineRule="auto"/>
                  <w:rPr>
                    <w:rFonts w:eastAsia="Times New Roman" w:cs="Times New Roman"/>
                    <w:b/>
                    <w:color w:val="808080" w:themeColor="background1" w:themeShade="80"/>
                    <w:kern w:val="0"/>
                    <w:sz w:val="18"/>
                    <w:szCs w:val="18"/>
                    <w:lang w:eastAsia="en-US"/>
                  </w:rPr>
                </w:pPr>
                <w:r>
                  <w:rPr>
                    <w:rFonts w:cs="Arial"/>
                    <w:color w:val="454545"/>
                    <w:sz w:val="18"/>
                    <w:szCs w:val="18"/>
                    <w:lang w:val="en"/>
                  </w:rPr>
                  <w:t>A</w:t>
                </w:r>
                <w:bookmarkStart w:id="0" w:name="_GoBack"/>
                <w:bookmarkEnd w:id="0"/>
                <w:r w:rsidR="00FB6BB3" w:rsidRPr="00C6293F">
                  <w:rPr>
                    <w:rFonts w:cs="Arial"/>
                    <w:color w:val="454545"/>
                    <w:sz w:val="18"/>
                    <w:szCs w:val="18"/>
                    <w:lang w:val="en"/>
                  </w:rPr>
                  <w:t xml:space="preserve">bility to multi-task, </w:t>
                </w:r>
              </w:p>
              <w:p w:rsidR="00C6293F" w:rsidRPr="00C6293F" w:rsidRDefault="00C6293F" w:rsidP="00C6293F">
                <w:pPr>
                  <w:numPr>
                    <w:ilvl w:val="0"/>
                    <w:numId w:val="7"/>
                  </w:numPr>
                  <w:spacing w:before="0" w:after="0" w:line="240" w:lineRule="auto"/>
                  <w:rPr>
                    <w:rFonts w:eastAsia="Times New Roman" w:cs="Times New Roman"/>
                    <w:b/>
                    <w:color w:val="808080" w:themeColor="background1" w:themeShade="80"/>
                    <w:kern w:val="0"/>
                    <w:sz w:val="18"/>
                    <w:szCs w:val="18"/>
                    <w:lang w:eastAsia="en-US"/>
                  </w:rPr>
                </w:pPr>
                <w:r>
                  <w:rPr>
                    <w:rFonts w:cs="Arial"/>
                    <w:color w:val="454545"/>
                    <w:sz w:val="18"/>
                    <w:szCs w:val="18"/>
                    <w:lang w:val="en"/>
                  </w:rPr>
                  <w:t>A</w:t>
                </w:r>
                <w:r w:rsidR="00FB6BB3" w:rsidRPr="00C6293F">
                  <w:rPr>
                    <w:rFonts w:cs="Arial"/>
                    <w:color w:val="454545"/>
                    <w:sz w:val="18"/>
                    <w:szCs w:val="18"/>
                    <w:lang w:val="en"/>
                  </w:rPr>
                  <w:t xml:space="preserve">ttention to detail and </w:t>
                </w:r>
              </w:p>
              <w:p w:rsidR="00FB6BB3" w:rsidRPr="00C6293F" w:rsidRDefault="00C6293F" w:rsidP="00C6293F">
                <w:pPr>
                  <w:numPr>
                    <w:ilvl w:val="0"/>
                    <w:numId w:val="7"/>
                  </w:numPr>
                  <w:spacing w:before="0" w:after="0" w:line="240" w:lineRule="auto"/>
                  <w:rPr>
                    <w:rFonts w:eastAsia="Times New Roman" w:cs="Times New Roman"/>
                    <w:b/>
                    <w:color w:val="808080" w:themeColor="background1" w:themeShade="80"/>
                    <w:kern w:val="0"/>
                    <w:sz w:val="18"/>
                    <w:szCs w:val="18"/>
                    <w:lang w:eastAsia="en-US"/>
                  </w:rPr>
                </w:pPr>
                <w:r>
                  <w:rPr>
                    <w:rFonts w:cs="Arial"/>
                    <w:color w:val="454545"/>
                    <w:sz w:val="18"/>
                    <w:szCs w:val="18"/>
                    <w:lang w:val="en"/>
                  </w:rPr>
                  <w:t>W</w:t>
                </w:r>
                <w:r w:rsidR="00FB6BB3" w:rsidRPr="00C6293F">
                  <w:rPr>
                    <w:rFonts w:cs="Arial"/>
                    <w:color w:val="454545"/>
                    <w:sz w:val="18"/>
                    <w:szCs w:val="18"/>
                    <w:lang w:val="en"/>
                  </w:rPr>
                  <w:t>arm, friendly personality</w:t>
                </w:r>
                <w:r w:rsidR="00FB6BB3" w:rsidRPr="00C6293F">
                  <w:rPr>
                    <w:rFonts w:ascii="Arial" w:hAnsi="Arial" w:cs="Arial"/>
                    <w:color w:val="454545"/>
                    <w:lang w:val="en"/>
                  </w:rPr>
                  <w:t>.</w:t>
                </w:r>
              </w:p>
              <w:p w:rsidR="00FB6BB3" w:rsidRPr="00B93D7A" w:rsidRDefault="00FB6BB3" w:rsidP="00FB6BB3">
                <w:pPr>
                  <w:numPr>
                    <w:ilvl w:val="0"/>
                    <w:numId w:val="7"/>
                  </w:numPr>
                  <w:spacing w:before="0" w:after="0" w:line="240" w:lineRule="auto"/>
                  <w:rPr>
                    <w:rFonts w:eastAsia="Times New Roman" w:cs="Times New Roman"/>
                    <w:b/>
                    <w:color w:val="808080" w:themeColor="background1" w:themeShade="80"/>
                    <w:kern w:val="0"/>
                    <w:sz w:val="18"/>
                    <w:szCs w:val="18"/>
                    <w:lang w:eastAsia="en-US"/>
                  </w:rPr>
                </w:pPr>
                <w:r w:rsidRPr="00B93D7A">
                  <w:rPr>
                    <w:rFonts w:eastAsia="Times New Roman" w:cs="Times New Roman"/>
                    <w:b/>
                    <w:color w:val="808080" w:themeColor="background1" w:themeShade="80"/>
                    <w:kern w:val="0"/>
                    <w:sz w:val="18"/>
                    <w:szCs w:val="18"/>
                    <w:lang w:eastAsia="en-US"/>
                  </w:rPr>
                  <w:t>Assign and monitor clerical, administrative and secretarial responsibilities and tasks among office staff</w:t>
                </w:r>
              </w:p>
              <w:p w:rsidR="00FB6BB3" w:rsidRPr="00B93D7A" w:rsidRDefault="00FB6BB3" w:rsidP="00FB6BB3">
                <w:pPr>
                  <w:numPr>
                    <w:ilvl w:val="0"/>
                    <w:numId w:val="7"/>
                  </w:numPr>
                  <w:spacing w:before="0" w:after="0" w:line="240" w:lineRule="auto"/>
                  <w:rPr>
                    <w:rFonts w:eastAsia="Times New Roman" w:cs="Times New Roman"/>
                    <w:b/>
                    <w:color w:val="808080" w:themeColor="background1" w:themeShade="80"/>
                    <w:kern w:val="0"/>
                    <w:sz w:val="18"/>
                    <w:szCs w:val="18"/>
                    <w:lang w:eastAsia="en-US"/>
                  </w:rPr>
                </w:pPr>
                <w:r w:rsidRPr="00B93D7A">
                  <w:rPr>
                    <w:rFonts w:eastAsia="Times New Roman" w:cs="Times New Roman"/>
                    <w:b/>
                    <w:color w:val="808080" w:themeColor="background1" w:themeShade="80"/>
                    <w:kern w:val="0"/>
                    <w:sz w:val="18"/>
                    <w:szCs w:val="18"/>
                    <w:lang w:eastAsia="en-US"/>
                  </w:rPr>
                  <w:t>Recruit and select office staff</w:t>
                </w:r>
              </w:p>
              <w:p w:rsidR="00FB6BB3" w:rsidRPr="00B93D7A" w:rsidRDefault="00FB6BB3" w:rsidP="00FB6BB3">
                <w:pPr>
                  <w:numPr>
                    <w:ilvl w:val="0"/>
                    <w:numId w:val="7"/>
                  </w:numPr>
                  <w:spacing w:before="0" w:after="0" w:line="240" w:lineRule="auto"/>
                  <w:rPr>
                    <w:rFonts w:eastAsia="Times New Roman" w:cs="Times New Roman"/>
                    <w:b/>
                    <w:color w:val="808080" w:themeColor="background1" w:themeShade="80"/>
                    <w:kern w:val="0"/>
                    <w:sz w:val="18"/>
                    <w:szCs w:val="18"/>
                    <w:lang w:eastAsia="en-US"/>
                  </w:rPr>
                </w:pPr>
                <w:r w:rsidRPr="00B93D7A">
                  <w:rPr>
                    <w:rFonts w:eastAsia="Times New Roman" w:cs="Times New Roman"/>
                    <w:b/>
                    <w:color w:val="808080" w:themeColor="background1" w:themeShade="80"/>
                    <w:kern w:val="0"/>
                    <w:sz w:val="18"/>
                    <w:szCs w:val="18"/>
                    <w:lang w:eastAsia="en-US"/>
                  </w:rPr>
                  <w:t>Organize orientation and training of new staff members</w:t>
                </w:r>
              </w:p>
              <w:p w:rsidR="00FB6BB3" w:rsidRPr="00B93D7A" w:rsidRDefault="00FB6BB3" w:rsidP="00FB6BB3">
                <w:pPr>
                  <w:numPr>
                    <w:ilvl w:val="0"/>
                    <w:numId w:val="7"/>
                  </w:numPr>
                  <w:spacing w:before="0" w:after="0" w:line="240" w:lineRule="auto"/>
                  <w:rPr>
                    <w:rFonts w:eastAsia="Times New Roman" w:cs="Times New Roman"/>
                    <w:b/>
                    <w:color w:val="808080" w:themeColor="background1" w:themeShade="80"/>
                    <w:kern w:val="0"/>
                    <w:sz w:val="18"/>
                    <w:szCs w:val="18"/>
                    <w:lang w:eastAsia="en-US"/>
                  </w:rPr>
                </w:pPr>
                <w:r w:rsidRPr="00B93D7A">
                  <w:rPr>
                    <w:rFonts w:eastAsia="Times New Roman" w:cs="Times New Roman"/>
                    <w:b/>
                    <w:color w:val="808080" w:themeColor="background1" w:themeShade="80"/>
                    <w:kern w:val="0"/>
                    <w:sz w:val="18"/>
                    <w:szCs w:val="18"/>
                    <w:lang w:eastAsia="en-US"/>
                  </w:rPr>
                  <w:t>Coach, mentor and discipline office staff</w:t>
                </w:r>
              </w:p>
              <w:p w:rsidR="00FB6BB3" w:rsidRPr="00B93D7A" w:rsidRDefault="00FB6BB3" w:rsidP="00FB6BB3">
                <w:pPr>
                  <w:numPr>
                    <w:ilvl w:val="0"/>
                    <w:numId w:val="7"/>
                  </w:numPr>
                  <w:spacing w:before="0" w:after="0" w:line="240" w:lineRule="auto"/>
                  <w:rPr>
                    <w:rFonts w:eastAsia="Times New Roman" w:cs="Times New Roman"/>
                    <w:b/>
                    <w:color w:val="808080" w:themeColor="background1" w:themeShade="80"/>
                    <w:kern w:val="0"/>
                    <w:sz w:val="18"/>
                    <w:szCs w:val="18"/>
                    <w:lang w:eastAsia="en-US"/>
                  </w:rPr>
                </w:pPr>
                <w:r w:rsidRPr="00B93D7A">
                  <w:rPr>
                    <w:rFonts w:eastAsia="Times New Roman" w:cs="Times New Roman"/>
                    <w:b/>
                    <w:color w:val="808080" w:themeColor="background1" w:themeShade="80"/>
                    <w:kern w:val="0"/>
                    <w:sz w:val="18"/>
                    <w:szCs w:val="18"/>
                    <w:lang w:eastAsia="en-US"/>
                  </w:rPr>
                  <w:t>Ensure filing systems are maintained and current</w:t>
                </w:r>
              </w:p>
              <w:p w:rsidR="00FB6BB3" w:rsidRPr="00B93D7A" w:rsidRDefault="00FB6BB3" w:rsidP="00FB6BB3">
                <w:pPr>
                  <w:numPr>
                    <w:ilvl w:val="0"/>
                    <w:numId w:val="7"/>
                  </w:numPr>
                  <w:spacing w:before="0" w:after="0" w:line="240" w:lineRule="auto"/>
                  <w:rPr>
                    <w:rFonts w:eastAsia="Times New Roman" w:cs="Times New Roman"/>
                    <w:b/>
                    <w:color w:val="808080" w:themeColor="background1" w:themeShade="80"/>
                    <w:kern w:val="0"/>
                    <w:sz w:val="18"/>
                    <w:szCs w:val="18"/>
                    <w:lang w:eastAsia="en-US"/>
                  </w:rPr>
                </w:pPr>
                <w:r w:rsidRPr="00B93D7A">
                  <w:rPr>
                    <w:rFonts w:eastAsia="Times New Roman" w:cs="Times New Roman"/>
                    <w:b/>
                    <w:color w:val="808080" w:themeColor="background1" w:themeShade="80"/>
                    <w:kern w:val="0"/>
                    <w:sz w:val="18"/>
                    <w:szCs w:val="18"/>
                    <w:lang w:eastAsia="en-US"/>
                  </w:rPr>
                  <w:t>Establish and monitor procedures for record keeping</w:t>
                </w:r>
              </w:p>
              <w:p w:rsidR="00FB6BB3" w:rsidRPr="00B93D7A" w:rsidRDefault="00FB6BB3" w:rsidP="00FB6BB3">
                <w:pPr>
                  <w:numPr>
                    <w:ilvl w:val="0"/>
                    <w:numId w:val="7"/>
                  </w:numPr>
                  <w:spacing w:before="0" w:after="0" w:line="240" w:lineRule="auto"/>
                  <w:rPr>
                    <w:rFonts w:eastAsia="Times New Roman" w:cs="Times New Roman"/>
                    <w:b/>
                    <w:color w:val="808080" w:themeColor="background1" w:themeShade="80"/>
                    <w:kern w:val="0"/>
                    <w:sz w:val="18"/>
                    <w:szCs w:val="18"/>
                    <w:lang w:eastAsia="en-US"/>
                  </w:rPr>
                </w:pPr>
                <w:r w:rsidRPr="00B93D7A">
                  <w:rPr>
                    <w:rFonts w:eastAsia="Times New Roman" w:cs="Times New Roman"/>
                    <w:b/>
                    <w:color w:val="808080" w:themeColor="background1" w:themeShade="80"/>
                    <w:kern w:val="0"/>
                    <w:sz w:val="18"/>
                    <w:szCs w:val="18"/>
                    <w:lang w:eastAsia="en-US"/>
                  </w:rPr>
                  <w:t>Design and implement, oversee office policies and procedures</w:t>
                </w:r>
              </w:p>
              <w:p w:rsidR="00FB6BB3" w:rsidRPr="00B93D7A" w:rsidRDefault="00FB6BB3" w:rsidP="00FB6BB3">
                <w:pPr>
                  <w:numPr>
                    <w:ilvl w:val="0"/>
                    <w:numId w:val="7"/>
                  </w:numPr>
                  <w:spacing w:before="0" w:after="0" w:line="240" w:lineRule="auto"/>
                  <w:rPr>
                    <w:rFonts w:eastAsia="Times New Roman" w:cs="Times New Roman"/>
                    <w:b/>
                    <w:color w:val="808080" w:themeColor="background1" w:themeShade="80"/>
                    <w:kern w:val="0"/>
                    <w:sz w:val="18"/>
                    <w:szCs w:val="18"/>
                    <w:lang w:eastAsia="en-US"/>
                  </w:rPr>
                </w:pPr>
                <w:r w:rsidRPr="00B93D7A">
                  <w:rPr>
                    <w:rFonts w:eastAsia="Times New Roman" w:cs="Times New Roman"/>
                    <w:b/>
                    <w:color w:val="808080" w:themeColor="background1" w:themeShade="80"/>
                    <w:kern w:val="0"/>
                    <w:sz w:val="18"/>
                    <w:szCs w:val="18"/>
                    <w:lang w:eastAsia="en-US"/>
                  </w:rPr>
                  <w:t>Coordinate schedules, appointments and bookings</w:t>
                </w:r>
              </w:p>
              <w:p w:rsidR="00FB6BB3" w:rsidRPr="00B93D7A" w:rsidRDefault="00FB6BB3" w:rsidP="00FB6BB3">
                <w:pPr>
                  <w:numPr>
                    <w:ilvl w:val="0"/>
                    <w:numId w:val="7"/>
                  </w:numPr>
                  <w:spacing w:before="0" w:after="0" w:line="240" w:lineRule="auto"/>
                  <w:rPr>
                    <w:rFonts w:eastAsia="Times New Roman" w:cs="Times New Roman"/>
                    <w:b/>
                    <w:color w:val="808080" w:themeColor="background1" w:themeShade="80"/>
                    <w:kern w:val="0"/>
                    <w:sz w:val="18"/>
                    <w:szCs w:val="18"/>
                    <w:lang w:eastAsia="en-US"/>
                  </w:rPr>
                </w:pPr>
                <w:r>
                  <w:rPr>
                    <w:rFonts w:eastAsia="Times New Roman" w:cs="Times New Roman"/>
                    <w:b/>
                    <w:color w:val="808080" w:themeColor="background1" w:themeShade="80"/>
                    <w:kern w:val="0"/>
                    <w:sz w:val="18"/>
                    <w:szCs w:val="18"/>
                    <w:lang w:eastAsia="en-US"/>
                  </w:rPr>
                  <w:t>M</w:t>
                </w:r>
                <w:r w:rsidRPr="00B93D7A">
                  <w:rPr>
                    <w:rFonts w:eastAsia="Times New Roman" w:cs="Times New Roman"/>
                    <w:b/>
                    <w:color w:val="808080" w:themeColor="background1" w:themeShade="80"/>
                    <w:kern w:val="0"/>
                    <w:sz w:val="18"/>
                    <w:szCs w:val="18"/>
                    <w:lang w:eastAsia="en-US"/>
                  </w:rPr>
                  <w:t>onitor and maintain office supplies inventory</w:t>
                </w:r>
              </w:p>
              <w:p w:rsidR="00FB6BB3" w:rsidRPr="00B93D7A" w:rsidRDefault="00FB6BB3" w:rsidP="00FB6BB3">
                <w:pPr>
                  <w:numPr>
                    <w:ilvl w:val="0"/>
                    <w:numId w:val="7"/>
                  </w:numPr>
                  <w:spacing w:before="0" w:after="0" w:line="240" w:lineRule="auto"/>
                  <w:rPr>
                    <w:rFonts w:eastAsia="Times New Roman" w:cs="Times New Roman"/>
                    <w:b/>
                    <w:color w:val="808080" w:themeColor="background1" w:themeShade="80"/>
                    <w:kern w:val="0"/>
                    <w:sz w:val="18"/>
                    <w:szCs w:val="18"/>
                    <w:lang w:eastAsia="en-US"/>
                  </w:rPr>
                </w:pPr>
                <w:r>
                  <w:rPr>
                    <w:rFonts w:eastAsia="Times New Roman" w:cs="Times New Roman"/>
                    <w:b/>
                    <w:color w:val="808080" w:themeColor="background1" w:themeShade="80"/>
                    <w:kern w:val="0"/>
                    <w:sz w:val="18"/>
                    <w:szCs w:val="18"/>
                    <w:lang w:eastAsia="en-US"/>
                  </w:rPr>
                  <w:t>H</w:t>
                </w:r>
                <w:r w:rsidRPr="00B93D7A">
                  <w:rPr>
                    <w:rFonts w:eastAsia="Times New Roman" w:cs="Times New Roman"/>
                    <w:b/>
                    <w:color w:val="808080" w:themeColor="background1" w:themeShade="80"/>
                    <w:kern w:val="0"/>
                    <w:sz w:val="18"/>
                    <w:szCs w:val="18"/>
                    <w:lang w:eastAsia="en-US"/>
                  </w:rPr>
                  <w:t>andle Student inquiries and complaints</w:t>
                </w:r>
              </w:p>
              <w:p w:rsidR="00FB6BB3" w:rsidRDefault="00FB6BB3" w:rsidP="00FB6BB3">
                <w:pPr>
                  <w:numPr>
                    <w:ilvl w:val="0"/>
                    <w:numId w:val="7"/>
                  </w:numPr>
                  <w:spacing w:before="0" w:after="0" w:line="240" w:lineRule="auto"/>
                  <w:rPr>
                    <w:rFonts w:eastAsia="Times New Roman" w:cs="Times New Roman"/>
                    <w:b/>
                    <w:color w:val="808080" w:themeColor="background1" w:themeShade="80"/>
                    <w:kern w:val="0"/>
                    <w:sz w:val="18"/>
                    <w:szCs w:val="18"/>
                    <w:lang w:eastAsia="en-US"/>
                  </w:rPr>
                </w:pPr>
                <w:r>
                  <w:rPr>
                    <w:rFonts w:eastAsia="Times New Roman" w:cs="Times New Roman"/>
                    <w:b/>
                    <w:color w:val="808080" w:themeColor="background1" w:themeShade="80"/>
                    <w:kern w:val="0"/>
                    <w:sz w:val="18"/>
                    <w:szCs w:val="18"/>
                    <w:lang w:eastAsia="en-US"/>
                  </w:rPr>
                  <w:t>M</w:t>
                </w:r>
                <w:r w:rsidRPr="00B93D7A">
                  <w:rPr>
                    <w:rFonts w:eastAsia="Times New Roman" w:cs="Times New Roman"/>
                    <w:b/>
                    <w:color w:val="808080" w:themeColor="background1" w:themeShade="80"/>
                    <w:kern w:val="0"/>
                    <w:sz w:val="18"/>
                    <w:szCs w:val="18"/>
                    <w:lang w:eastAsia="en-US"/>
                  </w:rPr>
                  <w:t>aintain a safe and secure working environment</w:t>
                </w:r>
              </w:p>
              <w:p w:rsidR="00FB6BB3" w:rsidRPr="00FB6BB3" w:rsidRDefault="00FB6BB3" w:rsidP="00FB6BB3">
                <w:pPr>
                  <w:rPr>
                    <w:sz w:val="18"/>
                    <w:szCs w:val="18"/>
                  </w:rPr>
                </w:pPr>
              </w:p>
              <w:p w:rsidR="00575AF2" w:rsidRDefault="00575AF2" w:rsidP="00B93D7A">
                <w:pPr>
                  <w:pStyle w:val="ListParagraph"/>
                  <w:rPr>
                    <w:sz w:val="18"/>
                    <w:szCs w:val="18"/>
                  </w:rPr>
                </w:pPr>
              </w:p>
              <w:p w:rsidR="00FB6BB3" w:rsidRDefault="00FB6BB3" w:rsidP="00B93D7A">
                <w:pPr>
                  <w:pStyle w:val="ListParagraph"/>
                  <w:rPr>
                    <w:sz w:val="18"/>
                    <w:szCs w:val="18"/>
                  </w:rPr>
                </w:pPr>
              </w:p>
              <w:p w:rsidR="002C42BC" w:rsidRPr="00B93D7A" w:rsidRDefault="008E025D" w:rsidP="00B93D7A">
                <w:pPr>
                  <w:pStyle w:val="ListParagraph"/>
                  <w:rPr>
                    <w:sz w:val="18"/>
                    <w:szCs w:val="18"/>
                  </w:rPr>
                </w:pPr>
              </w:p>
            </w:sdtContent>
          </w:sdt>
        </w:tc>
      </w:tr>
      <w:tr w:rsidR="002C42BC" w:rsidRPr="00B93D7A" w:rsidTr="003B05C1">
        <w:trPr>
          <w:trHeight w:val="3446"/>
        </w:trPr>
        <w:tc>
          <w:tcPr>
            <w:tcW w:w="1778" w:type="dxa"/>
          </w:tcPr>
          <w:p w:rsidR="002C42BC" w:rsidRPr="00B93D7A" w:rsidRDefault="00414819">
            <w:pPr>
              <w:pStyle w:val="Heading1"/>
              <w:rPr>
                <w:rFonts w:asciiTheme="minorHAnsi" w:hAnsiTheme="minorHAnsi"/>
                <w:sz w:val="18"/>
                <w:szCs w:val="18"/>
              </w:rPr>
            </w:pPr>
            <w:r w:rsidRPr="00B93D7A">
              <w:rPr>
                <w:rFonts w:asciiTheme="minorHAnsi" w:hAnsiTheme="minorHAnsi"/>
                <w:sz w:val="18"/>
                <w:szCs w:val="18"/>
              </w:rPr>
              <w:lastRenderedPageBreak/>
              <w:t>Education</w:t>
            </w:r>
          </w:p>
        </w:tc>
        <w:tc>
          <w:tcPr>
            <w:tcW w:w="472" w:type="dxa"/>
          </w:tcPr>
          <w:p w:rsidR="002C42BC" w:rsidRPr="00B93D7A" w:rsidRDefault="002C42BC">
            <w:pPr>
              <w:rPr>
                <w:sz w:val="18"/>
                <w:szCs w:val="18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sz w:val="18"/>
                <w:szCs w:val="18"/>
                <w14:ligatures w14:val="none"/>
              </w:rPr>
              <w:id w:val="-691765356"/>
            </w:sdtPr>
            <w:sdtEndPr>
              <w:rPr>
                <w:rFonts w:eastAsiaTheme="minorHAnsi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8"/>
                    <w:szCs w:val="18"/>
                    <w14:ligatures w14:val="none"/>
                  </w:rPr>
                  <w:id w:val="-1126388115"/>
                  <w:placeholder>
                    <w:docPart w:val="3DC96741F43C449AAA76E9402C0AB829"/>
                  </w:placeholder>
                </w:sdtPr>
                <w:sdtEndPr>
                  <w:rPr>
                    <w:rFonts w:eastAsiaTheme="minorHAnsi"/>
                  </w:rPr>
                </w:sdtEndPr>
                <w:sdtContent>
                  <w:p w:rsidR="002C42BC" w:rsidRPr="00B93D7A" w:rsidRDefault="00F04619">
                    <w:pPr>
                      <w:pStyle w:val="Heading2"/>
                      <w:rPr>
                        <w:rFonts w:asciiTheme="minorHAnsi" w:hAnsiTheme="minorHAnsi"/>
                        <w:sz w:val="18"/>
                        <w:szCs w:val="18"/>
                      </w:rPr>
                    </w:pPr>
                    <w:r w:rsidRPr="00B93D7A">
                      <w:rPr>
                        <w:rFonts w:asciiTheme="minorHAnsi" w:hAnsiTheme="minorHAnsi"/>
                        <w:sz w:val="18"/>
                        <w:szCs w:val="18"/>
                      </w:rPr>
                      <w:t>medical education training course (metc)-san antonio,</w:t>
                    </w:r>
                    <w:r w:rsidR="00FA5EFA" w:rsidRPr="00B93D7A">
                      <w:rPr>
                        <w:rFonts w:asciiTheme="minorHAnsi" w:hAnsiTheme="minorHAnsi"/>
                        <w:sz w:val="18"/>
                        <w:szCs w:val="18"/>
                      </w:rPr>
                      <w:t xml:space="preserve"> </w:t>
                    </w:r>
                    <w:r w:rsidRPr="00B93D7A">
                      <w:rPr>
                        <w:rFonts w:asciiTheme="minorHAnsi" w:hAnsiTheme="minorHAnsi"/>
                        <w:sz w:val="18"/>
                        <w:szCs w:val="18"/>
                      </w:rPr>
                      <w:t>tx- CPht</w:t>
                    </w:r>
                    <w:r w:rsidR="00E83E91" w:rsidRPr="00B93D7A">
                      <w:rPr>
                        <w:rFonts w:asciiTheme="minorHAnsi" w:hAnsiTheme="minorHAnsi"/>
                        <w:sz w:val="18"/>
                        <w:szCs w:val="18"/>
                      </w:rPr>
                      <w:t xml:space="preserve"> (continuing education)</w:t>
                    </w:r>
                  </w:p>
                  <w:p w:rsidR="00F04619" w:rsidRPr="00B93D7A" w:rsidRDefault="00F04619" w:rsidP="00F04619">
                    <w:pPr>
                      <w:pStyle w:val="ListParagraph"/>
                      <w:numPr>
                        <w:ilvl w:val="0"/>
                        <w:numId w:val="5"/>
                      </w:numPr>
                      <w:rPr>
                        <w:sz w:val="18"/>
                        <w:szCs w:val="18"/>
                      </w:rPr>
                    </w:pPr>
                    <w:r w:rsidRPr="00B93D7A">
                      <w:rPr>
                        <w:sz w:val="18"/>
                        <w:szCs w:val="18"/>
                      </w:rPr>
                      <w:t>3.5 GPA</w:t>
                    </w:r>
                  </w:p>
                  <w:p w:rsidR="00F04619" w:rsidRPr="00B93D7A" w:rsidRDefault="00F04619" w:rsidP="00F04619">
                    <w:pPr>
                      <w:pStyle w:val="ListParagraph"/>
                      <w:numPr>
                        <w:ilvl w:val="0"/>
                        <w:numId w:val="5"/>
                      </w:numPr>
                      <w:rPr>
                        <w:sz w:val="18"/>
                        <w:szCs w:val="18"/>
                      </w:rPr>
                    </w:pPr>
                    <w:r w:rsidRPr="00B93D7A">
                      <w:rPr>
                        <w:sz w:val="18"/>
                        <w:szCs w:val="18"/>
                      </w:rPr>
                      <w:t>Completion of 12 week Pharmacy Technician course</w:t>
                    </w:r>
                  </w:p>
                  <w:p w:rsidR="00E83E91" w:rsidRPr="00B93D7A" w:rsidRDefault="00E83E91" w:rsidP="00F04619">
                    <w:pPr>
                      <w:pStyle w:val="ListParagraph"/>
                      <w:numPr>
                        <w:ilvl w:val="0"/>
                        <w:numId w:val="5"/>
                      </w:numPr>
                      <w:rPr>
                        <w:sz w:val="18"/>
                        <w:szCs w:val="18"/>
                      </w:rPr>
                    </w:pPr>
                    <w:r w:rsidRPr="00B93D7A">
                      <w:rPr>
                        <w:sz w:val="18"/>
                        <w:szCs w:val="18"/>
                      </w:rPr>
                      <w:t>100+ Clinical hours in an In-Patient and Out Patient Setting</w:t>
                    </w:r>
                  </w:p>
                  <w:p w:rsidR="00E83E91" w:rsidRPr="00B93D7A" w:rsidRDefault="00E83E91" w:rsidP="00E83E91">
                    <w:pPr>
                      <w:pStyle w:val="Heading2"/>
                      <w:rPr>
                        <w:rFonts w:asciiTheme="minorHAnsi" w:hAnsiTheme="minorHAnsi"/>
                        <w:sz w:val="18"/>
                        <w:szCs w:val="18"/>
                      </w:rPr>
                    </w:pPr>
                    <w:r w:rsidRPr="00B93D7A">
                      <w:rPr>
                        <w:rFonts w:asciiTheme="minorHAnsi" w:hAnsiTheme="minorHAnsi"/>
                        <w:sz w:val="18"/>
                        <w:szCs w:val="18"/>
                      </w:rPr>
                      <w:t>columbia basin job corps-moses lake,</w:t>
                    </w:r>
                    <w:r w:rsidR="00FA5EFA" w:rsidRPr="00B93D7A">
                      <w:rPr>
                        <w:rFonts w:asciiTheme="minorHAnsi" w:hAnsiTheme="minorHAnsi"/>
                        <w:sz w:val="18"/>
                        <w:szCs w:val="18"/>
                      </w:rPr>
                      <w:t xml:space="preserve"> </w:t>
                    </w:r>
                    <w:r w:rsidRPr="00B93D7A">
                      <w:rPr>
                        <w:rFonts w:asciiTheme="minorHAnsi" w:hAnsiTheme="minorHAnsi"/>
                        <w:sz w:val="18"/>
                        <w:szCs w:val="18"/>
                      </w:rPr>
                      <w:t>wa-certified pharmacy technician</w:t>
                    </w:r>
                  </w:p>
                  <w:p w:rsidR="00E83E91" w:rsidRPr="00B93D7A" w:rsidRDefault="003B05C1" w:rsidP="00E83E91">
                    <w:pPr>
                      <w:pStyle w:val="ListParagraph"/>
                      <w:numPr>
                        <w:ilvl w:val="0"/>
                        <w:numId w:val="6"/>
                      </w:numPr>
                      <w:rPr>
                        <w:sz w:val="18"/>
                        <w:szCs w:val="18"/>
                      </w:rPr>
                    </w:pPr>
                    <w:r w:rsidRPr="00B93D7A">
                      <w:rPr>
                        <w:sz w:val="18"/>
                        <w:szCs w:val="18"/>
                      </w:rPr>
                      <w:t>200</w:t>
                    </w:r>
                    <w:r w:rsidRPr="00B93D7A">
                      <w:rPr>
                        <w:sz w:val="18"/>
                        <w:szCs w:val="18"/>
                        <w:vertAlign w:val="subscript"/>
                      </w:rPr>
                      <w:t xml:space="preserve"> </w:t>
                    </w:r>
                    <w:r w:rsidRPr="00B93D7A">
                      <w:rPr>
                        <w:sz w:val="18"/>
                        <w:szCs w:val="18"/>
                      </w:rPr>
                      <w:t>Clinical training hours completed at:</w:t>
                    </w:r>
                  </w:p>
                  <w:p w:rsidR="003B05C1" w:rsidRPr="00B93D7A" w:rsidRDefault="003B05C1" w:rsidP="003B05C1">
                    <w:pPr>
                      <w:pStyle w:val="ListParagraph"/>
                      <w:numPr>
                        <w:ilvl w:val="1"/>
                        <w:numId w:val="6"/>
                      </w:numPr>
                      <w:rPr>
                        <w:sz w:val="18"/>
                        <w:szCs w:val="18"/>
                      </w:rPr>
                    </w:pPr>
                    <w:r w:rsidRPr="00B93D7A">
                      <w:rPr>
                        <w:sz w:val="18"/>
                        <w:szCs w:val="18"/>
                      </w:rPr>
                      <w:t>Sean’s Compounding Pharmacy- Moses Lake, WA</w:t>
                    </w:r>
                  </w:p>
                  <w:p w:rsidR="003B05C1" w:rsidRPr="00B93D7A" w:rsidRDefault="003B05C1" w:rsidP="003B05C1">
                    <w:pPr>
                      <w:pStyle w:val="ListParagraph"/>
                      <w:numPr>
                        <w:ilvl w:val="1"/>
                        <w:numId w:val="6"/>
                      </w:numPr>
                      <w:rPr>
                        <w:sz w:val="18"/>
                        <w:szCs w:val="18"/>
                      </w:rPr>
                    </w:pPr>
                    <w:r w:rsidRPr="00B93D7A">
                      <w:rPr>
                        <w:sz w:val="18"/>
                        <w:szCs w:val="18"/>
                      </w:rPr>
                      <w:t>Walgreen’s Pharmacy-Moses Lake, WA</w:t>
                    </w:r>
                  </w:p>
                  <w:p w:rsidR="00E83E91" w:rsidRPr="00B93D7A" w:rsidRDefault="00E83E91" w:rsidP="00F04619">
                    <w:pPr>
                      <w:pStyle w:val="ListParagraph"/>
                      <w:rPr>
                        <w:sz w:val="18"/>
                        <w:szCs w:val="18"/>
                      </w:rPr>
                    </w:pPr>
                  </w:p>
                  <w:p w:rsidR="002C42BC" w:rsidRPr="00B93D7A" w:rsidRDefault="008E025D" w:rsidP="00E83E91">
                    <w:pPr>
                      <w:rPr>
                        <w:sz w:val="18"/>
                        <w:szCs w:val="18"/>
                      </w:rPr>
                    </w:pPr>
                  </w:p>
                </w:sdtContent>
              </w:sdt>
            </w:sdtContent>
          </w:sdt>
        </w:tc>
      </w:tr>
      <w:tr w:rsidR="002C42BC" w:rsidRPr="00B93D7A">
        <w:tc>
          <w:tcPr>
            <w:tcW w:w="1778" w:type="dxa"/>
          </w:tcPr>
          <w:p w:rsidR="002C42BC" w:rsidRPr="00B93D7A" w:rsidRDefault="00414819">
            <w:pPr>
              <w:pStyle w:val="Heading1"/>
              <w:rPr>
                <w:rFonts w:asciiTheme="minorHAnsi" w:hAnsiTheme="minorHAnsi"/>
                <w:sz w:val="18"/>
                <w:szCs w:val="18"/>
              </w:rPr>
            </w:pPr>
            <w:r w:rsidRPr="00B93D7A">
              <w:rPr>
                <w:rFonts w:asciiTheme="minorHAnsi" w:hAnsiTheme="minorHAnsi"/>
                <w:sz w:val="18"/>
                <w:szCs w:val="18"/>
              </w:rPr>
              <w:t>Leadership</w:t>
            </w:r>
          </w:p>
        </w:tc>
        <w:tc>
          <w:tcPr>
            <w:tcW w:w="472" w:type="dxa"/>
          </w:tcPr>
          <w:p w:rsidR="002C42BC" w:rsidRPr="00B93D7A" w:rsidRDefault="002C42BC">
            <w:pPr>
              <w:rPr>
                <w:sz w:val="18"/>
                <w:szCs w:val="18"/>
              </w:rPr>
            </w:pPr>
          </w:p>
        </w:tc>
        <w:tc>
          <w:tcPr>
            <w:tcW w:w="7830" w:type="dxa"/>
          </w:tcPr>
          <w:p w:rsidR="002C42BC" w:rsidRPr="00B93D7A" w:rsidRDefault="003B05C1" w:rsidP="003B05C1">
            <w:pPr>
              <w:pStyle w:val="ResumeText"/>
              <w:rPr>
                <w:sz w:val="18"/>
                <w:szCs w:val="18"/>
              </w:rPr>
            </w:pPr>
            <w:r w:rsidRPr="00B93D7A">
              <w:rPr>
                <w:sz w:val="18"/>
                <w:szCs w:val="18"/>
              </w:rPr>
              <w:t>Currently Serving in The United States Air Force Reserves</w:t>
            </w:r>
          </w:p>
        </w:tc>
      </w:tr>
      <w:tr w:rsidR="002C42BC" w:rsidRPr="00B93D7A">
        <w:tc>
          <w:tcPr>
            <w:tcW w:w="1778" w:type="dxa"/>
          </w:tcPr>
          <w:p w:rsidR="002C42BC" w:rsidRPr="00B93D7A" w:rsidRDefault="00414819">
            <w:pPr>
              <w:pStyle w:val="Heading1"/>
              <w:rPr>
                <w:rFonts w:asciiTheme="minorHAnsi" w:hAnsiTheme="minorHAnsi"/>
                <w:sz w:val="18"/>
                <w:szCs w:val="18"/>
              </w:rPr>
            </w:pPr>
            <w:r w:rsidRPr="00B93D7A">
              <w:rPr>
                <w:rFonts w:asciiTheme="minorHAnsi" w:hAnsiTheme="minorHAnsi"/>
                <w:sz w:val="18"/>
                <w:szCs w:val="18"/>
              </w:rPr>
              <w:t>References</w:t>
            </w:r>
          </w:p>
        </w:tc>
        <w:tc>
          <w:tcPr>
            <w:tcW w:w="472" w:type="dxa"/>
          </w:tcPr>
          <w:p w:rsidR="002C42BC" w:rsidRPr="00B93D7A" w:rsidRDefault="002C42BC">
            <w:pPr>
              <w:rPr>
                <w:sz w:val="18"/>
                <w:szCs w:val="18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sz w:val="18"/>
                <w:szCs w:val="18"/>
                <w14:ligatures w14:val="none"/>
              </w:rPr>
              <w:id w:val="-1883713024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8"/>
                    <w:szCs w:val="18"/>
                    <w14:ligatures w14:val="none"/>
                  </w:rPr>
                  <w:id w:val="-1368215953"/>
                  <w:placeholder>
                    <w:docPart w:val="3DC96741F43C449AAA76E9402C0AB829"/>
                  </w:placeholder>
                </w:sdtPr>
                <w:sdtEndPr/>
                <w:sdtContent>
                  <w:p w:rsidR="002C42BC" w:rsidRPr="00B93D7A" w:rsidRDefault="003B05C1">
                    <w:pPr>
                      <w:pStyle w:val="Heading2"/>
                      <w:rPr>
                        <w:rFonts w:asciiTheme="minorHAnsi" w:hAnsiTheme="minorHAnsi"/>
                        <w:sz w:val="18"/>
                        <w:szCs w:val="18"/>
                      </w:rPr>
                    </w:pPr>
                    <w:r w:rsidRPr="00B93D7A">
                      <w:rPr>
                        <w:rFonts w:asciiTheme="minorHAnsi" w:hAnsiTheme="minorHAnsi"/>
                        <w:sz w:val="18"/>
                        <w:szCs w:val="18"/>
                      </w:rPr>
                      <w:t>angela chenoweth</w:t>
                    </w:r>
                  </w:p>
                  <w:p w:rsidR="002C42BC" w:rsidRPr="00B93D7A" w:rsidRDefault="003B05C1">
                    <w:pPr>
                      <w:pStyle w:val="ResumeText"/>
                      <w:rPr>
                        <w:sz w:val="18"/>
                        <w:szCs w:val="18"/>
                      </w:rPr>
                    </w:pPr>
                    <w:r w:rsidRPr="00B93D7A">
                      <w:rPr>
                        <w:sz w:val="18"/>
                        <w:szCs w:val="18"/>
                      </w:rPr>
                      <w:t>Pharmacy Technician, Travis AFB David Grant Medical Center-</w:t>
                    </w:r>
                    <w:proofErr w:type="spellStart"/>
                    <w:r w:rsidRPr="00B93D7A">
                      <w:rPr>
                        <w:sz w:val="18"/>
                        <w:szCs w:val="18"/>
                      </w:rPr>
                      <w:t>Fairfield,CA</w:t>
                    </w:r>
                    <w:proofErr w:type="spellEnd"/>
                  </w:p>
                  <w:p w:rsidR="003B05C1" w:rsidRPr="00B93D7A" w:rsidRDefault="003B05C1" w:rsidP="003B05C1">
                    <w:pPr>
                      <w:rPr>
                        <w:sz w:val="18"/>
                        <w:szCs w:val="18"/>
                      </w:rPr>
                    </w:pPr>
                    <w:r w:rsidRPr="00B93D7A">
                      <w:rPr>
                        <w:sz w:val="18"/>
                        <w:szCs w:val="18"/>
                      </w:rPr>
                      <w:t>(707) 301-9123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8"/>
                    <w:szCs w:val="18"/>
                    <w14:ligatures w14:val="none"/>
                  </w:rPr>
                  <w:id w:val="-579521634"/>
                  <w:placeholder>
                    <w:docPart w:val="7E5CF2225BCE4F90B577D64581CB206F"/>
                  </w:placeholder>
                </w:sdtPr>
                <w:sdtEndPr/>
                <w:sdtContent>
                  <w:p w:rsidR="003B05C1" w:rsidRPr="00B93D7A" w:rsidRDefault="003B05C1">
                    <w:pPr>
                      <w:pStyle w:val="Heading2"/>
                      <w:rPr>
                        <w:rFonts w:asciiTheme="minorHAnsi" w:hAnsiTheme="minorHAnsi"/>
                        <w:sz w:val="18"/>
                        <w:szCs w:val="18"/>
                      </w:rPr>
                    </w:pPr>
                    <w:r w:rsidRPr="00B93D7A">
                      <w:rPr>
                        <w:rFonts w:asciiTheme="minorHAnsi" w:hAnsiTheme="minorHAnsi"/>
                        <w:sz w:val="18"/>
                        <w:szCs w:val="18"/>
                      </w:rPr>
                      <w:t>CHONA CROSE</w:t>
                    </w:r>
                  </w:p>
                  <w:p w:rsidR="003B05C1" w:rsidRPr="00B93D7A" w:rsidRDefault="003B05C1">
                    <w:pPr>
                      <w:pStyle w:val="ResumeText"/>
                      <w:rPr>
                        <w:sz w:val="18"/>
                        <w:szCs w:val="18"/>
                      </w:rPr>
                    </w:pPr>
                    <w:r w:rsidRPr="00B93D7A">
                      <w:rPr>
                        <w:sz w:val="18"/>
                        <w:szCs w:val="18"/>
                      </w:rPr>
                      <w:t>Pharmacy Technician, Travis AFB David Grant Medical Center-</w:t>
                    </w:r>
                    <w:proofErr w:type="spellStart"/>
                    <w:r w:rsidRPr="00B93D7A">
                      <w:rPr>
                        <w:sz w:val="18"/>
                        <w:szCs w:val="18"/>
                      </w:rPr>
                      <w:t>Fairfield,CA</w:t>
                    </w:r>
                    <w:proofErr w:type="spellEnd"/>
                  </w:p>
                  <w:p w:rsidR="003B05C1" w:rsidRPr="00B93D7A" w:rsidRDefault="003B05C1" w:rsidP="003B05C1">
                    <w:pPr>
                      <w:rPr>
                        <w:sz w:val="18"/>
                        <w:szCs w:val="18"/>
                      </w:rPr>
                    </w:pPr>
                    <w:r w:rsidRPr="00B93D7A">
                      <w:rPr>
                        <w:sz w:val="18"/>
                        <w:szCs w:val="18"/>
                      </w:rPr>
                      <w:t>(707) 718-7791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8"/>
                    <w:szCs w:val="18"/>
                    <w14:ligatures w14:val="none"/>
                  </w:rPr>
                  <w:id w:val="58141904"/>
                  <w:placeholder>
                    <w:docPart w:val="C9CD67AB224C42CDB950F547A386F50A"/>
                  </w:placeholder>
                </w:sdtPr>
                <w:sdtEndPr/>
                <w:sdtContent>
                  <w:p w:rsidR="00B93D7A" w:rsidRPr="00FB6BB3" w:rsidRDefault="00B93D7A" w:rsidP="00FB6BB3">
                    <w:pPr>
                      <w:pStyle w:val="Heading2"/>
                      <w:rPr>
                        <w:color w:val="auto"/>
                        <w:sz w:val="18"/>
                        <w:szCs w:val="18"/>
                      </w:rPr>
                    </w:pPr>
                    <w:r w:rsidRPr="00FB6BB3">
                      <w:rPr>
                        <w:color w:val="auto"/>
                        <w:sz w:val="18"/>
                        <w:szCs w:val="18"/>
                      </w:rPr>
                      <w:t>DESALLE HOLMES</w:t>
                    </w:r>
                  </w:p>
                  <w:p w:rsidR="00B93D7A" w:rsidRDefault="00B93D7A" w:rsidP="003B05C1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Shift Supervisor, Columbia Basin Job Corps-Moses Lake, WA</w:t>
                    </w:r>
                  </w:p>
                  <w:p w:rsidR="002C42BC" w:rsidRPr="00B93D7A" w:rsidRDefault="00575AF2" w:rsidP="003B05C1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lastRenderedPageBreak/>
                      <w:t>(509) 7</w:t>
                    </w:r>
                    <w:r w:rsidR="00B93D7A">
                      <w:rPr>
                        <w:sz w:val="18"/>
                        <w:szCs w:val="18"/>
                      </w:rPr>
                      <w:t>93-</w:t>
                    </w:r>
                    <w:r>
                      <w:rPr>
                        <w:sz w:val="18"/>
                        <w:szCs w:val="18"/>
                      </w:rPr>
                      <w:t>1639</w:t>
                    </w:r>
                  </w:p>
                </w:sdtContent>
              </w:sdt>
            </w:sdtContent>
          </w:sdt>
        </w:tc>
      </w:tr>
      <w:tr w:rsidR="003B05C1" w:rsidRPr="00B93D7A">
        <w:tc>
          <w:tcPr>
            <w:tcW w:w="1778" w:type="dxa"/>
          </w:tcPr>
          <w:p w:rsidR="003B05C1" w:rsidRPr="00B93D7A" w:rsidRDefault="003B05C1">
            <w:pPr>
              <w:pStyle w:val="Heading1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72" w:type="dxa"/>
          </w:tcPr>
          <w:p w:rsidR="003B05C1" w:rsidRPr="00B93D7A" w:rsidRDefault="003B05C1">
            <w:pPr>
              <w:rPr>
                <w:sz w:val="18"/>
                <w:szCs w:val="18"/>
              </w:rPr>
            </w:pPr>
          </w:p>
        </w:tc>
        <w:tc>
          <w:tcPr>
            <w:tcW w:w="7830" w:type="dxa"/>
          </w:tcPr>
          <w:p w:rsidR="003B05C1" w:rsidRPr="00B93D7A" w:rsidRDefault="003B05C1">
            <w:pPr>
              <w:pStyle w:val="Heading2"/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:rsidR="002C42BC" w:rsidRPr="00B93D7A" w:rsidRDefault="002C42BC" w:rsidP="00B93D7A">
      <w:pPr>
        <w:rPr>
          <w:sz w:val="18"/>
          <w:szCs w:val="18"/>
        </w:rPr>
      </w:pPr>
    </w:p>
    <w:sectPr w:rsidR="002C42BC" w:rsidRPr="00B93D7A">
      <w:footerReference w:type="default" r:id="rId11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25D" w:rsidRDefault="008E025D">
      <w:pPr>
        <w:spacing w:before="0" w:after="0" w:line="240" w:lineRule="auto"/>
      </w:pPr>
      <w:r>
        <w:separator/>
      </w:r>
    </w:p>
  </w:endnote>
  <w:endnote w:type="continuationSeparator" w:id="0">
    <w:p w:rsidR="008E025D" w:rsidRDefault="008E025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2BC" w:rsidRDefault="00414819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6293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25D" w:rsidRDefault="008E025D">
      <w:pPr>
        <w:spacing w:before="0" w:after="0" w:line="240" w:lineRule="auto"/>
      </w:pPr>
      <w:r>
        <w:separator/>
      </w:r>
    </w:p>
  </w:footnote>
  <w:footnote w:type="continuationSeparator" w:id="0">
    <w:p w:rsidR="008E025D" w:rsidRDefault="008E025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36E66"/>
    <w:multiLevelType w:val="hybridMultilevel"/>
    <w:tmpl w:val="3904C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4751B4"/>
    <w:multiLevelType w:val="hybridMultilevel"/>
    <w:tmpl w:val="6DA4B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740DB8"/>
    <w:multiLevelType w:val="multilevel"/>
    <w:tmpl w:val="E936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DD712AF"/>
    <w:multiLevelType w:val="hybridMultilevel"/>
    <w:tmpl w:val="10420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25198B"/>
    <w:multiLevelType w:val="hybridMultilevel"/>
    <w:tmpl w:val="1B3AC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E50E63"/>
    <w:multiLevelType w:val="hybridMultilevel"/>
    <w:tmpl w:val="B6EE4260"/>
    <w:lvl w:ilvl="0" w:tplc="F02091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FB138D"/>
    <w:multiLevelType w:val="multilevel"/>
    <w:tmpl w:val="6C28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3D6F11"/>
    <w:multiLevelType w:val="hybridMultilevel"/>
    <w:tmpl w:val="68BAFFB8"/>
    <w:lvl w:ilvl="0" w:tplc="F02091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712793"/>
    <w:multiLevelType w:val="hybridMultilevel"/>
    <w:tmpl w:val="E2AC9F34"/>
    <w:lvl w:ilvl="0" w:tplc="F02091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02166F"/>
    <w:multiLevelType w:val="hybridMultilevel"/>
    <w:tmpl w:val="B8EEF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4CF"/>
    <w:rsid w:val="000064CF"/>
    <w:rsid w:val="002C42BC"/>
    <w:rsid w:val="00351975"/>
    <w:rsid w:val="003B05C1"/>
    <w:rsid w:val="00414819"/>
    <w:rsid w:val="00575AF2"/>
    <w:rsid w:val="00667F46"/>
    <w:rsid w:val="00743A69"/>
    <w:rsid w:val="008E025D"/>
    <w:rsid w:val="00B93D7A"/>
    <w:rsid w:val="00C6293F"/>
    <w:rsid w:val="00C64B0F"/>
    <w:rsid w:val="00E83E91"/>
    <w:rsid w:val="00F04619"/>
    <w:rsid w:val="00FA5EFA"/>
    <w:rsid w:val="00FA678E"/>
    <w:rsid w:val="00FB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semiHidden/>
    <w:qFormat/>
    <w:rsid w:val="0035197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51975"/>
    <w:rPr>
      <w:strike w:val="0"/>
      <w:dstrike w:val="0"/>
      <w:color w:val="0000FF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D7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D7A"/>
    <w:rPr>
      <w:rFonts w:ascii="Tahoma" w:hAnsi="Tahoma" w:cs="Tahoma"/>
      <w:kern w:val="2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semiHidden/>
    <w:qFormat/>
    <w:rsid w:val="0035197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51975"/>
    <w:rPr>
      <w:strike w:val="0"/>
      <w:dstrike w:val="0"/>
      <w:color w:val="0000FF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D7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D7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7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130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7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6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1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1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oss\AppData\Roaming\Microsoft\Templates\Basic%20resum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A27C4F92C584E7DBBE3F8879A747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A604A-2A59-4208-92A7-827E075E282F}"/>
      </w:docPartPr>
      <w:docPartBody>
        <w:p w:rsidR="00567FFB" w:rsidRDefault="00AD6D95">
          <w:pPr>
            <w:pStyle w:val="1A27C4F92C584E7DBBE3F8879A74785D"/>
          </w:pPr>
          <w:r>
            <w:t>[Street Address]</w:t>
          </w:r>
        </w:p>
      </w:docPartBody>
    </w:docPart>
    <w:docPart>
      <w:docPartPr>
        <w:name w:val="2681CC173DDB4988ACA3444B040FF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43BD8-C79D-4B46-8558-968C32E44344}"/>
      </w:docPartPr>
      <w:docPartBody>
        <w:p w:rsidR="00567FFB" w:rsidRDefault="00AD6D95">
          <w:pPr>
            <w:pStyle w:val="2681CC173DDB4988ACA3444B040FFF54"/>
          </w:pPr>
          <w:r>
            <w:t>[City, ST ZIP Code]</w:t>
          </w:r>
        </w:p>
      </w:docPartBody>
    </w:docPart>
    <w:docPart>
      <w:docPartPr>
        <w:name w:val="FF9C1176B2AA44C6A23B7B507012A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7EBB2-D46F-4F3D-81E2-656B9D034C44}"/>
      </w:docPartPr>
      <w:docPartBody>
        <w:p w:rsidR="00567FFB" w:rsidRDefault="00AD6D95">
          <w:pPr>
            <w:pStyle w:val="FF9C1176B2AA44C6A23B7B507012AE4A"/>
          </w:pPr>
          <w:r>
            <w:t>[Telephone]</w:t>
          </w:r>
        </w:p>
      </w:docPartBody>
    </w:docPart>
    <w:docPart>
      <w:docPartPr>
        <w:name w:val="92743DBB66CC403D825178B81CE3D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1C277-B0C5-4265-91A3-8F784901FA5F}"/>
      </w:docPartPr>
      <w:docPartBody>
        <w:p w:rsidR="00567FFB" w:rsidRDefault="00AD6D95">
          <w:pPr>
            <w:pStyle w:val="92743DBB66CC403D825178B81CE3D14E"/>
          </w:pPr>
          <w:r>
            <w:t>[Your Name]</w:t>
          </w:r>
        </w:p>
      </w:docPartBody>
    </w:docPart>
    <w:docPart>
      <w:docPartPr>
        <w:name w:val="3DC96741F43C449AAA76E9402C0AB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90DF5-A4CC-467D-BC6A-C01E07937DD3}"/>
      </w:docPartPr>
      <w:docPartBody>
        <w:p w:rsidR="00567FFB" w:rsidRDefault="00AD6D95">
          <w:pPr>
            <w:pStyle w:val="3DC96741F43C449AAA76E9402C0AB82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BBE327774E9463D8829F9CE4F027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DAC76-4B12-4B61-915E-EAB1409D96B1}"/>
      </w:docPartPr>
      <w:docPartBody>
        <w:p w:rsidR="00567FFB" w:rsidRDefault="00E83F68" w:rsidP="00E83F68">
          <w:pPr>
            <w:pStyle w:val="BBBE327774E9463D8829F9CE4F0270D1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7E5CF2225BCE4F90B577D64581CB2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FC9259-7F9D-46BD-A27C-992EBDB0C7DB}"/>
      </w:docPartPr>
      <w:docPartBody>
        <w:p w:rsidR="00567FFB" w:rsidRDefault="00E83F68" w:rsidP="00E83F68">
          <w:pPr>
            <w:pStyle w:val="7E5CF2225BCE4F90B577D64581CB206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9CD67AB224C42CDB950F547A386F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68E9F-B222-4AAF-B634-82B538EA507D}"/>
      </w:docPartPr>
      <w:docPartBody>
        <w:p w:rsidR="00567FFB" w:rsidRDefault="00E83F68" w:rsidP="00E83F68">
          <w:pPr>
            <w:pStyle w:val="C9CD67AB224C42CDB950F547A386F50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F68"/>
    <w:rsid w:val="00531006"/>
    <w:rsid w:val="00567FFB"/>
    <w:rsid w:val="00AD6D95"/>
    <w:rsid w:val="00E8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27C4F92C584E7DBBE3F8879A74785D">
    <w:name w:val="1A27C4F92C584E7DBBE3F8879A74785D"/>
  </w:style>
  <w:style w:type="paragraph" w:customStyle="1" w:styleId="2681CC173DDB4988ACA3444B040FFF54">
    <w:name w:val="2681CC173DDB4988ACA3444B040FFF54"/>
  </w:style>
  <w:style w:type="paragraph" w:customStyle="1" w:styleId="FF9C1176B2AA44C6A23B7B507012AE4A">
    <w:name w:val="FF9C1176B2AA44C6A23B7B507012AE4A"/>
  </w:style>
  <w:style w:type="paragraph" w:customStyle="1" w:styleId="4D7F72B09024401BB8A3FDAA187A4AAF">
    <w:name w:val="4D7F72B09024401BB8A3FDAA187A4AAF"/>
  </w:style>
  <w:style w:type="character" w:styleId="Emphasis">
    <w:name w:val="Emphasis"/>
    <w:basedOn w:val="DefaultParagraphFont"/>
    <w:uiPriority w:val="2"/>
    <w:unhideWhenUsed/>
    <w:qFormat/>
    <w:rsid w:val="00E83F68"/>
    <w:rPr>
      <w:color w:val="4F81BD" w:themeColor="accent1"/>
    </w:rPr>
  </w:style>
  <w:style w:type="paragraph" w:customStyle="1" w:styleId="3C9A95A4F8AB4A32B1EE88C0CCFB97A2">
    <w:name w:val="3C9A95A4F8AB4A32B1EE88C0CCFB97A2"/>
  </w:style>
  <w:style w:type="paragraph" w:customStyle="1" w:styleId="92743DBB66CC403D825178B81CE3D14E">
    <w:name w:val="92743DBB66CC403D825178B81CE3D14E"/>
  </w:style>
  <w:style w:type="paragraph" w:customStyle="1" w:styleId="A8F51D9B9B464465B95DB5131529ADDD">
    <w:name w:val="A8F51D9B9B464465B95DB5131529ADDD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98C8183947B24B55BC4738A49C91B074">
    <w:name w:val="98C8183947B24B55BC4738A49C91B074"/>
  </w:style>
  <w:style w:type="character" w:styleId="PlaceholderText">
    <w:name w:val="Placeholder Text"/>
    <w:basedOn w:val="DefaultParagraphFont"/>
    <w:uiPriority w:val="99"/>
    <w:semiHidden/>
    <w:rsid w:val="00567FFB"/>
    <w:rPr>
      <w:color w:val="808080"/>
    </w:rPr>
  </w:style>
  <w:style w:type="paragraph" w:customStyle="1" w:styleId="3DC96741F43C449AAA76E9402C0AB829">
    <w:name w:val="3DC96741F43C449AAA76E9402C0AB829"/>
  </w:style>
  <w:style w:type="paragraph" w:customStyle="1" w:styleId="AB59BB9744F649C99CF127B7DD808F43">
    <w:name w:val="AB59BB9744F649C99CF127B7DD808F43"/>
  </w:style>
  <w:style w:type="paragraph" w:customStyle="1" w:styleId="6A97A91187764287881D595DE5253FC7">
    <w:name w:val="6A97A91187764287881D595DE5253FC7"/>
  </w:style>
  <w:style w:type="paragraph" w:customStyle="1" w:styleId="F6F5B52A5C5E4A2A9F9F84A3B6A555F2">
    <w:name w:val="F6F5B52A5C5E4A2A9F9F84A3B6A555F2"/>
  </w:style>
  <w:style w:type="paragraph" w:customStyle="1" w:styleId="ECC5D0A5E46744069AE50977344FA164">
    <w:name w:val="ECC5D0A5E46744069AE50977344FA164"/>
  </w:style>
  <w:style w:type="paragraph" w:customStyle="1" w:styleId="885812C92F0D42C1A9DD8F0B12806871">
    <w:name w:val="885812C92F0D42C1A9DD8F0B12806871"/>
  </w:style>
  <w:style w:type="paragraph" w:customStyle="1" w:styleId="DD11F3DA826F473A9D58794F3E1CE8A2">
    <w:name w:val="DD11F3DA826F473A9D58794F3E1CE8A2"/>
  </w:style>
  <w:style w:type="paragraph" w:customStyle="1" w:styleId="D8F3BF8055A348D0B00DD161EBF12A06">
    <w:name w:val="D8F3BF8055A348D0B00DD161EBF12A06"/>
  </w:style>
  <w:style w:type="paragraph" w:customStyle="1" w:styleId="DF12410E8B8946BFACDE31AB3D81E791">
    <w:name w:val="DF12410E8B8946BFACDE31AB3D81E791"/>
  </w:style>
  <w:style w:type="paragraph" w:customStyle="1" w:styleId="3976BE3B3B264015A3A495DF1FB5BE7D">
    <w:name w:val="3976BE3B3B264015A3A495DF1FB5BE7D"/>
  </w:style>
  <w:style w:type="paragraph" w:customStyle="1" w:styleId="20D3400B56F44BDC8F9938518A0E47A8">
    <w:name w:val="20D3400B56F44BDC8F9938518A0E47A8"/>
  </w:style>
  <w:style w:type="paragraph" w:customStyle="1" w:styleId="BBBE327774E9463D8829F9CE4F0270D1">
    <w:name w:val="BBBE327774E9463D8829F9CE4F0270D1"/>
    <w:rsid w:val="00E83F68"/>
  </w:style>
  <w:style w:type="paragraph" w:customStyle="1" w:styleId="334B62F3B7304620853F966A88E55ECE">
    <w:name w:val="334B62F3B7304620853F966A88E55ECE"/>
    <w:rsid w:val="00E83F68"/>
  </w:style>
  <w:style w:type="paragraph" w:customStyle="1" w:styleId="E312F80D33384FE68FEDB9FF9DDD458D">
    <w:name w:val="E312F80D33384FE68FEDB9FF9DDD458D"/>
    <w:rsid w:val="00E83F68"/>
  </w:style>
  <w:style w:type="paragraph" w:customStyle="1" w:styleId="AC77B29E8ED5414983A476D4F1DD612A">
    <w:name w:val="AC77B29E8ED5414983A476D4F1DD612A"/>
    <w:rsid w:val="00E83F68"/>
  </w:style>
  <w:style w:type="paragraph" w:customStyle="1" w:styleId="55E7E2C2BB7049F8B61DB1CD19448C82">
    <w:name w:val="55E7E2C2BB7049F8B61DB1CD19448C82"/>
    <w:rsid w:val="00E83F68"/>
  </w:style>
  <w:style w:type="paragraph" w:customStyle="1" w:styleId="4D0903E5CA2A4A1DA2AC3BB35079E01B">
    <w:name w:val="4D0903E5CA2A4A1DA2AC3BB35079E01B"/>
    <w:rsid w:val="00E83F68"/>
  </w:style>
  <w:style w:type="paragraph" w:customStyle="1" w:styleId="28D56578B2C24C9E87B83A39F8590DC6">
    <w:name w:val="28D56578B2C24C9E87B83A39F8590DC6"/>
    <w:rsid w:val="00E83F68"/>
  </w:style>
  <w:style w:type="paragraph" w:customStyle="1" w:styleId="BD97D4DA36E24364858C2177E6B9133C">
    <w:name w:val="BD97D4DA36E24364858C2177E6B9133C"/>
    <w:rsid w:val="00E83F68"/>
  </w:style>
  <w:style w:type="paragraph" w:customStyle="1" w:styleId="4BE63B1BE22C4FA3B3C642CCDE73C64F">
    <w:name w:val="4BE63B1BE22C4FA3B3C642CCDE73C64F"/>
    <w:rsid w:val="00E83F68"/>
  </w:style>
  <w:style w:type="paragraph" w:customStyle="1" w:styleId="8F421B71DF1F4E759786F180DEFDEDB2">
    <w:name w:val="8F421B71DF1F4E759786F180DEFDEDB2"/>
    <w:rsid w:val="00E83F68"/>
  </w:style>
  <w:style w:type="paragraph" w:customStyle="1" w:styleId="9DC8881DBD1F42DB91448522D1BB6180">
    <w:name w:val="9DC8881DBD1F42DB91448522D1BB6180"/>
    <w:rsid w:val="00E83F68"/>
  </w:style>
  <w:style w:type="paragraph" w:customStyle="1" w:styleId="D9AB6798323D45798EA51942364CC48A">
    <w:name w:val="D9AB6798323D45798EA51942364CC48A"/>
    <w:rsid w:val="00E83F68"/>
  </w:style>
  <w:style w:type="paragraph" w:customStyle="1" w:styleId="18B18F4962FC4AACAFA2004530E31B33">
    <w:name w:val="18B18F4962FC4AACAFA2004530E31B33"/>
    <w:rsid w:val="00E83F68"/>
  </w:style>
  <w:style w:type="paragraph" w:customStyle="1" w:styleId="E865F0791F2745E694AEAB954D7368DE">
    <w:name w:val="E865F0791F2745E694AEAB954D7368DE"/>
    <w:rsid w:val="00E83F68"/>
  </w:style>
  <w:style w:type="paragraph" w:customStyle="1" w:styleId="AB4724E68A394729BB08B293C2D5FE8F">
    <w:name w:val="AB4724E68A394729BB08B293C2D5FE8F"/>
    <w:rsid w:val="00E83F68"/>
  </w:style>
  <w:style w:type="paragraph" w:customStyle="1" w:styleId="80F2F8146F5E440886653BC37AE12405">
    <w:name w:val="80F2F8146F5E440886653BC37AE12405"/>
    <w:rsid w:val="00E83F68"/>
  </w:style>
  <w:style w:type="paragraph" w:customStyle="1" w:styleId="CC4C92AD117340D99459F58AD8F3B1FD">
    <w:name w:val="CC4C92AD117340D99459F58AD8F3B1FD"/>
    <w:rsid w:val="00E83F68"/>
  </w:style>
  <w:style w:type="paragraph" w:customStyle="1" w:styleId="6EFB0F1CA2D34C9E995A9ED3C63069A9">
    <w:name w:val="6EFB0F1CA2D34C9E995A9ED3C63069A9"/>
    <w:rsid w:val="00E83F68"/>
  </w:style>
  <w:style w:type="paragraph" w:customStyle="1" w:styleId="A8CE70959B744C7F8DBCA3399527BFAF">
    <w:name w:val="A8CE70959B744C7F8DBCA3399527BFAF"/>
    <w:rsid w:val="00E83F68"/>
  </w:style>
  <w:style w:type="paragraph" w:customStyle="1" w:styleId="53195141DF324291B7B993CF06804FB2">
    <w:name w:val="53195141DF324291B7B993CF06804FB2"/>
    <w:rsid w:val="00E83F68"/>
  </w:style>
  <w:style w:type="paragraph" w:customStyle="1" w:styleId="7E5CF2225BCE4F90B577D64581CB206F">
    <w:name w:val="7E5CF2225BCE4F90B577D64581CB206F"/>
    <w:rsid w:val="00E83F68"/>
  </w:style>
  <w:style w:type="paragraph" w:customStyle="1" w:styleId="C9CD67AB224C42CDB950F547A386F50A">
    <w:name w:val="C9CD67AB224C42CDB950F547A386F50A"/>
    <w:rsid w:val="00E83F68"/>
  </w:style>
  <w:style w:type="paragraph" w:customStyle="1" w:styleId="AB1D5FD74A6943E6819144EB9F9B608D">
    <w:name w:val="AB1D5FD74A6943E6819144EB9F9B608D"/>
    <w:rsid w:val="00567FFB"/>
    <w:pPr>
      <w:spacing w:after="200" w:line="276" w:lineRule="auto"/>
    </w:pPr>
  </w:style>
  <w:style w:type="paragraph" w:customStyle="1" w:styleId="105D0B8724D046B6A608798124519188">
    <w:name w:val="105D0B8724D046B6A608798124519188"/>
    <w:rsid w:val="00567FFB"/>
    <w:pPr>
      <w:spacing w:after="200" w:line="276" w:lineRule="auto"/>
    </w:pPr>
  </w:style>
  <w:style w:type="paragraph" w:customStyle="1" w:styleId="1D77B146B8D643828B40F53606B0969C">
    <w:name w:val="1D77B146B8D643828B40F53606B0969C"/>
    <w:rsid w:val="00567FFB"/>
    <w:pPr>
      <w:spacing w:after="200" w:line="276" w:lineRule="auto"/>
    </w:pPr>
  </w:style>
  <w:style w:type="paragraph" w:customStyle="1" w:styleId="3CD1B566AF2C4345929C7AE357228E65">
    <w:name w:val="3CD1B566AF2C4345929C7AE357228E65"/>
    <w:rsid w:val="00567FFB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27C4F92C584E7DBBE3F8879A74785D">
    <w:name w:val="1A27C4F92C584E7DBBE3F8879A74785D"/>
  </w:style>
  <w:style w:type="paragraph" w:customStyle="1" w:styleId="2681CC173DDB4988ACA3444B040FFF54">
    <w:name w:val="2681CC173DDB4988ACA3444B040FFF54"/>
  </w:style>
  <w:style w:type="paragraph" w:customStyle="1" w:styleId="FF9C1176B2AA44C6A23B7B507012AE4A">
    <w:name w:val="FF9C1176B2AA44C6A23B7B507012AE4A"/>
  </w:style>
  <w:style w:type="paragraph" w:customStyle="1" w:styleId="4D7F72B09024401BB8A3FDAA187A4AAF">
    <w:name w:val="4D7F72B09024401BB8A3FDAA187A4AAF"/>
  </w:style>
  <w:style w:type="character" w:styleId="Emphasis">
    <w:name w:val="Emphasis"/>
    <w:basedOn w:val="DefaultParagraphFont"/>
    <w:uiPriority w:val="2"/>
    <w:unhideWhenUsed/>
    <w:qFormat/>
    <w:rsid w:val="00E83F68"/>
    <w:rPr>
      <w:color w:val="4F81BD" w:themeColor="accent1"/>
    </w:rPr>
  </w:style>
  <w:style w:type="paragraph" w:customStyle="1" w:styleId="3C9A95A4F8AB4A32B1EE88C0CCFB97A2">
    <w:name w:val="3C9A95A4F8AB4A32B1EE88C0CCFB97A2"/>
  </w:style>
  <w:style w:type="paragraph" w:customStyle="1" w:styleId="92743DBB66CC403D825178B81CE3D14E">
    <w:name w:val="92743DBB66CC403D825178B81CE3D14E"/>
  </w:style>
  <w:style w:type="paragraph" w:customStyle="1" w:styleId="A8F51D9B9B464465B95DB5131529ADDD">
    <w:name w:val="A8F51D9B9B464465B95DB5131529ADDD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98C8183947B24B55BC4738A49C91B074">
    <w:name w:val="98C8183947B24B55BC4738A49C91B074"/>
  </w:style>
  <w:style w:type="character" w:styleId="PlaceholderText">
    <w:name w:val="Placeholder Text"/>
    <w:basedOn w:val="DefaultParagraphFont"/>
    <w:uiPriority w:val="99"/>
    <w:semiHidden/>
    <w:rsid w:val="00567FFB"/>
    <w:rPr>
      <w:color w:val="808080"/>
    </w:rPr>
  </w:style>
  <w:style w:type="paragraph" w:customStyle="1" w:styleId="3DC96741F43C449AAA76E9402C0AB829">
    <w:name w:val="3DC96741F43C449AAA76E9402C0AB829"/>
  </w:style>
  <w:style w:type="paragraph" w:customStyle="1" w:styleId="AB59BB9744F649C99CF127B7DD808F43">
    <w:name w:val="AB59BB9744F649C99CF127B7DD808F43"/>
  </w:style>
  <w:style w:type="paragraph" w:customStyle="1" w:styleId="6A97A91187764287881D595DE5253FC7">
    <w:name w:val="6A97A91187764287881D595DE5253FC7"/>
  </w:style>
  <w:style w:type="paragraph" w:customStyle="1" w:styleId="F6F5B52A5C5E4A2A9F9F84A3B6A555F2">
    <w:name w:val="F6F5B52A5C5E4A2A9F9F84A3B6A555F2"/>
  </w:style>
  <w:style w:type="paragraph" w:customStyle="1" w:styleId="ECC5D0A5E46744069AE50977344FA164">
    <w:name w:val="ECC5D0A5E46744069AE50977344FA164"/>
  </w:style>
  <w:style w:type="paragraph" w:customStyle="1" w:styleId="885812C92F0D42C1A9DD8F0B12806871">
    <w:name w:val="885812C92F0D42C1A9DD8F0B12806871"/>
  </w:style>
  <w:style w:type="paragraph" w:customStyle="1" w:styleId="DD11F3DA826F473A9D58794F3E1CE8A2">
    <w:name w:val="DD11F3DA826F473A9D58794F3E1CE8A2"/>
  </w:style>
  <w:style w:type="paragraph" w:customStyle="1" w:styleId="D8F3BF8055A348D0B00DD161EBF12A06">
    <w:name w:val="D8F3BF8055A348D0B00DD161EBF12A06"/>
  </w:style>
  <w:style w:type="paragraph" w:customStyle="1" w:styleId="DF12410E8B8946BFACDE31AB3D81E791">
    <w:name w:val="DF12410E8B8946BFACDE31AB3D81E791"/>
  </w:style>
  <w:style w:type="paragraph" w:customStyle="1" w:styleId="3976BE3B3B264015A3A495DF1FB5BE7D">
    <w:name w:val="3976BE3B3B264015A3A495DF1FB5BE7D"/>
  </w:style>
  <w:style w:type="paragraph" w:customStyle="1" w:styleId="20D3400B56F44BDC8F9938518A0E47A8">
    <w:name w:val="20D3400B56F44BDC8F9938518A0E47A8"/>
  </w:style>
  <w:style w:type="paragraph" w:customStyle="1" w:styleId="BBBE327774E9463D8829F9CE4F0270D1">
    <w:name w:val="BBBE327774E9463D8829F9CE4F0270D1"/>
    <w:rsid w:val="00E83F68"/>
  </w:style>
  <w:style w:type="paragraph" w:customStyle="1" w:styleId="334B62F3B7304620853F966A88E55ECE">
    <w:name w:val="334B62F3B7304620853F966A88E55ECE"/>
    <w:rsid w:val="00E83F68"/>
  </w:style>
  <w:style w:type="paragraph" w:customStyle="1" w:styleId="E312F80D33384FE68FEDB9FF9DDD458D">
    <w:name w:val="E312F80D33384FE68FEDB9FF9DDD458D"/>
    <w:rsid w:val="00E83F68"/>
  </w:style>
  <w:style w:type="paragraph" w:customStyle="1" w:styleId="AC77B29E8ED5414983A476D4F1DD612A">
    <w:name w:val="AC77B29E8ED5414983A476D4F1DD612A"/>
    <w:rsid w:val="00E83F68"/>
  </w:style>
  <w:style w:type="paragraph" w:customStyle="1" w:styleId="55E7E2C2BB7049F8B61DB1CD19448C82">
    <w:name w:val="55E7E2C2BB7049F8B61DB1CD19448C82"/>
    <w:rsid w:val="00E83F68"/>
  </w:style>
  <w:style w:type="paragraph" w:customStyle="1" w:styleId="4D0903E5CA2A4A1DA2AC3BB35079E01B">
    <w:name w:val="4D0903E5CA2A4A1DA2AC3BB35079E01B"/>
    <w:rsid w:val="00E83F68"/>
  </w:style>
  <w:style w:type="paragraph" w:customStyle="1" w:styleId="28D56578B2C24C9E87B83A39F8590DC6">
    <w:name w:val="28D56578B2C24C9E87B83A39F8590DC6"/>
    <w:rsid w:val="00E83F68"/>
  </w:style>
  <w:style w:type="paragraph" w:customStyle="1" w:styleId="BD97D4DA36E24364858C2177E6B9133C">
    <w:name w:val="BD97D4DA36E24364858C2177E6B9133C"/>
    <w:rsid w:val="00E83F68"/>
  </w:style>
  <w:style w:type="paragraph" w:customStyle="1" w:styleId="4BE63B1BE22C4FA3B3C642CCDE73C64F">
    <w:name w:val="4BE63B1BE22C4FA3B3C642CCDE73C64F"/>
    <w:rsid w:val="00E83F68"/>
  </w:style>
  <w:style w:type="paragraph" w:customStyle="1" w:styleId="8F421B71DF1F4E759786F180DEFDEDB2">
    <w:name w:val="8F421B71DF1F4E759786F180DEFDEDB2"/>
    <w:rsid w:val="00E83F68"/>
  </w:style>
  <w:style w:type="paragraph" w:customStyle="1" w:styleId="9DC8881DBD1F42DB91448522D1BB6180">
    <w:name w:val="9DC8881DBD1F42DB91448522D1BB6180"/>
    <w:rsid w:val="00E83F68"/>
  </w:style>
  <w:style w:type="paragraph" w:customStyle="1" w:styleId="D9AB6798323D45798EA51942364CC48A">
    <w:name w:val="D9AB6798323D45798EA51942364CC48A"/>
    <w:rsid w:val="00E83F68"/>
  </w:style>
  <w:style w:type="paragraph" w:customStyle="1" w:styleId="18B18F4962FC4AACAFA2004530E31B33">
    <w:name w:val="18B18F4962FC4AACAFA2004530E31B33"/>
    <w:rsid w:val="00E83F68"/>
  </w:style>
  <w:style w:type="paragraph" w:customStyle="1" w:styleId="E865F0791F2745E694AEAB954D7368DE">
    <w:name w:val="E865F0791F2745E694AEAB954D7368DE"/>
    <w:rsid w:val="00E83F68"/>
  </w:style>
  <w:style w:type="paragraph" w:customStyle="1" w:styleId="AB4724E68A394729BB08B293C2D5FE8F">
    <w:name w:val="AB4724E68A394729BB08B293C2D5FE8F"/>
    <w:rsid w:val="00E83F68"/>
  </w:style>
  <w:style w:type="paragraph" w:customStyle="1" w:styleId="80F2F8146F5E440886653BC37AE12405">
    <w:name w:val="80F2F8146F5E440886653BC37AE12405"/>
    <w:rsid w:val="00E83F68"/>
  </w:style>
  <w:style w:type="paragraph" w:customStyle="1" w:styleId="CC4C92AD117340D99459F58AD8F3B1FD">
    <w:name w:val="CC4C92AD117340D99459F58AD8F3B1FD"/>
    <w:rsid w:val="00E83F68"/>
  </w:style>
  <w:style w:type="paragraph" w:customStyle="1" w:styleId="6EFB0F1CA2D34C9E995A9ED3C63069A9">
    <w:name w:val="6EFB0F1CA2D34C9E995A9ED3C63069A9"/>
    <w:rsid w:val="00E83F68"/>
  </w:style>
  <w:style w:type="paragraph" w:customStyle="1" w:styleId="A8CE70959B744C7F8DBCA3399527BFAF">
    <w:name w:val="A8CE70959B744C7F8DBCA3399527BFAF"/>
    <w:rsid w:val="00E83F68"/>
  </w:style>
  <w:style w:type="paragraph" w:customStyle="1" w:styleId="53195141DF324291B7B993CF06804FB2">
    <w:name w:val="53195141DF324291B7B993CF06804FB2"/>
    <w:rsid w:val="00E83F68"/>
  </w:style>
  <w:style w:type="paragraph" w:customStyle="1" w:styleId="7E5CF2225BCE4F90B577D64581CB206F">
    <w:name w:val="7E5CF2225BCE4F90B577D64581CB206F"/>
    <w:rsid w:val="00E83F68"/>
  </w:style>
  <w:style w:type="paragraph" w:customStyle="1" w:styleId="C9CD67AB224C42CDB950F547A386F50A">
    <w:name w:val="C9CD67AB224C42CDB950F547A386F50A"/>
    <w:rsid w:val="00E83F68"/>
  </w:style>
  <w:style w:type="paragraph" w:customStyle="1" w:styleId="AB1D5FD74A6943E6819144EB9F9B608D">
    <w:name w:val="AB1D5FD74A6943E6819144EB9F9B608D"/>
    <w:rsid w:val="00567FFB"/>
    <w:pPr>
      <w:spacing w:after="200" w:line="276" w:lineRule="auto"/>
    </w:pPr>
  </w:style>
  <w:style w:type="paragraph" w:customStyle="1" w:styleId="105D0B8724D046B6A608798124519188">
    <w:name w:val="105D0B8724D046B6A608798124519188"/>
    <w:rsid w:val="00567FFB"/>
    <w:pPr>
      <w:spacing w:after="200" w:line="276" w:lineRule="auto"/>
    </w:pPr>
  </w:style>
  <w:style w:type="paragraph" w:customStyle="1" w:styleId="1D77B146B8D643828B40F53606B0969C">
    <w:name w:val="1D77B146B8D643828B40F53606B0969C"/>
    <w:rsid w:val="00567FFB"/>
    <w:pPr>
      <w:spacing w:after="200" w:line="276" w:lineRule="auto"/>
    </w:pPr>
  </w:style>
  <w:style w:type="paragraph" w:customStyle="1" w:styleId="3CD1B566AF2C4345929C7AE357228E65">
    <w:name w:val="3CD1B566AF2C4345929C7AE357228E65"/>
    <w:rsid w:val="00567FFB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22 SE 312th Street</CompanyAddress>
  <CompanyPhone>(206) 33</CompanyPhone>
  <CompanyFax/>
  <CompanyEmail>Tyrah091@hotmail.com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</Template>
  <TotalTime>0</TotalTime>
  <Pages>3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tyrah r. moss</dc:creator>
  <cp:keywords/>
  <cp:lastModifiedBy>Guest</cp:lastModifiedBy>
  <cp:revision>2</cp:revision>
  <dcterms:created xsi:type="dcterms:W3CDTF">2013-09-17T18:48:00Z</dcterms:created>
  <dcterms:modified xsi:type="dcterms:W3CDTF">2013-09-17T18:48:00Z</dcterms:modified>
  <cp:category>Auburn, WA 98092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