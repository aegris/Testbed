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3A38F9" w14:paraId="31E9785B" w14:textId="77777777" w:rsidTr="00B70125">
        <w:trPr>
          <w:tblHeader/>
          <w:jc w:val="center"/>
        </w:trPr>
        <w:tc>
          <w:tcPr>
            <w:tcW w:w="8838" w:type="dxa"/>
          </w:tcPr>
          <w:p w14:paraId="31E9785A" w14:textId="77777777" w:rsidR="004A3B48" w:rsidRPr="003A38F9" w:rsidRDefault="00420D04" w:rsidP="009F51C8">
            <w:pPr>
              <w:pStyle w:val="YourName"/>
              <w:jc w:val="center"/>
              <w:rPr>
                <w:rFonts w:ascii="Times New Roman" w:hAnsi="Times New Roman"/>
                <w:sz w:val="40"/>
                <w:szCs w:val="40"/>
              </w:rPr>
            </w:pPr>
            <w:r w:rsidRPr="003A38F9">
              <w:rPr>
                <w:rFonts w:ascii="Times New Roman" w:hAnsi="Times New Roman"/>
                <w:sz w:val="40"/>
                <w:szCs w:val="40"/>
              </w:rPr>
              <w:t>Alexandra Lopez</w:t>
            </w:r>
          </w:p>
        </w:tc>
      </w:tr>
      <w:tr w:rsidR="004A3B48" w:rsidRPr="003A38F9" w14:paraId="31E9785D" w14:textId="77777777" w:rsidTr="00B70125">
        <w:trPr>
          <w:tblHeader/>
          <w:jc w:val="center"/>
        </w:trPr>
        <w:tc>
          <w:tcPr>
            <w:tcW w:w="8838" w:type="dxa"/>
          </w:tcPr>
          <w:p w14:paraId="31E9785C" w14:textId="77777777" w:rsidR="004A3B48" w:rsidRPr="003A38F9" w:rsidRDefault="005A63A3" w:rsidP="009F51C8">
            <w:pPr>
              <w:pStyle w:val="ContactInf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P.O. Box 153</w:t>
            </w:r>
            <w:r w:rsidR="000706DD" w:rsidRPr="003A38F9">
              <w:rPr>
                <w:rFonts w:ascii="Times New Roman" w:hAnsi="Times New Roman"/>
                <w:sz w:val="24"/>
                <w:szCs w:val="24"/>
              </w:rPr>
              <w:t>, Yamhill, OR</w:t>
            </w:r>
            <w:r w:rsidR="00017AA5" w:rsidRPr="003A38F9">
              <w:rPr>
                <w:rFonts w:ascii="Times New Roman" w:hAnsi="Times New Roman"/>
                <w:sz w:val="24"/>
                <w:szCs w:val="24"/>
              </w:rPr>
              <w:t xml:space="preserve"> 97148</w:t>
            </w:r>
            <w:r w:rsidR="00631EA4" w:rsidRPr="003A38F9">
              <w:rPr>
                <w:rFonts w:ascii="Times New Roman" w:hAnsi="Times New Roman"/>
                <w:sz w:val="24"/>
                <w:szCs w:val="24"/>
              </w:rPr>
              <w:t xml:space="preserve"> ▪ (503) 944-9548</w:t>
            </w:r>
            <w:r w:rsidR="00420D04" w:rsidRPr="003A38F9">
              <w:rPr>
                <w:rFonts w:ascii="Times New Roman" w:hAnsi="Times New Roman"/>
                <w:sz w:val="24"/>
                <w:szCs w:val="24"/>
              </w:rPr>
              <w:t xml:space="preserve"> ▪</w:t>
            </w:r>
            <w:r w:rsidR="00E8333B" w:rsidRPr="003A38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0D04" w:rsidRPr="003A38F9">
              <w:rPr>
                <w:rFonts w:ascii="Times New Roman" w:hAnsi="Times New Roman"/>
                <w:sz w:val="24"/>
                <w:szCs w:val="24"/>
              </w:rPr>
              <w:t>AlexandraLopez87@gmail.com</w:t>
            </w:r>
          </w:p>
        </w:tc>
      </w:tr>
    </w:tbl>
    <w:p w14:paraId="31E9785E" w14:textId="77777777" w:rsidR="004A3B48" w:rsidRPr="003A38F9" w:rsidRDefault="004A3B48" w:rsidP="009F51C8">
      <w:pPr>
        <w:rPr>
          <w:rFonts w:ascii="Times New Roman" w:hAnsi="Times New Roman"/>
          <w:sz w:val="24"/>
          <w:szCs w:val="24"/>
        </w:rPr>
      </w:pPr>
    </w:p>
    <w:tbl>
      <w:tblPr>
        <w:tblW w:w="968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25"/>
        <w:gridCol w:w="7830"/>
        <w:gridCol w:w="25"/>
      </w:tblGrid>
      <w:tr w:rsidR="004A3B48" w:rsidRPr="003A38F9" w14:paraId="31E97867" w14:textId="77777777" w:rsidTr="00D4537E">
        <w:tc>
          <w:tcPr>
            <w:tcW w:w="1825" w:type="dxa"/>
          </w:tcPr>
          <w:p w14:paraId="31E9785F" w14:textId="77777777" w:rsidR="004B38C1" w:rsidRPr="003A38F9" w:rsidRDefault="004B38C1" w:rsidP="009F51C8">
            <w:pPr>
              <w:pStyle w:val="Heading1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Objective</w:t>
            </w:r>
          </w:p>
          <w:p w14:paraId="31E97860" w14:textId="77777777" w:rsidR="00C137ED" w:rsidRPr="003A38F9" w:rsidRDefault="00C137ED" w:rsidP="009F51C8">
            <w:pPr>
              <w:pStyle w:val="Heading1"/>
              <w:spacing w:before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F41972" w14:textId="77777777" w:rsidR="009F2F7E" w:rsidRDefault="009F2F7E" w:rsidP="009F51C8">
            <w:pPr>
              <w:pStyle w:val="Heading1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E97861" w14:textId="77777777" w:rsidR="004A3B48" w:rsidRPr="003A38F9" w:rsidRDefault="004B38C1" w:rsidP="009F51C8">
            <w:pPr>
              <w:pStyle w:val="Heading1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Summary</w:t>
            </w:r>
          </w:p>
        </w:tc>
        <w:tc>
          <w:tcPr>
            <w:tcW w:w="7855" w:type="dxa"/>
            <w:gridSpan w:val="2"/>
          </w:tcPr>
          <w:p w14:paraId="31E97862" w14:textId="0AB940B5" w:rsidR="004B38C1" w:rsidRPr="003A38F9" w:rsidRDefault="00A8270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 xml:space="preserve">To obtain </w:t>
            </w:r>
            <w:r w:rsidR="00C137ED" w:rsidRPr="003A38F9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C85452" w:rsidRPr="003A38F9">
              <w:rPr>
                <w:rFonts w:ascii="Times New Roman" w:hAnsi="Times New Roman"/>
                <w:sz w:val="24"/>
                <w:szCs w:val="24"/>
              </w:rPr>
              <w:t>position that will allow me to utilize the skills I possess</w:t>
            </w:r>
            <w:r w:rsidR="009F2F7E">
              <w:rPr>
                <w:rFonts w:ascii="Times New Roman" w:hAnsi="Times New Roman"/>
                <w:sz w:val="24"/>
                <w:szCs w:val="24"/>
              </w:rPr>
              <w:t xml:space="preserve"> and help me further my knowledge in the legal field.</w:t>
            </w:r>
          </w:p>
          <w:p w14:paraId="31E97863" w14:textId="77777777" w:rsidR="004B38C1" w:rsidRPr="003A38F9" w:rsidRDefault="004B38C1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E97864" w14:textId="77777777" w:rsidR="004B38C1" w:rsidRPr="003A38F9" w:rsidRDefault="00A82705" w:rsidP="009F51C8">
            <w:pPr>
              <w:pStyle w:val="BulletedList"/>
              <w:numPr>
                <w:ilvl w:val="0"/>
                <w:numId w:val="6"/>
              </w:numPr>
              <w:spacing w:after="0" w:line="240" w:lineRule="auto"/>
              <w:ind w:left="157" w:hanging="180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Strong customer service background</w:t>
            </w:r>
            <w:r w:rsidR="003C6CC2" w:rsidRPr="003A38F9">
              <w:rPr>
                <w:rFonts w:ascii="Times New Roman" w:hAnsi="Times New Roman"/>
                <w:sz w:val="24"/>
                <w:szCs w:val="24"/>
              </w:rPr>
              <w:t xml:space="preserve"> and office experience</w:t>
            </w:r>
            <w:r w:rsidR="00C137ED" w:rsidRPr="003A38F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E97865" w14:textId="77777777" w:rsidR="004B38C1" w:rsidRPr="003A38F9" w:rsidRDefault="004B38C1" w:rsidP="009F51C8">
            <w:pPr>
              <w:pStyle w:val="BulletedList"/>
              <w:numPr>
                <w:ilvl w:val="0"/>
                <w:numId w:val="6"/>
              </w:numPr>
              <w:spacing w:after="0" w:line="240" w:lineRule="auto"/>
              <w:ind w:left="157" w:hanging="180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</w:t>
            </w:r>
            <w:r w:rsidR="00C62B20" w:rsidRPr="003A38F9">
              <w:rPr>
                <w:rFonts w:ascii="Times New Roman" w:hAnsi="Times New Roman"/>
                <w:sz w:val="24"/>
                <w:szCs w:val="24"/>
              </w:rPr>
              <w:t xml:space="preserve">roficient in the use of Microsoft Office </w:t>
            </w:r>
            <w:r w:rsidR="00420D04" w:rsidRPr="003A38F9">
              <w:rPr>
                <w:rFonts w:ascii="Times New Roman" w:hAnsi="Times New Roman"/>
                <w:sz w:val="24"/>
                <w:szCs w:val="24"/>
              </w:rPr>
              <w:t>and 10-key</w:t>
            </w:r>
            <w:r w:rsidR="00C137ED" w:rsidRPr="003A38F9">
              <w:rPr>
                <w:rFonts w:ascii="Times New Roman" w:hAnsi="Times New Roman"/>
                <w:sz w:val="24"/>
                <w:szCs w:val="24"/>
              </w:rPr>
              <w:t>.</w:t>
            </w:r>
            <w:r w:rsidR="00420D04" w:rsidRPr="003A38F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1E97866" w14:textId="77777777" w:rsidR="00A82705" w:rsidRPr="003A38F9" w:rsidRDefault="00A82705" w:rsidP="009F51C8">
            <w:pPr>
              <w:pStyle w:val="BulletedList"/>
              <w:numPr>
                <w:ilvl w:val="0"/>
                <w:numId w:val="6"/>
              </w:numPr>
              <w:spacing w:after="0" w:line="240" w:lineRule="auto"/>
              <w:ind w:left="157" w:hanging="180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Ability to work independently and deal with matters in a confidential manner.</w:t>
            </w:r>
          </w:p>
        </w:tc>
      </w:tr>
      <w:tr w:rsidR="004A3B48" w:rsidRPr="003A38F9" w14:paraId="31E9788E" w14:textId="77777777" w:rsidTr="00D4537E">
        <w:tc>
          <w:tcPr>
            <w:tcW w:w="1825" w:type="dxa"/>
          </w:tcPr>
          <w:p w14:paraId="31E97868" w14:textId="77777777" w:rsidR="009D0077" w:rsidRPr="003A38F9" w:rsidRDefault="009D0077" w:rsidP="009F51C8">
            <w:pPr>
              <w:pStyle w:val="Heading1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E97869" w14:textId="77777777" w:rsidR="00A83D23" w:rsidRPr="003A38F9" w:rsidRDefault="00E33888" w:rsidP="009F51C8">
            <w:pPr>
              <w:pStyle w:val="Heading1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14:paraId="31E9786A" w14:textId="77777777" w:rsidR="00A83D23" w:rsidRPr="003A38F9" w:rsidRDefault="00A83D23" w:rsidP="009F51C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9786B" w14:textId="77777777" w:rsidR="009F47AD" w:rsidRPr="003A38F9" w:rsidRDefault="009F47AD" w:rsidP="009F51C8">
            <w:pPr>
              <w:rPr>
                <w:rFonts w:ascii="Times New Roman" w:hAnsi="Times New Roman"/>
                <w:b/>
                <w:spacing w:val="-10"/>
                <w:sz w:val="24"/>
                <w:szCs w:val="24"/>
              </w:rPr>
            </w:pPr>
          </w:p>
          <w:p w14:paraId="31E9786D" w14:textId="77777777" w:rsidR="00B42B20" w:rsidRPr="003A38F9" w:rsidRDefault="00B42B20" w:rsidP="009F51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Commissions</w:t>
            </w:r>
          </w:p>
          <w:p w14:paraId="31E9786E" w14:textId="77777777" w:rsidR="00B42B20" w:rsidRPr="003A38F9" w:rsidRDefault="00B42B20" w:rsidP="009F51C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E9786F" w14:textId="77777777" w:rsidR="00935747" w:rsidRPr="003A38F9" w:rsidRDefault="00935747" w:rsidP="009F51C8">
            <w:pPr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Skills</w:t>
            </w:r>
          </w:p>
          <w:p w14:paraId="31E97870" w14:textId="77777777" w:rsidR="00A83D23" w:rsidRPr="003A38F9" w:rsidRDefault="00A83D23" w:rsidP="009F51C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97871" w14:textId="77777777" w:rsidR="009F47AD" w:rsidRPr="003A38F9" w:rsidRDefault="009F47AD" w:rsidP="009F51C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97872" w14:textId="77777777" w:rsidR="004A3B48" w:rsidRPr="003A38F9" w:rsidRDefault="002A4265" w:rsidP="009F51C8">
            <w:pPr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7855" w:type="dxa"/>
            <w:gridSpan w:val="2"/>
          </w:tcPr>
          <w:p w14:paraId="31E97873" w14:textId="77777777" w:rsidR="006A63AD" w:rsidRPr="003A38F9" w:rsidRDefault="006A63AD" w:rsidP="009F51C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97874" w14:textId="2EE5EAC2" w:rsidR="00C415BF" w:rsidRPr="003A38F9" w:rsidRDefault="00673C26" w:rsidP="009F51C8">
            <w:pPr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Portland Community College -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 xml:space="preserve"> Portland</w:t>
            </w:r>
            <w:r w:rsidR="001D56B6" w:rsidRPr="003A38F9">
              <w:rPr>
                <w:rFonts w:ascii="Times New Roman" w:hAnsi="Times New Roman"/>
                <w:sz w:val="24"/>
                <w:szCs w:val="24"/>
              </w:rPr>
              <w:t>, Oregon</w:t>
            </w:r>
            <w:r w:rsidR="009F2F7E">
              <w:rPr>
                <w:rFonts w:ascii="Times New Roman" w:hAnsi="Times New Roman"/>
                <w:sz w:val="24"/>
                <w:szCs w:val="24"/>
              </w:rPr>
              <w:t xml:space="preserve"> - Completion: 8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/2014</w:t>
            </w:r>
            <w:r w:rsidR="00E72966" w:rsidRPr="003A38F9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935747" w:rsidRPr="003A38F9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31E97875" w14:textId="77777777" w:rsidR="00D15204" w:rsidRPr="003A38F9" w:rsidRDefault="004B38C1" w:rsidP="009F51C8">
            <w:pPr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Associate of Applied Science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D04A1" w:rsidRPr="003A38F9">
              <w:rPr>
                <w:rFonts w:ascii="Times New Roman" w:hAnsi="Times New Roman"/>
                <w:sz w:val="24"/>
                <w:szCs w:val="24"/>
              </w:rPr>
              <w:t xml:space="preserve">ABA approved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Paralegal Studies</w:t>
            </w:r>
          </w:p>
          <w:p w14:paraId="31E97876" w14:textId="77777777" w:rsidR="001C35E5" w:rsidRPr="003A38F9" w:rsidRDefault="001C35E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E97877" w14:textId="77777777" w:rsidR="00B42B20" w:rsidRPr="003A38F9" w:rsidRDefault="009F47AD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Oregon Notary Public (Commission expires February 24, 2017)</w:t>
            </w:r>
          </w:p>
          <w:p w14:paraId="31E97878" w14:textId="77777777" w:rsidR="00B42B20" w:rsidRPr="003A38F9" w:rsidRDefault="00B42B20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7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5"/>
              <w:gridCol w:w="2340"/>
              <w:gridCol w:w="1980"/>
              <w:gridCol w:w="1350"/>
            </w:tblGrid>
            <w:tr w:rsidR="009F51C8" w:rsidRPr="003A38F9" w14:paraId="31E9787D" w14:textId="77777777" w:rsidTr="00D4537E">
              <w:tc>
                <w:tcPr>
                  <w:tcW w:w="1955" w:type="dxa"/>
                </w:tcPr>
                <w:p w14:paraId="31E97879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Customer Service</w:t>
                  </w:r>
                </w:p>
              </w:tc>
              <w:tc>
                <w:tcPr>
                  <w:tcW w:w="2340" w:type="dxa"/>
                </w:tcPr>
                <w:p w14:paraId="31E9787A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65wpm Typing Speed</w:t>
                  </w:r>
                </w:p>
              </w:tc>
              <w:tc>
                <w:tcPr>
                  <w:tcW w:w="1980" w:type="dxa"/>
                </w:tcPr>
                <w:p w14:paraId="31E9787B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Multi-line Phones</w:t>
                  </w:r>
                </w:p>
              </w:tc>
              <w:tc>
                <w:tcPr>
                  <w:tcW w:w="1350" w:type="dxa"/>
                </w:tcPr>
                <w:p w14:paraId="31E9787C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Data Entry</w:t>
                  </w:r>
                </w:p>
              </w:tc>
            </w:tr>
            <w:tr w:rsidR="009F51C8" w:rsidRPr="003A38F9" w14:paraId="31E97882" w14:textId="77777777" w:rsidTr="00D4537E">
              <w:tc>
                <w:tcPr>
                  <w:tcW w:w="1955" w:type="dxa"/>
                </w:tcPr>
                <w:p w14:paraId="31E9787E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Microsoft Office</w:t>
                  </w:r>
                </w:p>
              </w:tc>
              <w:tc>
                <w:tcPr>
                  <w:tcW w:w="2340" w:type="dxa"/>
                </w:tcPr>
                <w:p w14:paraId="31E9787F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Processing Payments</w:t>
                  </w:r>
                </w:p>
              </w:tc>
              <w:tc>
                <w:tcPr>
                  <w:tcW w:w="1980" w:type="dxa"/>
                </w:tcPr>
                <w:p w14:paraId="31E97880" w14:textId="77777777" w:rsidR="009F51C8" w:rsidRPr="003A38F9" w:rsidRDefault="009F51C8" w:rsidP="009F51C8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>Ordering Supplies</w:t>
                  </w:r>
                </w:p>
              </w:tc>
              <w:tc>
                <w:tcPr>
                  <w:tcW w:w="1350" w:type="dxa"/>
                </w:tcPr>
                <w:p w14:paraId="31E97881" w14:textId="77777777" w:rsidR="009F51C8" w:rsidRPr="003A38F9" w:rsidRDefault="009F51C8" w:rsidP="00D4537E">
                  <w:pPr>
                    <w:pStyle w:val="BulletedList"/>
                    <w:numPr>
                      <w:ilvl w:val="0"/>
                      <w:numId w:val="9"/>
                    </w:numPr>
                    <w:spacing w:after="0" w:line="240" w:lineRule="auto"/>
                    <w:ind w:left="72" w:hanging="18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A38F9">
                    <w:rPr>
                      <w:rFonts w:ascii="Times New Roman" w:hAnsi="Times New Roman"/>
                      <w:sz w:val="24"/>
                      <w:szCs w:val="24"/>
                    </w:rPr>
                    <w:t xml:space="preserve">Filing </w:t>
                  </w:r>
                </w:p>
              </w:tc>
            </w:tr>
          </w:tbl>
          <w:p w14:paraId="31E97883" w14:textId="77777777" w:rsidR="00B42B20" w:rsidRPr="003A38F9" w:rsidRDefault="00B42B20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E97884" w14:textId="77777777" w:rsidR="00DE0D44" w:rsidRPr="003A38F9" w:rsidRDefault="00DE0D44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McCarthy &amp; Holthus, LLP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 xml:space="preserve">, Portland, Oregon, 1/2013 – </w:t>
            </w:r>
            <w:r w:rsidR="00673C26" w:rsidRPr="003A38F9">
              <w:rPr>
                <w:rFonts w:ascii="Times New Roman" w:hAnsi="Times New Roman"/>
                <w:sz w:val="24"/>
                <w:szCs w:val="24"/>
              </w:rPr>
              <w:t>6/2013</w:t>
            </w:r>
          </w:p>
          <w:p w14:paraId="31E97885" w14:textId="77777777" w:rsidR="00DE0D44" w:rsidRPr="003A38F9" w:rsidRDefault="00DE0D44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Judicial Default Receptionist</w:t>
            </w:r>
          </w:p>
          <w:p w14:paraId="31E97886" w14:textId="77777777" w:rsidR="00D4537E" w:rsidRPr="003A38F9" w:rsidRDefault="00D4537E" w:rsidP="003A38F9">
            <w:pPr>
              <w:pStyle w:val="NormalWeb"/>
              <w:numPr>
                <w:ilvl w:val="0"/>
                <w:numId w:val="18"/>
              </w:numPr>
              <w:spacing w:before="0" w:beforeAutospacing="0" w:after="60" w:afterAutospacing="0"/>
              <w:ind w:left="245" w:hanging="245"/>
            </w:pPr>
            <w:r w:rsidRPr="003A38F9">
              <w:t>Answered all incoming calls and routed them accordingly</w:t>
            </w:r>
          </w:p>
          <w:p w14:paraId="31E97887" w14:textId="77777777" w:rsidR="00D4537E" w:rsidRPr="003A38F9" w:rsidRDefault="00D4537E" w:rsidP="003A38F9">
            <w:pPr>
              <w:pStyle w:val="NormalWeb"/>
              <w:numPr>
                <w:ilvl w:val="0"/>
                <w:numId w:val="18"/>
              </w:numPr>
              <w:spacing w:before="0" w:beforeAutospacing="0" w:after="60" w:afterAutospacing="0"/>
              <w:ind w:left="245" w:hanging="245"/>
            </w:pPr>
            <w:r w:rsidRPr="003A38F9">
              <w:t>Received all mail, opened, scanned in, and updated client systems as needed</w:t>
            </w:r>
          </w:p>
          <w:p w14:paraId="31E97888" w14:textId="77777777" w:rsidR="00D4537E" w:rsidRPr="003A38F9" w:rsidRDefault="00D4537E" w:rsidP="003A38F9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ind w:left="245" w:hanging="245"/>
            </w:pPr>
            <w:r w:rsidRPr="003A38F9">
              <w:t>Assisted with outgoing mail</w:t>
            </w:r>
          </w:p>
          <w:p w14:paraId="31E97889" w14:textId="77777777" w:rsidR="00D4537E" w:rsidRPr="003A38F9" w:rsidRDefault="00D4537E" w:rsidP="003A38F9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ind w:left="245" w:hanging="245"/>
            </w:pPr>
            <w:r w:rsidRPr="003A38F9">
              <w:t>Managed attorney’s calendars</w:t>
            </w:r>
          </w:p>
          <w:p w14:paraId="31E9788A" w14:textId="77777777" w:rsidR="00D4537E" w:rsidRPr="003A38F9" w:rsidRDefault="00D4537E" w:rsidP="003A38F9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ind w:left="245" w:hanging="245"/>
            </w:pPr>
            <w:r w:rsidRPr="003A38F9">
              <w:t>Provided backup to the legal assistants</w:t>
            </w:r>
          </w:p>
          <w:p w14:paraId="31E9788B" w14:textId="77777777" w:rsidR="00D4537E" w:rsidRDefault="00D4537E" w:rsidP="003A38F9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ind w:left="245" w:hanging="245"/>
            </w:pPr>
            <w:r w:rsidRPr="003A38F9">
              <w:t>Handled all front office tasks assigned by attorneys</w:t>
            </w:r>
          </w:p>
          <w:p w14:paraId="0C8B54AF" w14:textId="30DA9E96" w:rsidR="009F2F7E" w:rsidRPr="003A38F9" w:rsidRDefault="009F2F7E" w:rsidP="003A38F9">
            <w:pPr>
              <w:pStyle w:val="NormalWeb"/>
              <w:numPr>
                <w:ilvl w:val="0"/>
                <w:numId w:val="17"/>
              </w:numPr>
              <w:spacing w:before="0" w:beforeAutospacing="0" w:after="60" w:afterAutospacing="0"/>
              <w:ind w:left="245" w:hanging="245"/>
            </w:pPr>
            <w:r>
              <w:t>Greeted and signed in all visitors, including clients, vendors, and borrowers</w:t>
            </w:r>
          </w:p>
          <w:p w14:paraId="31E9788C" w14:textId="77777777" w:rsidR="00DE0D44" w:rsidRPr="003A38F9" w:rsidRDefault="00D4537E" w:rsidP="00D4537E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180"/>
              <w:rPr>
                <w:rFonts w:ascii="Times New Roman" w:hAnsi="Times New Roman"/>
                <w:b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31E9788D" w14:textId="77777777" w:rsidR="00A83D23" w:rsidRPr="003A38F9" w:rsidRDefault="002A4265" w:rsidP="009F51C8">
            <w:pPr>
              <w:pStyle w:val="BodyText1"/>
            </w:pPr>
            <w:r w:rsidRPr="003A38F9">
              <w:rPr>
                <w:b/>
              </w:rPr>
              <w:t>Best Buy</w:t>
            </w:r>
            <w:r w:rsidRPr="003A38F9">
              <w:t xml:space="preserve">, Tualatin, Oregon, </w:t>
            </w:r>
            <w:r w:rsidR="00D15204" w:rsidRPr="003A38F9">
              <w:t>10/</w:t>
            </w:r>
            <w:r w:rsidRPr="003A38F9">
              <w:t xml:space="preserve">2011 – </w:t>
            </w:r>
            <w:r w:rsidR="00D15204" w:rsidRPr="003A38F9">
              <w:t>2/</w:t>
            </w:r>
            <w:r w:rsidRPr="003A38F9">
              <w:t xml:space="preserve">2012 </w:t>
            </w:r>
          </w:p>
        </w:tc>
      </w:tr>
      <w:tr w:rsidR="004A3B48" w:rsidRPr="003A38F9" w14:paraId="31E978A6" w14:textId="77777777" w:rsidTr="00D4537E">
        <w:trPr>
          <w:gridAfter w:val="1"/>
          <w:wAfter w:w="25" w:type="dxa"/>
        </w:trPr>
        <w:tc>
          <w:tcPr>
            <w:tcW w:w="1825" w:type="dxa"/>
          </w:tcPr>
          <w:p w14:paraId="31E9788F" w14:textId="77777777" w:rsidR="004A3B48" w:rsidRPr="003A38F9" w:rsidRDefault="004A3B48" w:rsidP="009F51C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14:paraId="31E97890" w14:textId="77777777" w:rsidR="005D3FE6" w:rsidRPr="003A38F9" w:rsidRDefault="002A426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Customer Service Specialist</w:t>
            </w:r>
          </w:p>
          <w:p w14:paraId="31E97891" w14:textId="77777777" w:rsidR="00D4537E" w:rsidRPr="003A38F9" w:rsidRDefault="00D4537E" w:rsidP="00D4537E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Returned and exchanged products for customers</w:t>
            </w:r>
          </w:p>
          <w:p w14:paraId="31E97892" w14:textId="77777777" w:rsidR="00D4537E" w:rsidRPr="003A38F9" w:rsidRDefault="00D4537E" w:rsidP="00D4537E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Processed credit card applications</w:t>
            </w:r>
          </w:p>
          <w:p w14:paraId="31E97893" w14:textId="77777777" w:rsidR="00D4537E" w:rsidRPr="003A38F9" w:rsidRDefault="00D4537E" w:rsidP="00D4537E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Handled POS transactions</w:t>
            </w:r>
          </w:p>
          <w:p w14:paraId="31E97894" w14:textId="77777777" w:rsidR="00D4537E" w:rsidRPr="003A38F9" w:rsidRDefault="00D4537E" w:rsidP="00D4537E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Answered incoming calls and assisted with sales over the phone</w:t>
            </w:r>
          </w:p>
          <w:p w14:paraId="31E97895" w14:textId="77777777" w:rsidR="00D4537E" w:rsidRPr="003A38F9" w:rsidRDefault="00D4537E" w:rsidP="00D4537E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Helped customers troubleshoot/understand their new electronics</w:t>
            </w:r>
          </w:p>
          <w:p w14:paraId="31E97896" w14:textId="77777777" w:rsidR="002A4265" w:rsidRPr="003A38F9" w:rsidRDefault="002A426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1E97897" w14:textId="77777777" w:rsidR="00017AA5" w:rsidRPr="003A38F9" w:rsidRDefault="00017AA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 xml:space="preserve">Lopez &amp; Associates Law </w:t>
            </w:r>
            <w:r w:rsidR="002A4265" w:rsidRPr="003A38F9">
              <w:rPr>
                <w:rFonts w:ascii="Times New Roman" w:hAnsi="Times New Roman"/>
                <w:b/>
                <w:sz w:val="24"/>
                <w:szCs w:val="24"/>
              </w:rPr>
              <w:t>Office</w:t>
            </w:r>
            <w:r w:rsidR="002A4265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Phoenix, Arizona</w:t>
            </w:r>
            <w:r w:rsidR="002A4265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2/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 xml:space="preserve">2009 –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9/</w:t>
            </w:r>
            <w:r w:rsidR="00AF18A3" w:rsidRPr="003A38F9">
              <w:rPr>
                <w:rFonts w:ascii="Times New Roman" w:hAnsi="Times New Roman"/>
                <w:sz w:val="24"/>
                <w:szCs w:val="24"/>
              </w:rPr>
              <w:t>2011</w:t>
            </w:r>
          </w:p>
          <w:p w14:paraId="31E97898" w14:textId="0F0C65F7" w:rsidR="002A4265" w:rsidRPr="003A38F9" w:rsidRDefault="002A4265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Assistant</w:t>
            </w:r>
          </w:p>
          <w:p w14:paraId="31E97899" w14:textId="77777777" w:rsidR="003A38F9" w:rsidRPr="003A38F9" w:rsidRDefault="003A38F9" w:rsidP="003A38F9">
            <w:pPr>
              <w:pStyle w:val="BulletedList"/>
              <w:numPr>
                <w:ilvl w:val="0"/>
                <w:numId w:val="1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Prepared documents for the attorney’s daily schedule</w:t>
            </w:r>
          </w:p>
          <w:p w14:paraId="31E9789A" w14:textId="77777777" w:rsidR="003A38F9" w:rsidRPr="003A38F9" w:rsidRDefault="003A38F9" w:rsidP="003A38F9">
            <w:pPr>
              <w:pStyle w:val="BulletedList"/>
              <w:numPr>
                <w:ilvl w:val="0"/>
                <w:numId w:val="1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Filed cases with the courts</w:t>
            </w:r>
          </w:p>
          <w:p w14:paraId="31E9789B" w14:textId="77777777" w:rsidR="003A38F9" w:rsidRPr="003A38F9" w:rsidRDefault="003A38F9" w:rsidP="003A38F9">
            <w:pPr>
              <w:pStyle w:val="BulletedList"/>
              <w:numPr>
                <w:ilvl w:val="0"/>
                <w:numId w:val="1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Typed up and proofread documents</w:t>
            </w:r>
          </w:p>
          <w:p w14:paraId="31E9789C" w14:textId="77777777" w:rsidR="003A38F9" w:rsidRPr="003A38F9" w:rsidRDefault="003A38F9" w:rsidP="003A38F9">
            <w:pPr>
              <w:pStyle w:val="BulletedList"/>
              <w:numPr>
                <w:ilvl w:val="0"/>
                <w:numId w:val="1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Ran offi</w:t>
            </w:r>
            <w:bookmarkStart w:id="0" w:name="_GoBack"/>
            <w:bookmarkEnd w:id="0"/>
            <w:r w:rsidRPr="003A38F9">
              <w:rPr>
                <w:rFonts w:ascii="Times New Roman" w:hAnsi="Times New Roman"/>
                <w:sz w:val="24"/>
                <w:szCs w:val="24"/>
              </w:rPr>
              <w:t>ce errands</w:t>
            </w:r>
          </w:p>
          <w:p w14:paraId="31E9789D" w14:textId="77777777" w:rsidR="003A38F9" w:rsidRPr="003A38F9" w:rsidRDefault="003A38F9" w:rsidP="003A38F9">
            <w:pPr>
              <w:pStyle w:val="BulletedList"/>
              <w:numPr>
                <w:ilvl w:val="0"/>
                <w:numId w:val="10"/>
              </w:numPr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Assisted with all daily office tasks such as filing and faxing</w:t>
            </w:r>
          </w:p>
          <w:p w14:paraId="31E9789F" w14:textId="77777777" w:rsidR="00AF18A3" w:rsidRPr="003A38F9" w:rsidRDefault="00AF18A3" w:rsidP="009F51C8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ABC Medical </w:t>
            </w:r>
            <w:r w:rsidR="00D15204" w:rsidRPr="003A38F9">
              <w:rPr>
                <w:rFonts w:ascii="Times New Roman" w:hAnsi="Times New Roman"/>
                <w:b/>
                <w:sz w:val="24"/>
                <w:szCs w:val="24"/>
              </w:rPr>
              <w:t>Billing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Phoenix, Arizona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6/</w:t>
            </w:r>
            <w:r w:rsidR="00A83D23" w:rsidRPr="003A38F9">
              <w:rPr>
                <w:rFonts w:ascii="Times New Roman" w:hAnsi="Times New Roman"/>
                <w:sz w:val="24"/>
                <w:szCs w:val="24"/>
              </w:rPr>
              <w:t xml:space="preserve">2010 –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8/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2011</w:t>
            </w:r>
          </w:p>
          <w:p w14:paraId="31E978A0" w14:textId="77777777" w:rsidR="00F02AA2" w:rsidRPr="003A38F9" w:rsidRDefault="00F02AA2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Data Entry Specialist</w:t>
            </w:r>
          </w:p>
          <w:p w14:paraId="31E978A1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Received and sorted all incoming mail</w:t>
            </w:r>
          </w:p>
          <w:p w14:paraId="31E978A2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Prepped mail for the next step in the billing process</w:t>
            </w:r>
          </w:p>
          <w:p w14:paraId="31E978A3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Logged in all new doctors’ bills</w:t>
            </w:r>
          </w:p>
          <w:p w14:paraId="31E978A4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Updated patient demographics in the medical billing software, Sequelmed</w:t>
            </w:r>
          </w:p>
          <w:p w14:paraId="31E978A5" w14:textId="77777777" w:rsidR="00D4148B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Frequently corresponded with doctors to obtain missing documents</w:t>
            </w:r>
          </w:p>
        </w:tc>
      </w:tr>
      <w:tr w:rsidR="004A3B48" w:rsidRPr="003A38F9" w14:paraId="31E978B1" w14:textId="77777777" w:rsidTr="00D4537E">
        <w:trPr>
          <w:gridAfter w:val="1"/>
          <w:wAfter w:w="25" w:type="dxa"/>
        </w:trPr>
        <w:tc>
          <w:tcPr>
            <w:tcW w:w="1825" w:type="dxa"/>
          </w:tcPr>
          <w:p w14:paraId="31E978A7" w14:textId="77777777" w:rsidR="004A3B48" w:rsidRPr="003A38F9" w:rsidRDefault="004A3B48" w:rsidP="009F51C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14:paraId="31E978A8" w14:textId="77777777" w:rsidR="003E6FE9" w:rsidRPr="003A38F9" w:rsidRDefault="003E6FE9" w:rsidP="009F51C8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E978A9" w14:textId="77777777" w:rsidR="006A63AD" w:rsidRPr="003A38F9" w:rsidRDefault="006A63AD" w:rsidP="009F51C8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Best Buy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Tucson</w:t>
            </w:r>
            <w:r w:rsidR="00BD1DEC" w:rsidRPr="003A38F9">
              <w:rPr>
                <w:rFonts w:ascii="Times New Roman" w:hAnsi="Times New Roman"/>
                <w:sz w:val="24"/>
                <w:szCs w:val="24"/>
              </w:rPr>
              <w:t xml:space="preserve"> &amp; Phoenix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, Arizona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3/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2009 –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11/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>2010</w:t>
            </w:r>
          </w:p>
          <w:p w14:paraId="31E978AA" w14:textId="77777777" w:rsidR="00F02AA2" w:rsidRPr="003A38F9" w:rsidRDefault="00F02AA2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Customer Solutions Specialist</w:t>
            </w:r>
          </w:p>
          <w:p w14:paraId="31E978AB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Returned and exchanged products for customers</w:t>
            </w:r>
          </w:p>
          <w:p w14:paraId="31E978AC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Processed credit card applications</w:t>
            </w:r>
          </w:p>
          <w:p w14:paraId="31E978AD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Handled POS transactions</w:t>
            </w:r>
          </w:p>
          <w:p w14:paraId="31E978AE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Answered incoming calls and assisted with sales over the phone</w:t>
            </w:r>
          </w:p>
          <w:p w14:paraId="31E978AF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Helped customers troubleshoot/understand their new electronics</w:t>
            </w:r>
          </w:p>
          <w:p w14:paraId="31E978B0" w14:textId="77777777" w:rsidR="00A83D23" w:rsidRPr="003A38F9" w:rsidRDefault="00A83D23" w:rsidP="009F51C8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3B48" w:rsidRPr="003A38F9" w14:paraId="31E978C4" w14:textId="77777777" w:rsidTr="00D4537E">
        <w:trPr>
          <w:gridAfter w:val="1"/>
          <w:wAfter w:w="25" w:type="dxa"/>
          <w:trHeight w:val="2106"/>
        </w:trPr>
        <w:tc>
          <w:tcPr>
            <w:tcW w:w="1825" w:type="dxa"/>
          </w:tcPr>
          <w:p w14:paraId="31E978B2" w14:textId="77777777" w:rsidR="004A3B48" w:rsidRPr="003A38F9" w:rsidRDefault="004A3B48" w:rsidP="009F51C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14:paraId="31E978B3" w14:textId="77777777" w:rsidR="007059CC" w:rsidRPr="003A38F9" w:rsidRDefault="006C3EBB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Adams &amp; Associates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Tualatin, Oregon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2/</w:t>
            </w:r>
            <w:r w:rsidR="00C6013F" w:rsidRPr="003A38F9">
              <w:rPr>
                <w:rFonts w:ascii="Times New Roman" w:hAnsi="Times New Roman"/>
                <w:sz w:val="24"/>
                <w:szCs w:val="24"/>
              </w:rPr>
              <w:t>2008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 xml:space="preserve"> – 8/2008</w:t>
            </w:r>
          </w:p>
          <w:p w14:paraId="31E978B4" w14:textId="77777777" w:rsidR="00F02AA2" w:rsidRPr="003A38F9" w:rsidRDefault="00F02AA2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Temporary Services Associate</w:t>
            </w:r>
          </w:p>
          <w:p w14:paraId="31E978B5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Filled in as various front office positions for several companies</w:t>
            </w:r>
          </w:p>
          <w:p w14:paraId="31E978B6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Managed multi-line phone systems</w:t>
            </w:r>
          </w:p>
          <w:p w14:paraId="31E978B7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Greeted patients</w:t>
            </w:r>
          </w:p>
          <w:p w14:paraId="31E978B8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Scheduled appointments</w:t>
            </w:r>
          </w:p>
          <w:p w14:paraId="31E978B9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Leased apartments</w:t>
            </w:r>
          </w:p>
          <w:p w14:paraId="31E978BA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Handled filing, faxing, and payments</w:t>
            </w:r>
          </w:p>
          <w:p w14:paraId="31E978BB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Ordered supplies as needed</w:t>
            </w:r>
          </w:p>
          <w:p w14:paraId="31E978BC" w14:textId="77777777" w:rsidR="003A38F9" w:rsidRPr="003A38F9" w:rsidRDefault="003A38F9" w:rsidP="003A38F9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</w:p>
          <w:p w14:paraId="31E978BD" w14:textId="77777777" w:rsidR="00F02AA2" w:rsidRPr="003A38F9" w:rsidRDefault="00466D07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b/>
                <w:sz w:val="24"/>
                <w:szCs w:val="24"/>
              </w:rPr>
              <w:t>Best Buy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Salem, Oregon</w:t>
            </w:r>
            <w:r w:rsidR="00F02AA2" w:rsidRPr="003A38F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10/</w:t>
            </w:r>
            <w:r w:rsidR="00A83D23" w:rsidRPr="003A38F9">
              <w:rPr>
                <w:rFonts w:ascii="Times New Roman" w:hAnsi="Times New Roman"/>
                <w:sz w:val="24"/>
                <w:szCs w:val="24"/>
              </w:rPr>
              <w:t xml:space="preserve">2007 – </w:t>
            </w:r>
            <w:r w:rsidR="00D15204" w:rsidRPr="003A38F9">
              <w:rPr>
                <w:rFonts w:ascii="Times New Roman" w:hAnsi="Times New Roman"/>
                <w:sz w:val="24"/>
                <w:szCs w:val="24"/>
              </w:rPr>
              <w:t>1/</w:t>
            </w:r>
            <w:r w:rsidRPr="003A38F9">
              <w:rPr>
                <w:rFonts w:ascii="Times New Roman" w:hAnsi="Times New Roman"/>
                <w:sz w:val="24"/>
                <w:szCs w:val="24"/>
              </w:rPr>
              <w:t>2008</w:t>
            </w:r>
          </w:p>
          <w:p w14:paraId="31E978BE" w14:textId="77777777" w:rsidR="00F02AA2" w:rsidRPr="003A38F9" w:rsidRDefault="00F02AA2" w:rsidP="009F51C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A38F9">
              <w:rPr>
                <w:rFonts w:ascii="Times New Roman" w:hAnsi="Times New Roman"/>
                <w:i/>
                <w:sz w:val="24"/>
                <w:szCs w:val="24"/>
              </w:rPr>
              <w:t>Customer Service Representative</w:t>
            </w:r>
          </w:p>
          <w:p w14:paraId="31E978BF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Returned and exchanged products for customers</w:t>
            </w:r>
          </w:p>
          <w:p w14:paraId="31E978C0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Processed credit card applications</w:t>
            </w:r>
          </w:p>
          <w:p w14:paraId="31E978C1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Handled POS transactions</w:t>
            </w:r>
          </w:p>
          <w:p w14:paraId="31E978C2" w14:textId="77777777" w:rsidR="003A38F9" w:rsidRPr="003A38F9" w:rsidRDefault="003A38F9" w:rsidP="003A38F9">
            <w:pPr>
              <w:pStyle w:val="BulletedList"/>
              <w:rPr>
                <w:rFonts w:ascii="Times New Roman" w:hAnsi="Times New Roman"/>
                <w:sz w:val="24"/>
                <w:szCs w:val="24"/>
              </w:rPr>
            </w:pPr>
            <w:r w:rsidRPr="003A38F9">
              <w:rPr>
                <w:rFonts w:ascii="Times New Roman" w:hAnsi="Times New Roman"/>
                <w:sz w:val="24"/>
                <w:szCs w:val="24"/>
              </w:rPr>
              <w:t>Helped customers troubleshoot/understand their new electronics</w:t>
            </w:r>
          </w:p>
          <w:p w14:paraId="31E978C3" w14:textId="77777777" w:rsidR="00824442" w:rsidRPr="003A38F9" w:rsidRDefault="00824442" w:rsidP="003A38F9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245" w:hanging="24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E978C5" w14:textId="77777777" w:rsidR="00A83D23" w:rsidRPr="003A38F9" w:rsidRDefault="00A83D23" w:rsidP="009D04A1">
      <w:pPr>
        <w:tabs>
          <w:tab w:val="left" w:pos="2742"/>
        </w:tabs>
        <w:rPr>
          <w:rFonts w:ascii="Times New Roman" w:hAnsi="Times New Roman"/>
          <w:sz w:val="24"/>
          <w:szCs w:val="24"/>
        </w:rPr>
      </w:pPr>
    </w:p>
    <w:sectPr w:rsidR="00A83D23" w:rsidRPr="003A38F9" w:rsidSect="009F2F7E">
      <w:pgSz w:w="12240" w:h="15840" w:code="1"/>
      <w:pgMar w:top="1440" w:right="1440" w:bottom="1152" w:left="1440" w:header="1440" w:footer="14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00CA7" w14:textId="77777777" w:rsidR="0054540A" w:rsidRDefault="0054540A">
      <w:r>
        <w:separator/>
      </w:r>
    </w:p>
  </w:endnote>
  <w:endnote w:type="continuationSeparator" w:id="0">
    <w:p w14:paraId="41923E33" w14:textId="77777777" w:rsidR="0054540A" w:rsidRDefault="0054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E7E8A" w14:textId="77777777" w:rsidR="0054540A" w:rsidRDefault="0054540A">
      <w:r>
        <w:separator/>
      </w:r>
    </w:p>
  </w:footnote>
  <w:footnote w:type="continuationSeparator" w:id="0">
    <w:p w14:paraId="5DE5D7B5" w14:textId="77777777" w:rsidR="0054540A" w:rsidRDefault="0054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594"/>
    <w:multiLevelType w:val="hybridMultilevel"/>
    <w:tmpl w:val="F1B2E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7FC"/>
    <w:multiLevelType w:val="hybridMultilevel"/>
    <w:tmpl w:val="E6B69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05C1F"/>
    <w:multiLevelType w:val="hybridMultilevel"/>
    <w:tmpl w:val="B6A2E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DC49EA"/>
    <w:multiLevelType w:val="hybridMultilevel"/>
    <w:tmpl w:val="C1E8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86028"/>
    <w:multiLevelType w:val="hybridMultilevel"/>
    <w:tmpl w:val="55065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7343C"/>
    <w:multiLevelType w:val="hybridMultilevel"/>
    <w:tmpl w:val="F59E7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76DA5"/>
    <w:multiLevelType w:val="hybridMultilevel"/>
    <w:tmpl w:val="7186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F19F1"/>
    <w:multiLevelType w:val="hybridMultilevel"/>
    <w:tmpl w:val="BCFEEBC0"/>
    <w:lvl w:ilvl="0" w:tplc="04090005">
      <w:start w:val="1"/>
      <w:numFmt w:val="bullet"/>
      <w:lvlText w:val=""/>
      <w:lvlJc w:val="left"/>
      <w:pPr>
        <w:ind w:left="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8">
    <w:nsid w:val="40681ADE"/>
    <w:multiLevelType w:val="hybridMultilevel"/>
    <w:tmpl w:val="5AA4C684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453E1C1B"/>
    <w:multiLevelType w:val="hybridMultilevel"/>
    <w:tmpl w:val="D840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30E56"/>
    <w:multiLevelType w:val="hybridMultilevel"/>
    <w:tmpl w:val="3A146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47D97"/>
    <w:multiLevelType w:val="hybridMultilevel"/>
    <w:tmpl w:val="DC9A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9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88"/>
    <w:rsid w:val="000046C4"/>
    <w:rsid w:val="00017AA5"/>
    <w:rsid w:val="000456D0"/>
    <w:rsid w:val="00064F73"/>
    <w:rsid w:val="0006686A"/>
    <w:rsid w:val="000706DD"/>
    <w:rsid w:val="00096D28"/>
    <w:rsid w:val="000B7680"/>
    <w:rsid w:val="000D087C"/>
    <w:rsid w:val="000D147C"/>
    <w:rsid w:val="000D7287"/>
    <w:rsid w:val="000D77CE"/>
    <w:rsid w:val="000E376F"/>
    <w:rsid w:val="00103542"/>
    <w:rsid w:val="001365D1"/>
    <w:rsid w:val="00151028"/>
    <w:rsid w:val="0015501F"/>
    <w:rsid w:val="00156D1A"/>
    <w:rsid w:val="00171284"/>
    <w:rsid w:val="001807BB"/>
    <w:rsid w:val="001A288A"/>
    <w:rsid w:val="001B17AE"/>
    <w:rsid w:val="001C35E5"/>
    <w:rsid w:val="001D56B6"/>
    <w:rsid w:val="001E2B09"/>
    <w:rsid w:val="002038C5"/>
    <w:rsid w:val="00232CAD"/>
    <w:rsid w:val="00240619"/>
    <w:rsid w:val="0025038E"/>
    <w:rsid w:val="00251ADC"/>
    <w:rsid w:val="00257EED"/>
    <w:rsid w:val="002735D1"/>
    <w:rsid w:val="002836BA"/>
    <w:rsid w:val="002865AB"/>
    <w:rsid w:val="00291E4C"/>
    <w:rsid w:val="002A0CC4"/>
    <w:rsid w:val="002A4265"/>
    <w:rsid w:val="002B6827"/>
    <w:rsid w:val="002C776D"/>
    <w:rsid w:val="002E09CF"/>
    <w:rsid w:val="002E5F4C"/>
    <w:rsid w:val="0030098F"/>
    <w:rsid w:val="003073B1"/>
    <w:rsid w:val="00315ABA"/>
    <w:rsid w:val="00341053"/>
    <w:rsid w:val="00354F8A"/>
    <w:rsid w:val="00362349"/>
    <w:rsid w:val="00386AC1"/>
    <w:rsid w:val="003A38F9"/>
    <w:rsid w:val="003A46E6"/>
    <w:rsid w:val="003C6CC2"/>
    <w:rsid w:val="003D220E"/>
    <w:rsid w:val="003D3FAA"/>
    <w:rsid w:val="003D4E92"/>
    <w:rsid w:val="003D6691"/>
    <w:rsid w:val="003E684F"/>
    <w:rsid w:val="003E6FE9"/>
    <w:rsid w:val="00420D04"/>
    <w:rsid w:val="00466D07"/>
    <w:rsid w:val="00467266"/>
    <w:rsid w:val="00472E86"/>
    <w:rsid w:val="00475D62"/>
    <w:rsid w:val="00485509"/>
    <w:rsid w:val="00494797"/>
    <w:rsid w:val="0049597A"/>
    <w:rsid w:val="00495E3D"/>
    <w:rsid w:val="004A1BED"/>
    <w:rsid w:val="004A36CF"/>
    <w:rsid w:val="004A3B48"/>
    <w:rsid w:val="004B38C1"/>
    <w:rsid w:val="004B4E3F"/>
    <w:rsid w:val="004C4ADD"/>
    <w:rsid w:val="004D7F71"/>
    <w:rsid w:val="004E71C0"/>
    <w:rsid w:val="004F7FC4"/>
    <w:rsid w:val="005351CF"/>
    <w:rsid w:val="0054292A"/>
    <w:rsid w:val="0054540A"/>
    <w:rsid w:val="0055438B"/>
    <w:rsid w:val="0055792D"/>
    <w:rsid w:val="0057234B"/>
    <w:rsid w:val="00573C92"/>
    <w:rsid w:val="00586AC7"/>
    <w:rsid w:val="005A143E"/>
    <w:rsid w:val="005A620A"/>
    <w:rsid w:val="005A63A3"/>
    <w:rsid w:val="005B74B4"/>
    <w:rsid w:val="005D3FE6"/>
    <w:rsid w:val="00616CE8"/>
    <w:rsid w:val="00627896"/>
    <w:rsid w:val="00631EA4"/>
    <w:rsid w:val="006470EF"/>
    <w:rsid w:val="0065380A"/>
    <w:rsid w:val="00654ABA"/>
    <w:rsid w:val="00655107"/>
    <w:rsid w:val="0065552F"/>
    <w:rsid w:val="006726CA"/>
    <w:rsid w:val="00673C26"/>
    <w:rsid w:val="00677C39"/>
    <w:rsid w:val="00686A5C"/>
    <w:rsid w:val="006A63AD"/>
    <w:rsid w:val="006A7305"/>
    <w:rsid w:val="006B5659"/>
    <w:rsid w:val="006C27F7"/>
    <w:rsid w:val="006C3EBB"/>
    <w:rsid w:val="006E5163"/>
    <w:rsid w:val="007059CC"/>
    <w:rsid w:val="00713310"/>
    <w:rsid w:val="00715EB8"/>
    <w:rsid w:val="00735D63"/>
    <w:rsid w:val="00755540"/>
    <w:rsid w:val="00762D66"/>
    <w:rsid w:val="00764297"/>
    <w:rsid w:val="00765A17"/>
    <w:rsid w:val="00786B7B"/>
    <w:rsid w:val="00797586"/>
    <w:rsid w:val="007A309B"/>
    <w:rsid w:val="007C0C61"/>
    <w:rsid w:val="007C338C"/>
    <w:rsid w:val="008021EC"/>
    <w:rsid w:val="008104B6"/>
    <w:rsid w:val="00814AB2"/>
    <w:rsid w:val="00817449"/>
    <w:rsid w:val="00824442"/>
    <w:rsid w:val="00863850"/>
    <w:rsid w:val="00896CBD"/>
    <w:rsid w:val="008A132F"/>
    <w:rsid w:val="008C7A91"/>
    <w:rsid w:val="008F2A03"/>
    <w:rsid w:val="008F73D8"/>
    <w:rsid w:val="00935747"/>
    <w:rsid w:val="00935FD6"/>
    <w:rsid w:val="00943B59"/>
    <w:rsid w:val="00945434"/>
    <w:rsid w:val="00947046"/>
    <w:rsid w:val="00965914"/>
    <w:rsid w:val="00966EC1"/>
    <w:rsid w:val="00990645"/>
    <w:rsid w:val="009A0644"/>
    <w:rsid w:val="009D0077"/>
    <w:rsid w:val="009D04A1"/>
    <w:rsid w:val="009F21EC"/>
    <w:rsid w:val="009F2F7E"/>
    <w:rsid w:val="009F47AD"/>
    <w:rsid w:val="009F51C8"/>
    <w:rsid w:val="00A82705"/>
    <w:rsid w:val="00A83D23"/>
    <w:rsid w:val="00A91C4F"/>
    <w:rsid w:val="00A925D6"/>
    <w:rsid w:val="00AA09FE"/>
    <w:rsid w:val="00AB6B25"/>
    <w:rsid w:val="00AE315F"/>
    <w:rsid w:val="00AF18A3"/>
    <w:rsid w:val="00B104C6"/>
    <w:rsid w:val="00B21925"/>
    <w:rsid w:val="00B22FD3"/>
    <w:rsid w:val="00B26B10"/>
    <w:rsid w:val="00B42B20"/>
    <w:rsid w:val="00B43D76"/>
    <w:rsid w:val="00B4615F"/>
    <w:rsid w:val="00B67ACE"/>
    <w:rsid w:val="00B70125"/>
    <w:rsid w:val="00B85424"/>
    <w:rsid w:val="00B92B5C"/>
    <w:rsid w:val="00BA1A28"/>
    <w:rsid w:val="00BD1DEC"/>
    <w:rsid w:val="00BD5FE7"/>
    <w:rsid w:val="00BF26B1"/>
    <w:rsid w:val="00C13077"/>
    <w:rsid w:val="00C137ED"/>
    <w:rsid w:val="00C163B0"/>
    <w:rsid w:val="00C256B8"/>
    <w:rsid w:val="00C2666F"/>
    <w:rsid w:val="00C415BF"/>
    <w:rsid w:val="00C463E3"/>
    <w:rsid w:val="00C47B09"/>
    <w:rsid w:val="00C6013F"/>
    <w:rsid w:val="00C62B20"/>
    <w:rsid w:val="00C70B3E"/>
    <w:rsid w:val="00C75DD0"/>
    <w:rsid w:val="00C85452"/>
    <w:rsid w:val="00C92BA2"/>
    <w:rsid w:val="00C93E28"/>
    <w:rsid w:val="00CA2206"/>
    <w:rsid w:val="00CA2D27"/>
    <w:rsid w:val="00CD386A"/>
    <w:rsid w:val="00CE5D96"/>
    <w:rsid w:val="00CF3DED"/>
    <w:rsid w:val="00D01930"/>
    <w:rsid w:val="00D101DC"/>
    <w:rsid w:val="00D15204"/>
    <w:rsid w:val="00D215E9"/>
    <w:rsid w:val="00D358CF"/>
    <w:rsid w:val="00D4148B"/>
    <w:rsid w:val="00D4537E"/>
    <w:rsid w:val="00D63F71"/>
    <w:rsid w:val="00D72CF6"/>
    <w:rsid w:val="00D95D10"/>
    <w:rsid w:val="00DA1693"/>
    <w:rsid w:val="00DA5322"/>
    <w:rsid w:val="00DC5BAC"/>
    <w:rsid w:val="00DD2F0A"/>
    <w:rsid w:val="00DE0D44"/>
    <w:rsid w:val="00DF50D1"/>
    <w:rsid w:val="00E1392E"/>
    <w:rsid w:val="00E13ACE"/>
    <w:rsid w:val="00E14C8F"/>
    <w:rsid w:val="00E32DF8"/>
    <w:rsid w:val="00E33888"/>
    <w:rsid w:val="00E3687D"/>
    <w:rsid w:val="00E405D2"/>
    <w:rsid w:val="00E56ABD"/>
    <w:rsid w:val="00E72966"/>
    <w:rsid w:val="00E8333B"/>
    <w:rsid w:val="00E90FD9"/>
    <w:rsid w:val="00E95A8D"/>
    <w:rsid w:val="00EB52F9"/>
    <w:rsid w:val="00ED2A7A"/>
    <w:rsid w:val="00EF12D5"/>
    <w:rsid w:val="00F02AA2"/>
    <w:rsid w:val="00F113BC"/>
    <w:rsid w:val="00F45E4E"/>
    <w:rsid w:val="00F57DCC"/>
    <w:rsid w:val="00F62D82"/>
    <w:rsid w:val="00F7789E"/>
    <w:rsid w:val="00F82C73"/>
    <w:rsid w:val="00FA1EF6"/>
    <w:rsid w:val="00FB419F"/>
    <w:rsid w:val="00FC356C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9785A"/>
  <w15:docId w15:val="{551539AF-6BC1-4F7C-A308-39789B65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E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4A3B48"/>
    <w:pPr>
      <w:spacing w:after="6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7EED"/>
    <w:rPr>
      <w:rFonts w:ascii="Arial" w:hAnsi="Arial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</w:pPr>
  </w:style>
  <w:style w:type="paragraph" w:customStyle="1" w:styleId="BodyText1">
    <w:name w:val="Body Text 1"/>
    <w:basedOn w:val="Normal"/>
    <w:next w:val="Normal"/>
    <w:autoRedefine/>
    <w:rsid w:val="00F02AA2"/>
    <w:pPr>
      <w:tabs>
        <w:tab w:val="left" w:pos="2160"/>
        <w:tab w:val="right" w:pos="6480"/>
      </w:tabs>
      <w:jc w:val="both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7EED"/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6A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EED"/>
    <w:rPr>
      <w:rFonts w:ascii="Arial" w:hAnsi="Arial"/>
    </w:rPr>
  </w:style>
  <w:style w:type="table" w:styleId="TableGrid">
    <w:name w:val="Table Grid"/>
    <w:basedOn w:val="TableNormal"/>
    <w:uiPriority w:val="59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ListParagraph">
    <w:name w:val="List Paragraph"/>
    <w:basedOn w:val="Normal"/>
    <w:uiPriority w:val="34"/>
    <w:qFormat/>
    <w:rsid w:val="003D220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C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35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38C1"/>
    <w:rPr>
      <w:b/>
      <w:bCs/>
    </w:rPr>
  </w:style>
  <w:style w:type="paragraph" w:styleId="NormalWeb">
    <w:name w:val="Normal (Web)"/>
    <w:basedOn w:val="Normal"/>
    <w:uiPriority w:val="99"/>
    <w:unhideWhenUsed/>
    <w:rsid w:val="00D4537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ion102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9CECD-7D64-4F26-841F-EB21AC72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Alexandra Lopez</cp:lastModifiedBy>
  <cp:revision>2</cp:revision>
  <cp:lastPrinted>2012-06-20T20:22:00Z</cp:lastPrinted>
  <dcterms:created xsi:type="dcterms:W3CDTF">2013-09-15T16:41:00Z</dcterms:created>
  <dcterms:modified xsi:type="dcterms:W3CDTF">2013-09-15T16:41:00Z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