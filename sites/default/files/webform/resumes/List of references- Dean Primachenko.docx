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E9F" w:rsidRPr="008C10BF" w:rsidRDefault="007322B6" w:rsidP="008C10BF">
      <w:pPr>
        <w:pStyle w:val="Title"/>
      </w:pPr>
      <w:r w:rsidRPr="008C10BF">
        <w:t>References for</w:t>
      </w:r>
    </w:p>
    <w:p w:rsidR="00D60E9F" w:rsidRPr="000A3FED" w:rsidRDefault="002F22DB" w:rsidP="008C10BF">
      <w:pPr>
        <w:pStyle w:val="Name"/>
      </w:pPr>
      <w:r>
        <w:t>Dean primachenko</w:t>
      </w:r>
    </w:p>
    <w:p w:rsidR="00D60E9F" w:rsidRPr="00D37F75" w:rsidRDefault="002F22DB" w:rsidP="000A3FED">
      <w:pPr>
        <w:pStyle w:val="Heading1"/>
      </w:pPr>
      <w:proofErr w:type="spellStart"/>
      <w:r>
        <w:t>Vitalii</w:t>
      </w:r>
      <w:proofErr w:type="spellEnd"/>
      <w:r>
        <w:t xml:space="preserve"> </w:t>
      </w:r>
      <w:proofErr w:type="spellStart"/>
      <w:r>
        <w:t>Kovalenko</w:t>
      </w:r>
      <w:proofErr w:type="spellEnd"/>
    </w:p>
    <w:p w:rsidR="00D60E9F" w:rsidRPr="00D37F75" w:rsidRDefault="002F22DB" w:rsidP="008C10BF">
      <w:r>
        <w:t>IT Manager</w:t>
      </w:r>
    </w:p>
    <w:p w:rsidR="00D60E9F" w:rsidRPr="00D37F75" w:rsidRDefault="002F22DB" w:rsidP="008C10BF">
      <w:proofErr w:type="spellStart"/>
      <w:r>
        <w:t>TriMet</w:t>
      </w:r>
      <w:proofErr w:type="spellEnd"/>
    </w:p>
    <w:p w:rsidR="00D60E9F" w:rsidRPr="00D37F75" w:rsidRDefault="002F22DB" w:rsidP="008C10BF">
      <w:r>
        <w:rPr>
          <w:rFonts w:ascii="Arial" w:hAnsi="Arial" w:cs="Arial"/>
          <w:color w:val="222222"/>
          <w:shd w:val="clear" w:color="auto" w:fill="FFFFFF"/>
        </w:rPr>
        <w:t>710 NE Holladay St</w:t>
      </w:r>
    </w:p>
    <w:p w:rsidR="00D60E9F" w:rsidRPr="00D37F75" w:rsidRDefault="002F22DB" w:rsidP="008C10BF">
      <w:r>
        <w:t>Portland, OR 97232</w:t>
      </w:r>
    </w:p>
    <w:p w:rsidR="00D60E9F" w:rsidRPr="00D37F75" w:rsidRDefault="002F22DB" w:rsidP="008C10BF">
      <w:r>
        <w:t>503-799-9155</w:t>
      </w:r>
    </w:p>
    <w:p w:rsidR="008C10BF" w:rsidRPr="00D37F75" w:rsidRDefault="002F22DB" w:rsidP="008C10BF">
      <w:pPr>
        <w:pStyle w:val="Heading1"/>
      </w:pPr>
      <w:r>
        <w:t>Andre Tyson</w:t>
      </w:r>
    </w:p>
    <w:p w:rsidR="008C10BF" w:rsidRPr="00D37F75" w:rsidRDefault="002F22DB" w:rsidP="008C10BF">
      <w:r>
        <w:t>CEO</w:t>
      </w:r>
    </w:p>
    <w:p w:rsidR="008C10BF" w:rsidRPr="00D37F75" w:rsidRDefault="002F22DB" w:rsidP="008C10BF">
      <w:r>
        <w:t xml:space="preserve">Advanced </w:t>
      </w:r>
      <w:proofErr w:type="spellStart"/>
      <w:r>
        <w:t>Technolody</w:t>
      </w:r>
      <w:proofErr w:type="spellEnd"/>
      <w:r>
        <w:t xml:space="preserve"> Computers, </w:t>
      </w:r>
      <w:proofErr w:type="spellStart"/>
      <w:r>
        <w:t>Inc</w:t>
      </w:r>
      <w:proofErr w:type="spellEnd"/>
    </w:p>
    <w:p w:rsidR="008C10BF" w:rsidRPr="00D37F75" w:rsidRDefault="002F22DB" w:rsidP="008C10BF">
      <w:r>
        <w:t>824 Grimes Rd</w:t>
      </w:r>
    </w:p>
    <w:p w:rsidR="008C10BF" w:rsidRPr="00D37F75" w:rsidRDefault="002F22DB" w:rsidP="008C10BF">
      <w:r>
        <w:t>Bothell, WA 98012</w:t>
      </w:r>
    </w:p>
    <w:p w:rsidR="008C10BF" w:rsidRPr="00D37F75" w:rsidRDefault="002F22DB" w:rsidP="008C10BF">
      <w:r>
        <w:t>206-979-0995</w:t>
      </w:r>
    </w:p>
    <w:p w:rsidR="008C10BF" w:rsidRPr="00D37F75" w:rsidRDefault="002F22DB" w:rsidP="008C10BF">
      <w:pPr>
        <w:pStyle w:val="Heading1"/>
      </w:pPr>
      <w:r>
        <w:t xml:space="preserve">Oleg </w:t>
      </w:r>
      <w:proofErr w:type="spellStart"/>
      <w:r>
        <w:t>Borishkevich</w:t>
      </w:r>
      <w:proofErr w:type="spellEnd"/>
    </w:p>
    <w:p w:rsidR="008C10BF" w:rsidRPr="00D37F75" w:rsidRDefault="002F22DB" w:rsidP="008C10BF">
      <w:r>
        <w:t>President</w:t>
      </w:r>
    </w:p>
    <w:p w:rsidR="008C10BF" w:rsidRPr="00D37F75" w:rsidRDefault="002F22DB" w:rsidP="008C10BF">
      <w:r>
        <w:t>ATR PDX</w:t>
      </w:r>
    </w:p>
    <w:p w:rsidR="008C10BF" w:rsidRPr="00D37F75" w:rsidRDefault="002F22DB" w:rsidP="008C10BF">
      <w:r>
        <w:t>23605 NE Halsey St, Suite C</w:t>
      </w:r>
    </w:p>
    <w:p w:rsidR="008C10BF" w:rsidRPr="00D37F75" w:rsidRDefault="002F22DB" w:rsidP="008C10BF">
      <w:r>
        <w:t>Wood Village, OR 97060</w:t>
      </w:r>
    </w:p>
    <w:p w:rsidR="008C10BF" w:rsidRPr="00D37F75" w:rsidRDefault="002F22DB" w:rsidP="008C10BF">
      <w:r>
        <w:t>503-453-7600</w:t>
      </w:r>
      <w:bookmarkStart w:id="0" w:name="_GoBack"/>
      <w:bookmarkEnd w:id="0"/>
    </w:p>
    <w:sectPr w:rsidR="008C10BF" w:rsidRPr="00D37F75" w:rsidSect="00953F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DA63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97A0F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D944D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CA0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C8624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3282B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7068D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F0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65AE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3CA4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DB"/>
    <w:rsid w:val="000516D9"/>
    <w:rsid w:val="000A3FED"/>
    <w:rsid w:val="002B5C20"/>
    <w:rsid w:val="002E0175"/>
    <w:rsid w:val="002F22DB"/>
    <w:rsid w:val="005B446F"/>
    <w:rsid w:val="0067746E"/>
    <w:rsid w:val="006B2466"/>
    <w:rsid w:val="006F25B2"/>
    <w:rsid w:val="00723DA0"/>
    <w:rsid w:val="007322B6"/>
    <w:rsid w:val="0077666F"/>
    <w:rsid w:val="007C40A3"/>
    <w:rsid w:val="008C10BF"/>
    <w:rsid w:val="00953F8C"/>
    <w:rsid w:val="009C33C7"/>
    <w:rsid w:val="00BF21BE"/>
    <w:rsid w:val="00C3632C"/>
    <w:rsid w:val="00D37F75"/>
    <w:rsid w:val="00D60E9F"/>
    <w:rsid w:val="00F5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/>
    <w:lsdException w:name="heading 3" w:semiHidden="0" w:uiPriority="9" w:unhideWhenUsed="0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0BF"/>
    <w:pPr>
      <w:jc w:val="center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qFormat/>
    <w:rsid w:val="008C10BF"/>
    <w:pPr>
      <w:keepNext/>
      <w:spacing w:before="480"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semiHidden/>
    <w:unhideWhenUsed/>
    <w:rsid w:val="000A3FED"/>
    <w:pPr>
      <w:keepNext/>
      <w:outlineLvl w:val="1"/>
    </w:pPr>
    <w:rPr>
      <w:rFonts w:ascii="Century Gothic" w:hAnsi="Century Gothic"/>
      <w:b/>
      <w:bCs/>
      <w:sz w:val="28"/>
    </w:rPr>
  </w:style>
  <w:style w:type="paragraph" w:styleId="Heading3">
    <w:name w:val="heading 3"/>
    <w:basedOn w:val="Normal"/>
    <w:next w:val="Normal"/>
    <w:semiHidden/>
    <w:unhideWhenUsed/>
    <w:rsid w:val="000A3FED"/>
    <w:pPr>
      <w:keepNext/>
      <w:spacing w:before="240" w:after="240"/>
      <w:outlineLvl w:val="2"/>
    </w:pPr>
    <w:rPr>
      <w:rFonts w:ascii="Century Gothic" w:hAnsi="Century Gothic"/>
      <w:b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10B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C10BF"/>
    <w:rPr>
      <w:rFonts w:asciiTheme="majorHAnsi" w:hAnsiTheme="majorHAnsi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0BF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C10BF"/>
    <w:rPr>
      <w:rFonts w:asciiTheme="majorHAnsi" w:hAnsiTheme="majorHAnsi"/>
      <w:b/>
      <w:sz w:val="28"/>
    </w:rPr>
  </w:style>
  <w:style w:type="paragraph" w:customStyle="1" w:styleId="Name">
    <w:name w:val="Name"/>
    <w:basedOn w:val="Normal"/>
    <w:qFormat/>
    <w:rsid w:val="008C10BF"/>
    <w:pPr>
      <w:spacing w:before="240" w:after="240"/>
    </w:pPr>
    <w:rPr>
      <w:b/>
      <w:caps/>
      <w:sz w:val="3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/>
    <w:lsdException w:name="heading 3" w:semiHidden="0" w:uiPriority="9" w:unhideWhenUsed="0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0BF"/>
    <w:pPr>
      <w:jc w:val="center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qFormat/>
    <w:rsid w:val="008C10BF"/>
    <w:pPr>
      <w:keepNext/>
      <w:spacing w:before="480"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semiHidden/>
    <w:unhideWhenUsed/>
    <w:rsid w:val="000A3FED"/>
    <w:pPr>
      <w:keepNext/>
      <w:outlineLvl w:val="1"/>
    </w:pPr>
    <w:rPr>
      <w:rFonts w:ascii="Century Gothic" w:hAnsi="Century Gothic"/>
      <w:b/>
      <w:bCs/>
      <w:sz w:val="28"/>
    </w:rPr>
  </w:style>
  <w:style w:type="paragraph" w:styleId="Heading3">
    <w:name w:val="heading 3"/>
    <w:basedOn w:val="Normal"/>
    <w:next w:val="Normal"/>
    <w:semiHidden/>
    <w:unhideWhenUsed/>
    <w:rsid w:val="000A3FED"/>
    <w:pPr>
      <w:keepNext/>
      <w:spacing w:before="240" w:after="240"/>
      <w:outlineLvl w:val="2"/>
    </w:pPr>
    <w:rPr>
      <w:rFonts w:ascii="Century Gothic" w:hAnsi="Century Gothic"/>
      <w:b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10B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C10BF"/>
    <w:rPr>
      <w:rFonts w:asciiTheme="majorHAnsi" w:hAnsiTheme="majorHAnsi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0BF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C10BF"/>
    <w:rPr>
      <w:rFonts w:asciiTheme="majorHAnsi" w:hAnsiTheme="majorHAnsi"/>
      <w:b/>
      <w:sz w:val="28"/>
    </w:rPr>
  </w:style>
  <w:style w:type="paragraph" w:customStyle="1" w:styleId="Name">
    <w:name w:val="Name"/>
    <w:basedOn w:val="Normal"/>
    <w:qFormat/>
    <w:rsid w:val="008C10BF"/>
    <w:pPr>
      <w:spacing w:before="240" w:after="240"/>
    </w:pPr>
    <w:rPr>
      <w:b/>
      <w:caps/>
      <w:sz w:val="3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R10\AppData\Roaming\Microsoft\Templates\MS_Refer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C3A68C0-4071-4870-B2F7-9B0E52F3B0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MS_ReferList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creator>ATR10</dc:creator>
  <cp:lastModifiedBy>ATR10</cp:lastModifiedBy>
  <cp:revision>2</cp:revision>
  <cp:lastPrinted>2001-06-30T23:10:00Z</cp:lastPrinted>
  <dcterms:created xsi:type="dcterms:W3CDTF">2013-05-15T15:26:00Z</dcterms:created>
  <dcterms:modified xsi:type="dcterms:W3CDTF">2013-05-15T15:26:00Z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TC063695211033</vt:lpwstr>
  </property>
</Properties>
</file>