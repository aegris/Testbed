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8A756B6E0F447768740747E17678B9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52"/>
        </w:rPr>
      </w:sdtEndPr>
      <w:sdtContent>
        <w:p w:rsidR="00CC05AA" w:rsidRPr="00CC05AA" w:rsidRDefault="00CC05AA" w:rsidP="00CC05AA">
          <w:pPr>
            <w:pStyle w:val="Title"/>
            <w:jc w:val="center"/>
            <w:rPr>
              <w:sz w:val="52"/>
            </w:rPr>
          </w:pPr>
          <w:r w:rsidRPr="00CC05AA">
            <w:rPr>
              <w:sz w:val="52"/>
            </w:rPr>
            <w:t>Antoinette O’Dell</w:t>
          </w:r>
        </w:p>
      </w:sdtContent>
    </w:sdt>
    <w:p w:rsidR="00CC05AA" w:rsidRDefault="00CC05AA" w:rsidP="00CC05AA">
      <w:pPr>
        <w:spacing w:after="0" w:line="240" w:lineRule="auto"/>
        <w:jc w:val="center"/>
      </w:pPr>
      <w:r>
        <w:t>1517 Sterling Avenue</w:t>
      </w:r>
    </w:p>
    <w:p w:rsidR="00CC05AA" w:rsidRDefault="00CC05AA" w:rsidP="00CC05AA">
      <w:pPr>
        <w:spacing w:after="0" w:line="240" w:lineRule="auto"/>
        <w:jc w:val="center"/>
      </w:pPr>
      <w:r>
        <w:t>Oklahoma City, OK 73127</w:t>
      </w:r>
    </w:p>
    <w:p w:rsidR="00CC05AA" w:rsidRDefault="00CC05AA" w:rsidP="00CC05AA">
      <w:pPr>
        <w:spacing w:after="0" w:line="240" w:lineRule="auto"/>
        <w:jc w:val="center"/>
      </w:pPr>
      <w:r>
        <w:t>(503) 381-5178</w:t>
      </w:r>
    </w:p>
    <w:p w:rsidR="00B42BAB" w:rsidRPr="008B642F" w:rsidRDefault="00613132">
      <w:pPr>
        <w:pStyle w:val="SectionHeading"/>
        <w:rPr>
          <w:color w:val="auto"/>
          <w:sz w:val="24"/>
          <w:szCs w:val="24"/>
          <w:u w:val="single"/>
        </w:rPr>
      </w:pPr>
      <w:r w:rsidRPr="008B642F">
        <w:rPr>
          <w:color w:val="auto"/>
          <w:sz w:val="24"/>
          <w:szCs w:val="24"/>
          <w:u w:val="single"/>
        </w:rPr>
        <w:t>Education</w:t>
      </w:r>
    </w:p>
    <w:p w:rsidR="00B42BAB" w:rsidRPr="008B642F" w:rsidRDefault="00CC05AA">
      <w:pPr>
        <w:pStyle w:val="Subsection"/>
        <w:rPr>
          <w:color w:val="auto"/>
          <w:sz w:val="24"/>
          <w:szCs w:val="24"/>
        </w:rPr>
      </w:pPr>
      <w:r w:rsidRPr="008B642F">
        <w:rPr>
          <w:color w:val="auto"/>
          <w:sz w:val="24"/>
          <w:szCs w:val="24"/>
        </w:rPr>
        <w:t>Fruitland High School</w:t>
      </w:r>
    </w:p>
    <w:p w:rsidR="00B42BAB" w:rsidRDefault="00CC05AA">
      <w:pPr>
        <w:rPr>
          <w:rStyle w:val="IntenseEmphasis"/>
        </w:rPr>
      </w:pPr>
      <w:proofErr w:type="gramStart"/>
      <w:r>
        <w:rPr>
          <w:b/>
          <w:bCs/>
          <w:i/>
          <w:iCs/>
          <w:color w:val="D1282E" w:themeColor="text2"/>
        </w:rPr>
        <w:t>1982</w:t>
      </w:r>
      <w:r w:rsidR="00613132">
        <w:t xml:space="preserve">  </w:t>
      </w:r>
      <w:r>
        <w:t>High</w:t>
      </w:r>
      <w:proofErr w:type="gramEnd"/>
      <w:r>
        <w:t xml:space="preserve"> School Diploma</w:t>
      </w:r>
    </w:p>
    <w:p w:rsidR="00056DB4" w:rsidRDefault="00613132" w:rsidP="00056DB4">
      <w:pPr>
        <w:pStyle w:val="SectionHeading"/>
        <w:rPr>
          <w:color w:val="auto"/>
          <w:sz w:val="24"/>
          <w:szCs w:val="24"/>
          <w:u w:val="single"/>
        </w:rPr>
      </w:pPr>
      <w:r w:rsidRPr="008B642F">
        <w:rPr>
          <w:color w:val="auto"/>
          <w:sz w:val="24"/>
          <w:szCs w:val="24"/>
          <w:u w:val="single"/>
        </w:rPr>
        <w:t>Exper</w:t>
      </w:r>
      <w:r w:rsidR="00056DB4">
        <w:rPr>
          <w:color w:val="auto"/>
          <w:sz w:val="24"/>
          <w:szCs w:val="24"/>
          <w:u w:val="single"/>
        </w:rPr>
        <w:t xml:space="preserve">INCE </w:t>
      </w:r>
    </w:p>
    <w:p w:rsidR="00056DB4" w:rsidRDefault="00056DB4" w:rsidP="00056DB4">
      <w:pPr>
        <w:rPr>
          <w:rFonts w:cstheme="minorHAnsi"/>
        </w:rPr>
      </w:pPr>
      <w:r>
        <w:rPr>
          <w:rFonts w:asciiTheme="majorHAnsi" w:hAnsiTheme="majorHAnsi"/>
          <w:sz w:val="24"/>
          <w:szCs w:val="24"/>
        </w:rPr>
        <w:t xml:space="preserve">Hobby Lobby </w:t>
      </w:r>
      <w:r w:rsidRPr="00056DB4">
        <w:rPr>
          <w:rFonts w:cstheme="minorHAnsi"/>
        </w:rPr>
        <w:t>2012-2013</w:t>
      </w:r>
      <w:r>
        <w:rPr>
          <w:rFonts w:cstheme="minorHAnsi"/>
        </w:rPr>
        <w:t xml:space="preserve">                                                            144</w:t>
      </w:r>
      <w:r w:rsidRPr="00056DB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SW Ave.</w:t>
      </w:r>
      <w:r w:rsidRPr="00056DB4">
        <w:rPr>
          <w:rFonts w:cstheme="minorHAnsi"/>
        </w:rPr>
        <w:t xml:space="preserve"> </w:t>
      </w:r>
      <w:r>
        <w:rPr>
          <w:rFonts w:cstheme="minorHAnsi"/>
        </w:rPr>
        <w:t xml:space="preserve">Oklahoma City, OK.  </w:t>
      </w:r>
    </w:p>
    <w:p w:rsidR="00056DB4" w:rsidRPr="00056DB4" w:rsidRDefault="00056DB4" w:rsidP="00056DB4">
      <w:pPr>
        <w:rPr>
          <w:rFonts w:cstheme="minorHAnsi"/>
        </w:rPr>
      </w:pPr>
      <w:r>
        <w:rPr>
          <w:rFonts w:cstheme="minorHAnsi"/>
        </w:rPr>
        <w:t xml:space="preserve">Warehouse associate: </w:t>
      </w:r>
      <w:proofErr w:type="spellStart"/>
      <w:r>
        <w:rPr>
          <w:rFonts w:cstheme="minorHAnsi"/>
        </w:rPr>
        <w:t>Restocker</w:t>
      </w:r>
      <w:proofErr w:type="spellEnd"/>
      <w:r>
        <w:rPr>
          <w:rFonts w:cstheme="minorHAnsi"/>
        </w:rPr>
        <w:t xml:space="preserve">                                                       </w:t>
      </w:r>
      <w:r w:rsidRPr="00056DB4">
        <w:rPr>
          <w:rFonts w:cstheme="minorHAnsi"/>
        </w:rPr>
        <w:t>73127</w:t>
      </w:r>
    </w:p>
    <w:p w:rsidR="00056DB4" w:rsidRPr="00056DB4" w:rsidRDefault="00056DB4" w:rsidP="00056DB4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B42BAB" w:rsidRPr="008B642F" w:rsidRDefault="008B642F" w:rsidP="008B642F">
      <w:pPr>
        <w:pStyle w:val="Subsection"/>
        <w:spacing w:line="240" w:lineRule="auto"/>
        <w:rPr>
          <w:vanish/>
          <w:color w:val="auto"/>
          <w:sz w:val="24"/>
          <w:szCs w:val="24"/>
          <w:specVanish/>
        </w:rPr>
      </w:pPr>
      <w:r w:rsidRPr="008B642F">
        <w:rPr>
          <w:color w:val="auto"/>
          <w:sz w:val="24"/>
          <w:szCs w:val="24"/>
        </w:rPr>
        <w:t>West Coast Beauty Systems</w:t>
      </w:r>
    </w:p>
    <w:p w:rsidR="008B642F" w:rsidRPr="008B642F" w:rsidRDefault="008B642F" w:rsidP="008B642F">
      <w:pPr>
        <w:pStyle w:val="NoSpacing"/>
        <w:rPr>
          <w:rFonts w:eastAsiaTheme="majorEastAsia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613132" w:rsidRPr="008B642F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z w:val="24"/>
          <w:szCs w:val="24"/>
        </w:rPr>
        <w:tab/>
      </w:r>
      <w:r w:rsidRPr="008B642F">
        <w:rPr>
          <w:rFonts w:eastAsiaTheme="majorEastAsia" w:cstheme="minorHAnsi"/>
          <w:sz w:val="24"/>
          <w:szCs w:val="24"/>
        </w:rPr>
        <w:t>15441 SE 125</w:t>
      </w:r>
      <w:r w:rsidRPr="008B642F">
        <w:rPr>
          <w:rFonts w:eastAsiaTheme="majorEastAsia" w:cstheme="minorHAnsi"/>
          <w:sz w:val="24"/>
          <w:szCs w:val="24"/>
          <w:vertAlign w:val="superscript"/>
        </w:rPr>
        <w:t>th</w:t>
      </w:r>
      <w:r w:rsidRPr="008B642F">
        <w:rPr>
          <w:rFonts w:eastAsiaTheme="majorEastAsia" w:cstheme="minorHAnsi"/>
          <w:sz w:val="24"/>
          <w:szCs w:val="24"/>
        </w:rPr>
        <w:t xml:space="preserve"> Court  </w:t>
      </w:r>
      <w:r w:rsidRPr="008B642F">
        <w:rPr>
          <w:rFonts w:eastAsiaTheme="majorEastAsia" w:cstheme="minorHAnsi"/>
          <w:sz w:val="24"/>
          <w:szCs w:val="24"/>
        </w:rPr>
        <w:tab/>
      </w:r>
    </w:p>
    <w:p w:rsidR="008B642F" w:rsidRPr="008B642F" w:rsidRDefault="008B642F" w:rsidP="008B642F">
      <w:pPr>
        <w:pStyle w:val="NoSpacing"/>
        <w:ind w:left="5760" w:firstLine="720"/>
        <w:rPr>
          <w:rFonts w:eastAsiaTheme="majorEastAsia" w:cstheme="minorHAnsi"/>
          <w:sz w:val="24"/>
          <w:szCs w:val="24"/>
        </w:rPr>
      </w:pPr>
      <w:r w:rsidRPr="008B642F">
        <w:rPr>
          <w:rFonts w:eastAsiaTheme="majorEastAsia" w:cstheme="minorHAnsi"/>
          <w:sz w:val="24"/>
          <w:szCs w:val="24"/>
        </w:rPr>
        <w:t xml:space="preserve">Clackamas, </w:t>
      </w:r>
      <w:proofErr w:type="gramStart"/>
      <w:r w:rsidRPr="008B642F">
        <w:rPr>
          <w:rFonts w:eastAsiaTheme="majorEastAsia" w:cstheme="minorHAnsi"/>
          <w:sz w:val="24"/>
          <w:szCs w:val="24"/>
        </w:rPr>
        <w:t>OR  (</w:t>
      </w:r>
      <w:proofErr w:type="gramEnd"/>
      <w:r w:rsidRPr="008B642F">
        <w:rPr>
          <w:rFonts w:eastAsiaTheme="majorEastAsia" w:cstheme="minorHAnsi"/>
          <w:sz w:val="24"/>
          <w:szCs w:val="24"/>
        </w:rPr>
        <w:t>503)723-2595</w:t>
      </w:r>
    </w:p>
    <w:p w:rsidR="00B42BAB" w:rsidRDefault="00CC05AA">
      <w:pPr>
        <w:rPr>
          <w:rStyle w:val="Emphasis"/>
        </w:rPr>
      </w:pPr>
      <w:r>
        <w:rPr>
          <w:rStyle w:val="IntenseEmphasis"/>
        </w:rPr>
        <w:t>Warehouse Associate</w:t>
      </w:r>
      <w:r w:rsidR="00613132">
        <w:rPr>
          <w:rStyle w:val="IntenseEmphasis"/>
        </w:rPr>
        <w:t xml:space="preserve"> </w:t>
      </w:r>
      <w:r>
        <w:rPr>
          <w:rStyle w:val="Emphasis"/>
        </w:rPr>
        <w:t>2005</w:t>
      </w:r>
      <w:r w:rsidR="00613132">
        <w:rPr>
          <w:rStyle w:val="Emphasis"/>
        </w:rPr>
        <w:t xml:space="preserve"> – </w:t>
      </w:r>
      <w:r>
        <w:rPr>
          <w:rStyle w:val="Emphasis"/>
        </w:rPr>
        <w:t>2012</w:t>
      </w:r>
    </w:p>
    <w:p w:rsidR="00B42BAB" w:rsidRDefault="00CC05AA" w:rsidP="00CC05AA">
      <w:pPr>
        <w:spacing w:after="0" w:line="240" w:lineRule="auto"/>
      </w:pPr>
      <w:r>
        <w:t>Inventory Control Clerk – orders, restock, receiving, billing and shipping</w:t>
      </w:r>
    </w:p>
    <w:p w:rsidR="00CC05AA" w:rsidRDefault="00CC05AA" w:rsidP="00CC05AA">
      <w:pPr>
        <w:spacing w:after="0" w:line="240" w:lineRule="auto"/>
      </w:pPr>
      <w:r>
        <w:t>Certified forklift and cherry picker driver</w:t>
      </w:r>
    </w:p>
    <w:p w:rsidR="00CC05AA" w:rsidRDefault="00CC05AA" w:rsidP="00CC05AA">
      <w:pPr>
        <w:spacing w:after="0" w:line="240" w:lineRule="auto"/>
      </w:pPr>
      <w:proofErr w:type="spellStart"/>
      <w:r>
        <w:t>HazMat</w:t>
      </w:r>
      <w:proofErr w:type="spellEnd"/>
      <w:r>
        <w:t xml:space="preserve"> Certification</w:t>
      </w:r>
    </w:p>
    <w:p w:rsidR="00CC05AA" w:rsidRDefault="00CC05AA" w:rsidP="00CC05AA">
      <w:pPr>
        <w:spacing w:after="0" w:line="240" w:lineRule="auto"/>
      </w:pPr>
    </w:p>
    <w:p w:rsidR="00CC05AA" w:rsidRDefault="00CC05AA" w:rsidP="00CC05AA">
      <w:pPr>
        <w:spacing w:after="0" w:line="240" w:lineRule="auto"/>
      </w:pPr>
    </w:p>
    <w:p w:rsidR="00CC05AA" w:rsidRPr="00CC05AA" w:rsidRDefault="008B642F" w:rsidP="00CC05AA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sz w:val="24"/>
          <w:szCs w:val="24"/>
        </w:rPr>
        <w:t>Duke &amp;</w:t>
      </w:r>
      <w:proofErr w:type="gramEnd"/>
      <w:r>
        <w:rPr>
          <w:rFonts w:asciiTheme="majorHAnsi" w:hAnsiTheme="majorHAnsi"/>
          <w:sz w:val="24"/>
          <w:szCs w:val="24"/>
        </w:rPr>
        <w:t xml:space="preserve"> Julies</w:t>
      </w:r>
      <w:r w:rsidR="00CC05AA" w:rsidRPr="00CC05AA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>Gladstone, OR</w:t>
      </w:r>
    </w:p>
    <w:p w:rsidR="008B642F" w:rsidRDefault="008B642F" w:rsidP="00CC05AA">
      <w:pPr>
        <w:spacing w:after="0" w:line="240" w:lineRule="auto"/>
        <w:rPr>
          <w:b/>
          <w:i/>
          <w:color w:val="FF0000"/>
        </w:rPr>
      </w:pPr>
    </w:p>
    <w:p w:rsidR="00CC05AA" w:rsidRDefault="00CC05AA" w:rsidP="00CC05AA">
      <w:pPr>
        <w:spacing w:after="0" w:line="240" w:lineRule="auto"/>
        <w:rPr>
          <w:i/>
        </w:rPr>
      </w:pPr>
      <w:r w:rsidRPr="00CC05AA">
        <w:rPr>
          <w:b/>
          <w:i/>
          <w:color w:val="FF0000"/>
        </w:rPr>
        <w:t>Bar and Restaurant Manager</w:t>
      </w:r>
      <w:r w:rsidRPr="00CC05AA">
        <w:rPr>
          <w:color w:val="FF0000"/>
        </w:rPr>
        <w:t xml:space="preserve"> </w:t>
      </w:r>
      <w:r w:rsidRPr="00CC05AA">
        <w:rPr>
          <w:i/>
        </w:rPr>
        <w:t>1995-2005</w:t>
      </w:r>
    </w:p>
    <w:p w:rsidR="00CC05AA" w:rsidRDefault="00CC05AA" w:rsidP="00CC05AA">
      <w:pPr>
        <w:spacing w:after="0" w:line="240" w:lineRule="auto"/>
      </w:pPr>
    </w:p>
    <w:p w:rsidR="00CC05AA" w:rsidRDefault="005C36E8" w:rsidP="00CC05AA">
      <w:pPr>
        <w:spacing w:after="0" w:line="240" w:lineRule="auto"/>
      </w:pPr>
      <w:r>
        <w:t>Customer s</w:t>
      </w:r>
      <w:r w:rsidR="00CC05AA">
        <w:t>ervice</w:t>
      </w:r>
      <w:r>
        <w:t xml:space="preserve"> representative</w:t>
      </w:r>
    </w:p>
    <w:p w:rsidR="00CC05AA" w:rsidRDefault="00CC05AA" w:rsidP="00CC05AA">
      <w:pPr>
        <w:spacing w:after="0" w:line="240" w:lineRule="auto"/>
      </w:pPr>
      <w:r>
        <w:t xml:space="preserve">Managed Oregon Lottery </w:t>
      </w:r>
      <w:r w:rsidR="005C36E8">
        <w:t>s</w:t>
      </w:r>
      <w:r>
        <w:t>ales</w:t>
      </w:r>
    </w:p>
    <w:p w:rsidR="00CC05AA" w:rsidRDefault="00CC05AA" w:rsidP="00CC05AA">
      <w:pPr>
        <w:spacing w:after="0" w:line="240" w:lineRule="auto"/>
      </w:pPr>
      <w:r>
        <w:t>Maintenance service</w:t>
      </w:r>
    </w:p>
    <w:p w:rsidR="00CC05AA" w:rsidRDefault="00CC05AA" w:rsidP="00CC05AA">
      <w:pPr>
        <w:spacing w:after="0" w:line="240" w:lineRule="auto"/>
      </w:pPr>
      <w:r>
        <w:t>Balanced tills, prepared schedules</w:t>
      </w:r>
    </w:p>
    <w:p w:rsidR="00CC05AA" w:rsidRDefault="00CC05AA" w:rsidP="00CC05AA">
      <w:pPr>
        <w:spacing w:after="0" w:line="240" w:lineRule="auto"/>
      </w:pPr>
    </w:p>
    <w:p w:rsidR="00CC05AA" w:rsidRDefault="00CC05AA" w:rsidP="00CC05AA">
      <w:pPr>
        <w:spacing w:after="0" w:line="240" w:lineRule="auto"/>
      </w:pPr>
    </w:p>
    <w:p w:rsidR="00CC05AA" w:rsidRPr="008B642F" w:rsidRDefault="00CC05AA" w:rsidP="00CC05AA">
      <w:pPr>
        <w:spacing w:after="0" w:line="240" w:lineRule="auto"/>
        <w:rPr>
          <w:rFonts w:cstheme="minorHAnsi"/>
          <w:sz w:val="24"/>
          <w:szCs w:val="24"/>
        </w:rPr>
      </w:pPr>
      <w:r w:rsidRPr="00CC05AA">
        <w:rPr>
          <w:rFonts w:asciiTheme="majorHAnsi" w:hAnsiTheme="majorHAnsi"/>
          <w:sz w:val="24"/>
          <w:szCs w:val="24"/>
        </w:rPr>
        <w:t xml:space="preserve">Oregon </w:t>
      </w:r>
      <w:proofErr w:type="gramStart"/>
      <w:r w:rsidRPr="00CC05AA">
        <w:rPr>
          <w:rFonts w:asciiTheme="majorHAnsi" w:hAnsiTheme="majorHAnsi"/>
          <w:sz w:val="24"/>
          <w:szCs w:val="24"/>
        </w:rPr>
        <w:t>Grape</w:t>
      </w:r>
      <w:proofErr w:type="gramEnd"/>
      <w:r w:rsidRPr="00CC05AA">
        <w:rPr>
          <w:rFonts w:asciiTheme="majorHAnsi" w:hAnsiTheme="majorHAnsi"/>
          <w:sz w:val="24"/>
          <w:szCs w:val="24"/>
        </w:rPr>
        <w:t xml:space="preserve"> Nursery  </w:t>
      </w:r>
      <w:r w:rsidR="008B642F">
        <w:rPr>
          <w:rFonts w:asciiTheme="majorHAnsi" w:hAnsiTheme="majorHAnsi"/>
          <w:sz w:val="24"/>
          <w:szCs w:val="24"/>
        </w:rPr>
        <w:tab/>
      </w:r>
      <w:r w:rsidR="008B642F">
        <w:rPr>
          <w:rFonts w:asciiTheme="majorHAnsi" w:hAnsiTheme="majorHAnsi"/>
          <w:sz w:val="24"/>
          <w:szCs w:val="24"/>
        </w:rPr>
        <w:tab/>
      </w:r>
      <w:r w:rsidR="008B642F">
        <w:rPr>
          <w:rFonts w:asciiTheme="majorHAnsi" w:hAnsiTheme="majorHAnsi"/>
          <w:sz w:val="24"/>
          <w:szCs w:val="24"/>
        </w:rPr>
        <w:tab/>
      </w:r>
      <w:r w:rsidR="008B642F">
        <w:rPr>
          <w:rFonts w:asciiTheme="majorHAnsi" w:hAnsiTheme="majorHAnsi"/>
          <w:sz w:val="24"/>
          <w:szCs w:val="24"/>
        </w:rPr>
        <w:tab/>
      </w:r>
      <w:r w:rsidR="008B642F">
        <w:rPr>
          <w:rFonts w:asciiTheme="majorHAnsi" w:hAnsiTheme="majorHAnsi"/>
          <w:sz w:val="24"/>
          <w:szCs w:val="24"/>
        </w:rPr>
        <w:tab/>
      </w:r>
      <w:r w:rsidR="008B642F" w:rsidRPr="008B642F">
        <w:rPr>
          <w:rFonts w:cstheme="minorHAnsi"/>
          <w:sz w:val="24"/>
          <w:szCs w:val="24"/>
        </w:rPr>
        <w:t>65 South Dollar</w:t>
      </w:r>
    </w:p>
    <w:p w:rsidR="008B642F" w:rsidRPr="008B642F" w:rsidRDefault="008B642F" w:rsidP="00CC05AA">
      <w:pPr>
        <w:spacing w:after="0" w:line="240" w:lineRule="auto"/>
        <w:rPr>
          <w:rFonts w:cstheme="minorHAnsi"/>
          <w:sz w:val="24"/>
          <w:szCs w:val="24"/>
        </w:rPr>
      </w:pPr>
      <w:r w:rsidRPr="008B642F">
        <w:rPr>
          <w:rFonts w:cstheme="min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B642F">
        <w:rPr>
          <w:rFonts w:cstheme="minorHAnsi"/>
          <w:sz w:val="24"/>
          <w:szCs w:val="24"/>
        </w:rPr>
        <w:t>West Linn, OR</w:t>
      </w:r>
    </w:p>
    <w:p w:rsidR="00CC05AA" w:rsidRDefault="00CC05AA" w:rsidP="00CC05AA">
      <w:pPr>
        <w:spacing w:after="0" w:line="240" w:lineRule="auto"/>
        <w:rPr>
          <w:rFonts w:cstheme="minorHAnsi"/>
          <w:b/>
          <w:i/>
        </w:rPr>
      </w:pPr>
      <w:r w:rsidRPr="00CC05AA">
        <w:rPr>
          <w:rFonts w:cstheme="minorHAnsi"/>
          <w:b/>
          <w:i/>
          <w:color w:val="FF0000"/>
        </w:rPr>
        <w:t>Growing Operation Manager</w:t>
      </w:r>
      <w:r>
        <w:rPr>
          <w:rFonts w:cstheme="minorHAnsi"/>
          <w:b/>
          <w:i/>
          <w:color w:val="FF0000"/>
        </w:rPr>
        <w:t xml:space="preserve"> </w:t>
      </w:r>
      <w:r w:rsidRPr="00CC05AA">
        <w:rPr>
          <w:rFonts w:cstheme="minorHAnsi"/>
          <w:b/>
          <w:i/>
        </w:rPr>
        <w:t>1983-1995</w:t>
      </w:r>
    </w:p>
    <w:p w:rsidR="00CC05AA" w:rsidRDefault="00CC05AA" w:rsidP="00CC05AA">
      <w:pPr>
        <w:spacing w:after="0" w:line="240" w:lineRule="auto"/>
        <w:rPr>
          <w:rFonts w:cstheme="minorHAnsi"/>
          <w:b/>
          <w:i/>
        </w:rPr>
      </w:pPr>
    </w:p>
    <w:p w:rsidR="005C36E8" w:rsidRDefault="005C36E8" w:rsidP="00CC05AA">
      <w:pPr>
        <w:spacing w:after="0" w:line="240" w:lineRule="auto"/>
        <w:rPr>
          <w:rFonts w:cstheme="minorHAnsi"/>
        </w:rPr>
      </w:pPr>
      <w:r>
        <w:rPr>
          <w:rFonts w:cstheme="minorHAnsi"/>
        </w:rPr>
        <w:t>Managed all ‘grow’ operations: seedlings, cuttings, transplanting</w:t>
      </w:r>
    </w:p>
    <w:p w:rsidR="00CC05AA" w:rsidRDefault="00CC05AA" w:rsidP="00CC05AA">
      <w:pPr>
        <w:spacing w:after="0" w:line="240" w:lineRule="auto"/>
        <w:rPr>
          <w:rFonts w:cstheme="minorHAnsi"/>
        </w:rPr>
      </w:pPr>
      <w:r>
        <w:rPr>
          <w:rFonts w:cstheme="minorHAnsi"/>
        </w:rPr>
        <w:t>Sales Associate</w:t>
      </w:r>
    </w:p>
    <w:p w:rsidR="00CC05AA" w:rsidRDefault="00CC05AA" w:rsidP="00CC05AA">
      <w:pPr>
        <w:spacing w:after="0" w:line="240" w:lineRule="auto"/>
        <w:rPr>
          <w:rFonts w:cstheme="minorHAnsi"/>
        </w:rPr>
      </w:pPr>
      <w:r>
        <w:rPr>
          <w:rFonts w:cstheme="minorHAnsi"/>
        </w:rPr>
        <w:t>Trained and managed 30 employees for Christmas operation</w:t>
      </w:r>
    </w:p>
    <w:p w:rsidR="00CC05AA" w:rsidRPr="00CC05AA" w:rsidRDefault="005C36E8" w:rsidP="00CC05AA">
      <w:pPr>
        <w:spacing w:after="0" w:line="240" w:lineRule="auto"/>
        <w:rPr>
          <w:rFonts w:cstheme="minorHAnsi"/>
          <w:color w:val="FF0000"/>
        </w:rPr>
      </w:pPr>
      <w:r>
        <w:rPr>
          <w:rFonts w:cstheme="minorHAnsi"/>
        </w:rPr>
        <w:t>Maintained inventory c</w:t>
      </w:r>
      <w:r w:rsidR="00CC05AA">
        <w:rPr>
          <w:rFonts w:cstheme="minorHAnsi"/>
        </w:rPr>
        <w:t>ontrol</w:t>
      </w:r>
    </w:p>
    <w:p w:rsidR="00CC05AA" w:rsidRPr="00CC05AA" w:rsidRDefault="00CC05AA" w:rsidP="00CC05AA">
      <w:pPr>
        <w:spacing w:after="0" w:line="240" w:lineRule="auto"/>
      </w:pPr>
    </w:p>
    <w:p w:rsidR="00B42BAB" w:rsidRPr="008B642F" w:rsidRDefault="00613132">
      <w:pPr>
        <w:pStyle w:val="SectionHeading"/>
        <w:rPr>
          <w:color w:val="auto"/>
          <w:sz w:val="24"/>
          <w:szCs w:val="24"/>
        </w:rPr>
      </w:pPr>
      <w:r w:rsidRPr="008B642F">
        <w:rPr>
          <w:color w:val="auto"/>
          <w:sz w:val="24"/>
          <w:szCs w:val="24"/>
        </w:rPr>
        <w:lastRenderedPageBreak/>
        <w:t>Skills</w:t>
      </w:r>
    </w:p>
    <w:p w:rsidR="00CC05AA" w:rsidRDefault="00CC05AA" w:rsidP="00CC05AA">
      <w:pPr>
        <w:pStyle w:val="ListParagraph"/>
        <w:numPr>
          <w:ilvl w:val="0"/>
          <w:numId w:val="4"/>
        </w:numPr>
        <w:ind w:hanging="288"/>
      </w:pPr>
      <w:r>
        <w:t>Management</w:t>
      </w:r>
    </w:p>
    <w:p w:rsidR="00CC05AA" w:rsidRDefault="00CC05AA" w:rsidP="00CC05AA">
      <w:pPr>
        <w:pStyle w:val="ListParagraph"/>
        <w:numPr>
          <w:ilvl w:val="0"/>
          <w:numId w:val="4"/>
        </w:numPr>
        <w:ind w:hanging="288"/>
      </w:pPr>
      <w:r>
        <w:t xml:space="preserve">Excellent </w:t>
      </w:r>
      <w:r w:rsidR="00B413A0">
        <w:t>interpersonal and c</w:t>
      </w:r>
      <w:r>
        <w:t xml:space="preserve">ommunication </w:t>
      </w:r>
      <w:r w:rsidR="00B413A0">
        <w:t>s</w:t>
      </w:r>
      <w:r>
        <w:t>kills</w:t>
      </w:r>
    </w:p>
    <w:p w:rsidR="00CC05AA" w:rsidRDefault="00CC05AA" w:rsidP="00CC05AA">
      <w:pPr>
        <w:pStyle w:val="ListParagraph"/>
        <w:numPr>
          <w:ilvl w:val="0"/>
          <w:numId w:val="4"/>
        </w:numPr>
        <w:ind w:hanging="288"/>
      </w:pPr>
      <w:r>
        <w:t xml:space="preserve">Customer </w:t>
      </w:r>
      <w:r w:rsidR="00B413A0">
        <w:t>s</w:t>
      </w:r>
      <w:r>
        <w:t>ervice</w:t>
      </w:r>
    </w:p>
    <w:p w:rsidR="00D510E4" w:rsidRDefault="00B413A0" w:rsidP="00D510E4">
      <w:pPr>
        <w:pStyle w:val="ListParagraph"/>
        <w:numPr>
          <w:ilvl w:val="0"/>
          <w:numId w:val="4"/>
        </w:numPr>
        <w:ind w:hanging="288"/>
      </w:pPr>
      <w:r>
        <w:t>Basic b</w:t>
      </w:r>
      <w:r w:rsidR="00CC05AA">
        <w:t>ookkeeping</w:t>
      </w:r>
    </w:p>
    <w:p w:rsidR="00B42BAB" w:rsidRDefault="00D510E4" w:rsidP="008B642F">
      <w:pPr>
        <w:pStyle w:val="ListParagraph"/>
        <w:numPr>
          <w:ilvl w:val="0"/>
          <w:numId w:val="4"/>
        </w:numPr>
        <w:ind w:hanging="288"/>
      </w:pPr>
      <w:r>
        <w:t xml:space="preserve">Good organization </w:t>
      </w:r>
      <w:r w:rsidR="00B413A0">
        <w:t>s</w:t>
      </w:r>
      <w:r>
        <w:t>kills</w:t>
      </w:r>
      <w:bookmarkStart w:id="0" w:name="_GoBack"/>
      <w:bookmarkEnd w:id="0"/>
    </w:p>
    <w:sectPr w:rsidR="00B42BAB" w:rsidSect="009C73F1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9D5" w:rsidRDefault="007259D5">
      <w:pPr>
        <w:spacing w:after="0" w:line="240" w:lineRule="auto"/>
      </w:pPr>
      <w:r>
        <w:separator/>
      </w:r>
    </w:p>
  </w:endnote>
  <w:endnote w:type="continuationSeparator" w:id="0">
    <w:p w:rsidR="007259D5" w:rsidRDefault="0072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BAB" w:rsidRDefault="00594A7F">
    <w:pPr>
      <w:pStyle w:val="Header"/>
    </w:pPr>
    <w:r>
      <w:rPr>
        <w:noProof/>
      </w:rPr>
      <w:pict>
        <v:rect id="Rectangle 4" o:spid="_x0000_s4103" style="position:absolute;margin-left:0;margin-top:0;width:539.05pt;height:717.55pt;z-index:25167564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<w10:wrap anchorx="margin" anchory="margin"/>
        </v:rect>
      </w:pict>
    </w:r>
    <w:r>
      <w:rPr>
        <w:noProof/>
      </w:rPr>
      <w:pict>
        <v:rect id="Rectangle 5" o:spid="_x0000_s4102" style="position:absolute;margin-left:0;margin-top:0;width:10.1pt;height:495.9pt;z-index:25167667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6" o:spid="_x0000_s4101" style="position:absolute;margin-left:0;margin-top:0;width:10.1pt;height:222.3pt;z-index:25167769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<w10:wrap anchorx="margin" anchory="margin"/>
        </v:rect>
      </w:pict>
    </w:r>
  </w:p>
  <w:p w:rsidR="00B42BAB" w:rsidRDefault="00594A7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0" type="#_x0000_t202" style="position:absolute;margin-left:0;margin-top:0;width:38.8pt;height:164.85pt;z-index:251678720;visibility:visible;mso-wrap-style:none;mso-width-percent:50;mso-height-percent:325;mso-left-percent:970;mso-top-percent:700;mso-position-horizontal-relative:margin;mso-position-vertical-relative:margin;mso-width-percent:50;mso-height-percent:325;mso-left-percent:970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<v:textbox style="layout-flow:vertical;mso-fit-shape-to-text:t" inset="0,0,0,0">
            <w:txbxContent>
              <w:p w:rsidR="00B42BAB" w:rsidRDefault="00613132">
                <w:pPr>
                  <w:pStyle w:val="Title"/>
                  <w:rPr>
                    <w:spacing w:val="10"/>
                  </w:rPr>
                </w:pPr>
                <w:r>
                  <w:rPr>
                    <w:spacing w:val="10"/>
                    <w:sz w:val="24"/>
                    <w:szCs w:val="22"/>
                  </w:rPr>
                  <w:t>Type Personal Name</w:t>
                </w:r>
              </w:p>
            </w:txbxContent>
          </v:textbox>
          <w10:wrap type="square"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9D5" w:rsidRDefault="007259D5">
      <w:pPr>
        <w:spacing w:after="0" w:line="240" w:lineRule="auto"/>
      </w:pPr>
      <w:r>
        <w:separator/>
      </w:r>
    </w:p>
  </w:footnote>
  <w:footnote w:type="continuationSeparator" w:id="0">
    <w:p w:rsidR="007259D5" w:rsidRDefault="0072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BAB" w:rsidRDefault="00594A7F">
    <w:pPr>
      <w:pStyle w:val="Header"/>
    </w:pPr>
    <w:r>
      <w:rPr>
        <w:noProof/>
      </w:rPr>
      <w:pict>
        <v:rect id="Rectangle 1" o:spid="_x0000_s4099" style="position:absolute;margin-left:0;margin-top:0;width:539.05pt;height:717.55pt;z-index:25168076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<w10:wrap anchorx="margin" anchory="margin"/>
        </v:rect>
      </w:pict>
    </w:r>
    <w:r>
      <w:rPr>
        <w:noProof/>
      </w:rPr>
      <w:pict>
        <v:rect id="Rectangle 2" o:spid="_x0000_s4098" style="position:absolute;margin-left:0;margin-top:0;width:10.1pt;height:495.9pt;z-index:25168179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3" o:spid="_x0000_s4097" style="position:absolute;margin-left:0;margin-top:0;width:10.1pt;height:222.3pt;z-index:25168281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  <w:p w:rsidR="00B42BAB" w:rsidRDefault="00B42B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05AA"/>
    <w:rsid w:val="00056DB4"/>
    <w:rsid w:val="000C4272"/>
    <w:rsid w:val="00594A7F"/>
    <w:rsid w:val="005C36E8"/>
    <w:rsid w:val="00613132"/>
    <w:rsid w:val="007259D5"/>
    <w:rsid w:val="008B642F"/>
    <w:rsid w:val="009318E4"/>
    <w:rsid w:val="009C73F1"/>
    <w:rsid w:val="00AD14AD"/>
    <w:rsid w:val="00B413A0"/>
    <w:rsid w:val="00B42BAB"/>
    <w:rsid w:val="00CC05AA"/>
    <w:rsid w:val="00D5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3F1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7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F1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F1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F1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C73F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9C73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3F1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73F1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F1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F1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F1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F1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F1"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F1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F1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3F1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73F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3F1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F1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73F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sid w:val="009C73F1"/>
    <w:rPr>
      <w:b/>
      <w:bCs/>
    </w:rPr>
  </w:style>
  <w:style w:type="character" w:styleId="Emphasis">
    <w:name w:val="Emphasis"/>
    <w:basedOn w:val="DefaultParagraphFont"/>
    <w:uiPriority w:val="20"/>
    <w:qFormat/>
    <w:rsid w:val="009C73F1"/>
    <w:rPr>
      <w:i/>
      <w:iCs/>
    </w:rPr>
  </w:style>
  <w:style w:type="paragraph" w:styleId="NoSpacing">
    <w:name w:val="No Spacing"/>
    <w:link w:val="NoSpacingChar"/>
    <w:uiPriority w:val="1"/>
    <w:qFormat/>
    <w:rsid w:val="009C73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3F1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9C73F1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F1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F1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sid w:val="009C73F1"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C73F1"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sid w:val="009C73F1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sid w:val="009C73F1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C73F1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3F1"/>
    <w:pPr>
      <w:outlineLvl w:val="9"/>
    </w:pPr>
  </w:style>
  <w:style w:type="character" w:styleId="PlaceholderText">
    <w:name w:val="Placeholder Text"/>
    <w:basedOn w:val="DefaultParagraphFont"/>
    <w:uiPriority w:val="99"/>
    <w:rsid w:val="009C73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F1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9C73F1"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rsid w:val="009C73F1"/>
  </w:style>
  <w:style w:type="paragraph" w:customStyle="1" w:styleId="Subsection">
    <w:name w:val="Subsection"/>
    <w:basedOn w:val="Heading2"/>
    <w:qFormat/>
    <w:rsid w:val="009C73F1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9C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F1"/>
  </w:style>
  <w:style w:type="paragraph" w:styleId="Footer">
    <w:name w:val="footer"/>
    <w:basedOn w:val="Normal"/>
    <w:link w:val="FooterChar"/>
    <w:uiPriority w:val="99"/>
    <w:unhideWhenUsed/>
    <w:rsid w:val="009C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F1"/>
  </w:style>
  <w:style w:type="paragraph" w:customStyle="1" w:styleId="PersonalName">
    <w:name w:val="Personal Name"/>
    <w:basedOn w:val="Title"/>
    <w:qFormat/>
    <w:rsid w:val="009C73F1"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cmurchy\Application%20Data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A756B6E0F447768740747E17678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F800-C7B3-43A9-9E21-D0FF057FB8AB}"/>
      </w:docPartPr>
      <w:docPartBody>
        <w:p w:rsidR="00F62015" w:rsidRDefault="00F434A1">
          <w:pPr>
            <w:pStyle w:val="88A756B6E0F447768740747E17678B91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20B7"/>
    <w:rsid w:val="0068545A"/>
    <w:rsid w:val="00DF20B7"/>
    <w:rsid w:val="00F434A1"/>
    <w:rsid w:val="00F6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015"/>
    <w:rPr>
      <w:color w:val="808080"/>
    </w:rPr>
  </w:style>
  <w:style w:type="paragraph" w:customStyle="1" w:styleId="88A756B6E0F447768740747E17678B91">
    <w:name w:val="88A756B6E0F447768740747E17678B91"/>
    <w:rsid w:val="00F62015"/>
  </w:style>
  <w:style w:type="paragraph" w:customStyle="1" w:styleId="CA0CDB106A4147C4A570CAC903FCD5A5">
    <w:name w:val="CA0CDB106A4147C4A570CAC903FCD5A5"/>
    <w:rsid w:val="00F62015"/>
  </w:style>
  <w:style w:type="paragraph" w:customStyle="1" w:styleId="696E8A7F9FE34637BF2387992EA4D77D">
    <w:name w:val="696E8A7F9FE34637BF2387992EA4D77D"/>
    <w:rsid w:val="00F62015"/>
  </w:style>
  <w:style w:type="paragraph" w:customStyle="1" w:styleId="51CA07C149CF42FB8414BB0D0C697047">
    <w:name w:val="51CA07C149CF42FB8414BB0D0C697047"/>
    <w:rsid w:val="00F62015"/>
  </w:style>
  <w:style w:type="paragraph" w:customStyle="1" w:styleId="95B20FFD24D94C1FB9BECD100EF52A99">
    <w:name w:val="95B20FFD24D94C1FB9BECD100EF52A99"/>
    <w:rsid w:val="00F62015"/>
  </w:style>
  <w:style w:type="paragraph" w:customStyle="1" w:styleId="088C7BAF53D542D8BDC465B1065E4F53">
    <w:name w:val="088C7BAF53D542D8BDC465B1065E4F53"/>
    <w:rsid w:val="00F62015"/>
  </w:style>
  <w:style w:type="paragraph" w:customStyle="1" w:styleId="9888E63C8684420989F8D1BF7AAA9885">
    <w:name w:val="9888E63C8684420989F8D1BF7AAA9885"/>
    <w:rsid w:val="00F62015"/>
  </w:style>
  <w:style w:type="paragraph" w:customStyle="1" w:styleId="D8A46E4F57324601837CE3B39B1533C0">
    <w:name w:val="D8A46E4F57324601837CE3B39B1533C0"/>
    <w:rsid w:val="00F62015"/>
  </w:style>
  <w:style w:type="paragraph" w:customStyle="1" w:styleId="03E83289AF7C4CC2BDE84384664D4416">
    <w:name w:val="03E83289AF7C4CC2BDE84384664D4416"/>
    <w:rsid w:val="00F62015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F62015"/>
    <w:rPr>
      <w:b/>
      <w:bCs/>
      <w:i/>
      <w:iCs/>
      <w:color w:val="1F497D" w:themeColor="text2"/>
    </w:rPr>
  </w:style>
  <w:style w:type="paragraph" w:customStyle="1" w:styleId="247A75B5A3EE4061BBEE3F9BC14F393C">
    <w:name w:val="247A75B5A3EE4061BBEE3F9BC14F393C"/>
    <w:rsid w:val="00F62015"/>
  </w:style>
  <w:style w:type="paragraph" w:customStyle="1" w:styleId="0CB1D821890D459B9AC363ABA780C737">
    <w:name w:val="0CB1D821890D459B9AC363ABA780C737"/>
    <w:rsid w:val="00F62015"/>
  </w:style>
  <w:style w:type="paragraph" w:customStyle="1" w:styleId="F2FFB09BD5764B0E877FDD19A28E4546">
    <w:name w:val="F2FFB09BD5764B0E877FDD19A28E4546"/>
    <w:rsid w:val="00F62015"/>
  </w:style>
  <w:style w:type="paragraph" w:customStyle="1" w:styleId="92B57B65923244C9BC3D2D43CA89487A">
    <w:name w:val="92B57B65923244C9BC3D2D43CA89487A"/>
    <w:rsid w:val="00F62015"/>
  </w:style>
  <w:style w:type="paragraph" w:customStyle="1" w:styleId="823E6603D9BE428983646C85618E3F5E">
    <w:name w:val="823E6603D9BE428983646C85618E3F5E"/>
    <w:rsid w:val="00F62015"/>
  </w:style>
  <w:style w:type="character" w:styleId="Emphasis">
    <w:name w:val="Emphasis"/>
    <w:basedOn w:val="DefaultParagraphFont"/>
    <w:uiPriority w:val="20"/>
    <w:qFormat/>
    <w:rsid w:val="00F62015"/>
    <w:rPr>
      <w:i/>
      <w:iCs/>
    </w:rPr>
  </w:style>
  <w:style w:type="paragraph" w:customStyle="1" w:styleId="1875709860CA4687A5AD6E98BDA07380">
    <w:name w:val="1875709860CA4687A5AD6E98BDA07380"/>
    <w:rsid w:val="00F62015"/>
  </w:style>
  <w:style w:type="paragraph" w:customStyle="1" w:styleId="C847595313FF4C618F6D14D5C71252A3">
    <w:name w:val="C847595313FF4C618F6D14D5C71252A3"/>
    <w:rsid w:val="00F62015"/>
  </w:style>
  <w:style w:type="paragraph" w:customStyle="1" w:styleId="E8B72FDF15E24384A56452068A269001">
    <w:name w:val="E8B72FDF15E24384A56452068A269001"/>
    <w:rsid w:val="00F62015"/>
  </w:style>
  <w:style w:type="paragraph" w:customStyle="1" w:styleId="208655BFEFA3439F8A7DBEF0332E952A">
    <w:name w:val="208655BFEFA3439F8A7DBEF0332E952A"/>
    <w:rsid w:val="00F62015"/>
  </w:style>
  <w:style w:type="paragraph" w:customStyle="1" w:styleId="A6155FE76F444A7DBB8AB765B58F76AC">
    <w:name w:val="A6155FE76F444A7DBB8AB765B58F76AC"/>
    <w:rsid w:val="00DF20B7"/>
  </w:style>
  <w:style w:type="paragraph" w:customStyle="1" w:styleId="99692F0E44DD45B4A99EF0E416D30E46">
    <w:name w:val="99692F0E44DD45B4A99EF0E416D30E46"/>
    <w:rsid w:val="00DF20B7"/>
  </w:style>
  <w:style w:type="paragraph" w:customStyle="1" w:styleId="DBD5F0C19296425195502EFD7DBA7903">
    <w:name w:val="DBD5F0C19296425195502EFD7DBA7903"/>
    <w:rsid w:val="00DF20B7"/>
  </w:style>
  <w:style w:type="paragraph" w:customStyle="1" w:styleId="66F1C5741A644B0B89D6FA8F02F8FA5F">
    <w:name w:val="66F1C5741A644B0B89D6FA8F02F8FA5F"/>
    <w:rsid w:val="00DF20B7"/>
  </w:style>
  <w:style w:type="paragraph" w:customStyle="1" w:styleId="931F4A50D4E943178D92146D80BA50B1">
    <w:name w:val="931F4A50D4E943178D92146D80BA50B1"/>
    <w:rsid w:val="00DF20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D10BB2C-9277-481A-AD0B-581E795F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>    Fruitland High School</vt:lpstr>
      <vt:lpstr>Experience</vt:lpstr>
      <vt:lpstr>    West Coast Beauty Systems</vt:lpstr>
      <vt:lpstr>Skills</vt:lpstr>
    </vt:vector>
  </TitlesOfParts>
  <Company>Hewlett-Packard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lerwin</dc:creator>
  <cp:lastModifiedBy>Owner</cp:lastModifiedBy>
  <cp:revision>3</cp:revision>
  <cp:lastPrinted>2012-11-30T21:59:00Z</cp:lastPrinted>
  <dcterms:created xsi:type="dcterms:W3CDTF">2013-03-28T17:47:00Z</dcterms:created>
  <dcterms:modified xsi:type="dcterms:W3CDTF">2013-03-28T18:50:00Z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