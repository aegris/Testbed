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03EF2" w14:textId="77777777" w:rsidR="00F015DE" w:rsidRDefault="000201D0" w:rsidP="00FB103B">
      <w:pPr>
        <w:pStyle w:val="Heading1"/>
        <w:spacing w:before="0" w:after="120"/>
      </w:pPr>
      <w:r>
        <w:t>Experience</w:t>
      </w:r>
    </w:p>
    <w:sdt>
      <w:sdtPr>
        <w:rPr>
          <w:rFonts w:asciiTheme="minorHAnsi" w:eastAsiaTheme="minorEastAsia" w:hAnsiTheme="minorHAnsi" w:cstheme="minorBidi"/>
          <w:b w:val="0"/>
          <w:bCs w:val="0"/>
          <w:color w:val="auto"/>
          <w:szCs w:val="22"/>
        </w:rPr>
        <w:id w:val="9459739"/>
        <w:placeholder>
          <w:docPart w:val="F3B65E158022D144BDAE330D9FB61A6B"/>
        </w:placeholder>
      </w:sdtPr>
      <w:sdtEndPr/>
      <w:sdtContent>
        <w:p w14:paraId="4B3ECCCC" w14:textId="5A910BE3" w:rsidR="00DB06EA" w:rsidRDefault="00DB06EA" w:rsidP="00FB103B">
          <w:pPr>
            <w:pStyle w:val="Heading2"/>
            <w:spacing w:after="80"/>
            <w:rPr>
              <w:rFonts w:asciiTheme="minorHAnsi" w:eastAsiaTheme="minorEastAsia" w:hAnsiTheme="minorHAnsi" w:cstheme="minorBidi"/>
              <w:b w:val="0"/>
              <w:bCs w:val="0"/>
              <w:color w:val="auto"/>
              <w:szCs w:val="22"/>
            </w:rPr>
          </w:pPr>
          <w:r>
            <w:t>Swider, Medeiros, Haver, LLP</w:t>
          </w:r>
          <w:r>
            <w:tab/>
            <w:t>9/13/13-Current</w:t>
          </w:r>
        </w:p>
        <w:p w14:paraId="55DA2A95" w14:textId="330C8A70" w:rsidR="00F015DE" w:rsidRDefault="00DB06EA">
          <w:pPr>
            <w:pStyle w:val="BodyText"/>
          </w:pPr>
          <w:r>
            <w:t xml:space="preserve">Part time paralegal. </w:t>
          </w:r>
          <w:r w:rsidR="00792A32">
            <w:t>Duties include</w:t>
          </w:r>
          <w:r>
            <w:t xml:space="preserve"> research</w:t>
          </w:r>
          <w:r w:rsidR="0000137E">
            <w:t>ing</w:t>
          </w:r>
          <w:r>
            <w:t>, register</w:t>
          </w:r>
          <w:r w:rsidR="00792A32">
            <w:t>ing</w:t>
          </w:r>
          <w:r>
            <w:t xml:space="preserve"> and renew</w:t>
          </w:r>
          <w:r w:rsidR="00792A32">
            <w:t>ing</w:t>
          </w:r>
          <w:r>
            <w:t xml:space="preserve"> trademarks, draft</w:t>
          </w:r>
          <w:r w:rsidR="00792A32">
            <w:t>ing</w:t>
          </w:r>
          <w:r>
            <w:t xml:space="preserve"> letters to clients and opposing counsel for review by the partners, research</w:t>
          </w:r>
          <w:r w:rsidR="00792A32">
            <w:t>ing</w:t>
          </w:r>
          <w:r>
            <w:t xml:space="preserve"> </w:t>
          </w:r>
          <w:r w:rsidR="00F3032D">
            <w:t xml:space="preserve">specific </w:t>
          </w:r>
          <w:r>
            <w:t xml:space="preserve">legal issues, </w:t>
          </w:r>
          <w:r w:rsidR="002630B8">
            <w:t>brief</w:t>
          </w:r>
          <w:r w:rsidR="00792A32">
            <w:t>ing</w:t>
          </w:r>
          <w:r w:rsidR="002630B8">
            <w:t xml:space="preserve"> cases, </w:t>
          </w:r>
          <w:r>
            <w:t>meet</w:t>
          </w:r>
          <w:r w:rsidR="00792A32">
            <w:t>ing</w:t>
          </w:r>
          <w:r>
            <w:t xml:space="preserve"> with clients, register</w:t>
          </w:r>
          <w:r w:rsidR="00792A32">
            <w:t>ing</w:t>
          </w:r>
          <w:r>
            <w:t xml:space="preserve"> copyrights, </w:t>
          </w:r>
          <w:r w:rsidR="00773185">
            <w:t>conduct</w:t>
          </w:r>
          <w:r w:rsidR="00792A32">
            <w:t>ing</w:t>
          </w:r>
          <w:r w:rsidR="00773185">
            <w:t xml:space="preserve"> online research, </w:t>
          </w:r>
          <w:r w:rsidR="00094BFB">
            <w:t>read</w:t>
          </w:r>
          <w:r w:rsidR="00792A32">
            <w:t>ing</w:t>
          </w:r>
          <w:r w:rsidR="00094BFB">
            <w:t xml:space="preserve"> and review </w:t>
          </w:r>
          <w:r w:rsidR="00792A32">
            <w:t xml:space="preserve">of </w:t>
          </w:r>
          <w:r w:rsidR="00094BFB">
            <w:t xml:space="preserve">contracts, </w:t>
          </w:r>
          <w:r w:rsidR="00792A32">
            <w:t>and working closely with</w:t>
          </w:r>
          <w:r>
            <w:t xml:space="preserve"> full time paralegal</w:t>
          </w:r>
          <w:r w:rsidR="00094BFB">
            <w:t xml:space="preserve">. </w:t>
          </w:r>
        </w:p>
      </w:sdtContent>
    </w:sdt>
    <w:p w14:paraId="2DA089E5" w14:textId="77777777" w:rsidR="00F015DE" w:rsidRDefault="00754DAA" w:rsidP="00FB103B">
      <w:pPr>
        <w:pStyle w:val="Heading2"/>
        <w:spacing w:after="80"/>
      </w:pPr>
      <w:sdt>
        <w:sdtPr>
          <w:id w:val="9459744"/>
          <w:placeholder>
            <w:docPart w:val="23E95407FA92684B80D5544B6E700989"/>
          </w:placeholder>
        </w:sdtPr>
        <w:sdtEndPr/>
        <w:sdtContent>
          <w:r w:rsidR="00132F4A">
            <w:t>Federale, LLC</w:t>
          </w:r>
        </w:sdtContent>
      </w:sdt>
      <w:r w:rsidR="000201D0">
        <w:tab/>
      </w:r>
      <w:r w:rsidR="00132F4A">
        <w:t>1/1/10-Current</w:t>
      </w:r>
    </w:p>
    <w:sdt>
      <w:sdtPr>
        <w:id w:val="9459745"/>
        <w:placeholder>
          <w:docPart w:val="876092C475556C428605DD8629EABAAA"/>
        </w:placeholder>
      </w:sdtPr>
      <w:sdtEndPr/>
      <w:sdtContent>
        <w:p w14:paraId="33C8F0F4" w14:textId="6B7D3614" w:rsidR="00CD1C98" w:rsidRDefault="00307393">
          <w:pPr>
            <w:pStyle w:val="BodyText"/>
          </w:pPr>
          <w:r>
            <w:t>Treasurer and</w:t>
          </w:r>
          <w:r w:rsidR="00E41A2F">
            <w:t xml:space="preserve"> </w:t>
          </w:r>
          <w:r w:rsidR="002B2E02">
            <w:t xml:space="preserve">managing </w:t>
          </w:r>
          <w:r w:rsidR="00132F4A">
            <w:t xml:space="preserve">member of </w:t>
          </w:r>
          <w:r w:rsidR="00384A9F">
            <w:t>a</w:t>
          </w:r>
          <w:r w:rsidR="00132F4A">
            <w:t xml:space="preserve"> limited liability company. Involved in setting up and maintaining the LLC, oversee</w:t>
          </w:r>
          <w:r>
            <w:t>ing</w:t>
          </w:r>
          <w:r w:rsidR="00132F4A">
            <w:t xml:space="preserve"> finances, review</w:t>
          </w:r>
          <w:r>
            <w:t>ing</w:t>
          </w:r>
          <w:r w:rsidR="00132F4A">
            <w:t xml:space="preserve"> documents, interact</w:t>
          </w:r>
          <w:r>
            <w:t>ing</w:t>
          </w:r>
          <w:r w:rsidR="00132F4A">
            <w:t xml:space="preserve"> with potential licensees, draft</w:t>
          </w:r>
          <w:r>
            <w:t>ing</w:t>
          </w:r>
          <w:r w:rsidR="00132F4A">
            <w:t xml:space="preserve"> emails and correspond</w:t>
          </w:r>
          <w:r>
            <w:t>ing</w:t>
          </w:r>
          <w:r w:rsidR="00132F4A">
            <w:t xml:space="preserve"> with booking agents, music distributors, ad agencies, and the general public. </w:t>
          </w:r>
          <w:r>
            <w:t>Manage</w:t>
          </w:r>
          <w:r w:rsidR="008A205F">
            <w:t xml:space="preserve"> correspondence between band members to schedule events, and vote on band and company issues. </w:t>
          </w:r>
          <w:r>
            <w:t>Active in song writing,</w:t>
          </w:r>
          <w:r w:rsidR="008A205F">
            <w:t xml:space="preserve"> </w:t>
          </w:r>
          <w:r>
            <w:t>thematic development</w:t>
          </w:r>
          <w:r w:rsidR="00115D77">
            <w:t xml:space="preserve"> and </w:t>
          </w:r>
          <w:r w:rsidR="008A205F">
            <w:t xml:space="preserve">the recording process. </w:t>
          </w:r>
        </w:p>
        <w:p w14:paraId="738E3359" w14:textId="77777777" w:rsidR="009841F4" w:rsidRDefault="009841F4" w:rsidP="00FB103B">
          <w:pPr>
            <w:pStyle w:val="Heading2"/>
            <w:spacing w:after="80"/>
          </w:pPr>
          <w:r>
            <w:t>Swider, Medeiros, Haver, LLP</w:t>
          </w:r>
          <w:r>
            <w:tab/>
            <w:t>7/1/13-9/6/13</w:t>
          </w:r>
        </w:p>
        <w:p w14:paraId="61C6FEF1" w14:textId="7DCFB0DF" w:rsidR="009841F4" w:rsidRDefault="009841F4" w:rsidP="009841F4">
          <w:pPr>
            <w:pStyle w:val="BodyText"/>
          </w:pPr>
          <w:r>
            <w:t xml:space="preserve">Paralegal intern under Kohel Haver’s direction. </w:t>
          </w:r>
          <w:r w:rsidR="00792A32">
            <w:t xml:space="preserve">Involved in researching, </w:t>
          </w:r>
          <w:r>
            <w:t>register</w:t>
          </w:r>
          <w:r w:rsidR="00792A32">
            <w:t>ing</w:t>
          </w:r>
          <w:r>
            <w:t xml:space="preserve"> and renew</w:t>
          </w:r>
          <w:r w:rsidR="00792A32">
            <w:t>ing trademarks, researching</w:t>
          </w:r>
          <w:r>
            <w:t xml:space="preserve"> copyright law, me</w:t>
          </w:r>
          <w:r w:rsidR="00792A32">
            <w:t>e</w:t>
          </w:r>
          <w:r>
            <w:t>t</w:t>
          </w:r>
          <w:r w:rsidR="00792A32">
            <w:t>ing</w:t>
          </w:r>
          <w:r>
            <w:t xml:space="preserve"> with clients, draft</w:t>
          </w:r>
          <w:r w:rsidR="00792A32">
            <w:t>ing</w:t>
          </w:r>
          <w:r>
            <w:t xml:space="preserve"> letters to clients and opposing counsel, document</w:t>
          </w:r>
          <w:r w:rsidR="00792A32">
            <w:t>ing</w:t>
          </w:r>
          <w:r>
            <w:t xml:space="preserve"> and account</w:t>
          </w:r>
          <w:r w:rsidR="00792A32">
            <w:t>ing</w:t>
          </w:r>
          <w:r>
            <w:t xml:space="preserve"> for </w:t>
          </w:r>
          <w:r w:rsidR="00792A32">
            <w:t>mechanical royalties, and helping</w:t>
          </w:r>
          <w:r>
            <w:t xml:space="preserve"> to form </w:t>
          </w:r>
          <w:r w:rsidR="00792A32">
            <w:t xml:space="preserve">legal </w:t>
          </w:r>
          <w:r>
            <w:t>strategy.</w:t>
          </w:r>
        </w:p>
        <w:p w14:paraId="60E35376" w14:textId="77777777" w:rsidR="00CD1C98" w:rsidRDefault="00CD1C98" w:rsidP="00FB103B">
          <w:pPr>
            <w:pStyle w:val="Heading2"/>
            <w:spacing w:after="80"/>
          </w:pPr>
          <w:r>
            <w:t>David G. Monette Corp.</w:t>
          </w:r>
          <w:r>
            <w:tab/>
            <w:t>12/10/06-9/15/12</w:t>
          </w:r>
        </w:p>
        <w:sdt>
          <w:sdtPr>
            <w:id w:val="9459741"/>
            <w:placeholder>
              <w:docPart w:val="7BD52FF5D230D74585D02AA29AED5C20"/>
            </w:placeholder>
          </w:sdtPr>
          <w:sdtEndPr/>
          <w:sdtContent>
            <w:p w14:paraId="02D6E206" w14:textId="23BC2B68" w:rsidR="00F015DE" w:rsidRDefault="00CD1C98" w:rsidP="00CD1C98">
              <w:pPr>
                <w:pStyle w:val="BodyText"/>
              </w:pPr>
              <w:r>
                <w:t>Office Manager for David G. Monette Corporation. Worked closely with the director of operations to ensure products were manufact</w:t>
              </w:r>
              <w:r w:rsidR="00094BFB">
                <w:t>ur</w:t>
              </w:r>
              <w:r w:rsidR="00792A32">
                <w:t>ed and delivered to clients. T</w:t>
              </w:r>
              <w:r>
                <w:t xml:space="preserve">ook orders, shipped orders, answered phones, drafted and sent emails to clients and contractors, created itineraries for employee travel </w:t>
              </w:r>
              <w:r w:rsidR="00792A32">
                <w:t>and</w:t>
              </w:r>
              <w:r>
                <w:t xml:space="preserve"> client travel. Contributed to a large portion of the in-house product and event photography for print catalogue and web usage. </w:t>
              </w:r>
              <w:r w:rsidR="00792A32">
                <w:t>A</w:t>
              </w:r>
              <w:r w:rsidR="00094BFB">
                <w:t xml:space="preserve">ccounted for monthly product sales totaling over $45,000 per month. </w:t>
              </w:r>
            </w:p>
          </w:sdtContent>
        </w:sdt>
      </w:sdtContent>
    </w:sdt>
    <w:p w14:paraId="08A9ACC4" w14:textId="77777777" w:rsidR="00F015DE" w:rsidRDefault="00754DAA" w:rsidP="00FB103B">
      <w:pPr>
        <w:pStyle w:val="Heading2"/>
        <w:spacing w:after="80"/>
      </w:pPr>
      <w:sdt>
        <w:sdtPr>
          <w:id w:val="9459746"/>
          <w:placeholder>
            <w:docPart w:val="925F39FBD0A73B40A183C1C166C82E59"/>
          </w:placeholder>
        </w:sdtPr>
        <w:sdtEndPr/>
        <w:sdtContent>
          <w:r w:rsidR="00132F4A">
            <w:t>Sebastian Bibb-Barrett Photography</w:t>
          </w:r>
        </w:sdtContent>
      </w:sdt>
      <w:r w:rsidR="000201D0">
        <w:tab/>
      </w:r>
      <w:r w:rsidR="00132F4A">
        <w:t>1/1/10-9/1/12</w:t>
      </w:r>
    </w:p>
    <w:sdt>
      <w:sdtPr>
        <w:id w:val="9459747"/>
        <w:placeholder>
          <w:docPart w:val="4E2D7C623B8C8D4CB8BA34952D5201A1"/>
        </w:placeholder>
      </w:sdtPr>
      <w:sdtEndPr>
        <w:rPr>
          <w:rFonts w:asciiTheme="majorHAnsi" w:eastAsiaTheme="majorEastAsia" w:hAnsiTheme="majorHAnsi" w:cstheme="majorBidi"/>
          <w:b/>
          <w:bCs/>
          <w:color w:val="000000" w:themeColor="text1"/>
          <w:sz w:val="24"/>
          <w:szCs w:val="24"/>
        </w:rPr>
      </w:sdtEndPr>
      <w:sdtContent>
        <w:p w14:paraId="7055919A" w14:textId="04D9EC75" w:rsidR="00F015DE" w:rsidRPr="00A269CD" w:rsidRDefault="00307393">
          <w:pPr>
            <w:pStyle w:val="BodyText"/>
          </w:pPr>
          <w:r>
            <w:t>Sole proprietor of</w:t>
          </w:r>
          <w:r w:rsidR="008A205F">
            <w:t xml:space="preserve"> a small photography business </w:t>
          </w:r>
          <w:r>
            <w:t xml:space="preserve">for clients needing photos of </w:t>
          </w:r>
          <w:r w:rsidR="008A205F">
            <w:t xml:space="preserve">people, spaces and products. </w:t>
          </w:r>
          <w:r>
            <w:t>Met</w:t>
          </w:r>
          <w:r w:rsidR="008A205F">
            <w:t xml:space="preserve"> with clients, draft</w:t>
          </w:r>
          <w:r>
            <w:t>ed</w:t>
          </w:r>
          <w:r w:rsidR="008A205F">
            <w:t xml:space="preserve"> </w:t>
          </w:r>
          <w:r w:rsidR="00094BFB">
            <w:t>estimates</w:t>
          </w:r>
          <w:r w:rsidR="00792A32">
            <w:t xml:space="preserve"> and invoices</w:t>
          </w:r>
          <w:r w:rsidR="00094BFB">
            <w:t>,</w:t>
          </w:r>
          <w:r w:rsidR="008A205F">
            <w:t xml:space="preserve"> </w:t>
          </w:r>
          <w:r>
            <w:t>photographed and edited</w:t>
          </w:r>
          <w:r w:rsidR="008A205F">
            <w:t xml:space="preserve"> </w:t>
          </w:r>
          <w:r w:rsidR="00094BFB">
            <w:t xml:space="preserve">images </w:t>
          </w:r>
          <w:r w:rsidR="008A205F">
            <w:t xml:space="preserve">for final presentation to clients. </w:t>
          </w:r>
          <w:r>
            <w:rPr>
              <w:rFonts w:asciiTheme="majorHAnsi" w:eastAsiaTheme="majorEastAsia" w:hAnsiTheme="majorHAnsi" w:cstheme="majorBidi"/>
              <w:bCs/>
              <w:color w:val="000000" w:themeColor="text1"/>
              <w:szCs w:val="20"/>
            </w:rPr>
            <w:t xml:space="preserve"> </w:t>
          </w:r>
        </w:p>
      </w:sdtContent>
    </w:sdt>
    <w:p w14:paraId="1DBFACD6" w14:textId="77777777" w:rsidR="00F015DE" w:rsidRDefault="000201D0" w:rsidP="00FB103B">
      <w:pPr>
        <w:pStyle w:val="Heading1"/>
        <w:spacing w:before="200" w:after="120"/>
        <w:ind w:left="0" w:firstLine="0"/>
      </w:pPr>
      <w:r>
        <w:t>Education</w:t>
      </w:r>
    </w:p>
    <w:p w14:paraId="45056F26" w14:textId="235795C0" w:rsidR="003E6163" w:rsidRDefault="003E6163" w:rsidP="00FB103B">
      <w:pPr>
        <w:pStyle w:val="BodyText"/>
        <w:spacing w:after="80"/>
        <w:rPr>
          <w:rFonts w:asciiTheme="majorHAnsi" w:eastAsiaTheme="majorEastAsia" w:hAnsiTheme="majorHAnsi" w:cstheme="majorBidi"/>
          <w:b/>
          <w:bCs/>
          <w:color w:val="000000" w:themeColor="text1"/>
          <w:szCs w:val="20"/>
        </w:rPr>
      </w:pPr>
      <w:r>
        <w:rPr>
          <w:rFonts w:asciiTheme="majorHAnsi" w:eastAsiaTheme="majorEastAsia" w:hAnsiTheme="majorHAnsi" w:cstheme="majorBidi"/>
          <w:b/>
          <w:bCs/>
          <w:color w:val="000000" w:themeColor="text1"/>
          <w:szCs w:val="20"/>
        </w:rPr>
        <w:t>Portland Community College</w:t>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t>9/20/12-</w:t>
      </w:r>
      <w:r w:rsidR="00094BFB">
        <w:rPr>
          <w:rFonts w:asciiTheme="majorHAnsi" w:eastAsiaTheme="majorEastAsia" w:hAnsiTheme="majorHAnsi" w:cstheme="majorBidi"/>
          <w:b/>
          <w:bCs/>
          <w:color w:val="000000" w:themeColor="text1"/>
          <w:szCs w:val="20"/>
        </w:rPr>
        <w:t>9/6/13</w:t>
      </w:r>
    </w:p>
    <w:p w14:paraId="7C85EFCD" w14:textId="0A91F96B" w:rsidR="003E6163" w:rsidRDefault="009D2B77" w:rsidP="003E6163">
      <w:pPr>
        <w:pStyle w:val="BodyText"/>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Completion of</w:t>
      </w:r>
      <w:r w:rsidR="00A269CD">
        <w:rPr>
          <w:rFonts w:asciiTheme="majorHAnsi" w:eastAsiaTheme="majorEastAsia" w:hAnsiTheme="majorHAnsi" w:cstheme="majorBidi"/>
          <w:bCs/>
          <w:color w:val="000000" w:themeColor="text1"/>
          <w:szCs w:val="20"/>
        </w:rPr>
        <w:t xml:space="preserve"> Certificate in Paralegal Studies</w:t>
      </w:r>
      <w:r w:rsidR="003E6163">
        <w:rPr>
          <w:rFonts w:asciiTheme="majorHAnsi" w:eastAsiaTheme="majorEastAsia" w:hAnsiTheme="majorHAnsi" w:cstheme="majorBidi"/>
          <w:bCs/>
          <w:color w:val="000000" w:themeColor="text1"/>
          <w:szCs w:val="20"/>
        </w:rPr>
        <w:t xml:space="preserve">. </w:t>
      </w:r>
      <w:r w:rsidR="00A269CD">
        <w:rPr>
          <w:rFonts w:asciiTheme="majorHAnsi" w:eastAsiaTheme="majorEastAsia" w:hAnsiTheme="majorHAnsi" w:cstheme="majorBidi"/>
          <w:bCs/>
          <w:color w:val="000000" w:themeColor="text1"/>
          <w:szCs w:val="20"/>
        </w:rPr>
        <w:t>Maintained a 4.0 GPA.</w:t>
      </w:r>
      <w:r w:rsidR="00094BFB">
        <w:rPr>
          <w:rFonts w:asciiTheme="majorHAnsi" w:eastAsiaTheme="majorEastAsia" w:hAnsiTheme="majorHAnsi" w:cstheme="majorBidi"/>
          <w:bCs/>
          <w:color w:val="000000" w:themeColor="text1"/>
          <w:szCs w:val="20"/>
        </w:rPr>
        <w:t xml:space="preserve"> </w:t>
      </w:r>
    </w:p>
    <w:p w14:paraId="51DFA026" w14:textId="7E6A9F15" w:rsidR="00A269CD" w:rsidRDefault="00754DAA" w:rsidP="00FB103B">
      <w:pPr>
        <w:pStyle w:val="Heading2"/>
        <w:spacing w:after="80"/>
      </w:pPr>
      <w:sdt>
        <w:sdtPr>
          <w:id w:val="9459752"/>
          <w:placeholder>
            <w:docPart w:val="294587F92D7B7541ADDD5F045A7A7651"/>
          </w:placeholder>
        </w:sdtPr>
        <w:sdtEndPr/>
        <w:sdtContent>
          <w:r w:rsidR="00A269CD">
            <w:t>Portland State University</w:t>
          </w:r>
        </w:sdtContent>
      </w:sdt>
      <w:r w:rsidR="00A269CD">
        <w:tab/>
        <w:t>9/1/01-12/1/06</w:t>
      </w:r>
      <w:r w:rsidR="008D4934">
        <w:t>, Current</w:t>
      </w:r>
    </w:p>
    <w:sdt>
      <w:sdtPr>
        <w:id w:val="9459753"/>
        <w:placeholder>
          <w:docPart w:val="4464C8BF5005EC439C396FB76C5492C0"/>
        </w:placeholder>
      </w:sdtPr>
      <w:sdtEndPr/>
      <w:sdtContent>
        <w:p w14:paraId="132D749E" w14:textId="3366C096" w:rsidR="00A269CD" w:rsidRPr="003E6163" w:rsidRDefault="0092713E" w:rsidP="003E6163">
          <w:pPr>
            <w:pStyle w:val="BodyText"/>
          </w:pPr>
          <w:r>
            <w:t xml:space="preserve">15 credits away from a </w:t>
          </w:r>
          <w:r w:rsidR="00A269CD">
            <w:t xml:space="preserve">Bachelor of Music in Trumpet Performance with a Jazz Emphasis. </w:t>
          </w:r>
          <w:r w:rsidR="00754DAA">
            <w:t xml:space="preserve">Currently completing. </w:t>
          </w:r>
        </w:p>
        <w:bookmarkStart w:id="0" w:name="_GoBack" w:displacedByCustomXml="next"/>
        <w:bookmarkEnd w:id="0" w:displacedByCustomXml="next"/>
      </w:sdtContent>
    </w:sdt>
    <w:p w14:paraId="394D7400" w14:textId="77777777" w:rsidR="00F015DE" w:rsidRDefault="000201D0" w:rsidP="00FB103B">
      <w:pPr>
        <w:pStyle w:val="Heading1"/>
        <w:spacing w:before="200" w:after="120"/>
      </w:pPr>
      <w:r>
        <w:t>Skills</w:t>
      </w:r>
    </w:p>
    <w:p w14:paraId="20C3A43A" w14:textId="51592340" w:rsidR="00C964DB" w:rsidRDefault="00754DAA" w:rsidP="00267DD4">
      <w:pPr>
        <w:pStyle w:val="BodyText"/>
      </w:pPr>
      <w:sdt>
        <w:sdtPr>
          <w:id w:val="9459754"/>
          <w:placeholder>
            <w:docPart w:val="886E88934E70864387C7048956269882"/>
          </w:placeholder>
        </w:sdtPr>
        <w:sdtEndPr/>
        <w:sdtContent>
          <w:r w:rsidR="0000325F">
            <w:t xml:space="preserve">I have knowledge of substantive law, corporate law, intellectual property law, legal ethics, rules and regulations governing the practice of law, and the form of local and federal legal documents. I have a </w:t>
          </w:r>
          <w:r w:rsidR="002C1535">
            <w:t xml:space="preserve">proficient </w:t>
          </w:r>
          <w:r w:rsidR="0000325F">
            <w:t>knowledge base of state and federal websites used in the practice of law, and have utilize</w:t>
          </w:r>
          <w:r w:rsidR="002C1535">
            <w:t>d</w:t>
          </w:r>
          <w:r w:rsidR="0000325F">
            <w:t xml:space="preserve"> them in the workplace. </w:t>
          </w:r>
          <w:r w:rsidR="002C1535">
            <w:t>I possess excellent computer skills that allow me to learn new programs, operating systems and company protocols with ease and confidence.</w:t>
          </w:r>
          <w:r w:rsidR="002C1535" w:rsidRPr="002C1535">
            <w:t xml:space="preserve"> </w:t>
          </w:r>
          <w:r w:rsidR="002C1535">
            <w:t>I have worked with high profile clients, keeping trade secrets in confidence.</w:t>
          </w:r>
          <w:r w:rsidR="002C1535" w:rsidRPr="002C1535">
            <w:t xml:space="preserve"> </w:t>
          </w:r>
          <w:r w:rsidR="002C1535">
            <w:t xml:space="preserve">I have excellent analytical and critical thinking skills, </w:t>
          </w:r>
          <w:r w:rsidR="00FB103B">
            <w:t>and am able to remain open and</w:t>
          </w:r>
          <w:r w:rsidR="002C1535">
            <w:t xml:space="preserve"> receptive to unforeseen factors that arise to </w:t>
          </w:r>
          <w:r w:rsidR="00FB103B">
            <w:t xml:space="preserve">help </w:t>
          </w:r>
          <w:r w:rsidR="002C1535">
            <w:t>maintain a diplomatic environment.</w:t>
          </w:r>
          <w:r w:rsidR="00384A9F" w:rsidRPr="00384A9F">
            <w:t xml:space="preserve"> </w:t>
          </w:r>
          <w:r w:rsidR="00384A9F">
            <w:t xml:space="preserve">I am self-motivated and disciplined in preparation for jobs, and performances, and </w:t>
          </w:r>
          <w:r w:rsidR="00E056D8">
            <w:t xml:space="preserve">I </w:t>
          </w:r>
          <w:r w:rsidR="00384A9F">
            <w:t>adapt quickly in demanding situations that required attention to detail.</w:t>
          </w:r>
          <w:r w:rsidR="00FB103B">
            <w:t xml:space="preserve"> I have worked well with people of diverse backgrounds to create music for both live and recorded performances.</w:t>
          </w:r>
        </w:sdtContent>
      </w:sdt>
    </w:p>
    <w:sectPr w:rsidR="00C964DB" w:rsidSect="009D2B77">
      <w:headerReference w:type="default" r:id="rId9"/>
      <w:footerReference w:type="default" r:id="rId10"/>
      <w:headerReference w:type="first" r:id="rId11"/>
      <w:pgSz w:w="12240" w:h="15840"/>
      <w:pgMar w:top="432" w:right="720" w:bottom="720" w:left="72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588BD" w14:textId="77777777" w:rsidR="00384A9F" w:rsidRDefault="00384A9F">
      <w:r>
        <w:separator/>
      </w:r>
    </w:p>
  </w:endnote>
  <w:endnote w:type="continuationSeparator" w:id="0">
    <w:p w14:paraId="6FF8EB8A" w14:textId="77777777" w:rsidR="00384A9F" w:rsidRDefault="0038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89EDB" w14:textId="77777777" w:rsidR="00384A9F" w:rsidRDefault="00384A9F">
    <w:pPr>
      <w:pStyle w:val="Footer"/>
    </w:pPr>
    <w:r>
      <w:fldChar w:fldCharType="begin"/>
    </w:r>
    <w:r>
      <w:instrText xml:space="preserve"> Page </w:instrText>
    </w:r>
    <w:r>
      <w:fldChar w:fldCharType="separate"/>
    </w:r>
    <w:r w:rsidR="00E056D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E2946" w14:textId="77777777" w:rsidR="00384A9F" w:rsidRDefault="00384A9F">
      <w:r>
        <w:separator/>
      </w:r>
    </w:p>
  </w:footnote>
  <w:footnote w:type="continuationSeparator" w:id="0">
    <w:p w14:paraId="1424EEB9" w14:textId="77777777" w:rsidR="00384A9F" w:rsidRDefault="00384A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384A9F" w14:paraId="13AD89FE" w14:textId="77777777">
      <w:trPr>
        <w:trHeight w:val="720"/>
      </w:trPr>
      <w:tc>
        <w:tcPr>
          <w:tcW w:w="10188" w:type="dxa"/>
          <w:vAlign w:val="center"/>
        </w:tcPr>
        <w:p w14:paraId="7BBD468A" w14:textId="77777777" w:rsidR="00384A9F" w:rsidRDefault="00384A9F"/>
      </w:tc>
      <w:tc>
        <w:tcPr>
          <w:tcW w:w="720" w:type="dxa"/>
          <w:shd w:val="clear" w:color="auto" w:fill="A9122A" w:themeFill="accent1"/>
          <w:vAlign w:val="center"/>
        </w:tcPr>
        <w:p w14:paraId="2748172B" w14:textId="77777777" w:rsidR="00384A9F" w:rsidRDefault="00384A9F"/>
      </w:tc>
    </w:tr>
  </w:tbl>
  <w:p w14:paraId="03937FB0" w14:textId="77777777" w:rsidR="00384A9F" w:rsidRDefault="00384A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19"/>
      <w:gridCol w:w="1997"/>
    </w:tblGrid>
    <w:tr w:rsidR="00384A9F" w14:paraId="51D4E976" w14:textId="77777777">
      <w:tc>
        <w:tcPr>
          <w:tcW w:w="9288" w:type="dxa"/>
          <w:vAlign w:val="center"/>
        </w:tcPr>
        <w:p w14:paraId="3DC667CD" w14:textId="77777777" w:rsidR="00384A9F" w:rsidRDefault="00384A9F">
          <w:pPr>
            <w:pStyle w:val="Title"/>
          </w:pPr>
          <w:r>
            <w:fldChar w:fldCharType="begin"/>
          </w:r>
          <w:r>
            <w:instrText xml:space="preserve"> PLACEHOLDER </w:instrText>
          </w:r>
          <w:r>
            <w:fldChar w:fldCharType="begin"/>
          </w:r>
          <w:r>
            <w:instrText xml:space="preserve"> IF </w:instrText>
          </w:r>
          <w:fldSimple w:instr=" USERNAME ">
            <w:r w:rsidR="00D103D8">
              <w:rPr>
                <w:noProof/>
              </w:rPr>
              <w:instrText>Sebastian Bibb-Barrett</w:instrText>
            </w:r>
          </w:fldSimple>
          <w:r>
            <w:instrText xml:space="preserve">="" "[Your Name]" </w:instrText>
          </w:r>
          <w:fldSimple w:instr=" USERNAME ">
            <w:r w:rsidR="00D103D8">
              <w:rPr>
                <w:noProof/>
              </w:rPr>
              <w:instrText>Sebastian Bibb-Barrett</w:instrText>
            </w:r>
          </w:fldSimple>
          <w:r>
            <w:fldChar w:fldCharType="separate"/>
          </w:r>
          <w:r w:rsidR="00D103D8">
            <w:rPr>
              <w:noProof/>
            </w:rPr>
            <w:instrText>Sebastian Bibb-Barrett</w:instrText>
          </w:r>
          <w:r>
            <w:fldChar w:fldCharType="end"/>
          </w:r>
          <w:r>
            <w:instrText xml:space="preserve"> \* MERGEFORMAT</w:instrText>
          </w:r>
          <w:r>
            <w:fldChar w:fldCharType="separate"/>
          </w:r>
          <w:r w:rsidR="00754DAA">
            <w:t xml:space="preserve">Sebastian </w:t>
          </w:r>
          <w:r w:rsidR="00754DAA">
            <w:rPr>
              <w:noProof/>
            </w:rPr>
            <w:t>Bibb-Barrett</w:t>
          </w:r>
          <w:r>
            <w:fldChar w:fldCharType="end"/>
          </w:r>
        </w:p>
        <w:p w14:paraId="7F88EF12" w14:textId="77777777" w:rsidR="00384A9F" w:rsidRDefault="00384A9F" w:rsidP="00384A9F">
          <w:pPr>
            <w:pStyle w:val="ContactDetails"/>
          </w:pPr>
          <w:r>
            <w:t>6130 N Detroit Ave</w:t>
          </w:r>
          <w:r>
            <w:sym w:font="Wingdings 2" w:char="F097"/>
          </w:r>
          <w:r>
            <w:t>Portland, OR 97217</w:t>
          </w:r>
          <w:r>
            <w:br/>
            <w:t xml:space="preserve">Phone: (503) 803-7744 </w:t>
          </w:r>
          <w:r>
            <w:sym w:font="Wingdings 2" w:char="F097"/>
          </w:r>
          <w:r>
            <w:t xml:space="preserve"> E-Mail: sebastian.bibb.barrett@gmail.com </w:t>
          </w:r>
        </w:p>
      </w:tc>
      <w:tc>
        <w:tcPr>
          <w:tcW w:w="1728" w:type="dxa"/>
          <w:vAlign w:val="center"/>
        </w:tcPr>
        <w:p w14:paraId="4348904E" w14:textId="77777777" w:rsidR="00384A9F" w:rsidRDefault="00384A9F" w:rsidP="00FB103B">
          <w:pPr>
            <w:pStyle w:val="Initials"/>
          </w:pPr>
          <w:r>
            <w:t>SBB</w:t>
          </w:r>
        </w:p>
      </w:tc>
    </w:tr>
  </w:tbl>
  <w:p w14:paraId="700D27A2" w14:textId="77777777" w:rsidR="00384A9F" w:rsidRDefault="00384A9F" w:rsidP="00384A9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AE21553"/>
    <w:multiLevelType w:val="hybridMultilevel"/>
    <w:tmpl w:val="6A8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E6163"/>
    <w:rsid w:val="0000137E"/>
    <w:rsid w:val="0000325F"/>
    <w:rsid w:val="000201D0"/>
    <w:rsid w:val="00094BFB"/>
    <w:rsid w:val="000A6BA7"/>
    <w:rsid w:val="000B233E"/>
    <w:rsid w:val="00115D77"/>
    <w:rsid w:val="00132F4A"/>
    <w:rsid w:val="001F21FF"/>
    <w:rsid w:val="002630B8"/>
    <w:rsid w:val="00267DD4"/>
    <w:rsid w:val="002B2E02"/>
    <w:rsid w:val="002C1535"/>
    <w:rsid w:val="00307393"/>
    <w:rsid w:val="00384A9F"/>
    <w:rsid w:val="003D66A6"/>
    <w:rsid w:val="003E4957"/>
    <w:rsid w:val="003E6163"/>
    <w:rsid w:val="00437BEB"/>
    <w:rsid w:val="00533E44"/>
    <w:rsid w:val="00540EC9"/>
    <w:rsid w:val="005B2AF1"/>
    <w:rsid w:val="00603A6F"/>
    <w:rsid w:val="006813F2"/>
    <w:rsid w:val="00686EE1"/>
    <w:rsid w:val="006D1655"/>
    <w:rsid w:val="00754DAA"/>
    <w:rsid w:val="00773185"/>
    <w:rsid w:val="0078650F"/>
    <w:rsid w:val="00792A32"/>
    <w:rsid w:val="008118CC"/>
    <w:rsid w:val="008A205F"/>
    <w:rsid w:val="008D4934"/>
    <w:rsid w:val="0092713E"/>
    <w:rsid w:val="009841F4"/>
    <w:rsid w:val="00995900"/>
    <w:rsid w:val="009A0911"/>
    <w:rsid w:val="009D2B77"/>
    <w:rsid w:val="00A269CD"/>
    <w:rsid w:val="00A47002"/>
    <w:rsid w:val="00A55621"/>
    <w:rsid w:val="00BA551E"/>
    <w:rsid w:val="00C76335"/>
    <w:rsid w:val="00C964DB"/>
    <w:rsid w:val="00CD1C98"/>
    <w:rsid w:val="00D103D8"/>
    <w:rsid w:val="00D516FC"/>
    <w:rsid w:val="00D8774B"/>
    <w:rsid w:val="00DB06EA"/>
    <w:rsid w:val="00E056D8"/>
    <w:rsid w:val="00E41A2F"/>
    <w:rsid w:val="00F015DE"/>
    <w:rsid w:val="00F023E1"/>
    <w:rsid w:val="00F12A6E"/>
    <w:rsid w:val="00F25F0B"/>
    <w:rsid w:val="00F3032D"/>
    <w:rsid w:val="00F41C49"/>
    <w:rsid w:val="00F7408D"/>
    <w:rsid w:val="00FB103B"/>
    <w:rsid w:val="00FD4D47"/>
    <w:rsid w:val="00FE5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C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BB: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B65E158022D144BDAE330D9FB61A6B"/>
        <w:category>
          <w:name w:val="General"/>
          <w:gallery w:val="placeholder"/>
        </w:category>
        <w:types>
          <w:type w:val="bbPlcHdr"/>
        </w:types>
        <w:behaviors>
          <w:behavior w:val="content"/>
        </w:behaviors>
        <w:guid w:val="{E13014B3-CC24-B24A-93E0-FADC3274AFBE}"/>
      </w:docPartPr>
      <w:docPartBody>
        <w:p w:rsidR="00212247" w:rsidRDefault="00212247">
          <w:pPr>
            <w:pStyle w:val="F3B65E158022D144BDAE330D9FB61A6B"/>
          </w:pPr>
          <w:r>
            <w:t>Lorem ipsum dolor</w:t>
          </w:r>
        </w:p>
      </w:docPartBody>
    </w:docPart>
    <w:docPart>
      <w:docPartPr>
        <w:name w:val="23E95407FA92684B80D5544B6E700989"/>
        <w:category>
          <w:name w:val="General"/>
          <w:gallery w:val="placeholder"/>
        </w:category>
        <w:types>
          <w:type w:val="bbPlcHdr"/>
        </w:types>
        <w:behaviors>
          <w:behavior w:val="content"/>
        </w:behaviors>
        <w:guid w:val="{678BE099-D0BF-634F-83C7-30D5C7CD91DB}"/>
      </w:docPartPr>
      <w:docPartBody>
        <w:p w:rsidR="00212247" w:rsidRDefault="00212247">
          <w:pPr>
            <w:pStyle w:val="23E95407FA92684B80D5544B6E700989"/>
          </w:pPr>
          <w:r>
            <w:t>Lorem ipsum dolor</w:t>
          </w:r>
        </w:p>
      </w:docPartBody>
    </w:docPart>
    <w:docPart>
      <w:docPartPr>
        <w:name w:val="876092C475556C428605DD8629EABAAA"/>
        <w:category>
          <w:name w:val="General"/>
          <w:gallery w:val="placeholder"/>
        </w:category>
        <w:types>
          <w:type w:val="bbPlcHdr"/>
        </w:types>
        <w:behaviors>
          <w:behavior w:val="content"/>
        </w:behaviors>
        <w:guid w:val="{D03443F9-B0B6-DD42-B649-125BA2F0E67C}"/>
      </w:docPartPr>
      <w:docPartBody>
        <w:p w:rsidR="00212247" w:rsidRDefault="00212247">
          <w:pPr>
            <w:pStyle w:val="876092C475556C428605DD8629EABAAA"/>
          </w:pPr>
          <w:r>
            <w:t>Etiam cursus suscipit enim. Nulla facilisi. Integer eleifend diam eu diam. Donec dapibus enim sollicitudin nulla. Nam hendrerit. Nunc id nisi. Curabitur sed neque. Pellentesque placerat consequat pede.</w:t>
          </w:r>
        </w:p>
      </w:docPartBody>
    </w:docPart>
    <w:docPart>
      <w:docPartPr>
        <w:name w:val="925F39FBD0A73B40A183C1C166C82E59"/>
        <w:category>
          <w:name w:val="General"/>
          <w:gallery w:val="placeholder"/>
        </w:category>
        <w:types>
          <w:type w:val="bbPlcHdr"/>
        </w:types>
        <w:behaviors>
          <w:behavior w:val="content"/>
        </w:behaviors>
        <w:guid w:val="{C9E9F258-E71A-0F4E-A8F6-68761308E962}"/>
      </w:docPartPr>
      <w:docPartBody>
        <w:p w:rsidR="00212247" w:rsidRDefault="00212247">
          <w:pPr>
            <w:pStyle w:val="925F39FBD0A73B40A183C1C166C82E59"/>
          </w:pPr>
          <w:r>
            <w:t>Lorem ipsum dolor</w:t>
          </w:r>
        </w:p>
      </w:docPartBody>
    </w:docPart>
    <w:docPart>
      <w:docPartPr>
        <w:name w:val="4E2D7C623B8C8D4CB8BA34952D5201A1"/>
        <w:category>
          <w:name w:val="General"/>
          <w:gallery w:val="placeholder"/>
        </w:category>
        <w:types>
          <w:type w:val="bbPlcHdr"/>
        </w:types>
        <w:behaviors>
          <w:behavior w:val="content"/>
        </w:behaviors>
        <w:guid w:val="{0324C4AE-074F-5F4E-8C13-B213EDB1B84E}"/>
      </w:docPartPr>
      <w:docPartBody>
        <w:p w:rsidR="00212247" w:rsidRDefault="00212247">
          <w:pPr>
            <w:pStyle w:val="4E2D7C623B8C8D4CB8BA34952D5201A1"/>
          </w:pPr>
          <w:r>
            <w:t>Etiam cursus suscipit enim. Nulla facilisi. Integer eleifend diam eu diam. Donec dapibus enim sollicitudin nulla. Nam hendrerit. Nunc id nisi. Curabitur sed neque. Pellentesque placerat consequat pede.</w:t>
          </w:r>
        </w:p>
      </w:docPartBody>
    </w:docPart>
    <w:docPart>
      <w:docPartPr>
        <w:name w:val="886E88934E70864387C7048956269882"/>
        <w:category>
          <w:name w:val="General"/>
          <w:gallery w:val="placeholder"/>
        </w:category>
        <w:types>
          <w:type w:val="bbPlcHdr"/>
        </w:types>
        <w:behaviors>
          <w:behavior w:val="content"/>
        </w:behaviors>
        <w:guid w:val="{8CFE95C8-5082-FF45-A464-553CB3F63381}"/>
      </w:docPartPr>
      <w:docPartBody>
        <w:p w:rsidR="00212247" w:rsidRDefault="0021224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12247" w:rsidRDefault="00212247">
          <w:pPr>
            <w:pStyle w:val="886E88934E70864387C704895626988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94587F92D7B7541ADDD5F045A7A7651"/>
        <w:category>
          <w:name w:val="General"/>
          <w:gallery w:val="placeholder"/>
        </w:category>
        <w:types>
          <w:type w:val="bbPlcHdr"/>
        </w:types>
        <w:behaviors>
          <w:behavior w:val="content"/>
        </w:behaviors>
        <w:guid w:val="{36F30F3E-3130-714B-84C0-9268132F0CBE}"/>
      </w:docPartPr>
      <w:docPartBody>
        <w:p w:rsidR="009079B3" w:rsidRDefault="009079B3" w:rsidP="009079B3">
          <w:pPr>
            <w:pStyle w:val="294587F92D7B7541ADDD5F045A7A7651"/>
          </w:pPr>
          <w:r>
            <w:t>Aliquam dapibus.</w:t>
          </w:r>
        </w:p>
      </w:docPartBody>
    </w:docPart>
    <w:docPart>
      <w:docPartPr>
        <w:name w:val="4464C8BF5005EC439C396FB76C5492C0"/>
        <w:category>
          <w:name w:val="General"/>
          <w:gallery w:val="placeholder"/>
        </w:category>
        <w:types>
          <w:type w:val="bbPlcHdr"/>
        </w:types>
        <w:behaviors>
          <w:behavior w:val="content"/>
        </w:behaviors>
        <w:guid w:val="{F6C71AC6-56AD-EB46-BD08-1436AF037D36}"/>
      </w:docPartPr>
      <w:docPartBody>
        <w:p w:rsidR="009079B3" w:rsidRDefault="009079B3" w:rsidP="009079B3">
          <w:pPr>
            <w:pStyle w:val="4464C8BF5005EC439C396FB76C5492C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BD52FF5D230D74585D02AA29AED5C20"/>
        <w:category>
          <w:name w:val="General"/>
          <w:gallery w:val="placeholder"/>
        </w:category>
        <w:types>
          <w:type w:val="bbPlcHdr"/>
        </w:types>
        <w:behaviors>
          <w:behavior w:val="content"/>
        </w:behaviors>
        <w:guid w:val="{7CB6B41A-428E-1C4F-9F96-9673F9C3C189}"/>
      </w:docPartPr>
      <w:docPartBody>
        <w:p w:rsidR="0031716A" w:rsidRDefault="009079B3" w:rsidP="009079B3">
          <w:pPr>
            <w:pStyle w:val="7BD52FF5D230D74585D02AA29AED5C2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47"/>
    <w:rsid w:val="00212247"/>
    <w:rsid w:val="0031716A"/>
    <w:rsid w:val="004251A8"/>
    <w:rsid w:val="009079B3"/>
    <w:rsid w:val="00E26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F2D30FCA9EF4BA09E855C6AFA298D">
    <w:name w:val="336F2D30FCA9EF4BA09E855C6AFA298D"/>
  </w:style>
  <w:style w:type="paragraph" w:customStyle="1" w:styleId="F3B65E158022D144BDAE330D9FB61A6B">
    <w:name w:val="F3B65E158022D144BDAE330D9FB61A6B"/>
  </w:style>
  <w:style w:type="paragraph" w:customStyle="1" w:styleId="315C9352B0CAA340A473DE3B36EB166F">
    <w:name w:val="315C9352B0CAA340A473DE3B36EB166F"/>
  </w:style>
  <w:style w:type="paragraph" w:customStyle="1" w:styleId="23E95407FA92684B80D5544B6E700989">
    <w:name w:val="23E95407FA92684B80D5544B6E700989"/>
  </w:style>
  <w:style w:type="paragraph" w:customStyle="1" w:styleId="876092C475556C428605DD8629EABAAA">
    <w:name w:val="876092C475556C428605DD8629EABAAA"/>
  </w:style>
  <w:style w:type="paragraph" w:customStyle="1" w:styleId="925F39FBD0A73B40A183C1C166C82E59">
    <w:name w:val="925F39FBD0A73B40A183C1C166C82E59"/>
  </w:style>
  <w:style w:type="paragraph" w:customStyle="1" w:styleId="4E2D7C623B8C8D4CB8BA34952D5201A1">
    <w:name w:val="4E2D7C623B8C8D4CB8BA34952D5201A1"/>
  </w:style>
  <w:style w:type="paragraph" w:customStyle="1" w:styleId="FFC9EF80C820EB4E9F99D72E853273B7">
    <w:name w:val="FFC9EF80C820EB4E9F99D72E853273B7"/>
  </w:style>
  <w:style w:type="paragraph" w:customStyle="1" w:styleId="0EFC77876AA3754B82953F267D947D64">
    <w:name w:val="0EFC77876AA3754B82953F267D947D64"/>
  </w:style>
  <w:style w:type="paragraph" w:customStyle="1" w:styleId="0B3D0F4F5F57D040A8CC7FAB2CFB56CC">
    <w:name w:val="0B3D0F4F5F57D040A8CC7FAB2CFB56CC"/>
  </w:style>
  <w:style w:type="paragraph" w:customStyle="1" w:styleId="63A75174F27516479C15B83CB4B36B28">
    <w:name w:val="63A75174F27516479C15B83CB4B36B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86E88934E70864387C7048956269882">
    <w:name w:val="886E88934E70864387C7048956269882"/>
  </w:style>
  <w:style w:type="paragraph" w:customStyle="1" w:styleId="294587F92D7B7541ADDD5F045A7A7651">
    <w:name w:val="294587F92D7B7541ADDD5F045A7A7651"/>
    <w:rsid w:val="009079B3"/>
  </w:style>
  <w:style w:type="paragraph" w:customStyle="1" w:styleId="4464C8BF5005EC439C396FB76C5492C0">
    <w:name w:val="4464C8BF5005EC439C396FB76C5492C0"/>
    <w:rsid w:val="009079B3"/>
  </w:style>
  <w:style w:type="paragraph" w:customStyle="1" w:styleId="7BD52FF5D230D74585D02AA29AED5C20">
    <w:name w:val="7BD52FF5D230D74585D02AA29AED5C20"/>
    <w:rsid w:val="009079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F2D30FCA9EF4BA09E855C6AFA298D">
    <w:name w:val="336F2D30FCA9EF4BA09E855C6AFA298D"/>
  </w:style>
  <w:style w:type="paragraph" w:customStyle="1" w:styleId="F3B65E158022D144BDAE330D9FB61A6B">
    <w:name w:val="F3B65E158022D144BDAE330D9FB61A6B"/>
  </w:style>
  <w:style w:type="paragraph" w:customStyle="1" w:styleId="315C9352B0CAA340A473DE3B36EB166F">
    <w:name w:val="315C9352B0CAA340A473DE3B36EB166F"/>
  </w:style>
  <w:style w:type="paragraph" w:customStyle="1" w:styleId="23E95407FA92684B80D5544B6E700989">
    <w:name w:val="23E95407FA92684B80D5544B6E700989"/>
  </w:style>
  <w:style w:type="paragraph" w:customStyle="1" w:styleId="876092C475556C428605DD8629EABAAA">
    <w:name w:val="876092C475556C428605DD8629EABAAA"/>
  </w:style>
  <w:style w:type="paragraph" w:customStyle="1" w:styleId="925F39FBD0A73B40A183C1C166C82E59">
    <w:name w:val="925F39FBD0A73B40A183C1C166C82E59"/>
  </w:style>
  <w:style w:type="paragraph" w:customStyle="1" w:styleId="4E2D7C623B8C8D4CB8BA34952D5201A1">
    <w:name w:val="4E2D7C623B8C8D4CB8BA34952D5201A1"/>
  </w:style>
  <w:style w:type="paragraph" w:customStyle="1" w:styleId="FFC9EF80C820EB4E9F99D72E853273B7">
    <w:name w:val="FFC9EF80C820EB4E9F99D72E853273B7"/>
  </w:style>
  <w:style w:type="paragraph" w:customStyle="1" w:styleId="0EFC77876AA3754B82953F267D947D64">
    <w:name w:val="0EFC77876AA3754B82953F267D947D64"/>
  </w:style>
  <w:style w:type="paragraph" w:customStyle="1" w:styleId="0B3D0F4F5F57D040A8CC7FAB2CFB56CC">
    <w:name w:val="0B3D0F4F5F57D040A8CC7FAB2CFB56CC"/>
  </w:style>
  <w:style w:type="paragraph" w:customStyle="1" w:styleId="63A75174F27516479C15B83CB4B36B28">
    <w:name w:val="63A75174F27516479C15B83CB4B36B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86E88934E70864387C7048956269882">
    <w:name w:val="886E88934E70864387C7048956269882"/>
  </w:style>
  <w:style w:type="paragraph" w:customStyle="1" w:styleId="294587F92D7B7541ADDD5F045A7A7651">
    <w:name w:val="294587F92D7B7541ADDD5F045A7A7651"/>
    <w:rsid w:val="009079B3"/>
  </w:style>
  <w:style w:type="paragraph" w:customStyle="1" w:styleId="4464C8BF5005EC439C396FB76C5492C0">
    <w:name w:val="4464C8BF5005EC439C396FB76C5492C0"/>
    <w:rsid w:val="009079B3"/>
  </w:style>
  <w:style w:type="paragraph" w:customStyle="1" w:styleId="7BD52FF5D230D74585D02AA29AED5C20">
    <w:name w:val="7BD52FF5D230D74585D02AA29AED5C20"/>
    <w:rsid w:val="0090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B680-3FF8-D942-9CED-5CDCF4CF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5</TotalTime>
  <Pages>1</Pages>
  <Words>505</Words>
  <Characters>2880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3379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Bibb-Barrett</dc:creator>
  <cp:keywords/>
  <dc:description/>
  <cp:lastModifiedBy>Sebastian Bibb-Barrett</cp:lastModifiedBy>
  <cp:revision>8</cp:revision>
  <dcterms:created xsi:type="dcterms:W3CDTF">2013-09-19T21:55:00Z</dcterms:created>
  <dcterms:modified xsi:type="dcterms:W3CDTF">2013-09-30T16:37:00Z</dcterms:modified>
  <cp:category/>
</cp:coreProperties>
</file>