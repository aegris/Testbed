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9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5967"/>
        <w:gridCol w:w="1953"/>
      </w:tblGrid>
      <w:tr w:rsidR="00AB6751" w:rsidRPr="00963CC4" w:rsidTr="00D924E9">
        <w:trPr>
          <w:jc w:val="center"/>
        </w:trPr>
        <w:tc>
          <w:tcPr>
            <w:tcW w:w="5967" w:type="dxa"/>
          </w:tcPr>
          <w:sdt>
            <w:sdtPr>
              <w:rPr>
                <w:rFonts w:ascii="Calibri" w:hAnsi="Calibri"/>
                <w:sz w:val="32"/>
                <w:szCs w:val="32"/>
              </w:rPr>
              <w:alias w:val="Author"/>
              <w:id w:val="88272612"/>
              <w:placeholder>
                <w:docPart w:val="445B6B9FBB95456ABEE26C0B6D7ED147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AB6751" w:rsidRPr="00963CC4" w:rsidRDefault="00597C73">
                <w:pPr>
                  <w:pStyle w:val="Bold"/>
                  <w:rPr>
                    <w:rFonts w:ascii="Calibri" w:hAnsi="Calibri"/>
                    <w:sz w:val="32"/>
                    <w:szCs w:val="32"/>
                  </w:rPr>
                </w:pPr>
                <w:r w:rsidRPr="00963CC4">
                  <w:rPr>
                    <w:rFonts w:ascii="Calibri" w:hAnsi="Calibri"/>
                    <w:sz w:val="32"/>
                    <w:szCs w:val="32"/>
                  </w:rPr>
                  <w:t>Andrew Kelly</w:t>
                </w:r>
              </w:p>
            </w:sdtContent>
          </w:sdt>
          <w:p w:rsidR="00AB6751" w:rsidRPr="00963CC4" w:rsidRDefault="00597C73">
            <w:pPr>
              <w:pStyle w:val="Copy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7740 SW 45</w:t>
            </w:r>
            <w:r w:rsidRPr="00963CC4">
              <w:rPr>
                <w:rFonts w:ascii="Calibri" w:hAnsi="Calibri"/>
                <w:sz w:val="20"/>
                <w:szCs w:val="20"/>
                <w:vertAlign w:val="superscript"/>
              </w:rPr>
              <w:t>th</w:t>
            </w:r>
            <w:r w:rsidRPr="00963CC4">
              <w:rPr>
                <w:rFonts w:ascii="Calibri" w:hAnsi="Calibri"/>
                <w:sz w:val="20"/>
                <w:szCs w:val="20"/>
              </w:rPr>
              <w:t xml:space="preserve"> Avenue, #24</w:t>
            </w:r>
          </w:p>
          <w:p w:rsidR="00AB6751" w:rsidRPr="00963CC4" w:rsidRDefault="00597C73">
            <w:pPr>
              <w:pStyle w:val="Copy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Portland, OR 97219</w:t>
            </w:r>
          </w:p>
          <w:p w:rsidR="00AB6751" w:rsidRPr="00963CC4" w:rsidRDefault="00597C73">
            <w:pPr>
              <w:pStyle w:val="Copy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(503) 530-9142</w:t>
            </w:r>
          </w:p>
          <w:p w:rsidR="00AB6751" w:rsidRPr="00963CC4" w:rsidRDefault="00597C73" w:rsidP="00597C73">
            <w:pPr>
              <w:pStyle w:val="Copy"/>
              <w:rPr>
                <w:rFonts w:ascii="Calibri" w:hAnsi="Calibri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andrewkelly@lclark.edu</w:t>
            </w:r>
            <w:r w:rsidR="00DE057E" w:rsidRPr="00963CC4">
              <w:rPr>
                <w:rFonts w:ascii="Calibri" w:hAnsi="Calibri"/>
              </w:rPr>
              <w:t xml:space="preserve"> </w:t>
            </w:r>
          </w:p>
        </w:tc>
        <w:tc>
          <w:tcPr>
            <w:tcW w:w="1953" w:type="dxa"/>
          </w:tcPr>
          <w:p w:rsidR="00AB6751" w:rsidRPr="00963CC4" w:rsidRDefault="00AB6751">
            <w:pPr>
              <w:rPr>
                <w:rFonts w:ascii="Calibri" w:hAnsi="Calibri"/>
              </w:rPr>
            </w:pPr>
          </w:p>
        </w:tc>
      </w:tr>
      <w:tr w:rsidR="00AB6751" w:rsidRPr="00963CC4" w:rsidTr="00D924E9">
        <w:trPr>
          <w:jc w:val="center"/>
        </w:trPr>
        <w:tc>
          <w:tcPr>
            <w:tcW w:w="7920" w:type="dxa"/>
            <w:gridSpan w:val="2"/>
            <w:tcMar>
              <w:top w:w="58" w:type="dxa"/>
              <w:bottom w:w="29" w:type="dxa"/>
            </w:tcMar>
          </w:tcPr>
          <w:p w:rsidR="00AB6751" w:rsidRPr="00963CC4" w:rsidRDefault="00DE057E">
            <w:pPr>
              <w:pStyle w:val="Bold"/>
              <w:rPr>
                <w:rFonts w:ascii="Calibri" w:hAnsi="Calibri"/>
                <w:sz w:val="24"/>
                <w:szCs w:val="24"/>
              </w:rPr>
            </w:pPr>
            <w:r w:rsidRPr="00963CC4">
              <w:rPr>
                <w:rFonts w:ascii="Calibri" w:hAnsi="Calibri"/>
                <w:sz w:val="24"/>
                <w:szCs w:val="24"/>
              </w:rPr>
              <w:t>Education</w:t>
            </w:r>
          </w:p>
        </w:tc>
      </w:tr>
      <w:tr w:rsidR="00AB6751" w:rsidRPr="00963CC4" w:rsidTr="00D924E9">
        <w:trPr>
          <w:jc w:val="center"/>
        </w:trPr>
        <w:tc>
          <w:tcPr>
            <w:tcW w:w="5967" w:type="dxa"/>
            <w:tcMar>
              <w:bottom w:w="29" w:type="dxa"/>
            </w:tcMar>
          </w:tcPr>
          <w:p w:rsidR="00AB6751" w:rsidRPr="00963CC4" w:rsidRDefault="00361370" w:rsidP="00597C73">
            <w:pPr>
              <w:pStyle w:val="Copy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J.D.</w:t>
            </w:r>
          </w:p>
        </w:tc>
        <w:sdt>
          <w:sdtPr>
            <w:rPr>
              <w:rFonts w:ascii="Calibri" w:hAnsi="Calibri"/>
              <w:sz w:val="20"/>
              <w:szCs w:val="20"/>
            </w:rPr>
            <w:id w:val="277582251"/>
            <w:placeholder>
              <w:docPart w:val="CB78AF6DA8C24BDCB99D902A712195F9"/>
            </w:placeholder>
            <w:date>
              <w:dateFormat w:val="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953" w:type="dxa"/>
                <w:tcMar>
                  <w:bottom w:w="29" w:type="dxa"/>
                </w:tcMar>
              </w:tcPr>
              <w:p w:rsidR="00AB6751" w:rsidRPr="00963CC4" w:rsidRDefault="00597C73" w:rsidP="00597C73">
                <w:pPr>
                  <w:pStyle w:val="Dates"/>
                  <w:rPr>
                    <w:rFonts w:ascii="Calibri" w:hAnsi="Calibri"/>
                    <w:sz w:val="20"/>
                    <w:szCs w:val="20"/>
                  </w:rPr>
                </w:pPr>
                <w:r w:rsidRPr="00963CC4">
                  <w:rPr>
                    <w:rFonts w:ascii="Calibri" w:hAnsi="Calibri"/>
                    <w:sz w:val="20"/>
                    <w:szCs w:val="20"/>
                  </w:rPr>
                  <w:t>2013</w:t>
                </w:r>
              </w:p>
            </w:tc>
          </w:sdtContent>
        </w:sdt>
      </w:tr>
      <w:tr w:rsidR="00AB6751" w:rsidRPr="00963CC4" w:rsidTr="00D924E9">
        <w:trPr>
          <w:trHeight w:val="51"/>
          <w:jc w:val="center"/>
        </w:trPr>
        <w:tc>
          <w:tcPr>
            <w:tcW w:w="5967" w:type="dxa"/>
          </w:tcPr>
          <w:p w:rsidR="00AB6751" w:rsidRPr="00963CC4" w:rsidRDefault="00597C73" w:rsidP="00597C73">
            <w:pPr>
              <w:pStyle w:val="Italics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Lewis and Clark Law School, Portland, OR</w:t>
            </w:r>
          </w:p>
        </w:tc>
        <w:tc>
          <w:tcPr>
            <w:tcW w:w="1953" w:type="dxa"/>
          </w:tcPr>
          <w:p w:rsidR="00AB6751" w:rsidRPr="00963CC4" w:rsidRDefault="00AB6751">
            <w:pPr>
              <w:pStyle w:val="Dates"/>
              <w:rPr>
                <w:rFonts w:ascii="Calibri" w:hAnsi="Calibri"/>
                <w:sz w:val="20"/>
                <w:szCs w:val="20"/>
              </w:rPr>
            </w:pPr>
          </w:p>
        </w:tc>
      </w:tr>
      <w:tr w:rsidR="00AB6751" w:rsidRPr="00963CC4" w:rsidTr="00D924E9">
        <w:trPr>
          <w:jc w:val="center"/>
        </w:trPr>
        <w:tc>
          <w:tcPr>
            <w:tcW w:w="5967" w:type="dxa"/>
            <w:tcMar>
              <w:bottom w:w="29" w:type="dxa"/>
            </w:tcMar>
          </w:tcPr>
          <w:p w:rsidR="00AB6751" w:rsidRPr="00963CC4" w:rsidRDefault="00597C73" w:rsidP="00597C73">
            <w:pPr>
              <w:pStyle w:val="Copy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B.A. Political Science / B.A. History</w:t>
            </w:r>
          </w:p>
        </w:tc>
        <w:sdt>
          <w:sdtPr>
            <w:rPr>
              <w:rFonts w:ascii="Calibri" w:hAnsi="Calibri"/>
              <w:sz w:val="20"/>
              <w:szCs w:val="20"/>
            </w:rPr>
            <w:id w:val="277582258"/>
            <w:placeholder>
              <w:docPart w:val="ACE116004573450F829D806A35D6A193"/>
            </w:placeholder>
            <w:date>
              <w:dateFormat w:val="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953" w:type="dxa"/>
                <w:tcMar>
                  <w:bottom w:w="29" w:type="dxa"/>
                </w:tcMar>
              </w:tcPr>
              <w:p w:rsidR="00AB6751" w:rsidRPr="00963CC4" w:rsidRDefault="00597C73" w:rsidP="00597C73">
                <w:pPr>
                  <w:pStyle w:val="Dates"/>
                  <w:rPr>
                    <w:rFonts w:ascii="Calibri" w:hAnsi="Calibri"/>
                    <w:sz w:val="20"/>
                    <w:szCs w:val="20"/>
                  </w:rPr>
                </w:pPr>
                <w:r w:rsidRPr="00963CC4">
                  <w:rPr>
                    <w:rFonts w:ascii="Calibri" w:hAnsi="Calibri"/>
                    <w:sz w:val="20"/>
                    <w:szCs w:val="20"/>
                  </w:rPr>
                  <w:t>2008</w:t>
                </w:r>
              </w:p>
            </w:tc>
          </w:sdtContent>
        </w:sdt>
      </w:tr>
      <w:tr w:rsidR="00AB6751" w:rsidRPr="00963CC4" w:rsidTr="00D924E9">
        <w:trPr>
          <w:jc w:val="center"/>
        </w:trPr>
        <w:tc>
          <w:tcPr>
            <w:tcW w:w="5967" w:type="dxa"/>
          </w:tcPr>
          <w:p w:rsidR="00AB6751" w:rsidRPr="00963CC4" w:rsidRDefault="00597C73">
            <w:pPr>
              <w:pStyle w:val="Italics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The Pennsylvania State University, University Park, P</w:t>
            </w:r>
            <w:bookmarkStart w:id="0" w:name="_GoBack"/>
            <w:bookmarkEnd w:id="0"/>
            <w:r w:rsidRPr="00963CC4">
              <w:rPr>
                <w:rFonts w:ascii="Calibri" w:hAnsi="Calibri"/>
                <w:sz w:val="20"/>
                <w:szCs w:val="20"/>
              </w:rPr>
              <w:t>A</w:t>
            </w:r>
          </w:p>
          <w:p w:rsidR="00AB6751" w:rsidRPr="00963CC4" w:rsidRDefault="00597C73" w:rsidP="00597C73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Concentrations in law and classical studies.</w:t>
            </w:r>
          </w:p>
          <w:p w:rsidR="00597C73" w:rsidRPr="00963CC4" w:rsidRDefault="00597C73" w:rsidP="00597C73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Dean’s List</w:t>
            </w:r>
          </w:p>
        </w:tc>
        <w:tc>
          <w:tcPr>
            <w:tcW w:w="1953" w:type="dxa"/>
          </w:tcPr>
          <w:p w:rsidR="00AB6751" w:rsidRPr="00963CC4" w:rsidRDefault="00AB6751">
            <w:pPr>
              <w:pStyle w:val="Dates"/>
              <w:rPr>
                <w:rFonts w:ascii="Calibri" w:hAnsi="Calibri"/>
                <w:sz w:val="20"/>
                <w:szCs w:val="20"/>
              </w:rPr>
            </w:pPr>
          </w:p>
        </w:tc>
      </w:tr>
      <w:tr w:rsidR="00AB6751" w:rsidRPr="00963CC4" w:rsidTr="00D924E9">
        <w:trPr>
          <w:jc w:val="center"/>
        </w:trPr>
        <w:tc>
          <w:tcPr>
            <w:tcW w:w="7920" w:type="dxa"/>
            <w:gridSpan w:val="2"/>
            <w:tcMar>
              <w:top w:w="58" w:type="dxa"/>
              <w:bottom w:w="29" w:type="dxa"/>
            </w:tcMar>
          </w:tcPr>
          <w:p w:rsidR="00AB6751" w:rsidRPr="00963CC4" w:rsidRDefault="00597C73">
            <w:pPr>
              <w:pStyle w:val="Bold"/>
              <w:rPr>
                <w:rFonts w:ascii="Calibri" w:hAnsi="Calibri"/>
                <w:sz w:val="24"/>
                <w:szCs w:val="24"/>
              </w:rPr>
            </w:pPr>
            <w:r w:rsidRPr="00963CC4">
              <w:rPr>
                <w:rFonts w:ascii="Calibri" w:hAnsi="Calibri"/>
                <w:sz w:val="24"/>
                <w:szCs w:val="24"/>
              </w:rPr>
              <w:t>Experience</w:t>
            </w:r>
          </w:p>
        </w:tc>
      </w:tr>
      <w:tr w:rsidR="00AB6751" w:rsidRPr="00963CC4" w:rsidTr="00D924E9">
        <w:trPr>
          <w:jc w:val="center"/>
        </w:trPr>
        <w:tc>
          <w:tcPr>
            <w:tcW w:w="5967" w:type="dxa"/>
            <w:tcMar>
              <w:bottom w:w="29" w:type="dxa"/>
            </w:tcMar>
          </w:tcPr>
          <w:p w:rsidR="00AB6751" w:rsidRPr="00963CC4" w:rsidRDefault="00597C73" w:rsidP="00597C73">
            <w:pPr>
              <w:pStyle w:val="Copy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Legal Intern</w:t>
            </w:r>
          </w:p>
          <w:p w:rsidR="00597C73" w:rsidRPr="00963CC4" w:rsidRDefault="00597C73" w:rsidP="00597C73">
            <w:pPr>
              <w:pStyle w:val="Copy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i/>
                <w:sz w:val="20"/>
                <w:szCs w:val="20"/>
              </w:rPr>
              <w:t>Lewis and Clark Legal Clinic, Portland, OR</w:t>
            </w:r>
          </w:p>
        </w:tc>
        <w:tc>
          <w:tcPr>
            <w:tcW w:w="1953" w:type="dxa"/>
            <w:tcMar>
              <w:bottom w:w="29" w:type="dxa"/>
            </w:tcMar>
          </w:tcPr>
          <w:p w:rsidR="00AB6751" w:rsidRPr="00963CC4" w:rsidRDefault="00361370" w:rsidP="00361370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 xml:space="preserve"> </w:t>
            </w:r>
            <w:r w:rsidR="00DE057E" w:rsidRPr="00963CC4">
              <w:rPr>
                <w:rFonts w:ascii="Calibri" w:hAnsi="Calibri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hAnsi="Calibri"/>
                  <w:sz w:val="20"/>
                  <w:szCs w:val="20"/>
                </w:rPr>
                <w:id w:val="277582276"/>
                <w:placeholder>
                  <w:docPart w:val="4BDC510B9C504CF78D5D4FC1D4B562DE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963CC4">
                  <w:rPr>
                    <w:rFonts w:ascii="Calibri" w:hAnsi="Calibri"/>
                    <w:sz w:val="20"/>
                    <w:szCs w:val="20"/>
                  </w:rPr>
                  <w:t>2012</w:t>
                </w:r>
              </w:sdtContent>
            </w:sdt>
          </w:p>
        </w:tc>
      </w:tr>
      <w:tr w:rsidR="00AB6751" w:rsidRPr="00963CC4" w:rsidTr="00D924E9">
        <w:trPr>
          <w:jc w:val="center"/>
        </w:trPr>
        <w:tc>
          <w:tcPr>
            <w:tcW w:w="5967" w:type="dxa"/>
          </w:tcPr>
          <w:p w:rsidR="00597C73" w:rsidRPr="00963CC4" w:rsidRDefault="00597C73" w:rsidP="00597C73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Conducted intake interviews with prospective clients.</w:t>
            </w:r>
          </w:p>
          <w:p w:rsidR="00597C73" w:rsidRPr="00963CC4" w:rsidRDefault="00597C73" w:rsidP="00597C73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Engaged in settlement negotiations with opposing parties and their counsel.</w:t>
            </w:r>
          </w:p>
          <w:p w:rsidR="00597C73" w:rsidRPr="00963CC4" w:rsidRDefault="00597C73" w:rsidP="00597C73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Advised clients on matters relating to stalking and protective orders, temporary restraining orders, and evictions.</w:t>
            </w:r>
          </w:p>
          <w:p w:rsidR="00597C73" w:rsidRPr="00963CC4" w:rsidRDefault="00597C73" w:rsidP="00597C73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Appeared on behalf of clients in court hearings as a certified law student.</w:t>
            </w:r>
          </w:p>
        </w:tc>
        <w:tc>
          <w:tcPr>
            <w:tcW w:w="1953" w:type="dxa"/>
          </w:tcPr>
          <w:p w:rsidR="00AB6751" w:rsidRPr="00963CC4" w:rsidRDefault="00AB6751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AB6751" w:rsidRPr="00963CC4" w:rsidTr="00D924E9">
        <w:trPr>
          <w:jc w:val="center"/>
        </w:trPr>
        <w:tc>
          <w:tcPr>
            <w:tcW w:w="5967" w:type="dxa"/>
            <w:tcMar>
              <w:bottom w:w="29" w:type="dxa"/>
            </w:tcMar>
          </w:tcPr>
          <w:p w:rsidR="00AB6751" w:rsidRPr="00963CC4" w:rsidRDefault="00597C73" w:rsidP="00597C73">
            <w:pPr>
              <w:pStyle w:val="Copy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Legal Intern</w:t>
            </w:r>
          </w:p>
          <w:p w:rsidR="00597C73" w:rsidRPr="00963CC4" w:rsidRDefault="00597C73" w:rsidP="00597C73">
            <w:pPr>
              <w:pStyle w:val="Copy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i/>
                <w:sz w:val="20"/>
                <w:szCs w:val="20"/>
              </w:rPr>
              <w:t>National Crime Victim Law Institute, Portland, OR</w:t>
            </w:r>
          </w:p>
        </w:tc>
        <w:tc>
          <w:tcPr>
            <w:tcW w:w="1953" w:type="dxa"/>
            <w:tcMar>
              <w:bottom w:w="29" w:type="dxa"/>
            </w:tcMar>
          </w:tcPr>
          <w:p w:rsidR="00AB6751" w:rsidRPr="00963CC4" w:rsidRDefault="00DE057E" w:rsidP="00361370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 xml:space="preserve">  </w:t>
            </w:r>
            <w:sdt>
              <w:sdtPr>
                <w:rPr>
                  <w:rFonts w:ascii="Calibri" w:hAnsi="Calibri"/>
                  <w:sz w:val="20"/>
                  <w:szCs w:val="20"/>
                </w:rPr>
                <w:id w:val="277582282"/>
                <w:placeholder>
                  <w:docPart w:val="BD734F503D7E44BFBC0559BC21FE8802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61370" w:rsidRPr="00963CC4">
                  <w:rPr>
                    <w:rFonts w:ascii="Calibri" w:hAnsi="Calibri"/>
                    <w:sz w:val="20"/>
                    <w:szCs w:val="20"/>
                  </w:rPr>
                  <w:t>2012</w:t>
                </w:r>
              </w:sdtContent>
            </w:sdt>
          </w:p>
        </w:tc>
      </w:tr>
      <w:tr w:rsidR="00AB6751" w:rsidRPr="00963CC4" w:rsidTr="00D924E9">
        <w:trPr>
          <w:trHeight w:val="762"/>
          <w:jc w:val="center"/>
        </w:trPr>
        <w:tc>
          <w:tcPr>
            <w:tcW w:w="5967" w:type="dxa"/>
          </w:tcPr>
          <w:p w:rsidR="00AB6751" w:rsidRPr="00963CC4" w:rsidRDefault="00361370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Researched issues on the rights of crime victims arising under the Oregon constitution.</w:t>
            </w:r>
          </w:p>
          <w:p w:rsidR="00361370" w:rsidRPr="00963CC4" w:rsidRDefault="00361370" w:rsidP="00A20021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Summarized findings in memoranda to supervising staff attorneys.</w:t>
            </w:r>
            <w:r w:rsidR="00A20021" w:rsidRPr="00963CC4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953" w:type="dxa"/>
          </w:tcPr>
          <w:p w:rsidR="00AB6751" w:rsidRPr="00963CC4" w:rsidRDefault="00AB6751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A20021" w:rsidRPr="00963CC4" w:rsidTr="00D924E9">
        <w:trPr>
          <w:trHeight w:val="402"/>
          <w:jc w:val="center"/>
        </w:trPr>
        <w:tc>
          <w:tcPr>
            <w:tcW w:w="5967" w:type="dxa"/>
          </w:tcPr>
          <w:p w:rsidR="00A20021" w:rsidRPr="00963CC4" w:rsidRDefault="00A20021" w:rsidP="00A20021">
            <w:pPr>
              <w:pStyle w:val="Copy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Teller</w:t>
            </w:r>
            <w:r w:rsidRPr="00963CC4">
              <w:rPr>
                <w:rFonts w:ascii="Calibri" w:hAnsi="Calibri"/>
                <w:sz w:val="20"/>
                <w:szCs w:val="20"/>
              </w:rPr>
              <w:br/>
            </w:r>
            <w:r w:rsidRPr="00963CC4">
              <w:rPr>
                <w:rFonts w:ascii="Calibri" w:hAnsi="Calibri"/>
                <w:i/>
                <w:sz w:val="20"/>
                <w:szCs w:val="20"/>
              </w:rPr>
              <w:t>Wachovia Bank, Thorndale, PA</w:t>
            </w:r>
          </w:p>
        </w:tc>
        <w:tc>
          <w:tcPr>
            <w:tcW w:w="1953" w:type="dxa"/>
          </w:tcPr>
          <w:p w:rsidR="00A20021" w:rsidRPr="00963CC4" w:rsidRDefault="00A20021" w:rsidP="00DE057E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2010</w:t>
            </w:r>
          </w:p>
        </w:tc>
      </w:tr>
      <w:tr w:rsidR="00A20021" w:rsidRPr="00963CC4" w:rsidTr="00D924E9">
        <w:trPr>
          <w:trHeight w:val="321"/>
          <w:jc w:val="center"/>
        </w:trPr>
        <w:tc>
          <w:tcPr>
            <w:tcW w:w="5967" w:type="dxa"/>
          </w:tcPr>
          <w:p w:rsidR="00A20021" w:rsidRPr="00963CC4" w:rsidRDefault="00DE057E" w:rsidP="00DE057E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Processed confidential customer financial transactions.</w:t>
            </w:r>
          </w:p>
          <w:p w:rsidR="00DE057E" w:rsidRPr="00963CC4" w:rsidRDefault="00DE057E" w:rsidP="00DE057E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Advised customers on appropriate products and services based on their individual needs.</w:t>
            </w:r>
          </w:p>
        </w:tc>
        <w:tc>
          <w:tcPr>
            <w:tcW w:w="1953" w:type="dxa"/>
          </w:tcPr>
          <w:p w:rsidR="00A20021" w:rsidRPr="00963CC4" w:rsidRDefault="00A20021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A20021" w:rsidRPr="00963CC4" w:rsidTr="00D924E9">
        <w:trPr>
          <w:trHeight w:val="321"/>
          <w:jc w:val="center"/>
        </w:trPr>
        <w:tc>
          <w:tcPr>
            <w:tcW w:w="5967" w:type="dxa"/>
          </w:tcPr>
          <w:p w:rsidR="00A20021" w:rsidRPr="00963CC4" w:rsidRDefault="00A20021" w:rsidP="00A20021">
            <w:pPr>
              <w:pStyle w:val="Copy"/>
              <w:rPr>
                <w:rFonts w:ascii="Calibri" w:hAnsi="Calibri"/>
                <w:i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Supervisor</w:t>
            </w:r>
            <w:r w:rsidRPr="00963CC4">
              <w:rPr>
                <w:rFonts w:ascii="Calibri" w:hAnsi="Calibri"/>
                <w:sz w:val="20"/>
                <w:szCs w:val="20"/>
              </w:rPr>
              <w:br/>
            </w:r>
            <w:r w:rsidRPr="00963CC4">
              <w:rPr>
                <w:rFonts w:ascii="Calibri" w:hAnsi="Calibri"/>
                <w:i/>
                <w:sz w:val="20"/>
                <w:szCs w:val="20"/>
              </w:rPr>
              <w:t>Lego Brand Retail, King of Prussia, PA</w:t>
            </w:r>
          </w:p>
        </w:tc>
        <w:tc>
          <w:tcPr>
            <w:tcW w:w="1953" w:type="dxa"/>
          </w:tcPr>
          <w:p w:rsidR="00A20021" w:rsidRPr="00963CC4" w:rsidRDefault="00A20021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A20021" w:rsidRPr="00963CC4" w:rsidTr="00D924E9">
        <w:trPr>
          <w:trHeight w:val="1401"/>
          <w:jc w:val="center"/>
        </w:trPr>
        <w:tc>
          <w:tcPr>
            <w:tcW w:w="5967" w:type="dxa"/>
          </w:tcPr>
          <w:p w:rsidR="00DE057E" w:rsidRPr="00963CC4" w:rsidRDefault="00DE057E" w:rsidP="00DE057E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Supervised a staff of sales associates in busy mall location.</w:t>
            </w:r>
          </w:p>
          <w:p w:rsidR="00DE057E" w:rsidRPr="00963CC4" w:rsidRDefault="00DE057E" w:rsidP="00DE057E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Performed managerial duties in absence of manager.</w:t>
            </w:r>
          </w:p>
          <w:p w:rsidR="00DE057E" w:rsidRPr="00963CC4" w:rsidRDefault="00DE057E" w:rsidP="00DE057E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Trained new associates in customer service, sales, and corporate procedures.</w:t>
            </w:r>
          </w:p>
          <w:p w:rsidR="00DE057E" w:rsidRPr="00963CC4" w:rsidRDefault="00DE057E" w:rsidP="00DE057E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Coordinated and hosted events for 10-200+ participants.</w:t>
            </w:r>
          </w:p>
          <w:p w:rsidR="00DE057E" w:rsidRPr="00963CC4" w:rsidRDefault="00DE057E" w:rsidP="00DE057E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Received and documented weekly product shipments.</w:t>
            </w:r>
          </w:p>
          <w:p w:rsidR="00DE057E" w:rsidRPr="00963CC4" w:rsidRDefault="00DE057E" w:rsidP="00DE057E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Maintained three separate storage facilities.</w:t>
            </w:r>
          </w:p>
          <w:p w:rsidR="00A20021" w:rsidRPr="00963CC4" w:rsidRDefault="00A20021" w:rsidP="00DE057E">
            <w:pPr>
              <w:pStyle w:val="Copy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953" w:type="dxa"/>
          </w:tcPr>
          <w:p w:rsidR="00A20021" w:rsidRPr="00963CC4" w:rsidRDefault="00DE057E" w:rsidP="00DE057E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963CC4">
              <w:rPr>
                <w:rFonts w:ascii="Calibri" w:hAnsi="Calibri"/>
                <w:sz w:val="20"/>
                <w:szCs w:val="20"/>
              </w:rPr>
              <w:t>2008- 2009</w:t>
            </w:r>
          </w:p>
        </w:tc>
      </w:tr>
    </w:tbl>
    <w:p w:rsidR="00AB6751" w:rsidRPr="00963CC4" w:rsidRDefault="00AB6751">
      <w:pPr>
        <w:rPr>
          <w:rFonts w:ascii="Century Gothic" w:hAnsi="Century Gothic"/>
        </w:rPr>
      </w:pPr>
    </w:p>
    <w:sectPr w:rsidR="00AB6751" w:rsidRPr="00963CC4">
      <w:pgSz w:w="12240" w:h="15840"/>
      <w:pgMar w:top="1080" w:right="2160" w:bottom="72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B97C5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5DCA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E348CF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46CD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1326E1"/>
    <w:multiLevelType w:val="hybridMultilevel"/>
    <w:tmpl w:val="5BDE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A5AC3"/>
    <w:multiLevelType w:val="hybridMultilevel"/>
    <w:tmpl w:val="4B38F95E"/>
    <w:lvl w:ilvl="0" w:tplc="65D61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16E13"/>
    <w:multiLevelType w:val="hybridMultilevel"/>
    <w:tmpl w:val="4E28D91E"/>
    <w:lvl w:ilvl="0" w:tplc="E01AF61E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440B7"/>
    <w:multiLevelType w:val="hybridMultilevel"/>
    <w:tmpl w:val="6AC6A004"/>
    <w:lvl w:ilvl="0" w:tplc="65D61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597C73"/>
    <w:rsid w:val="00361370"/>
    <w:rsid w:val="00597C73"/>
    <w:rsid w:val="00963CC4"/>
    <w:rsid w:val="00A20021"/>
    <w:rsid w:val="00AB6751"/>
    <w:rsid w:val="00D924E9"/>
    <w:rsid w:val="00DE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Salutation" w:semiHidden="0" w:unhideWhenUsed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 w:line="240" w:lineRule="auto"/>
    </w:pPr>
    <w:rPr>
      <w:rFonts w:eastAsia="Times New Roman" w:cs="Times New Roman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Italics">
    <w:name w:val="Italics"/>
    <w:basedOn w:val="Normal"/>
    <w:qFormat/>
    <w:pPr>
      <w:spacing w:after="100" w:line="264" w:lineRule="auto"/>
    </w:pPr>
    <w:rPr>
      <w:i/>
    </w:rPr>
  </w:style>
  <w:style w:type="paragraph" w:customStyle="1" w:styleId="BulletedList">
    <w:name w:val="Bulleted List"/>
    <w:basedOn w:val="Normal"/>
    <w:qFormat/>
    <w:pPr>
      <w:numPr>
        <w:numId w:val="6"/>
      </w:numPr>
      <w:spacing w:after="100" w:line="264" w:lineRule="auto"/>
      <w:ind w:left="360"/>
      <w:contextualSpacing/>
    </w:pPr>
  </w:style>
  <w:style w:type="paragraph" w:customStyle="1" w:styleId="Dates">
    <w:name w:val="Dates"/>
    <w:basedOn w:val="Normal"/>
    <w:qFormat/>
    <w:pPr>
      <w:jc w:val="right"/>
    </w:pPr>
  </w:style>
  <w:style w:type="paragraph" w:customStyle="1" w:styleId="Bold">
    <w:name w:val="Bold"/>
    <w:basedOn w:val="Normal"/>
    <w:qFormat/>
    <w:rPr>
      <w:b/>
      <w:spacing w:val="10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y">
    <w:name w:val="Copy"/>
    <w:basedOn w:val="Normal"/>
    <w:qFormat/>
    <w:rPr>
      <w:szCs w:val="22"/>
    </w:rPr>
  </w:style>
  <w:style w:type="paragraph" w:styleId="ListParagraph">
    <w:name w:val="List Paragraph"/>
    <w:basedOn w:val="Normal"/>
    <w:uiPriority w:val="34"/>
    <w:qFormat/>
    <w:rsid w:val="00A200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MH_FunctionalResume_EmphasisE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5B6B9FBB95456ABEE26C0B6D7ED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1C617-3E1E-4822-8000-6740C54A1528}"/>
      </w:docPartPr>
      <w:docPartBody>
        <w:p w:rsidR="00925993" w:rsidRDefault="00047D9A">
          <w:pPr>
            <w:pStyle w:val="445B6B9FBB95456ABEE26C0B6D7ED147"/>
          </w:pPr>
          <w:r>
            <w:t>[Your Name]</w:t>
          </w:r>
        </w:p>
      </w:docPartBody>
    </w:docPart>
    <w:docPart>
      <w:docPartPr>
        <w:name w:val="CB78AF6DA8C24BDCB99D902A71219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06CDB-6ECB-47FC-9292-F94538136085}"/>
      </w:docPartPr>
      <w:docPartBody>
        <w:p w:rsidR="00925993" w:rsidRDefault="00047D9A">
          <w:pPr>
            <w:pStyle w:val="CB78AF6DA8C24BDCB99D902A712195F9"/>
          </w:pPr>
          <w:r>
            <w:rPr>
              <w:rStyle w:val="PlaceholderText"/>
            </w:rPr>
            <w:t>[Pick the Year]</w:t>
          </w:r>
        </w:p>
      </w:docPartBody>
    </w:docPart>
    <w:docPart>
      <w:docPartPr>
        <w:name w:val="ACE116004573450F829D806A35D6A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B8FDF-8656-4DAA-8583-61DA9D9731B7}"/>
      </w:docPartPr>
      <w:docPartBody>
        <w:p w:rsidR="00925993" w:rsidRDefault="00047D9A">
          <w:pPr>
            <w:pStyle w:val="ACE116004573450F829D806A35D6A193"/>
          </w:pPr>
          <w:r>
            <w:rPr>
              <w:rStyle w:val="PlaceholderText"/>
            </w:rPr>
            <w:t>[Pick the Year]</w:t>
          </w:r>
        </w:p>
      </w:docPartBody>
    </w:docPart>
    <w:docPart>
      <w:docPartPr>
        <w:name w:val="4BDC510B9C504CF78D5D4FC1D4B56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9B5B4-C5FC-4441-BAA9-AD329E6E1A3C}"/>
      </w:docPartPr>
      <w:docPartBody>
        <w:p w:rsidR="00925993" w:rsidRDefault="00047D9A">
          <w:pPr>
            <w:pStyle w:val="4BDC510B9C504CF78D5D4FC1D4B562DE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BD734F503D7E44BFBC0559BC21FE8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6D9FF-A23F-47E9-8591-8AEF293BCADD}"/>
      </w:docPartPr>
      <w:docPartBody>
        <w:p w:rsidR="00925993" w:rsidRDefault="00047D9A">
          <w:pPr>
            <w:pStyle w:val="BD734F503D7E44BFBC0559BC21FE8802"/>
          </w:pPr>
          <w: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16E13"/>
    <w:multiLevelType w:val="hybridMultilevel"/>
    <w:tmpl w:val="4E28D91E"/>
    <w:lvl w:ilvl="0" w:tplc="E01AF61E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261"/>
    <w:rsid w:val="00047D9A"/>
    <w:rsid w:val="0049330C"/>
    <w:rsid w:val="00925993"/>
    <w:rsid w:val="00B02E2F"/>
    <w:rsid w:val="00D8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5B6B9FBB95456ABEE26C0B6D7ED147">
    <w:name w:val="445B6B9FBB95456ABEE26C0B6D7ED147"/>
  </w:style>
  <w:style w:type="paragraph" w:customStyle="1" w:styleId="CCCBD9EFF3DB44A8B21F7FE99295C943">
    <w:name w:val="CCCBD9EFF3DB44A8B21F7FE99295C943"/>
  </w:style>
  <w:style w:type="paragraph" w:customStyle="1" w:styleId="48AF1CC22ED14137959E18291A72D6F9">
    <w:name w:val="48AF1CC22ED14137959E18291A72D6F9"/>
  </w:style>
  <w:style w:type="paragraph" w:customStyle="1" w:styleId="BFFA7AF0C6BA48F0A617C61B3416A61F">
    <w:name w:val="BFFA7AF0C6BA48F0A617C61B3416A61F"/>
  </w:style>
  <w:style w:type="paragraph" w:customStyle="1" w:styleId="B68CF5F220114D098C4E1A0E44D10DB6">
    <w:name w:val="B68CF5F220114D098C4E1A0E44D10DB6"/>
  </w:style>
  <w:style w:type="paragraph" w:customStyle="1" w:styleId="BulletedList">
    <w:name w:val="Bulleted List"/>
    <w:basedOn w:val="Normal"/>
    <w:qFormat/>
    <w:rsid w:val="00D82261"/>
    <w:pPr>
      <w:numPr>
        <w:numId w:val="1"/>
      </w:numPr>
      <w:spacing w:after="100" w:line="264" w:lineRule="auto"/>
      <w:ind w:left="360"/>
      <w:contextualSpacing/>
    </w:pPr>
    <w:rPr>
      <w:rFonts w:eastAsia="Times New Roman" w:cs="Times New Roman"/>
      <w:sz w:val="18"/>
      <w:szCs w:val="24"/>
    </w:rPr>
  </w:style>
  <w:style w:type="paragraph" w:customStyle="1" w:styleId="52BD6124673F4F988DF20E96986521EF">
    <w:name w:val="52BD6124673F4F988DF20E96986521EF"/>
  </w:style>
  <w:style w:type="paragraph" w:customStyle="1" w:styleId="22637B323EAF41CC9386E65F038179C0">
    <w:name w:val="22637B323EAF41CC9386E65F038179C0"/>
  </w:style>
  <w:style w:type="character" w:styleId="PlaceholderText">
    <w:name w:val="Placeholder Text"/>
    <w:basedOn w:val="DefaultParagraphFont"/>
    <w:uiPriority w:val="99"/>
    <w:semiHidden/>
    <w:rsid w:val="00D82261"/>
    <w:rPr>
      <w:color w:val="808080"/>
    </w:rPr>
  </w:style>
  <w:style w:type="paragraph" w:customStyle="1" w:styleId="CB78AF6DA8C24BDCB99D902A712195F9">
    <w:name w:val="CB78AF6DA8C24BDCB99D902A712195F9"/>
  </w:style>
  <w:style w:type="paragraph" w:customStyle="1" w:styleId="420DBD8D0ECB43DF8D7E5CAADE07407E">
    <w:name w:val="420DBD8D0ECB43DF8D7E5CAADE07407E"/>
  </w:style>
  <w:style w:type="paragraph" w:customStyle="1" w:styleId="DB7FD4CE27FA4F89B0529038297C77A8">
    <w:name w:val="DB7FD4CE27FA4F89B0529038297C77A8"/>
  </w:style>
  <w:style w:type="paragraph" w:customStyle="1" w:styleId="ACE116004573450F829D806A35D6A193">
    <w:name w:val="ACE116004573450F829D806A35D6A193"/>
  </w:style>
  <w:style w:type="paragraph" w:customStyle="1" w:styleId="D2609EF539DA4E72BB61471A74C2B6BF">
    <w:name w:val="D2609EF539DA4E72BB61471A74C2B6BF"/>
  </w:style>
  <w:style w:type="paragraph" w:customStyle="1" w:styleId="069A559D33734EC9B4DE60CC1649F9F6">
    <w:name w:val="069A559D33734EC9B4DE60CC1649F9F6"/>
  </w:style>
  <w:style w:type="paragraph" w:customStyle="1" w:styleId="86571F2A76044257811ECE161AC26ACB">
    <w:name w:val="86571F2A76044257811ECE161AC26ACB"/>
  </w:style>
  <w:style w:type="paragraph" w:customStyle="1" w:styleId="4062D9CD7ACD468C82BFABE7A4A773BB">
    <w:name w:val="4062D9CD7ACD468C82BFABE7A4A773BB"/>
  </w:style>
  <w:style w:type="paragraph" w:customStyle="1" w:styleId="6809C3BF7F8F49EE9310C03785ADEB37">
    <w:name w:val="6809C3BF7F8F49EE9310C03785ADEB37"/>
  </w:style>
  <w:style w:type="paragraph" w:customStyle="1" w:styleId="23DF965F12BF43BFA8275E2655303DB3">
    <w:name w:val="23DF965F12BF43BFA8275E2655303DB3"/>
  </w:style>
  <w:style w:type="paragraph" w:customStyle="1" w:styleId="9A5C35E2CF074E959DF68C2F7F39C24E">
    <w:name w:val="9A5C35E2CF074E959DF68C2F7F39C24E"/>
  </w:style>
  <w:style w:type="paragraph" w:customStyle="1" w:styleId="4BDC510B9C504CF78D5D4FC1D4B562DE">
    <w:name w:val="4BDC510B9C504CF78D5D4FC1D4B562DE"/>
  </w:style>
  <w:style w:type="paragraph" w:customStyle="1" w:styleId="FC682212486C4A7BB87680E6A18E1D80">
    <w:name w:val="FC682212486C4A7BB87680E6A18E1D80"/>
  </w:style>
  <w:style w:type="paragraph" w:customStyle="1" w:styleId="B53F6FFB7A7147B3942262A24AD7E00E">
    <w:name w:val="B53F6FFB7A7147B3942262A24AD7E00E"/>
  </w:style>
  <w:style w:type="paragraph" w:customStyle="1" w:styleId="338972BC872546528459ADE3EE6F44FB">
    <w:name w:val="338972BC872546528459ADE3EE6F44FB"/>
  </w:style>
  <w:style w:type="paragraph" w:customStyle="1" w:styleId="BD734F503D7E44BFBC0559BC21FE8802">
    <w:name w:val="BD734F503D7E44BFBC0559BC21FE8802"/>
  </w:style>
  <w:style w:type="paragraph" w:customStyle="1" w:styleId="36661B2B8A2C403FAA7492B61CBCAEF5">
    <w:name w:val="36661B2B8A2C403FAA7492B61CBCAEF5"/>
  </w:style>
  <w:style w:type="paragraph" w:customStyle="1" w:styleId="7E177846D812445B82B4A79312C073D3">
    <w:name w:val="7E177846D812445B82B4A79312C073D3"/>
    <w:rsid w:val="00D82261"/>
  </w:style>
  <w:style w:type="paragraph" w:customStyle="1" w:styleId="7C21ED5627AD409CAC1D253ECEC17ED6">
    <w:name w:val="7C21ED5627AD409CAC1D253ECEC17ED6"/>
    <w:rsid w:val="00D82261"/>
  </w:style>
  <w:style w:type="paragraph" w:customStyle="1" w:styleId="2659494BD3DE46249A04FC6A2AD787C2">
    <w:name w:val="2659494BD3DE46249A04FC6A2AD787C2"/>
    <w:rsid w:val="00D82261"/>
  </w:style>
  <w:style w:type="paragraph" w:customStyle="1" w:styleId="B307899B506A4363B981243424256F11">
    <w:name w:val="B307899B506A4363B981243424256F11"/>
    <w:rsid w:val="00D82261"/>
  </w:style>
  <w:style w:type="paragraph" w:customStyle="1" w:styleId="3D041FA4742C496F983BF6AEFB2583F8">
    <w:name w:val="3D041FA4742C496F983BF6AEFB2583F8"/>
    <w:rsid w:val="00D82261"/>
  </w:style>
  <w:style w:type="paragraph" w:customStyle="1" w:styleId="511126FB8B4D49948EF698558579553E">
    <w:name w:val="511126FB8B4D49948EF698558579553E"/>
    <w:rsid w:val="00D82261"/>
  </w:style>
  <w:style w:type="paragraph" w:customStyle="1" w:styleId="16C09FD22CBD4A79AF52EC4549BE82BE">
    <w:name w:val="16C09FD22CBD4A79AF52EC4549BE82BE"/>
    <w:rsid w:val="00D82261"/>
  </w:style>
  <w:style w:type="paragraph" w:customStyle="1" w:styleId="91D9ED65B8524859BF0D0E9FF9FE1D4C">
    <w:name w:val="91D9ED65B8524859BF0D0E9FF9FE1D4C"/>
    <w:rsid w:val="00D82261"/>
  </w:style>
  <w:style w:type="paragraph" w:customStyle="1" w:styleId="B72A2F4BE2A54FAFA903612A8C4EE19B">
    <w:name w:val="B72A2F4BE2A54FAFA903612A8C4EE19B"/>
    <w:rsid w:val="00D822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5B6B9FBB95456ABEE26C0B6D7ED147">
    <w:name w:val="445B6B9FBB95456ABEE26C0B6D7ED147"/>
  </w:style>
  <w:style w:type="paragraph" w:customStyle="1" w:styleId="CCCBD9EFF3DB44A8B21F7FE99295C943">
    <w:name w:val="CCCBD9EFF3DB44A8B21F7FE99295C943"/>
  </w:style>
  <w:style w:type="paragraph" w:customStyle="1" w:styleId="48AF1CC22ED14137959E18291A72D6F9">
    <w:name w:val="48AF1CC22ED14137959E18291A72D6F9"/>
  </w:style>
  <w:style w:type="paragraph" w:customStyle="1" w:styleId="BFFA7AF0C6BA48F0A617C61B3416A61F">
    <w:name w:val="BFFA7AF0C6BA48F0A617C61B3416A61F"/>
  </w:style>
  <w:style w:type="paragraph" w:customStyle="1" w:styleId="B68CF5F220114D098C4E1A0E44D10DB6">
    <w:name w:val="B68CF5F220114D098C4E1A0E44D10DB6"/>
  </w:style>
  <w:style w:type="paragraph" w:customStyle="1" w:styleId="BulletedList">
    <w:name w:val="Bulleted List"/>
    <w:basedOn w:val="Normal"/>
    <w:qFormat/>
    <w:rsid w:val="00D82261"/>
    <w:pPr>
      <w:numPr>
        <w:numId w:val="1"/>
      </w:numPr>
      <w:spacing w:after="100" w:line="264" w:lineRule="auto"/>
      <w:ind w:left="360"/>
      <w:contextualSpacing/>
    </w:pPr>
    <w:rPr>
      <w:rFonts w:eastAsia="Times New Roman" w:cs="Times New Roman"/>
      <w:sz w:val="18"/>
      <w:szCs w:val="24"/>
    </w:rPr>
  </w:style>
  <w:style w:type="paragraph" w:customStyle="1" w:styleId="52BD6124673F4F988DF20E96986521EF">
    <w:name w:val="52BD6124673F4F988DF20E96986521EF"/>
  </w:style>
  <w:style w:type="paragraph" w:customStyle="1" w:styleId="22637B323EAF41CC9386E65F038179C0">
    <w:name w:val="22637B323EAF41CC9386E65F038179C0"/>
  </w:style>
  <w:style w:type="character" w:styleId="PlaceholderText">
    <w:name w:val="Placeholder Text"/>
    <w:basedOn w:val="DefaultParagraphFont"/>
    <w:uiPriority w:val="99"/>
    <w:semiHidden/>
    <w:rsid w:val="00D82261"/>
    <w:rPr>
      <w:color w:val="808080"/>
    </w:rPr>
  </w:style>
  <w:style w:type="paragraph" w:customStyle="1" w:styleId="CB78AF6DA8C24BDCB99D902A712195F9">
    <w:name w:val="CB78AF6DA8C24BDCB99D902A712195F9"/>
  </w:style>
  <w:style w:type="paragraph" w:customStyle="1" w:styleId="420DBD8D0ECB43DF8D7E5CAADE07407E">
    <w:name w:val="420DBD8D0ECB43DF8D7E5CAADE07407E"/>
  </w:style>
  <w:style w:type="paragraph" w:customStyle="1" w:styleId="DB7FD4CE27FA4F89B0529038297C77A8">
    <w:name w:val="DB7FD4CE27FA4F89B0529038297C77A8"/>
  </w:style>
  <w:style w:type="paragraph" w:customStyle="1" w:styleId="ACE116004573450F829D806A35D6A193">
    <w:name w:val="ACE116004573450F829D806A35D6A193"/>
  </w:style>
  <w:style w:type="paragraph" w:customStyle="1" w:styleId="D2609EF539DA4E72BB61471A74C2B6BF">
    <w:name w:val="D2609EF539DA4E72BB61471A74C2B6BF"/>
  </w:style>
  <w:style w:type="paragraph" w:customStyle="1" w:styleId="069A559D33734EC9B4DE60CC1649F9F6">
    <w:name w:val="069A559D33734EC9B4DE60CC1649F9F6"/>
  </w:style>
  <w:style w:type="paragraph" w:customStyle="1" w:styleId="86571F2A76044257811ECE161AC26ACB">
    <w:name w:val="86571F2A76044257811ECE161AC26ACB"/>
  </w:style>
  <w:style w:type="paragraph" w:customStyle="1" w:styleId="4062D9CD7ACD468C82BFABE7A4A773BB">
    <w:name w:val="4062D9CD7ACD468C82BFABE7A4A773BB"/>
  </w:style>
  <w:style w:type="paragraph" w:customStyle="1" w:styleId="6809C3BF7F8F49EE9310C03785ADEB37">
    <w:name w:val="6809C3BF7F8F49EE9310C03785ADEB37"/>
  </w:style>
  <w:style w:type="paragraph" w:customStyle="1" w:styleId="23DF965F12BF43BFA8275E2655303DB3">
    <w:name w:val="23DF965F12BF43BFA8275E2655303DB3"/>
  </w:style>
  <w:style w:type="paragraph" w:customStyle="1" w:styleId="9A5C35E2CF074E959DF68C2F7F39C24E">
    <w:name w:val="9A5C35E2CF074E959DF68C2F7F39C24E"/>
  </w:style>
  <w:style w:type="paragraph" w:customStyle="1" w:styleId="4BDC510B9C504CF78D5D4FC1D4B562DE">
    <w:name w:val="4BDC510B9C504CF78D5D4FC1D4B562DE"/>
  </w:style>
  <w:style w:type="paragraph" w:customStyle="1" w:styleId="FC682212486C4A7BB87680E6A18E1D80">
    <w:name w:val="FC682212486C4A7BB87680E6A18E1D80"/>
  </w:style>
  <w:style w:type="paragraph" w:customStyle="1" w:styleId="B53F6FFB7A7147B3942262A24AD7E00E">
    <w:name w:val="B53F6FFB7A7147B3942262A24AD7E00E"/>
  </w:style>
  <w:style w:type="paragraph" w:customStyle="1" w:styleId="338972BC872546528459ADE3EE6F44FB">
    <w:name w:val="338972BC872546528459ADE3EE6F44FB"/>
  </w:style>
  <w:style w:type="paragraph" w:customStyle="1" w:styleId="BD734F503D7E44BFBC0559BC21FE8802">
    <w:name w:val="BD734F503D7E44BFBC0559BC21FE8802"/>
  </w:style>
  <w:style w:type="paragraph" w:customStyle="1" w:styleId="36661B2B8A2C403FAA7492B61CBCAEF5">
    <w:name w:val="36661B2B8A2C403FAA7492B61CBCAEF5"/>
  </w:style>
  <w:style w:type="paragraph" w:customStyle="1" w:styleId="7E177846D812445B82B4A79312C073D3">
    <w:name w:val="7E177846D812445B82B4A79312C073D3"/>
    <w:rsid w:val="00D82261"/>
  </w:style>
  <w:style w:type="paragraph" w:customStyle="1" w:styleId="7C21ED5627AD409CAC1D253ECEC17ED6">
    <w:name w:val="7C21ED5627AD409CAC1D253ECEC17ED6"/>
    <w:rsid w:val="00D82261"/>
  </w:style>
  <w:style w:type="paragraph" w:customStyle="1" w:styleId="2659494BD3DE46249A04FC6A2AD787C2">
    <w:name w:val="2659494BD3DE46249A04FC6A2AD787C2"/>
    <w:rsid w:val="00D82261"/>
  </w:style>
  <w:style w:type="paragraph" w:customStyle="1" w:styleId="B307899B506A4363B981243424256F11">
    <w:name w:val="B307899B506A4363B981243424256F11"/>
    <w:rsid w:val="00D82261"/>
  </w:style>
  <w:style w:type="paragraph" w:customStyle="1" w:styleId="3D041FA4742C496F983BF6AEFB2583F8">
    <w:name w:val="3D041FA4742C496F983BF6AEFB2583F8"/>
    <w:rsid w:val="00D82261"/>
  </w:style>
  <w:style w:type="paragraph" w:customStyle="1" w:styleId="511126FB8B4D49948EF698558579553E">
    <w:name w:val="511126FB8B4D49948EF698558579553E"/>
    <w:rsid w:val="00D82261"/>
  </w:style>
  <w:style w:type="paragraph" w:customStyle="1" w:styleId="16C09FD22CBD4A79AF52EC4549BE82BE">
    <w:name w:val="16C09FD22CBD4A79AF52EC4549BE82BE"/>
    <w:rsid w:val="00D82261"/>
  </w:style>
  <w:style w:type="paragraph" w:customStyle="1" w:styleId="91D9ED65B8524859BF0D0E9FF9FE1D4C">
    <w:name w:val="91D9ED65B8524859BF0D0E9FF9FE1D4C"/>
    <w:rsid w:val="00D82261"/>
  </w:style>
  <w:style w:type="paragraph" w:customStyle="1" w:styleId="B72A2F4BE2A54FAFA903612A8C4EE19B">
    <w:name w:val="B72A2F4BE2A54FAFA903612A8C4EE19B"/>
    <w:rsid w:val="00D822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9D01370-3A48-4729-BBF3-DF358E5A53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MH_FunctionalResume_EmphasisEd</Template>
  <TotalTime>55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 (Education emphasis)</vt:lpstr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(Education emphasis)</dc:title>
  <dc:creator>Andrew Kelly</dc:creator>
  <cp:lastModifiedBy>Andrew</cp:lastModifiedBy>
  <cp:revision>3</cp:revision>
  <cp:lastPrinted>2006-08-01T17:47:00Z</cp:lastPrinted>
  <dcterms:created xsi:type="dcterms:W3CDTF">2013-09-03T23:37:00Z</dcterms:created>
  <dcterms:modified xsi:type="dcterms:W3CDTF">2013-09-04T00:38:00Z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TC101695639990</vt:lpwstr>
  </property>
</Properties>
</file>