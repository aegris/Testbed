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2890"/>
        <w:gridCol w:w="3345"/>
        <w:gridCol w:w="2405"/>
      </w:tblGrid>
      <w:tr w:rsidR="007A1001">
        <w:trPr>
          <w:trHeight w:val="45"/>
        </w:trPr>
        <w:sdt>
          <w:sdtPr>
            <w:alias w:val="Author"/>
            <w:id w:val="89610595"/>
            <w:placeholder>
              <w:docPart w:val="7558C4ADA1BC4F9881CAD8676D3D5991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tc>
              <w:tcPr>
                <w:tcW w:w="8640" w:type="dxa"/>
                <w:gridSpan w:val="3"/>
                <w:tcBorders>
                  <w:bottom w:val="single" w:sz="4" w:space="0" w:color="BFBFBF" w:themeColor="background1" w:themeShade="BF"/>
                </w:tcBorders>
                <w:tcMar>
                  <w:bottom w:w="0" w:type="dxa"/>
                </w:tcMar>
                <w:vAlign w:val="bottom"/>
              </w:tcPr>
              <w:p w:rsidR="007A1001" w:rsidRDefault="00CF64AB">
                <w:pPr>
                  <w:pStyle w:val="YourName"/>
                </w:pPr>
                <w:r>
                  <w:t>Cody Hayes</w:t>
                </w:r>
              </w:p>
            </w:tc>
          </w:sdtContent>
        </w:sdt>
      </w:tr>
      <w:tr w:rsidR="007A1001">
        <w:trPr>
          <w:trHeight w:val="37"/>
        </w:trPr>
        <w:tc>
          <w:tcPr>
            <w:tcW w:w="8640" w:type="dxa"/>
            <w:gridSpan w:val="3"/>
            <w:tcBorders>
              <w:top w:val="single" w:sz="4" w:space="0" w:color="BFBFBF" w:themeColor="background1" w:themeShade="BF"/>
            </w:tcBorders>
            <w:tcMar>
              <w:top w:w="86" w:type="dxa"/>
              <w:bottom w:w="288" w:type="dxa"/>
            </w:tcMar>
          </w:tcPr>
          <w:p w:rsidR="007A1001" w:rsidRDefault="00CF64AB" w:rsidP="00CF64AB">
            <w:pPr>
              <w:pStyle w:val="AllCapsCopy"/>
            </w:pPr>
            <w:r>
              <w:t>3458 Jacobs LN</w:t>
            </w:r>
            <w:r w:rsidR="00AA17E2">
              <w:t xml:space="preserve">, </w:t>
            </w:r>
            <w:r>
              <w:t>Eugene, OR 97402</w:t>
            </w:r>
            <w:r w:rsidR="00AA17E2">
              <w:t xml:space="preserve">, </w:t>
            </w:r>
            <w:r>
              <w:t>(541) 357-2230</w:t>
            </w:r>
            <w:r w:rsidR="00AA17E2">
              <w:t xml:space="preserve">, </w:t>
            </w:r>
            <w:sdt>
              <w:sdtPr>
                <w:id w:val="270048422"/>
                <w:placeholder>
                  <w:docPart w:val="C812A4CA40F54E96993934870CB5EBD9"/>
                </w:placeholder>
              </w:sdtPr>
              <w:sdtEndPr/>
              <w:sdtContent>
                <w:r>
                  <w:t>Xcch004@gmail.com</w:t>
                </w:r>
              </w:sdtContent>
            </w:sdt>
          </w:p>
        </w:tc>
      </w:tr>
      <w:tr w:rsidR="007A1001">
        <w:trPr>
          <w:trHeight w:val="37"/>
        </w:trPr>
        <w:tc>
          <w:tcPr>
            <w:tcW w:w="8640" w:type="dxa"/>
            <w:gridSpan w:val="3"/>
          </w:tcPr>
          <w:p w:rsidR="007A1001" w:rsidRDefault="00AA17E2">
            <w:pPr>
              <w:pStyle w:val="SectionHeadings"/>
            </w:pPr>
            <w:r>
              <w:t>Objective</w:t>
            </w:r>
          </w:p>
        </w:tc>
      </w:tr>
      <w:tr w:rsidR="007A1001">
        <w:tc>
          <w:tcPr>
            <w:tcW w:w="8640" w:type="dxa"/>
            <w:gridSpan w:val="3"/>
            <w:tcMar>
              <w:bottom w:w="144" w:type="dxa"/>
            </w:tcMar>
          </w:tcPr>
          <w:p w:rsidR="007A1001" w:rsidRDefault="00CF64AB" w:rsidP="00CF64AB">
            <w:pPr>
              <w:pStyle w:val="Copy"/>
            </w:pPr>
            <w:r>
              <w:t>To obtain a position in a professional environment which will allow me to contribute my acquired skills as well as develop additional skills to grow within the company.</w:t>
            </w:r>
          </w:p>
          <w:p w:rsidR="00173810" w:rsidRDefault="00173810" w:rsidP="00CF64AB">
            <w:pPr>
              <w:pStyle w:val="Copy"/>
            </w:pPr>
          </w:p>
          <w:p w:rsidR="00173810" w:rsidRDefault="00173810" w:rsidP="00CF64AB">
            <w:pPr>
              <w:pStyle w:val="Copy"/>
            </w:pPr>
          </w:p>
          <w:p w:rsidR="00173810" w:rsidRDefault="00173810" w:rsidP="00CF64AB">
            <w:pPr>
              <w:pStyle w:val="Copy"/>
            </w:pPr>
          </w:p>
        </w:tc>
      </w:tr>
      <w:tr w:rsidR="007A1001">
        <w:trPr>
          <w:trHeight w:val="37"/>
        </w:trPr>
        <w:tc>
          <w:tcPr>
            <w:tcW w:w="8640" w:type="dxa"/>
            <w:gridSpan w:val="3"/>
          </w:tcPr>
          <w:p w:rsidR="007A1001" w:rsidRDefault="00AA17E2">
            <w:pPr>
              <w:pStyle w:val="SectionHeadings"/>
            </w:pPr>
            <w:r>
              <w:t>Experience</w:t>
            </w:r>
          </w:p>
        </w:tc>
      </w:tr>
      <w:tr w:rsidR="007A1001">
        <w:tc>
          <w:tcPr>
            <w:tcW w:w="2890" w:type="dxa"/>
            <w:tcMar>
              <w:bottom w:w="0" w:type="dxa"/>
            </w:tcMar>
            <w:vAlign w:val="center"/>
          </w:tcPr>
          <w:p w:rsidR="007A1001" w:rsidRDefault="00AA17E2" w:rsidP="00CF64AB">
            <w:pPr>
              <w:pStyle w:val="AllCapsCopy"/>
            </w:pPr>
            <w:sdt>
              <w:sdtPr>
                <w:id w:val="270048427"/>
                <w:placeholder>
                  <w:docPart w:val="3838DEC61C6F4FA789E0CF42EC82A05E"/>
                </w:placeholder>
                <w:date w:fullDate="2011-09-0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CF64AB">
                  <w:t>9/1/2011</w:t>
                </w:r>
              </w:sdtContent>
            </w:sdt>
            <w:r>
              <w:t xml:space="preserve"> to </w:t>
            </w:r>
            <w:sdt>
              <w:sdtPr>
                <w:id w:val="270048429"/>
                <w:placeholder>
                  <w:docPart w:val="06FDF88C370949A2B69A1009F8B0A4F5"/>
                </w:placeholder>
                <w:date w:fullDate="2012-11-0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CF64AB">
                  <w:t>11/1/2012</w:t>
                </w:r>
              </w:sdtContent>
            </w:sdt>
          </w:p>
        </w:tc>
        <w:tc>
          <w:tcPr>
            <w:tcW w:w="3345" w:type="dxa"/>
            <w:tcMar>
              <w:bottom w:w="0" w:type="dxa"/>
            </w:tcMar>
            <w:vAlign w:val="center"/>
          </w:tcPr>
          <w:p w:rsidR="007A1001" w:rsidRDefault="00CF64AB" w:rsidP="00CF64AB">
            <w:pPr>
              <w:pStyle w:val="Copy"/>
            </w:pPr>
            <w:r>
              <w:t>Levi Strauss &amp; Co.</w:t>
            </w:r>
          </w:p>
        </w:tc>
        <w:tc>
          <w:tcPr>
            <w:tcW w:w="2405" w:type="dxa"/>
            <w:tcMar>
              <w:bottom w:w="0" w:type="dxa"/>
            </w:tcMar>
            <w:vAlign w:val="center"/>
          </w:tcPr>
          <w:p w:rsidR="007A1001" w:rsidRDefault="00CF64AB" w:rsidP="00CF64AB">
            <w:pPr>
              <w:pStyle w:val="Italics"/>
            </w:pPr>
            <w:r>
              <w:t>Eugene, OR</w:t>
            </w:r>
          </w:p>
        </w:tc>
      </w:tr>
      <w:tr w:rsidR="007A1001">
        <w:trPr>
          <w:trHeight w:val="37"/>
        </w:trPr>
        <w:tc>
          <w:tcPr>
            <w:tcW w:w="8640" w:type="dxa"/>
            <w:gridSpan w:val="3"/>
            <w:tcMar>
              <w:bottom w:w="144" w:type="dxa"/>
            </w:tcMar>
          </w:tcPr>
          <w:p w:rsidR="007A1001" w:rsidRDefault="00CF64AB">
            <w:pPr>
              <w:pStyle w:val="JobTitle"/>
            </w:pPr>
            <w:r>
              <w:t>Merchandisde &amp; Data Coordinator</w:t>
            </w:r>
          </w:p>
          <w:p w:rsidR="007A1001" w:rsidRDefault="00CF64AB" w:rsidP="00CF64AB">
            <w:pPr>
              <w:pStyle w:val="ResponsibilitiesAchievements"/>
            </w:pPr>
            <w:r>
              <w:t>Develop and maintain communication and logistics channels for domestic and foreign suppliers to meet store needs</w:t>
            </w:r>
          </w:p>
          <w:p w:rsidR="00CF64AB" w:rsidRDefault="00CF64AB" w:rsidP="00CF64AB">
            <w:pPr>
              <w:pStyle w:val="ResponsibilitiesAchievements"/>
            </w:pPr>
            <w:r>
              <w:t>Regularly analyze sales reports to determine trends and advise on future courses of action at the store level</w:t>
            </w:r>
          </w:p>
          <w:p w:rsidR="00CF64AB" w:rsidRDefault="00CF64AB" w:rsidP="00CF64AB">
            <w:pPr>
              <w:pStyle w:val="ResponsibilitiesAchievements"/>
            </w:pPr>
            <w:r>
              <w:t>Create and maintain detailed reports for sales, costs, and inventory levels of thousands of products</w:t>
            </w:r>
            <w:r w:rsidR="00FF14B9">
              <w:t xml:space="preserve"> &amp; use ERP software to maintain product lines</w:t>
            </w:r>
            <w:r w:rsidR="00AA17E2">
              <w:t xml:space="preserve"> and related attributes</w:t>
            </w:r>
            <w:bookmarkStart w:id="0" w:name="_GoBack"/>
            <w:bookmarkEnd w:id="0"/>
          </w:p>
          <w:p w:rsidR="00CF64AB" w:rsidRDefault="00CF64AB" w:rsidP="00CF64AB">
            <w:pPr>
              <w:pStyle w:val="ResponsibilitiesAchievements"/>
            </w:pPr>
            <w:r>
              <w:t>Lead projects to introduce new merchandise into selected stores; coordinate these activities with high level executives within the company</w:t>
            </w:r>
          </w:p>
        </w:tc>
      </w:tr>
      <w:tr w:rsidR="007A1001">
        <w:tc>
          <w:tcPr>
            <w:tcW w:w="2890" w:type="dxa"/>
            <w:tcMar>
              <w:bottom w:w="0" w:type="dxa"/>
            </w:tcMar>
            <w:vAlign w:val="center"/>
          </w:tcPr>
          <w:p w:rsidR="007A1001" w:rsidRDefault="00AA17E2" w:rsidP="00CF64AB">
            <w:pPr>
              <w:pStyle w:val="AllCapsCopy"/>
            </w:pPr>
            <w:sdt>
              <w:sdtPr>
                <w:id w:val="270048433"/>
                <w:placeholder>
                  <w:docPart w:val="05355AFE77504858B57E10ECAE716076"/>
                </w:placeholder>
                <w:date w:fullDate="2011-01-0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CF64AB">
                  <w:t>1/1/2011</w:t>
                </w:r>
              </w:sdtContent>
            </w:sdt>
            <w:r>
              <w:t xml:space="preserve"> to </w:t>
            </w:r>
            <w:sdt>
              <w:sdtPr>
                <w:id w:val="270048435"/>
                <w:placeholder>
                  <w:docPart w:val="35FCD3C8BE6C4F66B2DFDD935E05570A"/>
                </w:placeholder>
                <w:date w:fullDate="2011-09-0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CF64AB">
                  <w:t>9/1/2011</w:t>
                </w:r>
              </w:sdtContent>
            </w:sdt>
          </w:p>
        </w:tc>
        <w:tc>
          <w:tcPr>
            <w:tcW w:w="3345" w:type="dxa"/>
            <w:tcMar>
              <w:bottom w:w="0" w:type="dxa"/>
            </w:tcMar>
            <w:vAlign w:val="center"/>
          </w:tcPr>
          <w:p w:rsidR="007A1001" w:rsidRDefault="00CF64AB" w:rsidP="00CF64AB">
            <w:pPr>
              <w:pStyle w:val="Copy"/>
            </w:pPr>
            <w:r>
              <w:t>W.W. Grainger Inc.</w:t>
            </w:r>
          </w:p>
        </w:tc>
        <w:tc>
          <w:tcPr>
            <w:tcW w:w="2405" w:type="dxa"/>
            <w:tcMar>
              <w:bottom w:w="0" w:type="dxa"/>
            </w:tcMar>
            <w:vAlign w:val="center"/>
          </w:tcPr>
          <w:p w:rsidR="007A1001" w:rsidRDefault="00CF64AB" w:rsidP="00CF64AB">
            <w:pPr>
              <w:pStyle w:val="Italics"/>
            </w:pPr>
            <w:r>
              <w:t>Portland, OR</w:t>
            </w:r>
          </w:p>
        </w:tc>
      </w:tr>
      <w:tr w:rsidR="007A1001">
        <w:trPr>
          <w:trHeight w:val="37"/>
        </w:trPr>
        <w:tc>
          <w:tcPr>
            <w:tcW w:w="8640" w:type="dxa"/>
            <w:gridSpan w:val="3"/>
            <w:tcMar>
              <w:bottom w:w="144" w:type="dxa"/>
            </w:tcMar>
          </w:tcPr>
          <w:p w:rsidR="007A1001" w:rsidRDefault="00CF64AB">
            <w:pPr>
              <w:pStyle w:val="JobTitle"/>
            </w:pPr>
            <w:r>
              <w:t>On-site services consultant</w:t>
            </w:r>
          </w:p>
          <w:p w:rsidR="007A1001" w:rsidRDefault="00CF64AB" w:rsidP="00CF64AB">
            <w:pPr>
              <w:pStyle w:val="ResponsibilitiesAchievements"/>
            </w:pPr>
            <w:r>
              <w:t>Act as primary point of contact at largest account in company for day to day operations</w:t>
            </w:r>
          </w:p>
          <w:p w:rsidR="00CF64AB" w:rsidRDefault="00CF64AB" w:rsidP="00CF64AB">
            <w:pPr>
              <w:pStyle w:val="ResponsibilitiesAchievements"/>
            </w:pPr>
            <w:r>
              <w:t>Communicate with customer contacts to determine product need; work closely with supply chain team to arrange for prompt shipment and delivery</w:t>
            </w:r>
          </w:p>
          <w:p w:rsidR="00CF64AB" w:rsidRDefault="00CF64AB" w:rsidP="00CF64AB">
            <w:pPr>
              <w:pStyle w:val="ResponsibilitiesAchievements"/>
            </w:pPr>
            <w:r>
              <w:t>Use SAP, MS Office, and other programs to maintain customer stock levels and tracking of previous purchases</w:t>
            </w:r>
          </w:p>
        </w:tc>
      </w:tr>
      <w:tr w:rsidR="007A1001">
        <w:tc>
          <w:tcPr>
            <w:tcW w:w="2890" w:type="dxa"/>
            <w:tcMar>
              <w:bottom w:w="0" w:type="dxa"/>
            </w:tcMar>
            <w:vAlign w:val="center"/>
          </w:tcPr>
          <w:p w:rsidR="007A1001" w:rsidRDefault="00AA17E2" w:rsidP="00CF64AB">
            <w:pPr>
              <w:pStyle w:val="AllCapsCopy"/>
            </w:pPr>
            <w:sdt>
              <w:sdtPr>
                <w:id w:val="270048441"/>
                <w:placeholder>
                  <w:docPart w:val="C82DDCA8F6AE476FB0468295DB582C9D"/>
                </w:placeholder>
                <w:date w:fullDate="2009-11-0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CF64AB">
                  <w:t>11/1/2009</w:t>
                </w:r>
              </w:sdtContent>
            </w:sdt>
            <w:r>
              <w:t xml:space="preserve"> to </w:t>
            </w:r>
            <w:sdt>
              <w:sdtPr>
                <w:id w:val="270048443"/>
                <w:placeholder>
                  <w:docPart w:val="E3BD11BB96FB41DDB6A31DDD8D9D3AD4"/>
                </w:placeholder>
                <w:date w:fullDate="2011-01-0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CF64AB">
                  <w:t>1/1/2011</w:t>
                </w:r>
              </w:sdtContent>
            </w:sdt>
          </w:p>
        </w:tc>
        <w:tc>
          <w:tcPr>
            <w:tcW w:w="3345" w:type="dxa"/>
            <w:tcMar>
              <w:bottom w:w="0" w:type="dxa"/>
            </w:tcMar>
            <w:vAlign w:val="center"/>
          </w:tcPr>
          <w:p w:rsidR="007A1001" w:rsidRDefault="00CF64AB" w:rsidP="00CF64AB">
            <w:pPr>
              <w:pStyle w:val="Copy"/>
            </w:pPr>
            <w:r>
              <w:t>W.W. Grainger Inc.</w:t>
            </w:r>
          </w:p>
        </w:tc>
        <w:tc>
          <w:tcPr>
            <w:tcW w:w="2405" w:type="dxa"/>
            <w:tcMar>
              <w:bottom w:w="0" w:type="dxa"/>
            </w:tcMar>
            <w:vAlign w:val="center"/>
          </w:tcPr>
          <w:p w:rsidR="007A1001" w:rsidRDefault="00CF64AB" w:rsidP="00CF64AB">
            <w:pPr>
              <w:pStyle w:val="Italics"/>
            </w:pPr>
            <w:r>
              <w:t>Eugene, OR</w:t>
            </w:r>
          </w:p>
        </w:tc>
      </w:tr>
      <w:tr w:rsidR="007A1001">
        <w:trPr>
          <w:trHeight w:val="37"/>
        </w:trPr>
        <w:tc>
          <w:tcPr>
            <w:tcW w:w="8640" w:type="dxa"/>
            <w:gridSpan w:val="3"/>
            <w:tcMar>
              <w:bottom w:w="144" w:type="dxa"/>
            </w:tcMar>
          </w:tcPr>
          <w:p w:rsidR="007A1001" w:rsidRDefault="00CF64AB">
            <w:pPr>
              <w:pStyle w:val="JobTitle"/>
              <w:rPr>
                <w:rFonts w:asciiTheme="minorHAnsi" w:hAnsiTheme="minorHAnsi"/>
                <w:spacing w:val="2"/>
                <w:sz w:val="17"/>
              </w:rPr>
            </w:pPr>
            <w:r>
              <w:t>Customer service associate</w:t>
            </w:r>
          </w:p>
          <w:p w:rsidR="007A1001" w:rsidRDefault="00CF64AB" w:rsidP="00CF64AB">
            <w:pPr>
              <w:pStyle w:val="ResponsibilitiesAchievements"/>
            </w:pPr>
            <w:r>
              <w:t>Use SAP to enter customer orders received via telephone, fax, and in person</w:t>
            </w:r>
          </w:p>
          <w:p w:rsidR="00CF64AB" w:rsidRDefault="00CF64AB" w:rsidP="00CF64AB">
            <w:pPr>
              <w:pStyle w:val="ResponsibilitiesAchievements"/>
            </w:pPr>
            <w:r>
              <w:t>Maintain accurate billing records for all customers</w:t>
            </w:r>
          </w:p>
          <w:p w:rsidR="00CF64AB" w:rsidRDefault="00CF64AB" w:rsidP="00CF64AB">
            <w:pPr>
              <w:pStyle w:val="ResponsibilitiesAchievements"/>
            </w:pPr>
            <w:r>
              <w:t>Work with sourcing team to obtain products not available in regular line to meet customer needs.</w:t>
            </w:r>
          </w:p>
        </w:tc>
      </w:tr>
      <w:tr w:rsidR="007A1001">
        <w:tc>
          <w:tcPr>
            <w:tcW w:w="2890" w:type="dxa"/>
            <w:tcMar>
              <w:bottom w:w="0" w:type="dxa"/>
            </w:tcMar>
            <w:vAlign w:val="center"/>
          </w:tcPr>
          <w:p w:rsidR="007A1001" w:rsidRDefault="007A1001">
            <w:pPr>
              <w:pStyle w:val="AllCapsCopy"/>
            </w:pPr>
          </w:p>
        </w:tc>
        <w:tc>
          <w:tcPr>
            <w:tcW w:w="3345" w:type="dxa"/>
            <w:tcMar>
              <w:bottom w:w="0" w:type="dxa"/>
            </w:tcMar>
            <w:vAlign w:val="center"/>
          </w:tcPr>
          <w:p w:rsidR="007A1001" w:rsidRDefault="007A1001">
            <w:pPr>
              <w:pStyle w:val="Copy"/>
            </w:pPr>
          </w:p>
        </w:tc>
        <w:tc>
          <w:tcPr>
            <w:tcW w:w="2405" w:type="dxa"/>
            <w:tcMar>
              <w:bottom w:w="0" w:type="dxa"/>
            </w:tcMar>
            <w:vAlign w:val="center"/>
          </w:tcPr>
          <w:p w:rsidR="007A1001" w:rsidRDefault="007A1001">
            <w:pPr>
              <w:pStyle w:val="Italics"/>
            </w:pPr>
          </w:p>
        </w:tc>
      </w:tr>
      <w:tr w:rsidR="007A1001">
        <w:trPr>
          <w:trHeight w:val="37"/>
        </w:trPr>
        <w:tc>
          <w:tcPr>
            <w:tcW w:w="8640" w:type="dxa"/>
            <w:gridSpan w:val="3"/>
            <w:tcMar>
              <w:bottom w:w="144" w:type="dxa"/>
            </w:tcMar>
          </w:tcPr>
          <w:p w:rsidR="007A1001" w:rsidRDefault="007A1001" w:rsidP="00CF64AB">
            <w:pPr>
              <w:pStyle w:val="ResponsibilitiesAchievements"/>
              <w:numPr>
                <w:ilvl w:val="0"/>
                <w:numId w:val="0"/>
              </w:numPr>
            </w:pPr>
          </w:p>
        </w:tc>
      </w:tr>
      <w:tr w:rsidR="007A1001">
        <w:trPr>
          <w:trHeight w:val="432"/>
        </w:trPr>
        <w:tc>
          <w:tcPr>
            <w:tcW w:w="8640" w:type="dxa"/>
            <w:gridSpan w:val="3"/>
          </w:tcPr>
          <w:p w:rsidR="007A1001" w:rsidRDefault="00AA17E2">
            <w:pPr>
              <w:pStyle w:val="SectionHeadings"/>
            </w:pPr>
            <w:r>
              <w:t>Education</w:t>
            </w:r>
          </w:p>
        </w:tc>
      </w:tr>
      <w:tr w:rsidR="007A1001">
        <w:trPr>
          <w:trHeight w:val="37"/>
        </w:trPr>
        <w:tc>
          <w:tcPr>
            <w:tcW w:w="2890" w:type="dxa"/>
            <w:tcMar>
              <w:bottom w:w="0" w:type="dxa"/>
            </w:tcMar>
            <w:vAlign w:val="center"/>
          </w:tcPr>
          <w:p w:rsidR="007A1001" w:rsidRDefault="00CF64AB" w:rsidP="00CF64AB">
            <w:pPr>
              <w:pStyle w:val="Heading4"/>
              <w:outlineLvl w:val="3"/>
            </w:pPr>
            <w:r>
              <w:t>01/2007 to 12/2009</w:t>
            </w:r>
          </w:p>
        </w:tc>
        <w:tc>
          <w:tcPr>
            <w:tcW w:w="3345" w:type="dxa"/>
            <w:tcMar>
              <w:bottom w:w="0" w:type="dxa"/>
            </w:tcMar>
            <w:vAlign w:val="center"/>
          </w:tcPr>
          <w:p w:rsidR="007A1001" w:rsidRDefault="00CF64AB" w:rsidP="00CF64AB">
            <w:pPr>
              <w:pStyle w:val="Copy"/>
            </w:pPr>
            <w:r>
              <w:t>Lane Community College</w:t>
            </w:r>
          </w:p>
        </w:tc>
        <w:tc>
          <w:tcPr>
            <w:tcW w:w="2405" w:type="dxa"/>
            <w:tcMar>
              <w:bottom w:w="0" w:type="dxa"/>
            </w:tcMar>
            <w:vAlign w:val="center"/>
          </w:tcPr>
          <w:p w:rsidR="007A1001" w:rsidRDefault="00CF64AB" w:rsidP="00CF64AB">
            <w:pPr>
              <w:pStyle w:val="Italics"/>
            </w:pPr>
            <w:r>
              <w:t>Eugene, OR</w:t>
            </w:r>
          </w:p>
        </w:tc>
      </w:tr>
      <w:tr w:rsidR="007A1001">
        <w:trPr>
          <w:trHeight w:val="37"/>
        </w:trPr>
        <w:tc>
          <w:tcPr>
            <w:tcW w:w="8640" w:type="dxa"/>
            <w:gridSpan w:val="3"/>
            <w:tcMar>
              <w:bottom w:w="144" w:type="dxa"/>
            </w:tcMar>
          </w:tcPr>
          <w:p w:rsidR="007A1001" w:rsidRDefault="00173810">
            <w:pPr>
              <w:pStyle w:val="JobTitle"/>
            </w:pPr>
            <w:r>
              <w:t>Completion of 85 credit hours</w:t>
            </w:r>
          </w:p>
          <w:p w:rsidR="007A1001" w:rsidRDefault="00173810" w:rsidP="00173810">
            <w:pPr>
              <w:pStyle w:val="ResponsibilitiesAchievements"/>
            </w:pPr>
            <w:r>
              <w:t>Emphasis on accounting and finance</w:t>
            </w:r>
          </w:p>
          <w:p w:rsidR="00173810" w:rsidRDefault="00173810" w:rsidP="00173810">
            <w:pPr>
              <w:pStyle w:val="ResponsibilitiesAchievements"/>
            </w:pPr>
            <w:r>
              <w:t>Continuing education via on-line courses to obtain bachelor’s degree in accounting</w:t>
            </w:r>
          </w:p>
        </w:tc>
      </w:tr>
      <w:tr w:rsidR="007A1001">
        <w:trPr>
          <w:trHeight w:val="37"/>
        </w:trPr>
        <w:tc>
          <w:tcPr>
            <w:tcW w:w="8640" w:type="dxa"/>
            <w:gridSpan w:val="3"/>
          </w:tcPr>
          <w:p w:rsidR="007A1001" w:rsidRDefault="00AA17E2">
            <w:pPr>
              <w:pStyle w:val="SectionHeadings"/>
            </w:pPr>
            <w:r>
              <w:t>References</w:t>
            </w:r>
          </w:p>
        </w:tc>
      </w:tr>
      <w:tr w:rsidR="007A1001">
        <w:tc>
          <w:tcPr>
            <w:tcW w:w="8640" w:type="dxa"/>
            <w:gridSpan w:val="3"/>
          </w:tcPr>
          <w:p w:rsidR="007A1001" w:rsidRDefault="00AA17E2">
            <w:pPr>
              <w:pStyle w:val="Copy"/>
            </w:pPr>
            <w:r>
              <w:t>References are available on request.</w:t>
            </w:r>
          </w:p>
        </w:tc>
      </w:tr>
    </w:tbl>
    <w:p w:rsidR="007A1001" w:rsidRDefault="007A1001"/>
    <w:sectPr w:rsidR="007A1001">
      <w:pgSz w:w="12240" w:h="15840"/>
      <w:pgMar w:top="1440" w:right="1800" w:bottom="72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1514E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E81E4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B97EC6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C78283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8761121"/>
    <w:multiLevelType w:val="hybridMultilevel"/>
    <w:tmpl w:val="9BE2BE9C"/>
    <w:lvl w:ilvl="0" w:tplc="CC44E336">
      <w:start w:val="1"/>
      <w:numFmt w:val="bullet"/>
      <w:pStyle w:val="ResponsibilitiesAchievements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90302E"/>
    <w:multiLevelType w:val="hybridMultilevel"/>
    <w:tmpl w:val="26D2D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723943"/>
    <w:multiLevelType w:val="hybridMultilevel"/>
    <w:tmpl w:val="E98AF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4A1062"/>
    <w:multiLevelType w:val="hybridMultilevel"/>
    <w:tmpl w:val="6C0EB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4AB"/>
    <w:rsid w:val="00173810"/>
    <w:rsid w:val="007A1001"/>
    <w:rsid w:val="00AA17E2"/>
    <w:rsid w:val="00CF64AB"/>
    <w:rsid w:val="00FF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pPr>
      <w:spacing w:after="0"/>
    </w:pPr>
    <w:rPr>
      <w:spacing w:val="2"/>
      <w:sz w:val="17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pPr>
      <w:spacing w:line="240" w:lineRule="auto"/>
      <w:outlineLvl w:val="0"/>
    </w:pPr>
    <w:rPr>
      <w:rFonts w:asciiTheme="majorHAnsi" w:hAnsiTheme="majorHAnsi"/>
      <w:caps/>
      <w:spacing w:val="20"/>
      <w:sz w:val="32"/>
    </w:rPr>
  </w:style>
  <w:style w:type="paragraph" w:styleId="Heading2">
    <w:name w:val="heading 2"/>
    <w:next w:val="Normal"/>
    <w:link w:val="Heading2Char"/>
    <w:uiPriority w:val="1"/>
    <w:semiHidden/>
    <w:unhideWhenUsed/>
    <w:qFormat/>
    <w:pPr>
      <w:spacing w:before="200" w:after="20"/>
      <w:outlineLvl w:val="1"/>
    </w:pPr>
    <w:rPr>
      <w:caps/>
      <w:color w:val="808080" w:themeColor="background1" w:themeShade="80"/>
      <w:spacing w:val="10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pPr>
      <w:spacing w:after="40"/>
      <w:outlineLvl w:val="2"/>
    </w:pPr>
    <w:rPr>
      <w:rFonts w:asciiTheme="majorHAnsi" w:hAnsiTheme="majorHAnsi"/>
      <w:caps/>
      <w:spacing w:val="10"/>
      <w:sz w:val="16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spacing w:line="240" w:lineRule="auto"/>
      <w:outlineLvl w:val="3"/>
    </w:pPr>
    <w:rPr>
      <w:caps/>
      <w:spacing w:val="1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Pr>
      <w:rFonts w:asciiTheme="majorHAnsi" w:hAnsiTheme="majorHAnsi"/>
      <w:caps/>
      <w:spacing w:val="20"/>
      <w:sz w:val="32"/>
    </w:rPr>
  </w:style>
  <w:style w:type="paragraph" w:customStyle="1" w:styleId="Italics">
    <w:name w:val="Italics"/>
    <w:basedOn w:val="Normal"/>
    <w:qFormat/>
    <w:pPr>
      <w:spacing w:line="240" w:lineRule="auto"/>
    </w:pPr>
    <w:rPr>
      <w:i/>
    </w:rPr>
  </w:style>
  <w:style w:type="character" w:customStyle="1" w:styleId="Heading2Char">
    <w:name w:val="Heading 2 Char"/>
    <w:basedOn w:val="DefaultParagraphFont"/>
    <w:link w:val="Heading2"/>
    <w:uiPriority w:val="1"/>
    <w:semiHidden/>
    <w:rPr>
      <w:caps/>
      <w:color w:val="808080" w:themeColor="background1" w:themeShade="80"/>
      <w:spacing w:val="10"/>
    </w:rPr>
  </w:style>
  <w:style w:type="paragraph" w:customStyle="1" w:styleId="ResponsibilitiesAchievements">
    <w:name w:val="Responsibilities/Achievements"/>
    <w:basedOn w:val="Normal"/>
    <w:qFormat/>
    <w:pPr>
      <w:numPr>
        <w:numId w:val="8"/>
      </w:numPr>
      <w:spacing w:after="80" w:line="240" w:lineRule="auto"/>
      <w:ind w:left="504" w:hanging="288"/>
    </w:pPr>
  </w:style>
  <w:style w:type="character" w:customStyle="1" w:styleId="Heading3Char">
    <w:name w:val="Heading 3 Char"/>
    <w:basedOn w:val="DefaultParagraphFont"/>
    <w:link w:val="Heading3"/>
    <w:uiPriority w:val="1"/>
    <w:semiHidden/>
    <w:rPr>
      <w:rFonts w:asciiTheme="majorHAnsi" w:hAnsiTheme="majorHAnsi"/>
      <w:caps/>
      <w:spacing w:val="10"/>
      <w:sz w:val="16"/>
    </w:rPr>
  </w:style>
  <w:style w:type="character" w:customStyle="1" w:styleId="Heading4Char">
    <w:name w:val="Heading 4 Char"/>
    <w:basedOn w:val="DefaultParagraphFont"/>
    <w:link w:val="Heading4"/>
    <w:uiPriority w:val="1"/>
    <w:rPr>
      <w:caps/>
      <w:spacing w:val="10"/>
      <w:sz w:val="16"/>
    </w:rPr>
  </w:style>
  <w:style w:type="paragraph" w:customStyle="1" w:styleId="AllCapsCopy">
    <w:name w:val="All Caps Copy"/>
    <w:basedOn w:val="Normal"/>
    <w:qFormat/>
    <w:pPr>
      <w:spacing w:line="240" w:lineRule="auto"/>
    </w:pPr>
    <w:rPr>
      <w:caps/>
      <w:spacing w:val="10"/>
      <w:sz w:val="16"/>
    </w:rPr>
  </w:style>
  <w:style w:type="paragraph" w:customStyle="1" w:styleId="Copy">
    <w:name w:val="Copy"/>
    <w:basedOn w:val="Normal"/>
    <w:qFormat/>
    <w:pPr>
      <w:spacing w:line="240" w:lineRule="auto"/>
    </w:pPr>
  </w:style>
  <w:style w:type="paragraph" w:customStyle="1" w:styleId="JobTitle">
    <w:name w:val="Job Title"/>
    <w:basedOn w:val="Normal"/>
    <w:qFormat/>
    <w:pPr>
      <w:spacing w:after="40" w:line="240" w:lineRule="auto"/>
    </w:pPr>
    <w:rPr>
      <w:rFonts w:asciiTheme="majorHAnsi" w:hAnsiTheme="majorHAnsi"/>
      <w:caps/>
      <w:spacing w:val="10"/>
      <w:sz w:val="16"/>
    </w:rPr>
  </w:style>
  <w:style w:type="paragraph" w:customStyle="1" w:styleId="SectionHeadings">
    <w:name w:val="Section Headings"/>
    <w:basedOn w:val="Heading2"/>
    <w:qFormat/>
    <w:pPr>
      <w:spacing w:line="240" w:lineRule="auto"/>
    </w:pPr>
  </w:style>
  <w:style w:type="paragraph" w:customStyle="1" w:styleId="YourName">
    <w:name w:val="Your Name"/>
    <w:basedOn w:val="Normal"/>
    <w:qFormat/>
    <w:pPr>
      <w:spacing w:line="240" w:lineRule="auto"/>
    </w:pPr>
    <w:rPr>
      <w:rFonts w:asciiTheme="majorHAnsi" w:hAnsiTheme="majorHAnsi"/>
      <w:caps/>
      <w:spacing w:val="20"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pPr>
      <w:spacing w:after="0"/>
    </w:pPr>
    <w:rPr>
      <w:spacing w:val="2"/>
      <w:sz w:val="17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pPr>
      <w:spacing w:line="240" w:lineRule="auto"/>
      <w:outlineLvl w:val="0"/>
    </w:pPr>
    <w:rPr>
      <w:rFonts w:asciiTheme="majorHAnsi" w:hAnsiTheme="majorHAnsi"/>
      <w:caps/>
      <w:spacing w:val="20"/>
      <w:sz w:val="32"/>
    </w:rPr>
  </w:style>
  <w:style w:type="paragraph" w:styleId="Heading2">
    <w:name w:val="heading 2"/>
    <w:next w:val="Normal"/>
    <w:link w:val="Heading2Char"/>
    <w:uiPriority w:val="1"/>
    <w:semiHidden/>
    <w:unhideWhenUsed/>
    <w:qFormat/>
    <w:pPr>
      <w:spacing w:before="200" w:after="20"/>
      <w:outlineLvl w:val="1"/>
    </w:pPr>
    <w:rPr>
      <w:caps/>
      <w:color w:val="808080" w:themeColor="background1" w:themeShade="80"/>
      <w:spacing w:val="10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pPr>
      <w:spacing w:after="40"/>
      <w:outlineLvl w:val="2"/>
    </w:pPr>
    <w:rPr>
      <w:rFonts w:asciiTheme="majorHAnsi" w:hAnsiTheme="majorHAnsi"/>
      <w:caps/>
      <w:spacing w:val="10"/>
      <w:sz w:val="16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spacing w:line="240" w:lineRule="auto"/>
      <w:outlineLvl w:val="3"/>
    </w:pPr>
    <w:rPr>
      <w:caps/>
      <w:spacing w:val="1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Pr>
      <w:rFonts w:asciiTheme="majorHAnsi" w:hAnsiTheme="majorHAnsi"/>
      <w:caps/>
      <w:spacing w:val="20"/>
      <w:sz w:val="32"/>
    </w:rPr>
  </w:style>
  <w:style w:type="paragraph" w:customStyle="1" w:styleId="Italics">
    <w:name w:val="Italics"/>
    <w:basedOn w:val="Normal"/>
    <w:qFormat/>
    <w:pPr>
      <w:spacing w:line="240" w:lineRule="auto"/>
    </w:pPr>
    <w:rPr>
      <w:i/>
    </w:rPr>
  </w:style>
  <w:style w:type="character" w:customStyle="1" w:styleId="Heading2Char">
    <w:name w:val="Heading 2 Char"/>
    <w:basedOn w:val="DefaultParagraphFont"/>
    <w:link w:val="Heading2"/>
    <w:uiPriority w:val="1"/>
    <w:semiHidden/>
    <w:rPr>
      <w:caps/>
      <w:color w:val="808080" w:themeColor="background1" w:themeShade="80"/>
      <w:spacing w:val="10"/>
    </w:rPr>
  </w:style>
  <w:style w:type="paragraph" w:customStyle="1" w:styleId="ResponsibilitiesAchievements">
    <w:name w:val="Responsibilities/Achievements"/>
    <w:basedOn w:val="Normal"/>
    <w:qFormat/>
    <w:pPr>
      <w:numPr>
        <w:numId w:val="8"/>
      </w:numPr>
      <w:spacing w:after="80" w:line="240" w:lineRule="auto"/>
      <w:ind w:left="504" w:hanging="288"/>
    </w:pPr>
  </w:style>
  <w:style w:type="character" w:customStyle="1" w:styleId="Heading3Char">
    <w:name w:val="Heading 3 Char"/>
    <w:basedOn w:val="DefaultParagraphFont"/>
    <w:link w:val="Heading3"/>
    <w:uiPriority w:val="1"/>
    <w:semiHidden/>
    <w:rPr>
      <w:rFonts w:asciiTheme="majorHAnsi" w:hAnsiTheme="majorHAnsi"/>
      <w:caps/>
      <w:spacing w:val="10"/>
      <w:sz w:val="16"/>
    </w:rPr>
  </w:style>
  <w:style w:type="character" w:customStyle="1" w:styleId="Heading4Char">
    <w:name w:val="Heading 4 Char"/>
    <w:basedOn w:val="DefaultParagraphFont"/>
    <w:link w:val="Heading4"/>
    <w:uiPriority w:val="1"/>
    <w:rPr>
      <w:caps/>
      <w:spacing w:val="10"/>
      <w:sz w:val="16"/>
    </w:rPr>
  </w:style>
  <w:style w:type="paragraph" w:customStyle="1" w:styleId="AllCapsCopy">
    <w:name w:val="All Caps Copy"/>
    <w:basedOn w:val="Normal"/>
    <w:qFormat/>
    <w:pPr>
      <w:spacing w:line="240" w:lineRule="auto"/>
    </w:pPr>
    <w:rPr>
      <w:caps/>
      <w:spacing w:val="10"/>
      <w:sz w:val="16"/>
    </w:rPr>
  </w:style>
  <w:style w:type="paragraph" w:customStyle="1" w:styleId="Copy">
    <w:name w:val="Copy"/>
    <w:basedOn w:val="Normal"/>
    <w:qFormat/>
    <w:pPr>
      <w:spacing w:line="240" w:lineRule="auto"/>
    </w:pPr>
  </w:style>
  <w:style w:type="paragraph" w:customStyle="1" w:styleId="JobTitle">
    <w:name w:val="Job Title"/>
    <w:basedOn w:val="Normal"/>
    <w:qFormat/>
    <w:pPr>
      <w:spacing w:after="40" w:line="240" w:lineRule="auto"/>
    </w:pPr>
    <w:rPr>
      <w:rFonts w:asciiTheme="majorHAnsi" w:hAnsiTheme="majorHAnsi"/>
      <w:caps/>
      <w:spacing w:val="10"/>
      <w:sz w:val="16"/>
    </w:rPr>
  </w:style>
  <w:style w:type="paragraph" w:customStyle="1" w:styleId="SectionHeadings">
    <w:name w:val="Section Headings"/>
    <w:basedOn w:val="Heading2"/>
    <w:qFormat/>
    <w:pPr>
      <w:spacing w:line="240" w:lineRule="auto"/>
    </w:pPr>
  </w:style>
  <w:style w:type="paragraph" w:customStyle="1" w:styleId="YourName">
    <w:name w:val="Your Name"/>
    <w:basedOn w:val="Normal"/>
    <w:qFormat/>
    <w:pPr>
      <w:spacing w:line="240" w:lineRule="auto"/>
    </w:pPr>
    <w:rPr>
      <w:rFonts w:asciiTheme="majorHAnsi" w:hAnsiTheme="majorHAnsi"/>
      <w:caps/>
      <w:spacing w:val="2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ChronologicalResume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558C4ADA1BC4F9881CAD8676D3D5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3F8736-8CCE-410F-85E0-307A16A200A7}"/>
      </w:docPartPr>
      <w:docPartBody>
        <w:p w:rsidR="00000000" w:rsidRDefault="0017395E">
          <w:pPr>
            <w:pStyle w:val="7558C4ADA1BC4F9881CAD8676D3D5991"/>
          </w:pPr>
          <w:r>
            <w:t>[Your name]</w:t>
          </w:r>
        </w:p>
      </w:docPartBody>
    </w:docPart>
    <w:docPart>
      <w:docPartPr>
        <w:name w:val="C812A4CA40F54E96993934870CB5EB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0D2C95-07B8-453F-B822-9E86CAFEDC17}"/>
      </w:docPartPr>
      <w:docPartBody>
        <w:p w:rsidR="00000000" w:rsidRDefault="0017395E">
          <w:pPr>
            <w:pStyle w:val="C812A4CA40F54E96993934870CB5EBD9"/>
          </w:pPr>
          <w:r>
            <w:rPr>
              <w:rStyle w:val="PlaceholderText"/>
            </w:rPr>
            <w:t>[E-mail address]</w:t>
          </w:r>
        </w:p>
      </w:docPartBody>
    </w:docPart>
    <w:docPart>
      <w:docPartPr>
        <w:name w:val="3838DEC61C6F4FA789E0CF42EC82A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E014F7-38E3-42B7-8FB8-6D6F92BCA2C0}"/>
      </w:docPartPr>
      <w:docPartBody>
        <w:p w:rsidR="00000000" w:rsidRDefault="0017395E">
          <w:pPr>
            <w:pStyle w:val="3838DEC61C6F4FA789E0CF42EC82A05E"/>
          </w:pPr>
          <w:r>
            <w:rPr>
              <w:rStyle w:val="PlaceholderText"/>
            </w:rPr>
            <w:t>[Start date]</w:t>
          </w:r>
        </w:p>
      </w:docPartBody>
    </w:docPart>
    <w:docPart>
      <w:docPartPr>
        <w:name w:val="06FDF88C370949A2B69A1009F8B0A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7C9E35-CB3B-4C82-A7DC-1AC3018CC340}"/>
      </w:docPartPr>
      <w:docPartBody>
        <w:p w:rsidR="00000000" w:rsidRDefault="0017395E">
          <w:pPr>
            <w:pStyle w:val="06FDF88C370949A2B69A1009F8B0A4F5"/>
          </w:pPr>
          <w:r>
            <w:rPr>
              <w:rStyle w:val="PlaceholderText"/>
            </w:rPr>
            <w:t>[end date]</w:t>
          </w:r>
        </w:p>
      </w:docPartBody>
    </w:docPart>
    <w:docPart>
      <w:docPartPr>
        <w:name w:val="05355AFE77504858B57E10ECAE716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358DAF-6961-4B9B-B5F3-CD6F5171C96A}"/>
      </w:docPartPr>
      <w:docPartBody>
        <w:p w:rsidR="00000000" w:rsidRDefault="0017395E">
          <w:pPr>
            <w:pStyle w:val="05355AFE77504858B57E10ECAE716076"/>
          </w:pPr>
          <w:r>
            <w:rPr>
              <w:rStyle w:val="PlaceholderText"/>
            </w:rPr>
            <w:t>[start date]</w:t>
          </w:r>
        </w:p>
      </w:docPartBody>
    </w:docPart>
    <w:docPart>
      <w:docPartPr>
        <w:name w:val="35FCD3C8BE6C4F66B2DFDD935E0557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D571A-B77C-492A-B0B9-92E157F1862B}"/>
      </w:docPartPr>
      <w:docPartBody>
        <w:p w:rsidR="00000000" w:rsidRDefault="0017395E">
          <w:pPr>
            <w:pStyle w:val="35FCD3C8BE6C4F66B2DFDD935E05570A"/>
          </w:pPr>
          <w:r>
            <w:rPr>
              <w:rStyle w:val="PlaceholderText"/>
            </w:rPr>
            <w:t>[end date]</w:t>
          </w:r>
        </w:p>
      </w:docPartBody>
    </w:docPart>
    <w:docPart>
      <w:docPartPr>
        <w:name w:val="C82DDCA8F6AE476FB0468295DB582C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C749D9-1C8A-4004-96C5-4C6389245B48}"/>
      </w:docPartPr>
      <w:docPartBody>
        <w:p w:rsidR="00000000" w:rsidRDefault="0017395E">
          <w:pPr>
            <w:pStyle w:val="C82DDCA8F6AE476FB0468295DB582C9D"/>
          </w:pPr>
          <w:r>
            <w:rPr>
              <w:rStyle w:val="PlaceholderText"/>
            </w:rPr>
            <w:t>[start date]</w:t>
          </w:r>
        </w:p>
      </w:docPartBody>
    </w:docPart>
    <w:docPart>
      <w:docPartPr>
        <w:name w:val="E3BD11BB96FB41DDB6A31DDD8D9D3A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F0EC97-2CA9-4CDE-8A91-1DBF2D2773AD}"/>
      </w:docPartPr>
      <w:docPartBody>
        <w:p w:rsidR="00000000" w:rsidRDefault="0017395E">
          <w:pPr>
            <w:pStyle w:val="E3BD11BB96FB41DDB6A31DDD8D9D3AD4"/>
          </w:pPr>
          <w:r>
            <w:rPr>
              <w:rStyle w:val="PlaceholderText"/>
            </w:rPr>
            <w:t>[end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61121"/>
    <w:multiLevelType w:val="hybridMultilevel"/>
    <w:tmpl w:val="9BE2BE9C"/>
    <w:lvl w:ilvl="0" w:tplc="CC44E336">
      <w:start w:val="1"/>
      <w:numFmt w:val="bullet"/>
      <w:pStyle w:val="ResponsibilitiesAchievements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95E"/>
    <w:rsid w:val="0017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58C4ADA1BC4F9881CAD8676D3D5991">
    <w:name w:val="7558C4ADA1BC4F9881CAD8676D3D5991"/>
  </w:style>
  <w:style w:type="paragraph" w:customStyle="1" w:styleId="3A93BEB35F164AEFBB922D579D25CC81">
    <w:name w:val="3A93BEB35F164AEFBB922D579D25CC81"/>
  </w:style>
  <w:style w:type="paragraph" w:customStyle="1" w:styleId="645B19116475460F8ECCED8FA7C4DD63">
    <w:name w:val="645B19116475460F8ECCED8FA7C4DD63"/>
  </w:style>
  <w:style w:type="paragraph" w:customStyle="1" w:styleId="B95B269256D648179A14394DEB1716A0">
    <w:name w:val="B95B269256D648179A14394DEB1716A0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812A4CA40F54E96993934870CB5EBD9">
    <w:name w:val="C812A4CA40F54E96993934870CB5EBD9"/>
  </w:style>
  <w:style w:type="paragraph" w:customStyle="1" w:styleId="0BFB8F983412457A958DA6D8ED7C430F">
    <w:name w:val="0BFB8F983412457A958DA6D8ED7C430F"/>
  </w:style>
  <w:style w:type="paragraph" w:customStyle="1" w:styleId="3838DEC61C6F4FA789E0CF42EC82A05E">
    <w:name w:val="3838DEC61C6F4FA789E0CF42EC82A05E"/>
  </w:style>
  <w:style w:type="paragraph" w:customStyle="1" w:styleId="06FDF88C370949A2B69A1009F8B0A4F5">
    <w:name w:val="06FDF88C370949A2B69A1009F8B0A4F5"/>
  </w:style>
  <w:style w:type="paragraph" w:customStyle="1" w:styleId="3D4BAC353C5F4742A76C031EDFF56D2B">
    <w:name w:val="3D4BAC353C5F4742A76C031EDFF56D2B"/>
  </w:style>
  <w:style w:type="paragraph" w:customStyle="1" w:styleId="4DCE1C2FFBB6466AB995BE4F180B529E">
    <w:name w:val="4DCE1C2FFBB6466AB995BE4F180B529E"/>
  </w:style>
  <w:style w:type="paragraph" w:customStyle="1" w:styleId="ACEDE9A639764F3E993C10E7F0C41C3A">
    <w:name w:val="ACEDE9A639764F3E993C10E7F0C41C3A"/>
  </w:style>
  <w:style w:type="paragraph" w:customStyle="1" w:styleId="ResponsibilitiesAchievements">
    <w:name w:val="Responsibilities/Achievements"/>
    <w:basedOn w:val="Normal"/>
    <w:qFormat/>
    <w:pPr>
      <w:numPr>
        <w:numId w:val="1"/>
      </w:numPr>
      <w:spacing w:after="80" w:line="240" w:lineRule="auto"/>
      <w:ind w:left="504" w:hanging="288"/>
    </w:pPr>
    <w:rPr>
      <w:rFonts w:eastAsiaTheme="minorHAnsi"/>
      <w:spacing w:val="2"/>
      <w:sz w:val="17"/>
    </w:rPr>
  </w:style>
  <w:style w:type="paragraph" w:customStyle="1" w:styleId="77114BA119C9495EB369AAA7CA8170AC">
    <w:name w:val="77114BA119C9495EB369AAA7CA8170AC"/>
  </w:style>
  <w:style w:type="paragraph" w:customStyle="1" w:styleId="05355AFE77504858B57E10ECAE716076">
    <w:name w:val="05355AFE77504858B57E10ECAE716076"/>
  </w:style>
  <w:style w:type="paragraph" w:customStyle="1" w:styleId="35FCD3C8BE6C4F66B2DFDD935E05570A">
    <w:name w:val="35FCD3C8BE6C4F66B2DFDD935E05570A"/>
  </w:style>
  <w:style w:type="paragraph" w:customStyle="1" w:styleId="1FFA2CD455E44AD2AC2B17D5A90931B8">
    <w:name w:val="1FFA2CD455E44AD2AC2B17D5A90931B8"/>
  </w:style>
  <w:style w:type="paragraph" w:customStyle="1" w:styleId="4BDEED56649F46708DC1FC5EE3F66FA7">
    <w:name w:val="4BDEED56649F46708DC1FC5EE3F66FA7"/>
  </w:style>
  <w:style w:type="paragraph" w:customStyle="1" w:styleId="F2B21826C57442A6BA7FCC278D0EE734">
    <w:name w:val="F2B21826C57442A6BA7FCC278D0EE734"/>
  </w:style>
  <w:style w:type="paragraph" w:customStyle="1" w:styleId="EFBAF2FF733F49A99D8E38E3B5581A3F">
    <w:name w:val="EFBAF2FF733F49A99D8E38E3B5581A3F"/>
  </w:style>
  <w:style w:type="paragraph" w:customStyle="1" w:styleId="C82DDCA8F6AE476FB0468295DB582C9D">
    <w:name w:val="C82DDCA8F6AE476FB0468295DB582C9D"/>
  </w:style>
  <w:style w:type="paragraph" w:customStyle="1" w:styleId="E3BD11BB96FB41DDB6A31DDD8D9D3AD4">
    <w:name w:val="E3BD11BB96FB41DDB6A31DDD8D9D3AD4"/>
  </w:style>
  <w:style w:type="paragraph" w:customStyle="1" w:styleId="22D35ED9968A4F62A3668C1C9E32E421">
    <w:name w:val="22D35ED9968A4F62A3668C1C9E32E421"/>
  </w:style>
  <w:style w:type="paragraph" w:customStyle="1" w:styleId="84B6944979B04458AE2DCF30C1742AE9">
    <w:name w:val="84B6944979B04458AE2DCF30C1742AE9"/>
  </w:style>
  <w:style w:type="paragraph" w:customStyle="1" w:styleId="6F8119F7338643549DA43B60D7FA63E5">
    <w:name w:val="6F8119F7338643549DA43B60D7FA63E5"/>
  </w:style>
  <w:style w:type="paragraph" w:customStyle="1" w:styleId="8A976C67A943452AABCBC11D8E236694">
    <w:name w:val="8A976C67A943452AABCBC11D8E236694"/>
  </w:style>
  <w:style w:type="paragraph" w:customStyle="1" w:styleId="8D74BE75FC9042988D38A40DBFB09801">
    <w:name w:val="8D74BE75FC9042988D38A40DBFB09801"/>
  </w:style>
  <w:style w:type="paragraph" w:customStyle="1" w:styleId="EBD2AC5BF6DD4AE5B3116CA996383C0A">
    <w:name w:val="EBD2AC5BF6DD4AE5B3116CA996383C0A"/>
  </w:style>
  <w:style w:type="paragraph" w:customStyle="1" w:styleId="C8944667E2D040009B8D4773DB157A29">
    <w:name w:val="C8944667E2D040009B8D4773DB157A29"/>
  </w:style>
  <w:style w:type="paragraph" w:customStyle="1" w:styleId="B4B41354903146B4A5332B700CBB0644">
    <w:name w:val="B4B41354903146B4A5332B700CBB0644"/>
  </w:style>
  <w:style w:type="paragraph" w:customStyle="1" w:styleId="57C1F95FE42E47E1BB6988ED453BA167">
    <w:name w:val="57C1F95FE42E47E1BB6988ED453BA167"/>
  </w:style>
  <w:style w:type="paragraph" w:customStyle="1" w:styleId="D93057060CF74F8A883AD11F6B609EA0">
    <w:name w:val="D93057060CF74F8A883AD11F6B609EA0"/>
  </w:style>
  <w:style w:type="paragraph" w:customStyle="1" w:styleId="CB34E4FEF23A47CFABC0E9E2A706D1F6">
    <w:name w:val="CB34E4FEF23A47CFABC0E9E2A706D1F6"/>
  </w:style>
  <w:style w:type="paragraph" w:customStyle="1" w:styleId="659FEA986887455E81DD652B42F9F139">
    <w:name w:val="659FEA986887455E81DD652B42F9F139"/>
  </w:style>
  <w:style w:type="paragraph" w:customStyle="1" w:styleId="441631F04214483EA3CA64FDB8D9CCA5">
    <w:name w:val="441631F04214483EA3CA64FDB8D9CCA5"/>
  </w:style>
  <w:style w:type="paragraph" w:customStyle="1" w:styleId="1CC1A98180384B82BBBFB387613462EB">
    <w:name w:val="1CC1A98180384B82BBBFB387613462E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58C4ADA1BC4F9881CAD8676D3D5991">
    <w:name w:val="7558C4ADA1BC4F9881CAD8676D3D5991"/>
  </w:style>
  <w:style w:type="paragraph" w:customStyle="1" w:styleId="3A93BEB35F164AEFBB922D579D25CC81">
    <w:name w:val="3A93BEB35F164AEFBB922D579D25CC81"/>
  </w:style>
  <w:style w:type="paragraph" w:customStyle="1" w:styleId="645B19116475460F8ECCED8FA7C4DD63">
    <w:name w:val="645B19116475460F8ECCED8FA7C4DD63"/>
  </w:style>
  <w:style w:type="paragraph" w:customStyle="1" w:styleId="B95B269256D648179A14394DEB1716A0">
    <w:name w:val="B95B269256D648179A14394DEB1716A0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812A4CA40F54E96993934870CB5EBD9">
    <w:name w:val="C812A4CA40F54E96993934870CB5EBD9"/>
  </w:style>
  <w:style w:type="paragraph" w:customStyle="1" w:styleId="0BFB8F983412457A958DA6D8ED7C430F">
    <w:name w:val="0BFB8F983412457A958DA6D8ED7C430F"/>
  </w:style>
  <w:style w:type="paragraph" w:customStyle="1" w:styleId="3838DEC61C6F4FA789E0CF42EC82A05E">
    <w:name w:val="3838DEC61C6F4FA789E0CF42EC82A05E"/>
  </w:style>
  <w:style w:type="paragraph" w:customStyle="1" w:styleId="06FDF88C370949A2B69A1009F8B0A4F5">
    <w:name w:val="06FDF88C370949A2B69A1009F8B0A4F5"/>
  </w:style>
  <w:style w:type="paragraph" w:customStyle="1" w:styleId="3D4BAC353C5F4742A76C031EDFF56D2B">
    <w:name w:val="3D4BAC353C5F4742A76C031EDFF56D2B"/>
  </w:style>
  <w:style w:type="paragraph" w:customStyle="1" w:styleId="4DCE1C2FFBB6466AB995BE4F180B529E">
    <w:name w:val="4DCE1C2FFBB6466AB995BE4F180B529E"/>
  </w:style>
  <w:style w:type="paragraph" w:customStyle="1" w:styleId="ACEDE9A639764F3E993C10E7F0C41C3A">
    <w:name w:val="ACEDE9A639764F3E993C10E7F0C41C3A"/>
  </w:style>
  <w:style w:type="paragraph" w:customStyle="1" w:styleId="ResponsibilitiesAchievements">
    <w:name w:val="Responsibilities/Achievements"/>
    <w:basedOn w:val="Normal"/>
    <w:qFormat/>
    <w:pPr>
      <w:numPr>
        <w:numId w:val="1"/>
      </w:numPr>
      <w:spacing w:after="80" w:line="240" w:lineRule="auto"/>
      <w:ind w:left="504" w:hanging="288"/>
    </w:pPr>
    <w:rPr>
      <w:rFonts w:eastAsiaTheme="minorHAnsi"/>
      <w:spacing w:val="2"/>
      <w:sz w:val="17"/>
    </w:rPr>
  </w:style>
  <w:style w:type="paragraph" w:customStyle="1" w:styleId="77114BA119C9495EB369AAA7CA8170AC">
    <w:name w:val="77114BA119C9495EB369AAA7CA8170AC"/>
  </w:style>
  <w:style w:type="paragraph" w:customStyle="1" w:styleId="05355AFE77504858B57E10ECAE716076">
    <w:name w:val="05355AFE77504858B57E10ECAE716076"/>
  </w:style>
  <w:style w:type="paragraph" w:customStyle="1" w:styleId="35FCD3C8BE6C4F66B2DFDD935E05570A">
    <w:name w:val="35FCD3C8BE6C4F66B2DFDD935E05570A"/>
  </w:style>
  <w:style w:type="paragraph" w:customStyle="1" w:styleId="1FFA2CD455E44AD2AC2B17D5A90931B8">
    <w:name w:val="1FFA2CD455E44AD2AC2B17D5A90931B8"/>
  </w:style>
  <w:style w:type="paragraph" w:customStyle="1" w:styleId="4BDEED56649F46708DC1FC5EE3F66FA7">
    <w:name w:val="4BDEED56649F46708DC1FC5EE3F66FA7"/>
  </w:style>
  <w:style w:type="paragraph" w:customStyle="1" w:styleId="F2B21826C57442A6BA7FCC278D0EE734">
    <w:name w:val="F2B21826C57442A6BA7FCC278D0EE734"/>
  </w:style>
  <w:style w:type="paragraph" w:customStyle="1" w:styleId="EFBAF2FF733F49A99D8E38E3B5581A3F">
    <w:name w:val="EFBAF2FF733F49A99D8E38E3B5581A3F"/>
  </w:style>
  <w:style w:type="paragraph" w:customStyle="1" w:styleId="C82DDCA8F6AE476FB0468295DB582C9D">
    <w:name w:val="C82DDCA8F6AE476FB0468295DB582C9D"/>
  </w:style>
  <w:style w:type="paragraph" w:customStyle="1" w:styleId="E3BD11BB96FB41DDB6A31DDD8D9D3AD4">
    <w:name w:val="E3BD11BB96FB41DDB6A31DDD8D9D3AD4"/>
  </w:style>
  <w:style w:type="paragraph" w:customStyle="1" w:styleId="22D35ED9968A4F62A3668C1C9E32E421">
    <w:name w:val="22D35ED9968A4F62A3668C1C9E32E421"/>
  </w:style>
  <w:style w:type="paragraph" w:customStyle="1" w:styleId="84B6944979B04458AE2DCF30C1742AE9">
    <w:name w:val="84B6944979B04458AE2DCF30C1742AE9"/>
  </w:style>
  <w:style w:type="paragraph" w:customStyle="1" w:styleId="6F8119F7338643549DA43B60D7FA63E5">
    <w:name w:val="6F8119F7338643549DA43B60D7FA63E5"/>
  </w:style>
  <w:style w:type="paragraph" w:customStyle="1" w:styleId="8A976C67A943452AABCBC11D8E236694">
    <w:name w:val="8A976C67A943452AABCBC11D8E236694"/>
  </w:style>
  <w:style w:type="paragraph" w:customStyle="1" w:styleId="8D74BE75FC9042988D38A40DBFB09801">
    <w:name w:val="8D74BE75FC9042988D38A40DBFB09801"/>
  </w:style>
  <w:style w:type="paragraph" w:customStyle="1" w:styleId="EBD2AC5BF6DD4AE5B3116CA996383C0A">
    <w:name w:val="EBD2AC5BF6DD4AE5B3116CA996383C0A"/>
  </w:style>
  <w:style w:type="paragraph" w:customStyle="1" w:styleId="C8944667E2D040009B8D4773DB157A29">
    <w:name w:val="C8944667E2D040009B8D4773DB157A29"/>
  </w:style>
  <w:style w:type="paragraph" w:customStyle="1" w:styleId="B4B41354903146B4A5332B700CBB0644">
    <w:name w:val="B4B41354903146B4A5332B700CBB0644"/>
  </w:style>
  <w:style w:type="paragraph" w:customStyle="1" w:styleId="57C1F95FE42E47E1BB6988ED453BA167">
    <w:name w:val="57C1F95FE42E47E1BB6988ED453BA167"/>
  </w:style>
  <w:style w:type="paragraph" w:customStyle="1" w:styleId="D93057060CF74F8A883AD11F6B609EA0">
    <w:name w:val="D93057060CF74F8A883AD11F6B609EA0"/>
  </w:style>
  <w:style w:type="paragraph" w:customStyle="1" w:styleId="CB34E4FEF23A47CFABC0E9E2A706D1F6">
    <w:name w:val="CB34E4FEF23A47CFABC0E9E2A706D1F6"/>
  </w:style>
  <w:style w:type="paragraph" w:customStyle="1" w:styleId="659FEA986887455E81DD652B42F9F139">
    <w:name w:val="659FEA986887455E81DD652B42F9F139"/>
  </w:style>
  <w:style w:type="paragraph" w:customStyle="1" w:styleId="441631F04214483EA3CA64FDB8D9CCA5">
    <w:name w:val="441631F04214483EA3CA64FDB8D9CCA5"/>
  </w:style>
  <w:style w:type="paragraph" w:customStyle="1" w:styleId="1CC1A98180384B82BBBFB387613462EB">
    <w:name w:val="1CC1A98180384B82BBBFB387613462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Trek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黑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楷体_GB2312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918856D-C732-49AD-A120-66F4078B46C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ChronologicalResume2.dotx</Template>
  <TotalTime>1024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Chronological resume (Traditional design)</vt:lpstr>
    </vt:vector>
  </TitlesOfParts>
  <Company/>
  <LinksUpToDate>false</LinksUpToDate>
  <CharactersWithSpaces>1905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resume (Traditional design)</dc:title>
  <dc:subject/>
  <dc:creator>Cody Hayes</dc:creator>
  <cp:keywords/>
  <cp:lastModifiedBy>nx6120</cp:lastModifiedBy>
  <cp:revision>3</cp:revision>
  <cp:lastPrinted>2006-08-01T17:47:00Z</cp:lastPrinted>
  <dcterms:created xsi:type="dcterms:W3CDTF">2013-05-14T02:58:00Z</dcterms:created>
  <dcterms:modified xsi:type="dcterms:W3CDTF">2013-05-15T19:29:00Z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TC101731829990</vt:lpwstr>
  </property>
</Properties>
</file>