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7D" w:rsidRDefault="001B3D7D">
      <w:pPr>
        <w:jc w:val="center"/>
        <w:rPr>
          <w:sz w:val="28"/>
          <w:szCs w:val="28"/>
        </w:rPr>
      </w:pPr>
      <w:r>
        <w:rPr>
          <w:sz w:val="28"/>
          <w:szCs w:val="28"/>
        </w:rPr>
        <w:t>Sara Butler</w:t>
      </w:r>
    </w:p>
    <w:p w:rsidR="001B3D7D" w:rsidRDefault="001B3D7D">
      <w:pPr>
        <w:jc w:val="center"/>
      </w:pPr>
    </w:p>
    <w:p w:rsidR="001B3D7D" w:rsidRDefault="001B3D7D">
      <w:pPr>
        <w:jc w:val="center"/>
      </w:pPr>
      <w:r>
        <w:t xml:space="preserve">8124 SE Market St, </w:t>
      </w:r>
      <w:r>
        <w:br/>
        <w:t>Portland, OR 97215</w:t>
      </w:r>
    </w:p>
    <w:p w:rsidR="001B3D7D" w:rsidRDefault="001B3D7D">
      <w:pPr>
        <w:jc w:val="center"/>
      </w:pPr>
      <w:r>
        <w:t>727-324-9902</w:t>
      </w:r>
    </w:p>
    <w:p w:rsidR="001B3D7D" w:rsidRDefault="001B3D7D">
      <w:pPr>
        <w:jc w:val="center"/>
      </w:pPr>
      <w:r>
        <w:t>Sarabutler1989@gmail.com</w:t>
      </w:r>
    </w:p>
    <w:p w:rsidR="001B3D7D" w:rsidRDefault="001B3D7D"/>
    <w:p w:rsidR="001B3D7D" w:rsidRDefault="001B3D7D">
      <w:pPr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>OBJECTIVE</w:t>
      </w:r>
      <w:r>
        <w:rPr>
          <w:b/>
          <w:bCs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B3D7D" w:rsidRDefault="001B3D7D"/>
    <w:p w:rsidR="001B3D7D" w:rsidRDefault="001B3D7D">
      <w:r>
        <w:t>To attain a position within a company where my talents would be fully utilized and the possibility for growth is achievable.</w:t>
      </w:r>
    </w:p>
    <w:p w:rsidR="001B3D7D" w:rsidRDefault="001B3D7D"/>
    <w:p w:rsidR="001B3D7D" w:rsidRDefault="001B3D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>SKILLS PROFILE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B3D7D" w:rsidRDefault="001B3D7D"/>
    <w:p w:rsidR="001B3D7D" w:rsidRDefault="001B3D7D">
      <w:pPr>
        <w:ind w:left="360" w:hanging="360"/>
      </w:pPr>
      <w:r>
        <w:t>Advanced level in Microsoft platforms including Excel, Word and PowerPoint &amp; Access</w:t>
      </w:r>
    </w:p>
    <w:p w:rsidR="001B3D7D" w:rsidRDefault="001B3D7D">
      <w:pPr>
        <w:ind w:left="360" w:hanging="360"/>
      </w:pPr>
      <w:r>
        <w:t>Types 75 WPM, 12500 KPH</w:t>
      </w:r>
    </w:p>
    <w:p w:rsidR="001B3D7D" w:rsidRDefault="001B3D7D">
      <w:pPr>
        <w:ind w:left="360" w:hanging="360"/>
      </w:pPr>
      <w:r>
        <w:t>Good filing and organizational skills</w:t>
      </w:r>
    </w:p>
    <w:p w:rsidR="001B3D7D" w:rsidRDefault="001B3D7D">
      <w:pPr>
        <w:ind w:left="360" w:hanging="360"/>
      </w:pPr>
      <w:r>
        <w:t>Experience in handling confidential paperwork</w:t>
      </w:r>
    </w:p>
    <w:p w:rsidR="001B3D7D" w:rsidRDefault="001B3D7D">
      <w:pPr>
        <w:ind w:left="360" w:hanging="360"/>
      </w:pPr>
      <w:r>
        <w:t>Ability to take accurate phone messages and deliver messages promptly</w:t>
      </w:r>
    </w:p>
    <w:p w:rsidR="001B3D7D" w:rsidRDefault="001B3D7D">
      <w:pPr>
        <w:ind w:left="360" w:hanging="360"/>
      </w:pPr>
      <w:r>
        <w:t>Adept in ArcGIS, ArcCatalog, ArcTools, Peachtree, Visual Basic, SQL, Visual Logic, Encompass(HAB), Filevision, Adobe Photoshop, Corel Paint Shop Pro</w:t>
      </w:r>
    </w:p>
    <w:p w:rsidR="001B3D7D" w:rsidRDefault="001B3D7D"/>
    <w:p w:rsidR="001B3D7D" w:rsidRDefault="001B3D7D"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>PROFESSIONAL EXPERIENCE</w:t>
      </w:r>
      <w:r>
        <w:rPr>
          <w:b/>
          <w:bCs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</w:p>
    <w:p w:rsidR="001B3D7D" w:rsidRDefault="001B3D7D">
      <w:r>
        <w:t>From 2011 to the present time, I have worked temporary jobs, they are as follows.</w:t>
      </w:r>
    </w:p>
    <w:p w:rsidR="001B3D7D" w:rsidRDefault="001B3D7D">
      <w:r>
        <w:br/>
      </w:r>
      <w:r>
        <w:rPr>
          <w:u w:val="single"/>
        </w:rPr>
        <w:t>St Pete Housing Authority</w:t>
      </w:r>
      <w:r>
        <w:br/>
        <w:t>Receptionist</w:t>
      </w:r>
      <w:r>
        <w:br/>
        <w:t>Answer phones, first point of contact with all residents.</w:t>
      </w:r>
    </w:p>
    <w:p w:rsidR="001B3D7D" w:rsidRDefault="001B3D7D">
      <w:r>
        <w:t xml:space="preserve">Coordination and attendance of mandated company meetings. </w:t>
      </w:r>
    </w:p>
    <w:p w:rsidR="001B3D7D" w:rsidRDefault="001B3D7D">
      <w:pPr>
        <w:rPr>
          <w:u w:val="single"/>
        </w:rPr>
      </w:pPr>
      <w:r>
        <w:t>Auditing files, scanning documents into digital filing system.</w:t>
      </w:r>
      <w:r>
        <w:br/>
        <w:t xml:space="preserve">Promptly inputting all resident maintenance requests. </w:t>
      </w:r>
      <w:r>
        <w:br/>
        <w:t>Assist Property Manager with all duties.</w:t>
      </w:r>
      <w:r>
        <w:br/>
        <w:t>Maintain calendar for office.</w:t>
      </w:r>
      <w:r>
        <w:br/>
        <w:t>Create and edit monthly newsletters for building tenants.</w:t>
      </w:r>
      <w:r>
        <w:br/>
        <w:t>Manage applicant waiting list for Public Housing.</w:t>
      </w:r>
      <w:r>
        <w:br/>
        <w:t>Create notices for resident issues, knowledge, etc.</w:t>
      </w:r>
      <w:r>
        <w:br/>
      </w:r>
      <w:r>
        <w:br/>
      </w:r>
      <w:r>
        <w:br/>
      </w:r>
      <w:r>
        <w:rPr>
          <w:u w:val="single"/>
        </w:rPr>
        <w:t>Kelly Services/Ultimate Staffing</w:t>
      </w:r>
    </w:p>
    <w:p w:rsidR="001B3D7D" w:rsidRDefault="001B3D7D">
      <w:r>
        <w:t>File Processor</w:t>
      </w:r>
    </w:p>
    <w:p w:rsidR="001B3D7D" w:rsidRDefault="001B3D7D">
      <w:r>
        <w:t>File processing and data entry for extensive judicial network.</w:t>
      </w:r>
    </w:p>
    <w:p w:rsidR="001B3D7D" w:rsidRDefault="001B3D7D">
      <w:r>
        <w:t>Coordination and attendance of mandated company meetings.</w:t>
      </w:r>
    </w:p>
    <w:p w:rsidR="001B3D7D" w:rsidRDefault="001B3D7D">
      <w:r>
        <w:t>Receptionist</w:t>
      </w:r>
    </w:p>
    <w:p w:rsidR="001B3D7D" w:rsidRDefault="001B3D7D">
      <w:r>
        <w:t>All incoming phone calls came through my station.</w:t>
      </w:r>
    </w:p>
    <w:p w:rsidR="001B3D7D" w:rsidRDefault="001B3D7D">
      <w:r>
        <w:t>Greeted and guided all visitors.</w:t>
      </w:r>
    </w:p>
    <w:p w:rsidR="001B3D7D" w:rsidRDefault="001B3D7D">
      <w:r>
        <w:t>Setup meetings with associated catering functions.</w:t>
      </w:r>
      <w:r>
        <w:br/>
        <w:t xml:space="preserve">Handled mail and package deliveries. </w:t>
      </w:r>
      <w:r>
        <w:br/>
      </w:r>
      <w:r>
        <w:br/>
      </w:r>
      <w:r>
        <w:br/>
      </w:r>
      <w:r>
        <w:rPr>
          <w:u w:val="single"/>
        </w:rPr>
        <w:t>Express Employment Agency</w:t>
      </w:r>
      <w:r>
        <w:rPr>
          <w:u w:val="single"/>
        </w:rPr>
        <w:br/>
      </w:r>
      <w:r>
        <w:t>Customer Service</w:t>
      </w:r>
    </w:p>
    <w:p w:rsidR="001B3D7D" w:rsidRDefault="001B3D7D">
      <w:r>
        <w:t>Assured accuracy of customer database and associated insurance policies.</w:t>
      </w:r>
    </w:p>
    <w:p w:rsidR="001B3D7D" w:rsidRDefault="001B3D7D">
      <w:r>
        <w:t>Answered phones and was first point of contact to assist customers.</w:t>
      </w:r>
    </w:p>
    <w:p w:rsidR="001B3D7D" w:rsidRDefault="001B3D7D">
      <w:r>
        <w:t>Data Entry &amp; Claims processing and follow-up procedures.</w:t>
      </w:r>
    </w:p>
    <w:p w:rsidR="001B3D7D" w:rsidRDefault="001B3D7D">
      <w:r>
        <w:t>General Admin</w:t>
      </w:r>
    </w:p>
    <w:p w:rsidR="001B3D7D" w:rsidRDefault="001B3D7D">
      <w:r>
        <w:t>Utilized data from various land and water management companies to create spreadsheets for further business decision analysis.</w:t>
      </w:r>
    </w:p>
    <w:p w:rsidR="001B3D7D" w:rsidRDefault="001B3D7D">
      <w:r>
        <w:t>Used GIS software to create maps of current and projected work sites.</w:t>
      </w:r>
    </w:p>
    <w:p w:rsidR="001B3D7D" w:rsidRDefault="001B3D7D">
      <w:r>
        <w:t>Maintained transportation logs with associated fuel usages.</w:t>
      </w:r>
    </w:p>
    <w:p w:rsidR="001B3D7D" w:rsidRDefault="001B3D7D">
      <w:r>
        <w:t>Maintained and updated lease and rental payments of heavy equipment for asset management.</w:t>
      </w:r>
    </w:p>
    <w:p w:rsidR="001B3D7D" w:rsidRDefault="001B3D7D">
      <w:r>
        <w:t>Worked with HR in regards to maintaining employee records.</w:t>
      </w:r>
      <w:r>
        <w:br/>
        <w:t>Assisted AR/AP with invoices, collections and communication with contractors and customers.</w:t>
      </w:r>
      <w:r>
        <w:br/>
        <w:t>General Office duties completed in a timely fashion.</w:t>
      </w:r>
      <w:r>
        <w:br/>
      </w:r>
      <w:r>
        <w:br/>
      </w:r>
      <w:r>
        <w:br/>
        <w:t>April 2008 to October 2010</w:t>
      </w:r>
    </w:p>
    <w:p w:rsidR="001B3D7D" w:rsidRDefault="001B3D7D">
      <w:pPr>
        <w:rPr>
          <w:u w:val="single"/>
        </w:rPr>
      </w:pPr>
      <w:r>
        <w:br/>
      </w:r>
      <w:r>
        <w:rPr>
          <w:u w:val="single"/>
        </w:rPr>
        <w:t>Kroger</w:t>
      </w:r>
    </w:p>
    <w:p w:rsidR="001B3D7D" w:rsidRDefault="001B3D7D">
      <w:r>
        <w:t>General Assistant</w:t>
      </w:r>
      <w:r>
        <w:br/>
        <w:t>Assisted all departments with inventory, stocking and general merchandising</w:t>
      </w:r>
    </w:p>
    <w:p w:rsidR="001B3D7D" w:rsidRDefault="001B3D7D">
      <w:r>
        <w:t>Cashiered with no variances</w:t>
      </w:r>
    </w:p>
    <w:p w:rsidR="001B3D7D" w:rsidRDefault="001B3D7D">
      <w:r>
        <w:t>Streamlined shipping and receiving operations</w:t>
      </w:r>
    </w:p>
    <w:p w:rsidR="001B3D7D" w:rsidRDefault="001B3D7D">
      <w:r>
        <w:t>Customer Service for any questions or assistance needed</w:t>
      </w:r>
    </w:p>
    <w:p w:rsidR="001B3D7D" w:rsidRDefault="001B3D7D">
      <w:r>
        <w:t>Floated between all departments as needed for specified coverage</w:t>
      </w:r>
    </w:p>
    <w:p w:rsidR="001B3D7D" w:rsidRDefault="001B3D7D"/>
    <w:p w:rsidR="001B3D7D" w:rsidRDefault="001B3D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>EDUCATION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B3D7D" w:rsidRDefault="001B3D7D"/>
    <w:p w:rsidR="001B3D7D" w:rsidRDefault="001B3D7D">
      <w:pPr>
        <w:ind w:left="360" w:hanging="360"/>
      </w:pPr>
      <w:r>
        <w:rPr>
          <w:b/>
          <w:bCs/>
        </w:rPr>
        <w:t>Brookville High School</w:t>
      </w:r>
      <w:r>
        <w:t xml:space="preserve">, Graduated 2007 </w:t>
      </w:r>
      <w:r>
        <w:br/>
        <w:t>Brookville, OH</w:t>
      </w:r>
    </w:p>
    <w:p w:rsidR="001B3D7D" w:rsidRDefault="001B3D7D">
      <w:pPr>
        <w:ind w:left="360" w:hanging="360"/>
      </w:pPr>
      <w:r>
        <w:rPr>
          <w:b/>
          <w:bCs/>
        </w:rPr>
        <w:t>Sinclair College</w:t>
      </w:r>
      <w:r>
        <w:t>, Attended 2009-2011</w:t>
      </w:r>
      <w:r>
        <w:br/>
        <w:t xml:space="preserve"> Dayton, OH, Liberal Arts with Geology Focus</w:t>
      </w:r>
    </w:p>
    <w:p w:rsidR="001B3D7D" w:rsidRDefault="001B3D7D">
      <w:pPr>
        <w:ind w:left="360" w:hanging="360"/>
      </w:pPr>
      <w:r>
        <w:rPr>
          <w:b/>
          <w:bCs/>
        </w:rPr>
        <w:t>Portland Community College</w:t>
      </w:r>
      <w:r>
        <w:t xml:space="preserve">, Beginning Fall 2013 </w:t>
      </w:r>
      <w:r>
        <w:br/>
        <w:t>Portland, OR, Information Technology</w:t>
      </w:r>
    </w:p>
    <w:p w:rsidR="00000000" w:rsidRDefault="001B3D7D" w:rsidP="001B3D7D">
      <w:r>
        <w:br/>
        <w:t>References available upon request</w:t>
      </w:r>
    </w:p>
    <w:sectPr w:rsidR="00000000" w:rsidSect="001B3D7D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D7D" w:rsidRDefault="001B3D7D" w:rsidP="001B3D7D">
      <w:r>
        <w:separator/>
      </w:r>
    </w:p>
  </w:endnote>
  <w:endnote w:type="continuationSeparator" w:id="0">
    <w:p w:rsidR="001B3D7D" w:rsidRDefault="001B3D7D" w:rsidP="001B3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D7D" w:rsidRDefault="001B3D7D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B3D7D" w:rsidRDefault="001B3D7D">
    <w:pPr>
      <w:tabs>
        <w:tab w:val="center" w:pos="4320"/>
        <w:tab w:val="right" w:pos="8640"/>
      </w:tabs>
      <w:rPr>
        <w:rFonts w:cstheme="minorBidi"/>
        <w:kern w:val="0"/>
      </w:rPr>
    </w:pPr>
  </w:p>
  <w:p w:rsidR="001B3D7D" w:rsidRDefault="001B3D7D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D7D" w:rsidRDefault="001B3D7D" w:rsidP="001B3D7D">
      <w:r>
        <w:separator/>
      </w:r>
    </w:p>
  </w:footnote>
  <w:footnote w:type="continuationSeparator" w:id="0">
    <w:p w:rsidR="001B3D7D" w:rsidRDefault="001B3D7D" w:rsidP="001B3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D7D" w:rsidRDefault="001B3D7D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B3D7D" w:rsidRDefault="001B3D7D">
    <w:pPr>
      <w:tabs>
        <w:tab w:val="center" w:pos="4320"/>
        <w:tab w:val="right" w:pos="8640"/>
      </w:tabs>
      <w:rPr>
        <w:rFonts w:cstheme="minorBidi"/>
        <w:kern w:val="0"/>
      </w:rPr>
    </w:pPr>
  </w:p>
  <w:p w:rsidR="001B3D7D" w:rsidRDefault="001B3D7D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1B3D7D"/>
    <w:rsid w:val="001B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