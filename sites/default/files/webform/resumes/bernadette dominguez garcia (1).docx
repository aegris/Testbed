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68A2E9258FB746259E5896E6E375E181"/>
        </w:placeholder>
        <w:docPartList>
          <w:docPartGallery w:val="Quick Parts"/>
          <w:docPartCategory w:val=" Resume Name"/>
        </w:docPartList>
      </w:sdtPr>
      <w:sdtEndPr/>
      <w:sdtContent>
        <w:p w:rsidR="0032172A" w:rsidRDefault="00CB1113">
          <w:pPr>
            <w:pStyle w:val="Title"/>
          </w:pPr>
          <w:sdt>
            <w:sdtPr>
              <w:rPr>
                <w:sz w:val="32"/>
                <w:szCs w:val="32"/>
              </w:rPr>
              <w:alias w:val="Author"/>
              <w:tag w:val=""/>
              <w:id w:val="1823003119"/>
              <w:placeholder>
                <w:docPart w:val="53B46A426EA14CD2A5D8AB16B19DE14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33AC3" w:rsidRPr="00692A26">
                <w:rPr>
                  <w:sz w:val="32"/>
                  <w:szCs w:val="32"/>
                </w:rPr>
                <w:t>Bernadette Dominguez-Garcia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B6BD6BBB71BE41B4AFA7FFB6898EBF8E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2172A" w:rsidRDefault="00A33AC3">
              <w:pPr>
                <w:pStyle w:val="NoSpacing"/>
              </w:pPr>
              <w:r>
                <w:t>miaberniedominguez@gmail.com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694E483DE6E474F86601E8FEF1E5CD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2172A" w:rsidRDefault="00DC234C">
              <w:pPr>
                <w:pStyle w:val="NoSpacing"/>
              </w:pPr>
              <w:r>
                <w:t>775 Cascade Street #511 Oregon City, OR 97045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B0F7AB9986014CBC88E2682408DD83B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32172A" w:rsidRDefault="0063464E" w:rsidP="00234EEA">
              <w:pPr>
                <w:pStyle w:val="NoSpacing"/>
              </w:pPr>
              <w:r>
                <w:t>562-612-6050 or 503-875-8769</w:t>
              </w:r>
            </w:p>
          </w:sdtContent>
        </w:sdt>
      </w:sdtContent>
    </w:sdt>
    <w:p w:rsidR="0032172A" w:rsidRPr="00692A26" w:rsidRDefault="00AF27D8" w:rsidP="00692A26">
      <w:pPr>
        <w:pStyle w:val="SectionHeading"/>
        <w:spacing w:line="240" w:lineRule="auto"/>
        <w:rPr>
          <w:sz w:val="24"/>
          <w:szCs w:val="24"/>
        </w:rPr>
      </w:pPr>
      <w:r w:rsidRPr="00692A26">
        <w:rPr>
          <w:sz w:val="24"/>
          <w:szCs w:val="24"/>
        </w:rPr>
        <w:t>Objective</w:t>
      </w:r>
    </w:p>
    <w:p w:rsidR="0032172A" w:rsidRDefault="00546812" w:rsidP="00692A26">
      <w:pPr>
        <w:spacing w:line="240" w:lineRule="auto"/>
      </w:pPr>
      <w:r>
        <w:t xml:space="preserve">To </w:t>
      </w:r>
      <w:r w:rsidR="004A060F">
        <w:t>become an integral member of a professional IT team and</w:t>
      </w:r>
      <w:r>
        <w:t xml:space="preserve"> continue to evolve in </w:t>
      </w:r>
      <w:r w:rsidR="004A060F">
        <w:t xml:space="preserve">my knowledge of the </w:t>
      </w:r>
      <w:r>
        <w:t xml:space="preserve">spectrum of </w:t>
      </w:r>
      <w:r w:rsidR="004A060F">
        <w:t>information technology environment in an effort to</w:t>
      </w:r>
      <w:r>
        <w:t xml:space="preserve"> assist others.</w:t>
      </w:r>
    </w:p>
    <w:p w:rsidR="0032172A" w:rsidRPr="00692A26" w:rsidRDefault="00AF27D8" w:rsidP="00692A26">
      <w:pPr>
        <w:pStyle w:val="SectionHeading"/>
        <w:spacing w:line="240" w:lineRule="auto"/>
        <w:rPr>
          <w:sz w:val="24"/>
          <w:szCs w:val="24"/>
        </w:rPr>
      </w:pPr>
      <w:r w:rsidRPr="00692A26">
        <w:rPr>
          <w:sz w:val="24"/>
          <w:szCs w:val="24"/>
        </w:rPr>
        <w:t>Education</w:t>
      </w:r>
    </w:p>
    <w:p w:rsidR="0032172A" w:rsidRPr="00692A26" w:rsidRDefault="00692A26" w:rsidP="00692A26">
      <w:pPr>
        <w:pStyle w:val="Subsection"/>
        <w:spacing w:line="240" w:lineRule="auto"/>
        <w:rPr>
          <w:sz w:val="22"/>
          <w:szCs w:val="22"/>
        </w:rPr>
      </w:pPr>
      <w:r w:rsidRPr="00692A26">
        <w:rPr>
          <w:sz w:val="22"/>
          <w:szCs w:val="22"/>
        </w:rPr>
        <w:t>American InterContinental University</w:t>
      </w:r>
      <w:r w:rsidR="00FB6473">
        <w:rPr>
          <w:sz w:val="22"/>
          <w:szCs w:val="22"/>
        </w:rPr>
        <w:t xml:space="preserve"> </w:t>
      </w:r>
    </w:p>
    <w:p w:rsidR="0032172A" w:rsidRPr="00692A26" w:rsidRDefault="00FB6473" w:rsidP="00692A26">
      <w:pPr>
        <w:rPr>
          <w:b/>
          <w:bCs/>
          <w:i/>
          <w:iCs/>
          <w:color w:val="D1282E" w:themeColor="text2"/>
        </w:rPr>
      </w:pPr>
      <w:r>
        <w:t xml:space="preserve">Information Technology, GPA </w:t>
      </w:r>
      <w:r w:rsidR="00CD41D4">
        <w:t>3.25</w:t>
      </w:r>
    </w:p>
    <w:p w:rsidR="0032172A" w:rsidRDefault="00AF27D8">
      <w:pPr>
        <w:pStyle w:val="SectionHeading"/>
      </w:pPr>
      <w:r>
        <w:t>Experience</w:t>
      </w:r>
    </w:p>
    <w:p w:rsidR="0032172A" w:rsidRDefault="00A97197">
      <w:pPr>
        <w:pStyle w:val="Subsection"/>
        <w:rPr>
          <w:vanish/>
          <w:specVanish/>
        </w:rPr>
      </w:pPr>
      <w:r>
        <w:t>Parker Aerospace</w:t>
      </w:r>
    </w:p>
    <w:p w:rsidR="0032172A" w:rsidRDefault="00AF27D8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546812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14300 Alton Parkway, Irvine CA 92618</w:t>
      </w:r>
    </w:p>
    <w:p w:rsidR="0032172A" w:rsidRDefault="00546812">
      <w:pPr>
        <w:rPr>
          <w:rStyle w:val="Emphasis"/>
        </w:rPr>
      </w:pPr>
      <w:r w:rsidRPr="00234EEA">
        <w:rPr>
          <w:rStyle w:val="IntenseEmphasis"/>
          <w:color w:val="auto"/>
        </w:rPr>
        <w:t>PC Support Coordinator</w:t>
      </w:r>
      <w:r>
        <w:rPr>
          <w:rStyle w:val="IntenseEmphasis"/>
        </w:rPr>
        <w:t xml:space="preserve">  </w:t>
      </w:r>
      <w:r w:rsidR="00AF27D8">
        <w:rPr>
          <w:rStyle w:val="IntenseEmphasis"/>
        </w:rPr>
        <w:t xml:space="preserve"> </w:t>
      </w:r>
      <w:r>
        <w:rPr>
          <w:rStyle w:val="Emphasis"/>
        </w:rPr>
        <w:t>6</w:t>
      </w:r>
      <w:r w:rsidR="00234EEA">
        <w:rPr>
          <w:rStyle w:val="Emphasis"/>
        </w:rPr>
        <w:t>/</w:t>
      </w:r>
      <w:r>
        <w:rPr>
          <w:rStyle w:val="Emphasis"/>
        </w:rPr>
        <w:t>2006</w:t>
      </w:r>
      <w:r w:rsidR="00AF27D8">
        <w:rPr>
          <w:rStyle w:val="Emphasis"/>
        </w:rPr>
        <w:t xml:space="preserve"> – </w:t>
      </w:r>
      <w:r>
        <w:rPr>
          <w:rStyle w:val="Emphasis"/>
        </w:rPr>
        <w:t>Present</w:t>
      </w:r>
    </w:p>
    <w:p w:rsidR="00546812" w:rsidRDefault="00546812">
      <w:r>
        <w:t>Customer support over the phone with verbal instructions or remote desktop support</w:t>
      </w:r>
      <w:r w:rsidR="00234EEA">
        <w:t xml:space="preserve">, </w:t>
      </w:r>
      <w:r>
        <w:t>Creating Tickets in the CA system</w:t>
      </w:r>
      <w:r w:rsidR="00234EEA">
        <w:t xml:space="preserve">, </w:t>
      </w:r>
      <w:r>
        <w:t>High Volume and fast pace environment</w:t>
      </w:r>
      <w:r w:rsidR="00234EEA">
        <w:t xml:space="preserve">, </w:t>
      </w:r>
      <w:r>
        <w:t xml:space="preserve">Remote Desktop, </w:t>
      </w:r>
      <w:proofErr w:type="spellStart"/>
      <w:r>
        <w:t>Radmin</w:t>
      </w:r>
      <w:proofErr w:type="spellEnd"/>
      <w:r>
        <w:t xml:space="preserve"> Viewer</w:t>
      </w:r>
      <w:r w:rsidR="00234EEA">
        <w:t xml:space="preserve">, </w:t>
      </w:r>
      <w:r>
        <w:t xml:space="preserve">Level 2 after hours on call duties </w:t>
      </w:r>
    </w:p>
    <w:p w:rsidR="00546812" w:rsidRDefault="00546812">
      <w:r>
        <w:t xml:space="preserve">Applications: Doors, MKS, </w:t>
      </w:r>
      <w:proofErr w:type="spellStart"/>
      <w:r>
        <w:t>Enovia</w:t>
      </w:r>
      <w:proofErr w:type="spellEnd"/>
      <w:r>
        <w:t xml:space="preserve">, Office 2010, </w:t>
      </w:r>
      <w:proofErr w:type="spellStart"/>
      <w:r>
        <w:t>Solumina</w:t>
      </w:r>
      <w:proofErr w:type="spellEnd"/>
      <w:r>
        <w:t xml:space="preserve">, Mainframe, </w:t>
      </w:r>
      <w:proofErr w:type="spellStart"/>
      <w:r>
        <w:t>Sharepoint</w:t>
      </w:r>
      <w:proofErr w:type="spellEnd"/>
      <w:r>
        <w:t xml:space="preserve">, </w:t>
      </w:r>
    </w:p>
    <w:p w:rsidR="00546812" w:rsidRDefault="00546812">
      <w:r>
        <w:t>Active Directory support</w:t>
      </w:r>
      <w:r w:rsidR="005F266C">
        <w:t xml:space="preserve"> </w:t>
      </w:r>
      <w:r>
        <w:t>administrator: created AD account, password resets, lock outs, creating permissions, folders, files, granting access.</w:t>
      </w:r>
      <w:r w:rsidR="00234EEA">
        <w:t xml:space="preserve"> </w:t>
      </w:r>
      <w:r>
        <w:t xml:space="preserve">Create and </w:t>
      </w:r>
      <w:r w:rsidR="005F266C">
        <w:t>r</w:t>
      </w:r>
      <w:r>
        <w:t xml:space="preserve">evoke accounts with </w:t>
      </w:r>
      <w:r w:rsidR="00234EEA">
        <w:t>n</w:t>
      </w:r>
      <w:r>
        <w:t xml:space="preserve">ew </w:t>
      </w:r>
      <w:r w:rsidR="00234EEA">
        <w:t>h</w:t>
      </w:r>
      <w:r>
        <w:t xml:space="preserve">ire and </w:t>
      </w:r>
      <w:r w:rsidR="00234EEA">
        <w:t>t</w:t>
      </w:r>
      <w:r>
        <w:t>erminations</w:t>
      </w:r>
      <w:r w:rsidR="00234EEA">
        <w:t xml:space="preserve">.  </w:t>
      </w:r>
      <w:r>
        <w:t xml:space="preserve">Domain </w:t>
      </w:r>
      <w:r w:rsidR="005F266C">
        <w:t>a</w:t>
      </w:r>
      <w:r>
        <w:t xml:space="preserve">dministrator for several </w:t>
      </w:r>
      <w:r w:rsidR="00234EEA">
        <w:t>o</w:t>
      </w:r>
      <w:r>
        <w:t xml:space="preserve">rganization </w:t>
      </w:r>
      <w:r w:rsidR="00234EEA">
        <w:t>u</w:t>
      </w:r>
      <w:r>
        <w:t xml:space="preserve">nits; maintain and monitor activity, work in conjunction with </w:t>
      </w:r>
      <w:r w:rsidR="00234EEA">
        <w:t>n</w:t>
      </w:r>
      <w:r>
        <w:t xml:space="preserve">etwork </w:t>
      </w:r>
      <w:r w:rsidR="00234EEA">
        <w:t>t</w:t>
      </w:r>
      <w:r>
        <w:t>eam.</w:t>
      </w:r>
      <w:r w:rsidR="00234EEA">
        <w:t xml:space="preserve">  </w:t>
      </w:r>
      <w:r>
        <w:t>Mainframe support host on demand</w:t>
      </w:r>
      <w:r w:rsidR="005F266C">
        <w:t>,</w:t>
      </w:r>
      <w:r>
        <w:t xml:space="preserve"> create accounts</w:t>
      </w:r>
      <w:r w:rsidR="00234EEA">
        <w:t>,</w:t>
      </w:r>
      <w:r>
        <w:t xml:space="preserve"> assign permissions, create and revoke accounts, password resets.</w:t>
      </w:r>
      <w:r w:rsidR="00234EEA">
        <w:t xml:space="preserve">  </w:t>
      </w:r>
      <w:r>
        <w:t xml:space="preserve">Worked with Level 2, </w:t>
      </w:r>
      <w:r w:rsidR="00234EEA">
        <w:t>n</w:t>
      </w:r>
      <w:r>
        <w:t xml:space="preserve">etwork and </w:t>
      </w:r>
      <w:r w:rsidR="005F266C">
        <w:t>a</w:t>
      </w:r>
      <w:r>
        <w:t xml:space="preserve">pplications team to resolve problems quickly and efficiently </w:t>
      </w:r>
      <w:r w:rsidR="00234EEA">
        <w:t>and c</w:t>
      </w:r>
      <w:r>
        <w:t>reate documents for training</w:t>
      </w:r>
      <w:r w:rsidR="00234EEA">
        <w:t>.  Responsible for i</w:t>
      </w:r>
      <w:r>
        <w:t xml:space="preserve">nventory </w:t>
      </w:r>
      <w:r w:rsidR="00234EEA">
        <w:t>c</w:t>
      </w:r>
      <w:r>
        <w:t>ontro</w:t>
      </w:r>
      <w:r w:rsidR="00234EEA">
        <w:t xml:space="preserve">l, PC’s, monitors, printers and </w:t>
      </w:r>
      <w:r>
        <w:t>software</w:t>
      </w:r>
      <w:r w:rsidR="00234EEA">
        <w:t xml:space="preserve">. </w:t>
      </w:r>
      <w:proofErr w:type="gramStart"/>
      <w:r w:rsidR="00E52739">
        <w:t>Compliance for export and audit policies and procedures.</w:t>
      </w:r>
      <w:proofErr w:type="gramEnd"/>
      <w:r w:rsidR="00E52739">
        <w:t xml:space="preserve"> </w:t>
      </w:r>
    </w:p>
    <w:p w:rsidR="00CD41D4" w:rsidRDefault="00CD41D4" w:rsidP="00CD41D4">
      <w:pPr>
        <w:pStyle w:val="Subsection"/>
        <w:rPr>
          <w:vanish/>
          <w:specVanish/>
        </w:rPr>
      </w:pPr>
      <w:r>
        <w:t>Electronic Data Systems EDS</w:t>
      </w:r>
    </w:p>
    <w:p w:rsidR="00CD41D4" w:rsidRDefault="00CD41D4" w:rsidP="00CD41D4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El Segundo CA 92618</w:t>
      </w:r>
    </w:p>
    <w:p w:rsidR="00CD41D4" w:rsidRDefault="00CD41D4" w:rsidP="00CD41D4">
      <w:pPr>
        <w:rPr>
          <w:rStyle w:val="Emphasis"/>
        </w:rPr>
      </w:pPr>
      <w:r w:rsidRPr="00234EEA">
        <w:rPr>
          <w:rStyle w:val="IntenseEmphasis"/>
          <w:color w:val="auto"/>
        </w:rPr>
        <w:t xml:space="preserve">PC Support </w:t>
      </w:r>
      <w:r w:rsidR="00E52739">
        <w:rPr>
          <w:rStyle w:val="IntenseEmphasis"/>
          <w:color w:val="auto"/>
        </w:rPr>
        <w:t xml:space="preserve">  </w:t>
      </w:r>
      <w:r>
        <w:rPr>
          <w:rStyle w:val="IntenseEmphasis"/>
        </w:rPr>
        <w:t xml:space="preserve">  </w:t>
      </w:r>
      <w:r w:rsidR="00E52739" w:rsidRPr="00FD2B9E">
        <w:rPr>
          <w:rStyle w:val="IntenseEmphasis"/>
          <w:b w:val="0"/>
          <w:color w:val="auto"/>
        </w:rPr>
        <w:t>1</w:t>
      </w:r>
      <w:r>
        <w:rPr>
          <w:rStyle w:val="Emphasis"/>
        </w:rPr>
        <w:t>/</w:t>
      </w:r>
      <w:r w:rsidR="00E52739">
        <w:rPr>
          <w:rStyle w:val="Emphasis"/>
        </w:rPr>
        <w:t>1989</w:t>
      </w:r>
      <w:r>
        <w:rPr>
          <w:rStyle w:val="Emphasis"/>
        </w:rPr>
        <w:t xml:space="preserve"> – </w:t>
      </w:r>
      <w:r w:rsidR="00E52739">
        <w:rPr>
          <w:rStyle w:val="Emphasis"/>
        </w:rPr>
        <w:t>2005</w:t>
      </w:r>
    </w:p>
    <w:p w:rsidR="0032172A" w:rsidRPr="005F266C" w:rsidRDefault="005B5783" w:rsidP="004A2FD5">
      <w:pPr>
        <w:rPr>
          <w:i/>
        </w:rPr>
      </w:pPr>
      <w:proofErr w:type="gramStart"/>
      <w:r>
        <w:rPr>
          <w:rStyle w:val="Emphasis"/>
          <w:i w:val="0"/>
        </w:rPr>
        <w:t>Provided c</w:t>
      </w:r>
      <w:r w:rsidR="00E52739" w:rsidRPr="005F266C">
        <w:rPr>
          <w:rStyle w:val="Emphasis"/>
          <w:i w:val="0"/>
        </w:rPr>
        <w:t xml:space="preserve">ustomer support </w:t>
      </w:r>
      <w:r>
        <w:rPr>
          <w:rStyle w:val="Emphasis"/>
          <w:i w:val="0"/>
        </w:rPr>
        <w:t>for Remittance Banking industry by performing</w:t>
      </w:r>
      <w:r w:rsidR="00E52739" w:rsidRPr="005F266C">
        <w:rPr>
          <w:rStyle w:val="Emphasis"/>
          <w:i w:val="0"/>
        </w:rPr>
        <w:t xml:space="preserve"> PC repair and configuration for multiple applications</w:t>
      </w:r>
      <w:r>
        <w:rPr>
          <w:rStyle w:val="Emphasis"/>
          <w:i w:val="0"/>
        </w:rPr>
        <w:t>.</w:t>
      </w:r>
      <w:proofErr w:type="gramEnd"/>
      <w:r>
        <w:rPr>
          <w:rStyle w:val="Emphasis"/>
          <w:i w:val="0"/>
        </w:rPr>
        <w:t xml:space="preserve"> S</w:t>
      </w:r>
      <w:r w:rsidR="00E52739" w:rsidRPr="005F266C">
        <w:rPr>
          <w:rStyle w:val="Emphasis"/>
          <w:i w:val="0"/>
        </w:rPr>
        <w:t>oftware</w:t>
      </w:r>
      <w:r>
        <w:rPr>
          <w:rStyle w:val="Emphasis"/>
          <w:i w:val="0"/>
        </w:rPr>
        <w:t xml:space="preserve"> and h</w:t>
      </w:r>
      <w:r w:rsidR="00E52739" w:rsidRPr="005F266C">
        <w:rPr>
          <w:rStyle w:val="Emphasis"/>
          <w:i w:val="0"/>
        </w:rPr>
        <w:t>ardware repair, PC upgrades</w:t>
      </w:r>
      <w:r>
        <w:rPr>
          <w:rStyle w:val="Emphasis"/>
          <w:i w:val="0"/>
        </w:rPr>
        <w:t xml:space="preserve"> and</w:t>
      </w:r>
      <w:r w:rsidR="00E52739" w:rsidRPr="005F266C">
        <w:rPr>
          <w:rStyle w:val="Emphasis"/>
          <w:i w:val="0"/>
        </w:rPr>
        <w:t xml:space="preserve"> printer setup.  NCR 7780 machines, Proof machines, </w:t>
      </w:r>
      <w:proofErr w:type="spellStart"/>
      <w:r w:rsidR="00E52739" w:rsidRPr="005F266C">
        <w:rPr>
          <w:rStyle w:val="Emphasis"/>
          <w:i w:val="0"/>
        </w:rPr>
        <w:t>Opex</w:t>
      </w:r>
      <w:proofErr w:type="spellEnd"/>
      <w:r w:rsidR="00E52739" w:rsidRPr="005F266C">
        <w:rPr>
          <w:rStyle w:val="Emphasis"/>
          <w:i w:val="0"/>
        </w:rPr>
        <w:t xml:space="preserve"> 5.0 machines.  </w:t>
      </w:r>
      <w:proofErr w:type="gramStart"/>
      <w:r w:rsidR="005F266C" w:rsidRPr="005F266C">
        <w:rPr>
          <w:rStyle w:val="Emphasis"/>
          <w:i w:val="0"/>
        </w:rPr>
        <w:t>Performed d</w:t>
      </w:r>
      <w:r w:rsidR="00E52739" w:rsidRPr="005F266C">
        <w:rPr>
          <w:rStyle w:val="Emphasis"/>
          <w:i w:val="0"/>
        </w:rPr>
        <w:t xml:space="preserve">ata </w:t>
      </w:r>
      <w:r w:rsidR="005F266C" w:rsidRPr="005F266C">
        <w:rPr>
          <w:rStyle w:val="Emphasis"/>
          <w:i w:val="0"/>
        </w:rPr>
        <w:t>entry, a</w:t>
      </w:r>
      <w:r w:rsidR="00E52739" w:rsidRPr="005F266C">
        <w:rPr>
          <w:rStyle w:val="Emphasis"/>
          <w:i w:val="0"/>
        </w:rPr>
        <w:t xml:space="preserve">ctive </w:t>
      </w:r>
      <w:r w:rsidR="005F266C" w:rsidRPr="005F266C">
        <w:rPr>
          <w:rStyle w:val="Emphasis"/>
          <w:i w:val="0"/>
        </w:rPr>
        <w:t>d</w:t>
      </w:r>
      <w:r w:rsidR="00E52739" w:rsidRPr="005F266C">
        <w:rPr>
          <w:rStyle w:val="Emphasis"/>
          <w:i w:val="0"/>
        </w:rPr>
        <w:t>irectory account creation</w:t>
      </w:r>
      <w:r w:rsidR="00FD2B9E">
        <w:rPr>
          <w:rStyle w:val="Emphasis"/>
          <w:i w:val="0"/>
        </w:rPr>
        <w:t xml:space="preserve">, </w:t>
      </w:r>
      <w:r w:rsidR="005F266C" w:rsidRPr="005F266C">
        <w:rPr>
          <w:rStyle w:val="Emphasis"/>
          <w:i w:val="0"/>
        </w:rPr>
        <w:t>maintenance, and f</w:t>
      </w:r>
      <w:r w:rsidR="00E52739" w:rsidRPr="005F266C">
        <w:rPr>
          <w:rStyle w:val="Emphasis"/>
          <w:i w:val="0"/>
        </w:rPr>
        <w:t xml:space="preserve">older and </w:t>
      </w:r>
      <w:r w:rsidR="004A2FD5" w:rsidRPr="005F266C">
        <w:rPr>
          <w:rStyle w:val="Emphasis"/>
          <w:i w:val="0"/>
        </w:rPr>
        <w:t>permissions creation.</w:t>
      </w:r>
      <w:proofErr w:type="gramEnd"/>
      <w:r w:rsidR="004A2FD5" w:rsidRPr="005F266C">
        <w:rPr>
          <w:rStyle w:val="Emphasis"/>
          <w:i w:val="0"/>
        </w:rPr>
        <w:t xml:space="preserve">  </w:t>
      </w:r>
      <w:proofErr w:type="gramStart"/>
      <w:r w:rsidR="005F266C" w:rsidRPr="005F266C">
        <w:rPr>
          <w:rStyle w:val="Emphasis"/>
          <w:i w:val="0"/>
        </w:rPr>
        <w:t xml:space="preserve">Responsible for </w:t>
      </w:r>
      <w:r w:rsidR="004A2FD5" w:rsidRPr="005F266C">
        <w:rPr>
          <w:rStyle w:val="Emphasis"/>
          <w:i w:val="0"/>
        </w:rPr>
        <w:t>PC and equipment inventory</w:t>
      </w:r>
      <w:r>
        <w:rPr>
          <w:rStyle w:val="Emphasis"/>
          <w:i w:val="0"/>
        </w:rPr>
        <w:t>, and a</w:t>
      </w:r>
      <w:r w:rsidR="004A2FD5" w:rsidRPr="005F266C">
        <w:rPr>
          <w:rStyle w:val="Emphasis"/>
          <w:i w:val="0"/>
        </w:rPr>
        <w:t>udit and policy procedures.</w:t>
      </w:r>
      <w:proofErr w:type="gramEnd"/>
      <w:r w:rsidR="004A2FD5" w:rsidRPr="005F266C">
        <w:rPr>
          <w:rStyle w:val="Emphasis"/>
          <w:i w:val="0"/>
        </w:rPr>
        <w:t xml:space="preserve">  Create documentation for training purposes</w:t>
      </w:r>
      <w:r w:rsidR="00FD2B9E">
        <w:rPr>
          <w:rStyle w:val="Emphasis"/>
          <w:i w:val="0"/>
        </w:rPr>
        <w:t xml:space="preserve"> and h</w:t>
      </w:r>
      <w:r w:rsidR="004A2FD5" w:rsidRPr="005F266C">
        <w:rPr>
          <w:rStyle w:val="Emphasis"/>
          <w:i w:val="0"/>
        </w:rPr>
        <w:t>ost training c</w:t>
      </w:r>
      <w:r w:rsidR="005F266C">
        <w:rPr>
          <w:rStyle w:val="Emphasis"/>
          <w:i w:val="0"/>
        </w:rPr>
        <w:t xml:space="preserve">lasses at several sites. </w:t>
      </w:r>
      <w:r w:rsidR="004A2FD5" w:rsidRPr="005F266C">
        <w:rPr>
          <w:rStyle w:val="Emphasis"/>
          <w:i w:val="0"/>
        </w:rPr>
        <w:t xml:space="preserve"> </w:t>
      </w:r>
    </w:p>
    <w:sectPr w:rsidR="0032172A" w:rsidRPr="005F266C" w:rsidSect="00046F21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113" w:rsidRDefault="00CB1113">
      <w:pPr>
        <w:spacing w:after="0" w:line="240" w:lineRule="auto"/>
      </w:pPr>
      <w:r>
        <w:separator/>
      </w:r>
    </w:p>
  </w:endnote>
  <w:endnote w:type="continuationSeparator" w:id="0">
    <w:p w:rsidR="00CB1113" w:rsidRDefault="00CB1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72A" w:rsidRDefault="00E01A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27520" cy="9099550"/>
              <wp:effectExtent l="0" t="0" r="27940" b="2286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27520" cy="90995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7.6pt;height:716.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5080" b="762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508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32172A" w:rsidRDefault="00E01AD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86410" cy="2087245"/>
              <wp:effectExtent l="0" t="0" r="2540" b="1905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6410" cy="208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2172A" w:rsidRDefault="00AF27D8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3pt;height:164.3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" filled="f" stroked="f" strokeweight=".5pt">
              <v:path arrowok="t"/>
              <v:textbox style="layout-flow:vertical;mso-fit-shape-to-text:t" inset="0,0,0,0">
                <w:txbxContent>
                  <w:p w:rsidR="0032172A" w:rsidRDefault="00AF27D8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113" w:rsidRDefault="00CB1113">
      <w:pPr>
        <w:spacing w:after="0" w:line="240" w:lineRule="auto"/>
      </w:pPr>
      <w:r>
        <w:separator/>
      </w:r>
    </w:p>
  </w:footnote>
  <w:footnote w:type="continuationSeparator" w:id="0">
    <w:p w:rsidR="00CB1113" w:rsidRDefault="00CB1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72A" w:rsidRDefault="00E01A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28155" cy="9105265"/>
              <wp:effectExtent l="0" t="0" r="27940" b="2286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28155" cy="91052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7.65pt;height:716.9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5080" b="762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508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32172A" w:rsidRDefault="003217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EA"/>
    <w:rsid w:val="00046F21"/>
    <w:rsid w:val="00076784"/>
    <w:rsid w:val="00172CF6"/>
    <w:rsid w:val="00234EEA"/>
    <w:rsid w:val="0032172A"/>
    <w:rsid w:val="004A060F"/>
    <w:rsid w:val="004A2FD5"/>
    <w:rsid w:val="00506EA2"/>
    <w:rsid w:val="00546812"/>
    <w:rsid w:val="005B5783"/>
    <w:rsid w:val="005F266C"/>
    <w:rsid w:val="006330EA"/>
    <w:rsid w:val="0063464E"/>
    <w:rsid w:val="00635625"/>
    <w:rsid w:val="00692A26"/>
    <w:rsid w:val="0095278F"/>
    <w:rsid w:val="00990B1B"/>
    <w:rsid w:val="00A205AF"/>
    <w:rsid w:val="00A23875"/>
    <w:rsid w:val="00A33AC3"/>
    <w:rsid w:val="00A97197"/>
    <w:rsid w:val="00AC001C"/>
    <w:rsid w:val="00AC7173"/>
    <w:rsid w:val="00AF27D8"/>
    <w:rsid w:val="00AF744C"/>
    <w:rsid w:val="00B663EB"/>
    <w:rsid w:val="00CB1113"/>
    <w:rsid w:val="00CD41D4"/>
    <w:rsid w:val="00D81BF7"/>
    <w:rsid w:val="00D876D3"/>
    <w:rsid w:val="00DA3DF5"/>
    <w:rsid w:val="00DC234C"/>
    <w:rsid w:val="00DD26EA"/>
    <w:rsid w:val="00E01ADD"/>
    <w:rsid w:val="00E52739"/>
    <w:rsid w:val="00EB6D84"/>
    <w:rsid w:val="00FB6473"/>
    <w:rsid w:val="00FD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g51760\Application%20Data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A2E9258FB746259E5896E6E375E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7FED5-2DB6-430C-BCF2-B27884CE418B}"/>
      </w:docPartPr>
      <w:docPartBody>
        <w:p w:rsidR="0014257C" w:rsidRDefault="007B45DF">
          <w:pPr>
            <w:pStyle w:val="68A2E9258FB746259E5896E6E375E18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3B46A426EA14CD2A5D8AB16B19DE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BA533-EBD0-4ADB-9830-DA0465D72492}"/>
      </w:docPartPr>
      <w:docPartBody>
        <w:p w:rsidR="0014257C" w:rsidRDefault="007B45DF">
          <w:pPr>
            <w:pStyle w:val="53B46A426EA14CD2A5D8AB16B19DE147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6BD6BBB71BE41B4AFA7FFB6898E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9ACDF-3D50-46B2-9790-18F6732D039B}"/>
      </w:docPartPr>
      <w:docPartBody>
        <w:p w:rsidR="0014257C" w:rsidRDefault="007B45DF">
          <w:pPr>
            <w:pStyle w:val="B6BD6BBB71BE41B4AFA7FFB6898EBF8E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694E483DE6E474F86601E8FEF1E5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37ED-AA5B-4E46-8B60-B04C4E0C2F7E}"/>
      </w:docPartPr>
      <w:docPartBody>
        <w:p w:rsidR="0014257C" w:rsidRDefault="007B45DF">
          <w:pPr>
            <w:pStyle w:val="5694E483DE6E474F86601E8FEF1E5CDD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0F7AB9986014CBC88E2682408DD8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81F49-A92C-4FDF-8816-3DE27B1DCE25}"/>
      </w:docPartPr>
      <w:docPartBody>
        <w:p w:rsidR="0014257C" w:rsidRDefault="007B45DF">
          <w:pPr>
            <w:pStyle w:val="B0F7AB9986014CBC88E2682408DD83B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45DF"/>
    <w:rsid w:val="0014257C"/>
    <w:rsid w:val="002A6715"/>
    <w:rsid w:val="005912C6"/>
    <w:rsid w:val="006B0889"/>
    <w:rsid w:val="00725B36"/>
    <w:rsid w:val="007352B7"/>
    <w:rsid w:val="00793DBE"/>
    <w:rsid w:val="007B45DF"/>
    <w:rsid w:val="00A1530A"/>
    <w:rsid w:val="00B3124E"/>
    <w:rsid w:val="00CC4105"/>
    <w:rsid w:val="00E4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B0889"/>
    <w:rPr>
      <w:color w:val="808080"/>
    </w:rPr>
  </w:style>
  <w:style w:type="paragraph" w:customStyle="1" w:styleId="68A2E9258FB746259E5896E6E375E181">
    <w:name w:val="68A2E9258FB746259E5896E6E375E181"/>
    <w:rsid w:val="006B0889"/>
  </w:style>
  <w:style w:type="paragraph" w:customStyle="1" w:styleId="53B46A426EA14CD2A5D8AB16B19DE147">
    <w:name w:val="53B46A426EA14CD2A5D8AB16B19DE147"/>
    <w:rsid w:val="006B0889"/>
  </w:style>
  <w:style w:type="paragraph" w:customStyle="1" w:styleId="B6BD6BBB71BE41B4AFA7FFB6898EBF8E">
    <w:name w:val="B6BD6BBB71BE41B4AFA7FFB6898EBF8E"/>
    <w:rsid w:val="006B0889"/>
  </w:style>
  <w:style w:type="paragraph" w:customStyle="1" w:styleId="5694E483DE6E474F86601E8FEF1E5CDD">
    <w:name w:val="5694E483DE6E474F86601E8FEF1E5CDD"/>
    <w:rsid w:val="006B0889"/>
  </w:style>
  <w:style w:type="paragraph" w:customStyle="1" w:styleId="B0F7AB9986014CBC88E2682408DD83BB">
    <w:name w:val="B0F7AB9986014CBC88E2682408DD83BB"/>
    <w:rsid w:val="006B0889"/>
  </w:style>
  <w:style w:type="paragraph" w:customStyle="1" w:styleId="2C357E8A62FC47FFAED1F1022B57DBDF">
    <w:name w:val="2C357E8A62FC47FFAED1F1022B57DBDF"/>
    <w:rsid w:val="006B0889"/>
  </w:style>
  <w:style w:type="paragraph" w:customStyle="1" w:styleId="4F36881A2C1C422E82B2AB70F95C4CDB">
    <w:name w:val="4F36881A2C1C422E82B2AB70F95C4CDB"/>
    <w:rsid w:val="006B0889"/>
  </w:style>
  <w:style w:type="paragraph" w:customStyle="1" w:styleId="CF3579D44F54471980935814A337E05B">
    <w:name w:val="CF3579D44F54471980935814A337E05B"/>
    <w:rsid w:val="006B0889"/>
  </w:style>
  <w:style w:type="paragraph" w:customStyle="1" w:styleId="E9BCC1B384984A889CDCFEDEC57B58BF">
    <w:name w:val="E9BCC1B384984A889CDCFEDEC57B58BF"/>
    <w:rsid w:val="006B0889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6B0889"/>
    <w:rPr>
      <w:b/>
      <w:bCs/>
      <w:i/>
      <w:iCs/>
      <w:color w:val="1F497D" w:themeColor="text2"/>
    </w:rPr>
  </w:style>
  <w:style w:type="paragraph" w:customStyle="1" w:styleId="DDEB1FBBDBB14569AEDCCEA35F07C25C">
    <w:name w:val="DDEB1FBBDBB14569AEDCCEA35F07C25C"/>
    <w:rsid w:val="006B0889"/>
  </w:style>
  <w:style w:type="paragraph" w:customStyle="1" w:styleId="DD15FDD9FC0B40E6BA4B67169E8FC40E">
    <w:name w:val="DD15FDD9FC0B40E6BA4B67169E8FC40E"/>
    <w:rsid w:val="006B0889"/>
  </w:style>
  <w:style w:type="paragraph" w:customStyle="1" w:styleId="97CE940F59174B339E19384023545DBE">
    <w:name w:val="97CE940F59174B339E19384023545DBE"/>
    <w:rsid w:val="006B0889"/>
  </w:style>
  <w:style w:type="paragraph" w:customStyle="1" w:styleId="29875DA4A3FA4A0C922B9E1B7DDB9F0A">
    <w:name w:val="29875DA4A3FA4A0C922B9E1B7DDB9F0A"/>
    <w:rsid w:val="006B0889"/>
  </w:style>
  <w:style w:type="paragraph" w:customStyle="1" w:styleId="1D11281CC132461BA2437994E962ECF8">
    <w:name w:val="1D11281CC132461BA2437994E962ECF8"/>
    <w:rsid w:val="006B0889"/>
  </w:style>
  <w:style w:type="character" w:styleId="Emphasis">
    <w:name w:val="Emphasis"/>
    <w:basedOn w:val="DefaultParagraphFont"/>
    <w:uiPriority w:val="20"/>
    <w:qFormat/>
    <w:rsid w:val="006B0889"/>
    <w:rPr>
      <w:i/>
      <w:iCs/>
    </w:rPr>
  </w:style>
  <w:style w:type="paragraph" w:customStyle="1" w:styleId="C9607353D4E94B8CB6057D7D59341B62">
    <w:name w:val="C9607353D4E94B8CB6057D7D59341B62"/>
    <w:rsid w:val="006B0889"/>
  </w:style>
  <w:style w:type="paragraph" w:customStyle="1" w:styleId="9047AB64C2B2472488AC00442B3F594E">
    <w:name w:val="9047AB64C2B2472488AC00442B3F594E"/>
    <w:rsid w:val="006B0889"/>
  </w:style>
  <w:style w:type="paragraph" w:customStyle="1" w:styleId="223493CCD42649ECACC8A0A442BEFB93">
    <w:name w:val="223493CCD42649ECACC8A0A442BEFB93"/>
    <w:rsid w:val="006B0889"/>
  </w:style>
  <w:style w:type="paragraph" w:customStyle="1" w:styleId="14A3613E2A8B41B6B612476D2CDA3518">
    <w:name w:val="14A3613E2A8B41B6B612476D2CDA3518"/>
    <w:rsid w:val="006B08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775 Cascade Street #511 Oregon City, OR 97045</CompanyAddress>
  <CompanyPhone>562-612-6050 or 503-875-8769</CompanyPhone>
  <CompanyFax/>
  <CompanyEmail>miaberniedominguez@gmail.com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077DB35-8815-4937-9D93-97497DBA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Parker Hannifin Corporation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Bernadette Dominguez-Garcia</dc:creator>
  <cp:lastModifiedBy>miabernie</cp:lastModifiedBy>
  <cp:revision>2</cp:revision>
  <dcterms:created xsi:type="dcterms:W3CDTF">2013-04-29T21:26:00Z</dcterms:created>
  <dcterms:modified xsi:type="dcterms:W3CDTF">2013-04-29T21:26:00Z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