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8838"/>
      </w:tblGrid>
      <w:tr w:rsidR="004A3B48" w:rsidRPr="00616CE8">
        <w:trPr>
          <w:tblHeader/>
          <w:jc w:val="right"/>
        </w:trPr>
        <w:tc>
          <w:tcPr>
            <w:tcW w:w="8838" w:type="dxa"/>
          </w:tcPr>
          <w:p w:rsidR="004A3B48" w:rsidRPr="00616CE8" w:rsidRDefault="00195698" w:rsidP="004A3B48">
            <w:pPr>
              <w:pStyle w:val="YourName"/>
            </w:pPr>
            <w:r>
              <w:t>Mark Wetzel</w:t>
            </w:r>
          </w:p>
        </w:tc>
      </w:tr>
      <w:tr w:rsidR="004A3B48">
        <w:trPr>
          <w:tblHeader/>
          <w:jc w:val="right"/>
        </w:trPr>
        <w:tc>
          <w:tcPr>
            <w:tcW w:w="8838" w:type="dxa"/>
          </w:tcPr>
          <w:p w:rsidR="004A3B48" w:rsidRDefault="00E8333B" w:rsidP="00D05D1B">
            <w:pPr>
              <w:pStyle w:val="ContactInfo"/>
            </w:pPr>
            <w:r>
              <w:t xml:space="preserve"> </w:t>
            </w:r>
            <w:r w:rsidR="00936864" w:rsidRPr="00936864">
              <w:t>(503) 891-2074</w:t>
            </w:r>
            <w:r w:rsidR="00936864">
              <w:t xml:space="preserve"> </w:t>
            </w:r>
            <w:r w:rsidR="00D05D1B" w:rsidRPr="00D05D1B">
              <w:t>mark@markwetzel.com</w:t>
            </w:r>
          </w:p>
          <w:p w:rsidR="00D05D1B" w:rsidRPr="00616CE8" w:rsidRDefault="00D05D1B" w:rsidP="00D05D1B">
            <w:pPr>
              <w:pStyle w:val="ContactInfo"/>
            </w:pPr>
            <w:r>
              <w:t>1330 SW 3</w:t>
            </w:r>
            <w:r w:rsidRPr="00D05D1B">
              <w:rPr>
                <w:vertAlign w:val="superscript"/>
              </w:rPr>
              <w:t>rd</w:t>
            </w:r>
            <w:r>
              <w:t xml:space="preserve"> Avenue, Portland, Oregon 97201</w:t>
            </w:r>
          </w:p>
        </w:tc>
      </w:tr>
      <w:tr w:rsidR="00195698">
        <w:trPr>
          <w:tblHeader/>
          <w:jc w:val="right"/>
        </w:trPr>
        <w:tc>
          <w:tcPr>
            <w:tcW w:w="8838" w:type="dxa"/>
          </w:tcPr>
          <w:p w:rsidR="00195698" w:rsidRDefault="00195698" w:rsidP="004A3B48">
            <w:pPr>
              <w:pStyle w:val="ContactInfo"/>
            </w:pPr>
          </w:p>
        </w:tc>
      </w:tr>
    </w:tbl>
    <w:p w:rsidR="004A3B48" w:rsidRDefault="004A3B48" w:rsidP="004A3B48"/>
    <w:tbl>
      <w:tblPr>
        <w:tblW w:w="0" w:type="auto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4A3B48">
        <w:tc>
          <w:tcPr>
            <w:tcW w:w="2160" w:type="dxa"/>
          </w:tcPr>
          <w:p w:rsidR="004A3B48" w:rsidRPr="00E23010" w:rsidRDefault="004A3B48" w:rsidP="004A3B48">
            <w:pPr>
              <w:pStyle w:val="Heading1"/>
            </w:pPr>
            <w:r w:rsidRPr="00E23010">
              <w:t>Objective</w:t>
            </w:r>
          </w:p>
        </w:tc>
        <w:tc>
          <w:tcPr>
            <w:tcW w:w="6667" w:type="dxa"/>
          </w:tcPr>
          <w:p w:rsidR="004A3B48" w:rsidRPr="00435BA7" w:rsidRDefault="00195698" w:rsidP="00D05D1B">
            <w:pPr>
              <w:pStyle w:val="BodyText1"/>
            </w:pPr>
            <w:r>
              <w:t>To secure a</w:t>
            </w:r>
            <w:r w:rsidR="00165529">
              <w:t>n</w:t>
            </w:r>
            <w:r w:rsidR="00D05D1B">
              <w:t xml:space="preserve"> engaging and challenging </w:t>
            </w:r>
            <w:r w:rsidR="00283578">
              <w:t>position in the</w:t>
            </w:r>
            <w:r w:rsidR="002F4207">
              <w:t xml:space="preserve"> information technology</w:t>
            </w:r>
            <w:r w:rsidR="00165529">
              <w:t xml:space="preserve"> </w:t>
            </w:r>
            <w:r w:rsidR="00A24C8D">
              <w:t>field.</w:t>
            </w:r>
            <w:r w:rsidR="00283578">
              <w:t xml:space="preserve"> 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Experience</w:t>
            </w:r>
          </w:p>
        </w:tc>
        <w:tc>
          <w:tcPr>
            <w:tcW w:w="6667" w:type="dxa"/>
          </w:tcPr>
          <w:p w:rsidR="002F4207" w:rsidRDefault="00D05D1B" w:rsidP="002F4207">
            <w:pPr>
              <w:pStyle w:val="BodyText1"/>
            </w:pPr>
            <w:r>
              <w:t xml:space="preserve">Hobbyist </w:t>
            </w:r>
            <w:r w:rsidR="002F4207">
              <w:t xml:space="preserve">Software Developer - </w:t>
            </w:r>
            <w:r w:rsidR="002F4207" w:rsidRPr="00165529">
              <w:rPr>
                <w:color w:val="1F497D" w:themeColor="text2"/>
              </w:rPr>
              <w:t>https://github.com/mdwetzel</w:t>
            </w:r>
          </w:p>
          <w:p w:rsidR="002F4207" w:rsidRDefault="002F4207" w:rsidP="002F4207">
            <w:pPr>
              <w:pStyle w:val="BodyText"/>
            </w:pPr>
            <w:r>
              <w:t>200</w:t>
            </w:r>
            <w:r w:rsidR="003D6B35">
              <w:t>7</w:t>
            </w:r>
            <w:r>
              <w:t xml:space="preserve"> – Present</w:t>
            </w:r>
          </w:p>
          <w:p w:rsidR="002F4207" w:rsidRPr="00FB512C" w:rsidRDefault="002F4207" w:rsidP="002F4207">
            <w:pPr>
              <w:pStyle w:val="BodyText"/>
            </w:pPr>
            <w:r>
              <w:t xml:space="preserve">Hobbyist Development, Saint Petersburg, FL </w:t>
            </w:r>
          </w:p>
          <w:p w:rsidR="00331BDC" w:rsidRDefault="00331BDC" w:rsidP="00331BDC">
            <w:pPr>
              <w:pStyle w:val="BodyText1"/>
            </w:pPr>
            <w:r>
              <w:t>Concierge</w:t>
            </w:r>
          </w:p>
          <w:p w:rsidR="00F51B3D" w:rsidRDefault="00331BDC" w:rsidP="00331BDC">
            <w:pPr>
              <w:pStyle w:val="BodyText"/>
            </w:pPr>
            <w:r>
              <w:t xml:space="preserve">May 2012 – </w:t>
            </w:r>
            <w:r w:rsidR="00532FEB">
              <w:t>February 2013</w:t>
            </w:r>
          </w:p>
          <w:p w:rsidR="00F51B3D" w:rsidRDefault="00331BDC" w:rsidP="00331BDC">
            <w:pPr>
              <w:pStyle w:val="BodyText"/>
            </w:pPr>
            <w:r>
              <w:t>Ovation</w:t>
            </w:r>
            <w:r w:rsidR="006D1419">
              <w:t xml:space="preserve"> Luxury Condominium</w:t>
            </w:r>
            <w:r w:rsidR="003D6B35">
              <w:t xml:space="preserve"> -</w:t>
            </w:r>
            <w:r>
              <w:t xml:space="preserve"> St. Petersburg, FL</w:t>
            </w:r>
          </w:p>
          <w:p w:rsidR="003D6B35" w:rsidRDefault="00F51B3D" w:rsidP="00331BDC">
            <w:pPr>
              <w:pStyle w:val="BodyText"/>
            </w:pPr>
            <w:r>
              <w:t>(727) 823-2670</w:t>
            </w:r>
          </w:p>
          <w:p w:rsidR="003D6B35" w:rsidRDefault="003D6B35" w:rsidP="00331BDC">
            <w:pPr>
              <w:pStyle w:val="BulletedList"/>
            </w:pPr>
            <w:r>
              <w:t>Provided residents with the highest level of satisfaction</w:t>
            </w:r>
          </w:p>
          <w:p w:rsidR="003D6B35" w:rsidRPr="00FB512C" w:rsidRDefault="003D6B35" w:rsidP="00331BDC">
            <w:pPr>
              <w:pStyle w:val="BulletedList"/>
            </w:pPr>
            <w:r>
              <w:t>Documented property events and community happenings via MS Office</w:t>
            </w:r>
          </w:p>
          <w:p w:rsidR="000D3967" w:rsidRDefault="000D3967" w:rsidP="000D3967">
            <w:pPr>
              <w:pStyle w:val="BodyText1"/>
            </w:pPr>
            <w:r>
              <w:t>Sales Floor</w:t>
            </w:r>
          </w:p>
          <w:p w:rsidR="00F51B3D" w:rsidRDefault="000D3967" w:rsidP="000D3967">
            <w:pPr>
              <w:pStyle w:val="BodyText"/>
            </w:pPr>
            <w:r>
              <w:t>May 2010 – February 2012</w:t>
            </w:r>
          </w:p>
          <w:p w:rsidR="00F51B3D" w:rsidRDefault="003D6B35" w:rsidP="000D3967">
            <w:pPr>
              <w:pStyle w:val="BodyText"/>
            </w:pPr>
            <w:r>
              <w:t>Bob’s Carpet Mart -</w:t>
            </w:r>
            <w:r w:rsidR="000D3967">
              <w:t xml:space="preserve"> New Port Richey, FL </w:t>
            </w:r>
          </w:p>
          <w:p w:rsidR="000D3967" w:rsidRPr="00FB512C" w:rsidRDefault="00CF447E" w:rsidP="000D3967">
            <w:pPr>
              <w:pStyle w:val="BodyText"/>
            </w:pPr>
            <w:r w:rsidRPr="00CF447E">
              <w:t>(727) 841-0131</w:t>
            </w:r>
          </w:p>
          <w:p w:rsidR="000D3967" w:rsidRDefault="000D3967" w:rsidP="000D3967">
            <w:pPr>
              <w:pStyle w:val="BulletedList"/>
            </w:pPr>
            <w:r>
              <w:t xml:space="preserve">Assisted </w:t>
            </w:r>
            <w:r w:rsidR="003D6B35">
              <w:t>guests</w:t>
            </w:r>
            <w:r>
              <w:t xml:space="preserve"> with flooring purchases</w:t>
            </w:r>
            <w:r w:rsidR="003D6B35">
              <w:t xml:space="preserve"> and inquiries</w:t>
            </w:r>
          </w:p>
          <w:p w:rsidR="004A3B48" w:rsidRPr="00435BA7" w:rsidRDefault="003D6B35" w:rsidP="003D6B35">
            <w:pPr>
              <w:pStyle w:val="BulletedList"/>
            </w:pPr>
            <w:r>
              <w:t>Partially responsible for</w:t>
            </w:r>
            <w:r w:rsidR="004F467B">
              <w:t xml:space="preserve"> inventory restocking and management </w:t>
            </w: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6667" w:type="dxa"/>
          </w:tcPr>
          <w:p w:rsidR="009F21EC" w:rsidRDefault="00195698" w:rsidP="009F21EC">
            <w:pPr>
              <w:pStyle w:val="BodyText1"/>
            </w:pPr>
            <w:r>
              <w:t xml:space="preserve">Search Engine Evaluator </w:t>
            </w:r>
          </w:p>
          <w:p w:rsidR="003D6B35" w:rsidRDefault="00195698" w:rsidP="009F21EC">
            <w:pPr>
              <w:pStyle w:val="BodyText"/>
            </w:pPr>
            <w:r>
              <w:t xml:space="preserve">August 2010 - </w:t>
            </w:r>
            <w:r w:rsidR="009F21EC">
              <w:t xml:space="preserve"> </w:t>
            </w:r>
            <w:r>
              <w:t xml:space="preserve">December 2010 </w:t>
            </w:r>
          </w:p>
          <w:p w:rsidR="009F21EC" w:rsidRPr="00FB512C" w:rsidRDefault="00195698" w:rsidP="009F21EC">
            <w:pPr>
              <w:pStyle w:val="BodyText"/>
            </w:pPr>
            <w:proofErr w:type="spellStart"/>
            <w:r>
              <w:t>Leapforce</w:t>
            </w:r>
            <w:proofErr w:type="spellEnd"/>
            <w:r w:rsidR="003D6B35">
              <w:t xml:space="preserve"> - </w:t>
            </w:r>
            <w:r>
              <w:t>Holiday, FL</w:t>
            </w:r>
          </w:p>
          <w:p w:rsidR="009F21EC" w:rsidRDefault="00195698" w:rsidP="009F21EC">
            <w:pPr>
              <w:pStyle w:val="BulletedList"/>
            </w:pPr>
            <w:r>
              <w:t xml:space="preserve">Rated search engine queries by quality </w:t>
            </w:r>
          </w:p>
          <w:p w:rsidR="004A3B48" w:rsidRDefault="00195698" w:rsidP="00195698">
            <w:pPr>
              <w:pStyle w:val="BulletedList"/>
            </w:pPr>
            <w:r>
              <w:t>Maintained optimal tasks per hour</w:t>
            </w:r>
          </w:p>
          <w:p w:rsidR="003D6B35" w:rsidRDefault="003D6B35" w:rsidP="003D6B35">
            <w:pPr>
              <w:pStyle w:val="BodyText1"/>
            </w:pPr>
            <w:r>
              <w:t>Technical Support Representative</w:t>
            </w:r>
          </w:p>
          <w:p w:rsidR="003D6B35" w:rsidRDefault="003D6B35" w:rsidP="003D6B35">
            <w:pPr>
              <w:pStyle w:val="BodyText"/>
            </w:pPr>
            <w:r>
              <w:t>May</w:t>
            </w:r>
            <w:r>
              <w:t xml:space="preserve"> 20</w:t>
            </w:r>
            <w:r>
              <w:t>08</w:t>
            </w:r>
            <w:r>
              <w:t xml:space="preserve"> -  </w:t>
            </w:r>
            <w:r>
              <w:t xml:space="preserve">January 2009 </w:t>
            </w:r>
          </w:p>
          <w:p w:rsidR="003D6B35" w:rsidRPr="00FB512C" w:rsidRDefault="003D6B35" w:rsidP="003D6B35">
            <w:pPr>
              <w:pStyle w:val="BodyText"/>
            </w:pPr>
            <w:r>
              <w:t>Stream Global Services - Tampa, FL</w:t>
            </w:r>
            <w:r>
              <w:t xml:space="preserve"> </w:t>
            </w:r>
          </w:p>
          <w:p w:rsidR="003D6B35" w:rsidRDefault="003D6B35" w:rsidP="003D6B35">
            <w:pPr>
              <w:pStyle w:val="BulletedList"/>
            </w:pPr>
            <w:r>
              <w:t>Worked on Dell contract</w:t>
            </w:r>
          </w:p>
          <w:p w:rsidR="003D6B35" w:rsidRPr="00435BA7" w:rsidRDefault="003D6B35" w:rsidP="003D6B35">
            <w:pPr>
              <w:pStyle w:val="BulletedList"/>
            </w:pPr>
            <w:r>
              <w:t xml:space="preserve">Responsible for troubleshooting issues remotely via both phone and remote desktop connectivity </w:t>
            </w:r>
          </w:p>
        </w:tc>
        <w:bookmarkStart w:id="0" w:name="_GoBack"/>
        <w:bookmarkEnd w:id="0"/>
      </w:tr>
      <w:tr w:rsidR="00195698">
        <w:trPr>
          <w:gridAfter w:val="1"/>
          <w:wAfter w:w="6667" w:type="dxa"/>
        </w:trPr>
        <w:tc>
          <w:tcPr>
            <w:tcW w:w="2160" w:type="dxa"/>
          </w:tcPr>
          <w:p w:rsidR="00195698" w:rsidRPr="00435BA7" w:rsidRDefault="00195698" w:rsidP="004A3B48">
            <w:pPr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4A3B48">
        <w:tc>
          <w:tcPr>
            <w:tcW w:w="2160" w:type="dxa"/>
          </w:tcPr>
          <w:p w:rsidR="004A3B48" w:rsidRPr="00435BA7" w:rsidRDefault="004A3B48" w:rsidP="004A3B48">
            <w:pPr>
              <w:pStyle w:val="Heading1"/>
            </w:pPr>
            <w:r w:rsidRPr="00435BA7">
              <w:t>Education</w:t>
            </w:r>
          </w:p>
        </w:tc>
        <w:tc>
          <w:tcPr>
            <w:tcW w:w="6667" w:type="dxa"/>
          </w:tcPr>
          <w:p w:rsidR="004A3B48" w:rsidRDefault="00195698" w:rsidP="004A3B48">
            <w:pPr>
              <w:pStyle w:val="BodyText1"/>
            </w:pPr>
            <w:r>
              <w:t>University of West Florida</w:t>
            </w:r>
            <w:r w:rsidR="004A3B48">
              <w:t xml:space="preserve">, </w:t>
            </w:r>
            <w:r>
              <w:t>Pensacola, FL</w:t>
            </w:r>
          </w:p>
          <w:p w:rsidR="00156D1A" w:rsidRDefault="00283578" w:rsidP="00156D1A">
            <w:pPr>
              <w:pStyle w:val="BodyText"/>
            </w:pPr>
            <w:r>
              <w:t xml:space="preserve">2011 </w:t>
            </w:r>
            <w:r w:rsidR="00D05D1B">
              <w:t>–</w:t>
            </w:r>
            <w:r>
              <w:t xml:space="preserve"> </w:t>
            </w:r>
            <w:r w:rsidR="00D05D1B">
              <w:t>Fall 2013</w:t>
            </w:r>
          </w:p>
          <w:p w:rsidR="004A3B48" w:rsidRDefault="00195698" w:rsidP="00195698">
            <w:pPr>
              <w:pStyle w:val="BulletedList"/>
            </w:pPr>
            <w:r w:rsidRPr="00195698">
              <w:t>Information Technology, Interdisciplinary, B.S. - Networking &amp; Telecommunications</w:t>
            </w:r>
          </w:p>
          <w:p w:rsidR="00195698" w:rsidRDefault="00195698" w:rsidP="00195698">
            <w:pPr>
              <w:pStyle w:val="BodyText1"/>
            </w:pPr>
            <w:r>
              <w:t>St. Petersburg College, Clearwater, FL</w:t>
            </w:r>
          </w:p>
          <w:p w:rsidR="00195698" w:rsidRDefault="00195698" w:rsidP="00195698">
            <w:pPr>
              <w:pStyle w:val="BodyText"/>
            </w:pPr>
            <w:r>
              <w:t>August 2009 – May 2011</w:t>
            </w:r>
          </w:p>
          <w:p w:rsidR="00195698" w:rsidRPr="00435BA7" w:rsidRDefault="00195698" w:rsidP="00E956C7">
            <w:pPr>
              <w:pStyle w:val="BulletedList"/>
            </w:pPr>
            <w:r>
              <w:t>Associate in Arts – General Studies</w:t>
            </w:r>
          </w:p>
        </w:tc>
      </w:tr>
    </w:tbl>
    <w:p w:rsidR="004A3B48" w:rsidRDefault="004A3B48" w:rsidP="00475D62"/>
    <w:sectPr w:rsidR="004A3B48" w:rsidSect="000D147C">
      <w:footerReference w:type="default" r:id="rId8"/>
      <w:headerReference w:type="first" r:id="rId9"/>
      <w:pgSz w:w="12240" w:h="15840"/>
      <w:pgMar w:top="1080" w:right="1800" w:bottom="1080" w:left="1800" w:header="965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3A5A" w:rsidRDefault="00723A5A">
      <w:r>
        <w:separator/>
      </w:r>
    </w:p>
  </w:endnote>
  <w:endnote w:type="continuationSeparator" w:id="0">
    <w:p w:rsidR="00723A5A" w:rsidRDefault="00723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1E0" w:firstRow="1" w:lastRow="1" w:firstColumn="1" w:lastColumn="1" w:noHBand="0" w:noVBand="0"/>
    </w:tblPr>
    <w:tblGrid>
      <w:gridCol w:w="8856"/>
    </w:tblGrid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</w:rPr>
          </w:pPr>
          <w:r w:rsidRPr="0037336A">
            <w:rPr>
              <w:rFonts w:ascii="Century Gothic" w:hAnsi="Century Gothic"/>
            </w:rPr>
            <w:t>Your Name</w:t>
          </w:r>
        </w:p>
      </w:tc>
    </w:tr>
    <w:tr w:rsidR="00240619">
      <w:tc>
        <w:tcPr>
          <w:tcW w:w="8856" w:type="dxa"/>
        </w:tcPr>
        <w:p w:rsidR="00240619" w:rsidRPr="0037336A" w:rsidRDefault="00240619" w:rsidP="004A3B48">
          <w:pPr>
            <w:pStyle w:val="Footer"/>
            <w:ind w:left="0"/>
            <w:jc w:val="right"/>
            <w:rPr>
              <w:rFonts w:ascii="Century Gothic" w:hAnsi="Century Gothic"/>
              <w:b w:val="0"/>
              <w:sz w:val="16"/>
              <w:szCs w:val="16"/>
            </w:rPr>
          </w:pPr>
          <w:r w:rsidRPr="0037336A">
            <w:rPr>
              <w:rFonts w:ascii="Century Gothic" w:hAnsi="Century Gothic"/>
              <w:b w:val="0"/>
              <w:sz w:val="16"/>
              <w:szCs w:val="16"/>
            </w:rPr>
            <w:t>Address, phone, fax, email</w:t>
          </w:r>
        </w:p>
      </w:tc>
    </w:tr>
  </w:tbl>
  <w:p w:rsidR="00240619" w:rsidRDefault="002406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3A5A" w:rsidRDefault="00723A5A">
      <w:r>
        <w:separator/>
      </w:r>
    </w:p>
  </w:footnote>
  <w:footnote w:type="continuationSeparator" w:id="0">
    <w:p w:rsidR="00723A5A" w:rsidRDefault="00723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619" w:rsidRPr="006A7305" w:rsidRDefault="00240619" w:rsidP="006A73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B75600"/>
    <w:multiLevelType w:val="singleLevel"/>
    <w:tmpl w:val="EBBC44FA"/>
    <w:lvl w:ilvl="0">
      <w:start w:val="1"/>
      <w:numFmt w:val="bullet"/>
      <w:pStyle w:val="BulletedLis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98"/>
    <w:rsid w:val="000D147C"/>
    <w:rsid w:val="000D3967"/>
    <w:rsid w:val="000D7287"/>
    <w:rsid w:val="00151028"/>
    <w:rsid w:val="00156D1A"/>
    <w:rsid w:val="00165529"/>
    <w:rsid w:val="00195698"/>
    <w:rsid w:val="0022516C"/>
    <w:rsid w:val="00240619"/>
    <w:rsid w:val="00283578"/>
    <w:rsid w:val="002F4207"/>
    <w:rsid w:val="00310DB9"/>
    <w:rsid w:val="00314DA5"/>
    <w:rsid w:val="00331BDC"/>
    <w:rsid w:val="003930BF"/>
    <w:rsid w:val="003A4BEA"/>
    <w:rsid w:val="003D6B35"/>
    <w:rsid w:val="00475D62"/>
    <w:rsid w:val="00494D68"/>
    <w:rsid w:val="004A3B48"/>
    <w:rsid w:val="004C0787"/>
    <w:rsid w:val="004F467B"/>
    <w:rsid w:val="00510D31"/>
    <w:rsid w:val="00532FEB"/>
    <w:rsid w:val="0057234B"/>
    <w:rsid w:val="00572EDB"/>
    <w:rsid w:val="00574EA6"/>
    <w:rsid w:val="00596625"/>
    <w:rsid w:val="005A620A"/>
    <w:rsid w:val="006A7305"/>
    <w:rsid w:val="006D1419"/>
    <w:rsid w:val="006D4FD4"/>
    <w:rsid w:val="00700813"/>
    <w:rsid w:val="00723A5A"/>
    <w:rsid w:val="00755540"/>
    <w:rsid w:val="00756CFA"/>
    <w:rsid w:val="008021EC"/>
    <w:rsid w:val="00835756"/>
    <w:rsid w:val="008A132F"/>
    <w:rsid w:val="008D49CF"/>
    <w:rsid w:val="008F4416"/>
    <w:rsid w:val="008F73D8"/>
    <w:rsid w:val="00936864"/>
    <w:rsid w:val="00965914"/>
    <w:rsid w:val="00966EC1"/>
    <w:rsid w:val="009A20AE"/>
    <w:rsid w:val="009C7997"/>
    <w:rsid w:val="009E4DF4"/>
    <w:rsid w:val="009F21EC"/>
    <w:rsid w:val="00A242BB"/>
    <w:rsid w:val="00A24C8D"/>
    <w:rsid w:val="00A925D6"/>
    <w:rsid w:val="00AD5916"/>
    <w:rsid w:val="00AE315F"/>
    <w:rsid w:val="00B32B67"/>
    <w:rsid w:val="00B67ACE"/>
    <w:rsid w:val="00BE78AE"/>
    <w:rsid w:val="00C138AD"/>
    <w:rsid w:val="00C75DD0"/>
    <w:rsid w:val="00C803BA"/>
    <w:rsid w:val="00CC44BD"/>
    <w:rsid w:val="00CF447E"/>
    <w:rsid w:val="00D05D1B"/>
    <w:rsid w:val="00D1106E"/>
    <w:rsid w:val="00D27B8D"/>
    <w:rsid w:val="00D35DE7"/>
    <w:rsid w:val="00D800CC"/>
    <w:rsid w:val="00DB673A"/>
    <w:rsid w:val="00DE42B6"/>
    <w:rsid w:val="00E14C8F"/>
    <w:rsid w:val="00E405D2"/>
    <w:rsid w:val="00E4595A"/>
    <w:rsid w:val="00E8333B"/>
    <w:rsid w:val="00E956C7"/>
    <w:rsid w:val="00EE2C47"/>
    <w:rsid w:val="00EF12D5"/>
    <w:rsid w:val="00F113BC"/>
    <w:rsid w:val="00F5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56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1956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D05D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3B48"/>
    <w:rPr>
      <w:rFonts w:ascii="Arial" w:hAnsi="Arial"/>
    </w:rPr>
  </w:style>
  <w:style w:type="paragraph" w:styleId="Heading1">
    <w:name w:val="heading 1"/>
    <w:basedOn w:val="Normal"/>
    <w:next w:val="Normal"/>
    <w:qFormat/>
    <w:rsid w:val="004A3B48"/>
    <w:pPr>
      <w:spacing w:before="220" w:line="220" w:lineRule="atLeast"/>
      <w:outlineLvl w:val="0"/>
    </w:pPr>
    <w:rPr>
      <w:rFonts w:ascii="Century Gothic" w:hAnsi="Century Gothic"/>
      <w:b/>
      <w:spacing w:val="-10"/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19569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A3B48"/>
    <w:pPr>
      <w:spacing w:after="60" w:line="220" w:lineRule="atLeast"/>
      <w:jc w:val="both"/>
    </w:pPr>
    <w:rPr>
      <w:spacing w:val="-5"/>
    </w:rPr>
  </w:style>
  <w:style w:type="paragraph" w:customStyle="1" w:styleId="BulletedList">
    <w:name w:val="Bulleted List"/>
    <w:basedOn w:val="BodyText"/>
    <w:rsid w:val="004A3B48"/>
    <w:pPr>
      <w:numPr>
        <w:numId w:val="1"/>
      </w:numPr>
      <w:tabs>
        <w:tab w:val="clear" w:pos="360"/>
      </w:tabs>
    </w:pPr>
  </w:style>
  <w:style w:type="paragraph" w:customStyle="1" w:styleId="BodyText1">
    <w:name w:val="Body Text 1"/>
    <w:basedOn w:val="Normal"/>
    <w:next w:val="Normal"/>
    <w:autoRedefine/>
    <w:rsid w:val="004A3B48"/>
    <w:pPr>
      <w:tabs>
        <w:tab w:val="left" w:pos="2160"/>
        <w:tab w:val="right" w:pos="6480"/>
      </w:tabs>
      <w:spacing w:before="240" w:after="40" w:line="220" w:lineRule="atLeast"/>
    </w:pPr>
  </w:style>
  <w:style w:type="paragraph" w:styleId="Footer">
    <w:name w:val="footer"/>
    <w:basedOn w:val="Normal"/>
    <w:rsid w:val="004A3B48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6A730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A3B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YourName">
    <w:name w:val="Your Name"/>
    <w:basedOn w:val="Normal"/>
    <w:rsid w:val="004A3B48"/>
    <w:pPr>
      <w:jc w:val="right"/>
    </w:pPr>
    <w:rPr>
      <w:rFonts w:ascii="Century Gothic" w:hAnsi="Century Gothic"/>
      <w:b/>
      <w:bCs/>
      <w:sz w:val="32"/>
    </w:rPr>
  </w:style>
  <w:style w:type="paragraph" w:customStyle="1" w:styleId="ContactInfo">
    <w:name w:val="Contact Info"/>
    <w:basedOn w:val="Normal"/>
    <w:rsid w:val="004A3B48"/>
    <w:pPr>
      <w:spacing w:before="60"/>
      <w:jc w:val="right"/>
    </w:pPr>
    <w:rPr>
      <w:rFonts w:ascii="Century Gothic" w:hAnsi="Century Gothic"/>
      <w:sz w:val="16"/>
    </w:rPr>
  </w:style>
  <w:style w:type="character" w:customStyle="1" w:styleId="Heading2Char">
    <w:name w:val="Heading 2 Char"/>
    <w:basedOn w:val="DefaultParagraphFont"/>
    <w:link w:val="Heading2"/>
    <w:semiHidden/>
    <w:rsid w:val="0019569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Hyperlink">
    <w:name w:val="Hyperlink"/>
    <w:basedOn w:val="DefaultParagraphFont"/>
    <w:rsid w:val="00D05D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0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k\AppData\Roaming\Microsoft\Templates\Chronological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resume.dot</Template>
  <TotalTime>287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Mark-PC</cp:lastModifiedBy>
  <cp:revision>33</cp:revision>
  <dcterms:created xsi:type="dcterms:W3CDTF">2012-02-13T18:57:00Z</dcterms:created>
  <dcterms:modified xsi:type="dcterms:W3CDTF">2013-04-23T19:37:00Z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TC060915111033</vt:lpwstr>
  </property>
</Properties>
</file>