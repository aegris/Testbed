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C34420" w:rsidRPr="0021599F">
        <w:trPr>
          <w:trHeight w:hRule="exact" w:val="288"/>
        </w:trPr>
        <w:tc>
          <w:tcPr>
            <w:tcW w:w="9090" w:type="dxa"/>
            <w:gridSpan w:val="4"/>
          </w:tcPr>
          <w:p w:rsidR="00C34420" w:rsidRPr="00C34420" w:rsidRDefault="00863FD4" w:rsidP="00863FD4">
            <w:pPr>
              <w:pStyle w:val="StyleContactInfo"/>
              <w:rPr>
                <w:sz w:val="20"/>
              </w:rPr>
            </w:pPr>
            <w:r>
              <w:rPr>
                <w:sz w:val="20"/>
              </w:rPr>
              <w:t>11685 SW Teal Blvd</w:t>
            </w:r>
            <w:r w:rsidR="00A558D6">
              <w:rPr>
                <w:sz w:val="20"/>
              </w:rPr>
              <w:t>, Apt</w:t>
            </w:r>
            <w:r>
              <w:rPr>
                <w:sz w:val="20"/>
              </w:rPr>
              <w:t xml:space="preserve"> C</w:t>
            </w:r>
            <w:r w:rsidR="00C34420" w:rsidRPr="00C34420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Beaverton, OR  97007 </w:t>
            </w:r>
            <w:r w:rsidR="00C34420" w:rsidRPr="00C34420">
              <w:rPr>
                <w:sz w:val="20"/>
              </w:rPr>
              <w:sym w:font="Symbol" w:char="F0B7"/>
            </w:r>
            <w:r w:rsidR="00C34420" w:rsidRPr="00C34420">
              <w:rPr>
                <w:sz w:val="20"/>
              </w:rPr>
              <w:t xml:space="preserve"> (405) 249-4753 </w:t>
            </w:r>
            <w:r w:rsidR="00C34420" w:rsidRPr="00C34420">
              <w:rPr>
                <w:sz w:val="20"/>
              </w:rPr>
              <w:sym w:font="Symbol" w:char="F0B7"/>
            </w:r>
            <w:r w:rsidR="00C34420" w:rsidRPr="00C34420">
              <w:rPr>
                <w:sz w:val="20"/>
              </w:rPr>
              <w:t xml:space="preserve"> parks79@live.com</w:t>
            </w:r>
          </w:p>
        </w:tc>
      </w:tr>
      <w:tr w:rsidR="00C34420" w:rsidRPr="00DC1DF3">
        <w:trPr>
          <w:trHeight w:hRule="exact" w:val="720"/>
        </w:trPr>
        <w:tc>
          <w:tcPr>
            <w:tcW w:w="9090" w:type="dxa"/>
            <w:gridSpan w:val="4"/>
          </w:tcPr>
          <w:p w:rsidR="00C34420" w:rsidRPr="001E6339" w:rsidRDefault="00C34420" w:rsidP="000E0966">
            <w:pPr>
              <w:pStyle w:val="YourName"/>
            </w:pPr>
            <w:r>
              <w:t>Paul Parks</w:t>
            </w:r>
          </w:p>
        </w:tc>
      </w:tr>
      <w:tr w:rsidR="00C34420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C34420" w:rsidRPr="0070617C" w:rsidRDefault="00C34420" w:rsidP="000E0966">
            <w:pPr>
              <w:pStyle w:val="Heading1"/>
            </w:pPr>
            <w:r w:rsidRPr="001F24DC">
              <w:t>Objective</w:t>
            </w:r>
          </w:p>
        </w:tc>
      </w:tr>
      <w:tr w:rsidR="00C34420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C34420" w:rsidRPr="00C34420" w:rsidRDefault="00C34420" w:rsidP="000E0966">
            <w:pPr>
              <w:pStyle w:val="BodyText1"/>
              <w:rPr>
                <w:sz w:val="23"/>
                <w:szCs w:val="24"/>
              </w:rPr>
            </w:pPr>
            <w:r w:rsidRPr="0071753F">
              <w:rPr>
                <w:sz w:val="23"/>
                <w:szCs w:val="24"/>
              </w:rPr>
              <w:t>I am currently searching for an Entry-Level position that is challenging, rewarding and leads to advancement within the company.</w:t>
            </w:r>
          </w:p>
        </w:tc>
      </w:tr>
      <w:tr w:rsidR="00C34420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C34420" w:rsidRPr="0070617C" w:rsidRDefault="00C34420" w:rsidP="000E0966">
            <w:pPr>
              <w:pStyle w:val="Heading1"/>
            </w:pPr>
            <w:r>
              <w:t>Work History</w:t>
            </w:r>
          </w:p>
        </w:tc>
      </w:tr>
      <w:tr w:rsidR="00326BA5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326BA5" w:rsidRPr="0070617C" w:rsidRDefault="009B4EBB" w:rsidP="00326BA5">
            <w:pPr>
              <w:pStyle w:val="BodyText1"/>
              <w:tabs>
                <w:tab w:val="left" w:pos="2520"/>
              </w:tabs>
            </w:pPr>
            <w:r>
              <w:t>Oct 2012 – Apr 2013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326BA5" w:rsidRPr="00D62111" w:rsidRDefault="00326BA5" w:rsidP="000E0966">
            <w:pPr>
              <w:pStyle w:val="BodyText"/>
            </w:pPr>
            <w:r>
              <w:t>Express Employment Professionals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326BA5" w:rsidRPr="00D62111" w:rsidRDefault="00326BA5" w:rsidP="000E0966">
            <w:pPr>
              <w:pStyle w:val="BodyText3"/>
            </w:pPr>
            <w:r>
              <w:t>Oklahoma City, OK</w:t>
            </w:r>
          </w:p>
        </w:tc>
      </w:tr>
      <w:tr w:rsidR="00C34420" w:rsidTr="00326BA5">
        <w:trPr>
          <w:trHeight w:val="1050"/>
        </w:trPr>
        <w:tc>
          <w:tcPr>
            <w:tcW w:w="9090" w:type="dxa"/>
            <w:gridSpan w:val="4"/>
          </w:tcPr>
          <w:p w:rsidR="00C34420" w:rsidRDefault="00326BA5" w:rsidP="000E0966">
            <w:pPr>
              <w:pStyle w:val="Heading2"/>
            </w:pPr>
            <w:r>
              <w:t>Accounts Payable Assistant for Continental Resources</w:t>
            </w:r>
          </w:p>
          <w:p w:rsidR="00C34420" w:rsidRPr="00A43F4E" w:rsidRDefault="008A292B" w:rsidP="000E0966">
            <w:pPr>
              <w:pStyle w:val="BulletedList"/>
            </w:pPr>
            <w:r>
              <w:t>General</w:t>
            </w:r>
            <w:r w:rsidR="00326BA5">
              <w:t xml:space="preserve"> SAP </w:t>
            </w:r>
            <w:r w:rsidR="00C34420">
              <w:t xml:space="preserve"> </w:t>
            </w:r>
            <w:r>
              <w:t>usage</w:t>
            </w:r>
          </w:p>
          <w:p w:rsidR="00C34420" w:rsidRPr="00D62111" w:rsidRDefault="00326BA5" w:rsidP="000E0966">
            <w:pPr>
              <w:pStyle w:val="BulletedList"/>
            </w:pPr>
            <w:r>
              <w:t>Input Invoices into SAP</w:t>
            </w:r>
            <w:r w:rsidR="00B81C01">
              <w:t xml:space="preserve"> (Data Entry)</w:t>
            </w:r>
          </w:p>
          <w:p w:rsidR="00C34420" w:rsidRPr="0010423B" w:rsidRDefault="00326BA5" w:rsidP="000E0966">
            <w:pPr>
              <w:pStyle w:val="BulletedList"/>
            </w:pPr>
            <w:r>
              <w:t xml:space="preserve">Fixed any errors that were within my </w:t>
            </w:r>
            <w:r w:rsidR="008A292B">
              <w:t>authority.</w:t>
            </w:r>
          </w:p>
        </w:tc>
      </w:tr>
      <w:tr w:rsidR="00326BA5" w:rsidTr="00326BA5">
        <w:trPr>
          <w:trHeight w:hRule="exact" w:val="1051"/>
        </w:trPr>
        <w:tc>
          <w:tcPr>
            <w:tcW w:w="9090" w:type="dxa"/>
            <w:gridSpan w:val="4"/>
          </w:tcPr>
          <w:p w:rsidR="00326BA5" w:rsidRDefault="00326BA5" w:rsidP="007B5C62">
            <w:pPr>
              <w:pStyle w:val="Heading2"/>
            </w:pPr>
            <w:proofErr w:type="gramStart"/>
            <w:r>
              <w:t>Research Analyst for Zoning Info.</w:t>
            </w:r>
            <w:proofErr w:type="gramEnd"/>
            <w:r>
              <w:t xml:space="preserve"> Inc</w:t>
            </w:r>
          </w:p>
          <w:p w:rsidR="00326BA5" w:rsidRPr="00A43F4E" w:rsidRDefault="00326BA5" w:rsidP="007B5C62">
            <w:pPr>
              <w:pStyle w:val="BulletedList"/>
            </w:pPr>
            <w:r>
              <w:t>Sent and phoned zoning requests to various municipalities</w:t>
            </w:r>
          </w:p>
          <w:p w:rsidR="00326BA5" w:rsidRPr="00D62111" w:rsidRDefault="00326BA5" w:rsidP="007B5C62">
            <w:pPr>
              <w:pStyle w:val="BulletedList"/>
            </w:pPr>
            <w:r>
              <w:t>Worked with the report writers to follow up on needed documents</w:t>
            </w:r>
          </w:p>
          <w:p w:rsidR="00326BA5" w:rsidRDefault="00326BA5" w:rsidP="007B5C62">
            <w:pPr>
              <w:pStyle w:val="BulletedList"/>
            </w:pPr>
            <w:r>
              <w:t>Researched various properties’ zoning records for future purchase by clients</w:t>
            </w:r>
          </w:p>
        </w:tc>
      </w:tr>
      <w:tr w:rsidR="00326BA5" w:rsidTr="00326BA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26BA5" w:rsidRDefault="00326BA5" w:rsidP="007B5C62">
            <w:pPr>
              <w:pStyle w:val="Heading2"/>
            </w:pPr>
          </w:p>
        </w:tc>
      </w:tr>
      <w:tr w:rsidR="00326BA5" w:rsidTr="00326BA5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326BA5" w:rsidRPr="0070617C" w:rsidRDefault="00326BA5" w:rsidP="007B5C62">
            <w:pPr>
              <w:pStyle w:val="BodyText1"/>
              <w:tabs>
                <w:tab w:val="left" w:pos="2520"/>
              </w:tabs>
            </w:pPr>
            <w:r>
              <w:t>Aug 2011 – May 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326BA5" w:rsidRPr="0070617C" w:rsidRDefault="00326BA5" w:rsidP="007B5C62">
            <w:pPr>
              <w:pStyle w:val="BodyText"/>
            </w:pPr>
            <w:r>
              <w:t>University of Arkansas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326BA5" w:rsidRPr="0070617C" w:rsidRDefault="00326BA5" w:rsidP="007B5C62">
            <w:pPr>
              <w:pStyle w:val="BodyText3"/>
            </w:pPr>
            <w:r>
              <w:t>Fayetteville, AR</w:t>
            </w:r>
          </w:p>
        </w:tc>
      </w:tr>
      <w:tr w:rsidR="00326BA5" w:rsidTr="00326BA5">
        <w:trPr>
          <w:trHeight w:hRule="exact" w:val="1051"/>
        </w:trPr>
        <w:tc>
          <w:tcPr>
            <w:tcW w:w="9090" w:type="dxa"/>
            <w:gridSpan w:val="4"/>
          </w:tcPr>
          <w:p w:rsidR="00326BA5" w:rsidRDefault="00326BA5" w:rsidP="007B5C62">
            <w:pPr>
              <w:pStyle w:val="Heading2"/>
            </w:pPr>
            <w:r>
              <w:t>Graduate Assistant</w:t>
            </w:r>
          </w:p>
          <w:p w:rsidR="00326BA5" w:rsidRPr="00A43F4E" w:rsidRDefault="00326BA5" w:rsidP="007B5C62">
            <w:pPr>
              <w:pStyle w:val="BulletedList"/>
            </w:pPr>
            <w:r>
              <w:t xml:space="preserve">Public Speaking: Technical presentations </w:t>
            </w:r>
          </w:p>
          <w:p w:rsidR="00326BA5" w:rsidRPr="00D62111" w:rsidRDefault="00326BA5" w:rsidP="007B5C62">
            <w:pPr>
              <w:pStyle w:val="BulletedList"/>
            </w:pPr>
            <w:r>
              <w:t>Supervision of Students</w:t>
            </w:r>
          </w:p>
          <w:p w:rsidR="00326BA5" w:rsidRPr="0010423B" w:rsidRDefault="00326BA5" w:rsidP="007B5C62">
            <w:pPr>
              <w:pStyle w:val="BulletedList"/>
            </w:pPr>
            <w:r>
              <w:t>Record Keeping</w:t>
            </w:r>
          </w:p>
        </w:tc>
      </w:tr>
      <w:tr w:rsidR="00326BA5" w:rsidTr="00326BA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26BA5" w:rsidRPr="0070617C" w:rsidRDefault="00326BA5" w:rsidP="007B5C62">
            <w:pPr>
              <w:pStyle w:val="BodyText1"/>
              <w:tabs>
                <w:tab w:val="left" w:pos="2520"/>
              </w:tabs>
            </w:pPr>
            <w:r>
              <w:t>Aug 2009 – July 2010</w:t>
            </w:r>
          </w:p>
        </w:tc>
      </w:tr>
      <w:tr w:rsidR="00326BA5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326BA5" w:rsidRPr="0070617C" w:rsidRDefault="00326BA5" w:rsidP="007B5C62">
            <w:pPr>
              <w:pStyle w:val="BodyText1"/>
              <w:tabs>
                <w:tab w:val="left" w:pos="2520"/>
              </w:tabs>
            </w:pPr>
            <w:r>
              <w:t>Aug 2009 – July 2010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326BA5" w:rsidRPr="0070617C" w:rsidRDefault="00326BA5" w:rsidP="007B5C62">
            <w:pPr>
              <w:pStyle w:val="BodyText"/>
            </w:pPr>
            <w:r>
              <w:t>University of Central Oklahoma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326BA5" w:rsidRPr="0070617C" w:rsidRDefault="00326BA5" w:rsidP="007B5C62">
            <w:pPr>
              <w:pStyle w:val="BodyText3"/>
            </w:pPr>
            <w:r>
              <w:t>Edmond, OK</w:t>
            </w:r>
          </w:p>
        </w:tc>
      </w:tr>
      <w:tr w:rsidR="00326BA5">
        <w:trPr>
          <w:trHeight w:val="1095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  <w:r>
              <w:t>Math Tutor</w:t>
            </w:r>
          </w:p>
          <w:p w:rsidR="00326BA5" w:rsidRPr="00A43F4E" w:rsidRDefault="00326BA5" w:rsidP="000E0966">
            <w:pPr>
              <w:pStyle w:val="BulletedList"/>
            </w:pPr>
            <w:r>
              <w:t>Assisted students with math problems</w:t>
            </w:r>
          </w:p>
          <w:p w:rsidR="00326BA5" w:rsidRPr="00D62111" w:rsidRDefault="00326BA5" w:rsidP="000E0966">
            <w:pPr>
              <w:pStyle w:val="BulletedList"/>
            </w:pPr>
            <w:r>
              <w:t>Tutored all levels of college math courses</w:t>
            </w:r>
          </w:p>
          <w:p w:rsidR="00326BA5" w:rsidRDefault="00326BA5" w:rsidP="000E0966">
            <w:pPr>
              <w:pStyle w:val="BulletedList"/>
            </w:pPr>
            <w:r>
              <w:t>Supervised the Math Lab</w:t>
            </w:r>
          </w:p>
        </w:tc>
      </w:tr>
      <w:tr w:rsidR="00326BA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26BA5" w:rsidRDefault="00326BA5" w:rsidP="000E0966">
            <w:pPr>
              <w:pStyle w:val="Heading2"/>
            </w:pPr>
          </w:p>
        </w:tc>
      </w:tr>
      <w:tr w:rsidR="00326BA5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326BA5" w:rsidRPr="0070617C" w:rsidRDefault="00326BA5" w:rsidP="000E0966">
            <w:pPr>
              <w:pStyle w:val="BodyText1"/>
              <w:tabs>
                <w:tab w:val="left" w:pos="2520"/>
              </w:tabs>
            </w:pPr>
            <w:r>
              <w:t>Mar 2007 – July 2007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326BA5" w:rsidRPr="0070617C" w:rsidRDefault="00326BA5" w:rsidP="000E0966">
            <w:pPr>
              <w:pStyle w:val="BodyText"/>
            </w:pPr>
            <w:r>
              <w:t>Guardian Security Systems, Inc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326BA5" w:rsidRPr="0070617C" w:rsidRDefault="00326BA5" w:rsidP="000E0966">
            <w:pPr>
              <w:pStyle w:val="BodyText3"/>
            </w:pPr>
            <w:r>
              <w:t>Oklahoma City, OK</w:t>
            </w:r>
          </w:p>
        </w:tc>
      </w:tr>
      <w:tr w:rsidR="00326BA5">
        <w:trPr>
          <w:trHeight w:val="1110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  <w:r>
              <w:t>Office Coordinator</w:t>
            </w:r>
          </w:p>
          <w:p w:rsidR="00326BA5" w:rsidRPr="00A43F4E" w:rsidRDefault="00326BA5" w:rsidP="000E0966">
            <w:pPr>
              <w:pStyle w:val="BulletedList"/>
            </w:pPr>
            <w:r>
              <w:t>Customer Service</w:t>
            </w:r>
          </w:p>
          <w:p w:rsidR="00326BA5" w:rsidRPr="00D62111" w:rsidRDefault="00326BA5" w:rsidP="000E0966">
            <w:pPr>
              <w:pStyle w:val="BulletedList"/>
            </w:pPr>
            <w:r>
              <w:t>Created schedules using MS Excel</w:t>
            </w:r>
          </w:p>
          <w:p w:rsidR="00326BA5" w:rsidRDefault="00326BA5" w:rsidP="000E0966">
            <w:pPr>
              <w:pStyle w:val="BulletedList"/>
            </w:pPr>
            <w:r>
              <w:t>Assisted the Regional Manager</w:t>
            </w:r>
          </w:p>
        </w:tc>
      </w:tr>
      <w:tr w:rsidR="00326BA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26BA5" w:rsidRDefault="00326BA5" w:rsidP="000E0966">
            <w:pPr>
              <w:pStyle w:val="Heading2"/>
            </w:pPr>
          </w:p>
        </w:tc>
      </w:tr>
      <w:tr w:rsidR="00326BA5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326BA5" w:rsidRPr="00A43F4E" w:rsidRDefault="00326BA5" w:rsidP="000E0966">
            <w:pPr>
              <w:pStyle w:val="BodyText1"/>
              <w:tabs>
                <w:tab w:val="left" w:pos="2520"/>
              </w:tabs>
            </w:pPr>
            <w:r>
              <w:t>May 2006 – Dec 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326BA5" w:rsidRPr="00A43F4E" w:rsidRDefault="00326BA5" w:rsidP="000E0966">
            <w:pPr>
              <w:pStyle w:val="BodyText"/>
            </w:pPr>
            <w:r>
              <w:t>First American Fulfillment Solutions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326BA5" w:rsidRPr="00A43F4E" w:rsidRDefault="00326BA5" w:rsidP="000E0966">
            <w:pPr>
              <w:pStyle w:val="BodyText3"/>
            </w:pPr>
            <w:r>
              <w:t>Edmond, OK</w:t>
            </w:r>
          </w:p>
        </w:tc>
      </w:tr>
      <w:tr w:rsidR="00326BA5" w:rsidTr="00326BA5">
        <w:trPr>
          <w:trHeight w:val="1080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  <w:r>
              <w:t>Mail Room</w:t>
            </w:r>
          </w:p>
          <w:p w:rsidR="00326BA5" w:rsidRPr="00A43F4E" w:rsidRDefault="00326BA5" w:rsidP="000E0966">
            <w:pPr>
              <w:pStyle w:val="BulletedList"/>
            </w:pPr>
            <w:r>
              <w:t>Used a Linux based operating system</w:t>
            </w:r>
          </w:p>
          <w:p w:rsidR="00326BA5" w:rsidRPr="00D62111" w:rsidRDefault="00326BA5" w:rsidP="000E0966">
            <w:pPr>
              <w:pStyle w:val="BulletedList"/>
            </w:pPr>
            <w:r>
              <w:t>Printed and sent loan document packages to customers to sign</w:t>
            </w:r>
          </w:p>
          <w:p w:rsidR="00326BA5" w:rsidRDefault="00326BA5" w:rsidP="000E0966">
            <w:pPr>
              <w:pStyle w:val="BulletedList"/>
            </w:pPr>
            <w:r>
              <w:t>Received, scanned and filed signed loan documents</w:t>
            </w:r>
          </w:p>
        </w:tc>
      </w:tr>
      <w:tr w:rsidR="00326BA5" w:rsidTr="00326BA5">
        <w:trPr>
          <w:trHeight w:hRule="exact" w:val="144"/>
        </w:trPr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326BA5" w:rsidRDefault="00326BA5" w:rsidP="000E0966">
            <w:pPr>
              <w:pStyle w:val="Heading2"/>
            </w:pPr>
          </w:p>
        </w:tc>
      </w:tr>
      <w:tr w:rsidR="00326BA5" w:rsidTr="00326BA5">
        <w:trPr>
          <w:trHeight w:hRule="exact" w:val="144"/>
        </w:trPr>
        <w:tc>
          <w:tcPr>
            <w:tcW w:w="9090" w:type="dxa"/>
            <w:gridSpan w:val="4"/>
            <w:tcBorders>
              <w:top w:val="single" w:sz="4" w:space="0" w:color="auto"/>
            </w:tcBorders>
          </w:tcPr>
          <w:p w:rsidR="00326BA5" w:rsidRDefault="00326BA5" w:rsidP="000E0966">
            <w:pPr>
              <w:pStyle w:val="Heading2"/>
            </w:pPr>
          </w:p>
        </w:tc>
      </w:tr>
      <w:tr w:rsidR="00326BA5" w:rsidTr="00326BA5">
        <w:trPr>
          <w:trHeight w:hRule="exact" w:val="144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</w:p>
        </w:tc>
      </w:tr>
      <w:tr w:rsidR="00326BA5" w:rsidTr="00326BA5">
        <w:trPr>
          <w:trHeight w:hRule="exact" w:val="144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</w:p>
        </w:tc>
      </w:tr>
      <w:tr w:rsidR="00326BA5" w:rsidTr="00F734C7">
        <w:trPr>
          <w:trHeight w:hRule="exact" w:val="144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</w:p>
        </w:tc>
      </w:tr>
      <w:tr w:rsidR="00326BA5" w:rsidTr="00F734C7">
        <w:trPr>
          <w:trHeight w:hRule="exact" w:val="144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</w:p>
        </w:tc>
      </w:tr>
      <w:tr w:rsidR="00F734C7" w:rsidTr="00F734C7">
        <w:trPr>
          <w:trHeight w:hRule="exact" w:val="144"/>
        </w:trPr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734C7" w:rsidRDefault="00F734C7" w:rsidP="000E0966">
            <w:pPr>
              <w:pStyle w:val="Heading2"/>
            </w:pPr>
          </w:p>
        </w:tc>
      </w:tr>
      <w:tr w:rsidR="00326BA5" w:rsidTr="00F734C7">
        <w:trPr>
          <w:trHeight w:val="525"/>
        </w:trPr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:rsidR="00326BA5" w:rsidRPr="00A43F4E" w:rsidRDefault="00326BA5" w:rsidP="000E0966">
            <w:pPr>
              <w:pStyle w:val="BodyText1"/>
              <w:tabs>
                <w:tab w:val="left" w:pos="2520"/>
              </w:tabs>
            </w:pPr>
            <w:r>
              <w:t>Jan 2006 – May 2006</w:t>
            </w:r>
          </w:p>
        </w:tc>
        <w:tc>
          <w:tcPr>
            <w:tcW w:w="4499" w:type="dxa"/>
            <w:tcBorders>
              <w:top w:val="single" w:sz="4" w:space="0" w:color="auto"/>
            </w:tcBorders>
          </w:tcPr>
          <w:p w:rsidR="00326BA5" w:rsidRPr="00A43F4E" w:rsidRDefault="00326BA5" w:rsidP="000E0966">
            <w:pPr>
              <w:pStyle w:val="BodyText"/>
            </w:pPr>
            <w:r>
              <w:t>Planning and Zoning Resources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326BA5" w:rsidRPr="00A43F4E" w:rsidRDefault="00326BA5" w:rsidP="000E0966">
            <w:pPr>
              <w:pStyle w:val="BodyText3"/>
            </w:pPr>
            <w:r>
              <w:t>Oklahoma City, OK</w:t>
            </w:r>
          </w:p>
        </w:tc>
      </w:tr>
      <w:tr w:rsidR="00326BA5" w:rsidTr="000E0966">
        <w:trPr>
          <w:trHeight w:val="1080"/>
        </w:trPr>
        <w:tc>
          <w:tcPr>
            <w:tcW w:w="9090" w:type="dxa"/>
            <w:gridSpan w:val="4"/>
          </w:tcPr>
          <w:p w:rsidR="00326BA5" w:rsidRDefault="00326BA5" w:rsidP="000E0966">
            <w:pPr>
              <w:pStyle w:val="Heading2"/>
            </w:pPr>
            <w:r>
              <w:t>Research Analyst</w:t>
            </w:r>
          </w:p>
          <w:p w:rsidR="00326BA5" w:rsidRPr="00A43F4E" w:rsidRDefault="00326BA5" w:rsidP="000E0966">
            <w:pPr>
              <w:pStyle w:val="BulletedList"/>
            </w:pPr>
            <w:r>
              <w:t>Sent and phoned zoning requests to various municipalities</w:t>
            </w:r>
          </w:p>
          <w:p w:rsidR="00326BA5" w:rsidRPr="00D62111" w:rsidRDefault="00326BA5" w:rsidP="000E0966">
            <w:pPr>
              <w:pStyle w:val="BulletedList"/>
            </w:pPr>
            <w:r>
              <w:t>Worked with the report writers to follow up on needed documents</w:t>
            </w:r>
          </w:p>
          <w:p w:rsidR="00326BA5" w:rsidRDefault="00326BA5" w:rsidP="001E1742">
            <w:pPr>
              <w:pStyle w:val="BulletedList"/>
            </w:pPr>
            <w:r>
              <w:t>Researched various properties’ zoning records for future purchase by clients</w:t>
            </w:r>
          </w:p>
        </w:tc>
      </w:tr>
      <w:tr w:rsidR="00326BA5" w:rsidTr="000E0966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26BA5" w:rsidRDefault="00326BA5" w:rsidP="000E0966">
            <w:pPr>
              <w:pStyle w:val="Heading2"/>
            </w:pPr>
          </w:p>
          <w:p w:rsidR="00326BA5" w:rsidRDefault="00326BA5" w:rsidP="00C34420">
            <w:pPr>
              <w:pStyle w:val="BodyText"/>
            </w:pPr>
          </w:p>
          <w:p w:rsidR="00326BA5" w:rsidRDefault="00326BA5" w:rsidP="00C34420">
            <w:pPr>
              <w:pStyle w:val="BodyText"/>
            </w:pPr>
          </w:p>
          <w:p w:rsidR="00326BA5" w:rsidRDefault="00326BA5" w:rsidP="00C34420">
            <w:pPr>
              <w:pStyle w:val="BodyText"/>
            </w:pPr>
          </w:p>
          <w:p w:rsidR="00326BA5" w:rsidRDefault="00326BA5" w:rsidP="00C34420">
            <w:pPr>
              <w:pStyle w:val="BodyText"/>
            </w:pPr>
          </w:p>
          <w:p w:rsidR="00326BA5" w:rsidRPr="00C34420" w:rsidRDefault="00326BA5" w:rsidP="00C34420">
            <w:pPr>
              <w:pStyle w:val="BodyText"/>
            </w:pPr>
          </w:p>
        </w:tc>
      </w:tr>
      <w:tr w:rsidR="00C34420" w:rsidTr="000E09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C34420" w:rsidRPr="00A43F4E" w:rsidRDefault="005A0107" w:rsidP="000E0966">
            <w:pPr>
              <w:pStyle w:val="BodyText1"/>
              <w:tabs>
                <w:tab w:val="left" w:pos="2520"/>
              </w:tabs>
            </w:pPr>
            <w:r>
              <w:t>Aug 2004</w:t>
            </w:r>
            <w:r w:rsidR="001E1742">
              <w:t xml:space="preserve"> – Dec 2005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C34420" w:rsidRPr="00A43F4E" w:rsidRDefault="001E1742" w:rsidP="000E0966">
            <w:pPr>
              <w:pStyle w:val="BodyText"/>
            </w:pPr>
            <w:r>
              <w:t>Zoning Information Services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C34420" w:rsidRPr="00A43F4E" w:rsidRDefault="001E1742" w:rsidP="000E0966">
            <w:pPr>
              <w:pStyle w:val="BodyText3"/>
            </w:pPr>
            <w:r>
              <w:t>Norman, OK</w:t>
            </w:r>
          </w:p>
        </w:tc>
      </w:tr>
      <w:tr w:rsidR="00C34420" w:rsidTr="000E0966">
        <w:trPr>
          <w:trHeight w:val="1080"/>
        </w:trPr>
        <w:tc>
          <w:tcPr>
            <w:tcW w:w="9090" w:type="dxa"/>
            <w:gridSpan w:val="4"/>
          </w:tcPr>
          <w:p w:rsidR="00C34420" w:rsidRDefault="001E1742" w:rsidP="000E0966">
            <w:pPr>
              <w:pStyle w:val="Heading2"/>
            </w:pPr>
            <w:r>
              <w:t>Research Analyst</w:t>
            </w:r>
          </w:p>
          <w:p w:rsidR="00C34420" w:rsidRPr="00A43F4E" w:rsidRDefault="001E1742" w:rsidP="000E0966">
            <w:pPr>
              <w:pStyle w:val="BulletedList"/>
            </w:pPr>
            <w:r>
              <w:t>Sent and phoned zoning requests to various municipalities</w:t>
            </w:r>
          </w:p>
          <w:p w:rsidR="00C34420" w:rsidRPr="00D62111" w:rsidRDefault="001E1742" w:rsidP="000E0966">
            <w:pPr>
              <w:pStyle w:val="BulletedList"/>
            </w:pPr>
            <w:r>
              <w:t>Worked with the report writers to follow up on needed documents</w:t>
            </w:r>
          </w:p>
          <w:p w:rsidR="00C34420" w:rsidRDefault="001E1742" w:rsidP="000E0966">
            <w:pPr>
              <w:pStyle w:val="BulletedList"/>
            </w:pPr>
            <w:r>
              <w:t>Researched various properties’ zoning records for future purchase by clients</w:t>
            </w:r>
          </w:p>
        </w:tc>
      </w:tr>
      <w:tr w:rsidR="00C34420" w:rsidTr="000E0966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C34420" w:rsidRDefault="00C34420" w:rsidP="000E0966">
            <w:pPr>
              <w:pStyle w:val="Heading2"/>
            </w:pPr>
          </w:p>
        </w:tc>
      </w:tr>
      <w:tr w:rsidR="00C34420" w:rsidTr="000E09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C34420" w:rsidRPr="00A43F4E" w:rsidRDefault="001E1742" w:rsidP="000E0966">
            <w:pPr>
              <w:pStyle w:val="BodyText1"/>
              <w:tabs>
                <w:tab w:val="left" w:pos="2520"/>
              </w:tabs>
            </w:pPr>
            <w:r>
              <w:t>Feb 2003 – Aug 2004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C34420" w:rsidRPr="00A43F4E" w:rsidRDefault="001E1742" w:rsidP="000E0966">
            <w:pPr>
              <w:pStyle w:val="BodyText"/>
            </w:pPr>
            <w:proofErr w:type="spellStart"/>
            <w:r>
              <w:t>Adfitech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C34420" w:rsidRPr="00A43F4E" w:rsidRDefault="001E1742" w:rsidP="000E0966">
            <w:pPr>
              <w:pStyle w:val="BodyText3"/>
            </w:pPr>
            <w:r>
              <w:t>Edmond, OK</w:t>
            </w:r>
          </w:p>
        </w:tc>
      </w:tr>
      <w:tr w:rsidR="00C34420" w:rsidTr="000E0966">
        <w:trPr>
          <w:trHeight w:val="1080"/>
        </w:trPr>
        <w:tc>
          <w:tcPr>
            <w:tcW w:w="9090" w:type="dxa"/>
            <w:gridSpan w:val="4"/>
          </w:tcPr>
          <w:p w:rsidR="00C34420" w:rsidRDefault="001E1742" w:rsidP="000E0966">
            <w:pPr>
              <w:pStyle w:val="Heading2"/>
            </w:pPr>
            <w:r>
              <w:t>Receiver</w:t>
            </w:r>
          </w:p>
          <w:p w:rsidR="00C34420" w:rsidRPr="00A43F4E" w:rsidRDefault="001E1742" w:rsidP="000E0966">
            <w:pPr>
              <w:pStyle w:val="BulletedList"/>
            </w:pPr>
            <w:r>
              <w:t>Checked in mortgage files from various loan companies</w:t>
            </w:r>
          </w:p>
          <w:p w:rsidR="00C34420" w:rsidRPr="00D62111" w:rsidRDefault="001E1742" w:rsidP="000E0966">
            <w:pPr>
              <w:pStyle w:val="BulletedList"/>
            </w:pPr>
            <w:r>
              <w:t xml:space="preserve">Used a Linux based system to create and check in the files by company and </w:t>
            </w:r>
            <w:r w:rsidR="001862DC">
              <w:t>loan number</w:t>
            </w:r>
          </w:p>
          <w:p w:rsidR="00C34420" w:rsidRDefault="001E1742" w:rsidP="000E0966">
            <w:pPr>
              <w:pStyle w:val="BulletedList"/>
            </w:pPr>
            <w:r>
              <w:t>Filed away documents for use by other departments</w:t>
            </w:r>
          </w:p>
        </w:tc>
      </w:tr>
      <w:tr w:rsidR="00C34420" w:rsidTr="000E0966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C34420" w:rsidRDefault="00C34420" w:rsidP="000E0966">
            <w:pPr>
              <w:pStyle w:val="Heading2"/>
            </w:pPr>
          </w:p>
        </w:tc>
      </w:tr>
      <w:tr w:rsidR="00C34420" w:rsidTr="000E09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C34420" w:rsidRPr="00A43F4E" w:rsidRDefault="001862DC" w:rsidP="000E0966">
            <w:pPr>
              <w:pStyle w:val="BodyText1"/>
              <w:tabs>
                <w:tab w:val="left" w:pos="2520"/>
              </w:tabs>
            </w:pPr>
            <w:r>
              <w:t>Oct 2002 – Feb 2003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C34420" w:rsidRPr="00A43F4E" w:rsidRDefault="001862DC" w:rsidP="000E0966">
            <w:pPr>
              <w:pStyle w:val="BodyText"/>
            </w:pPr>
            <w:r>
              <w:t>Mid-First Loan Center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C34420" w:rsidRPr="00A43F4E" w:rsidRDefault="001862DC" w:rsidP="000E0966">
            <w:pPr>
              <w:pStyle w:val="BodyText3"/>
            </w:pPr>
            <w:r>
              <w:t>Oklahoma City, OK</w:t>
            </w:r>
          </w:p>
        </w:tc>
      </w:tr>
      <w:tr w:rsidR="00C34420" w:rsidTr="000E0966">
        <w:trPr>
          <w:trHeight w:val="1080"/>
        </w:trPr>
        <w:tc>
          <w:tcPr>
            <w:tcW w:w="9090" w:type="dxa"/>
            <w:gridSpan w:val="4"/>
          </w:tcPr>
          <w:p w:rsidR="00C34420" w:rsidRDefault="001862DC" w:rsidP="000E0966">
            <w:pPr>
              <w:pStyle w:val="Heading2"/>
            </w:pPr>
            <w:r>
              <w:t>Post-Closer</w:t>
            </w:r>
          </w:p>
          <w:p w:rsidR="00C34420" w:rsidRPr="00A43F4E" w:rsidRDefault="001862DC" w:rsidP="000E0966">
            <w:pPr>
              <w:pStyle w:val="BulletedList"/>
            </w:pPr>
            <w:r>
              <w:t>Verified that a loan file was complete, and then sent to underwriter for final approval</w:t>
            </w:r>
          </w:p>
          <w:p w:rsidR="00C34420" w:rsidRPr="00D62111" w:rsidRDefault="001862DC" w:rsidP="000E0966">
            <w:pPr>
              <w:pStyle w:val="BulletedList"/>
            </w:pPr>
            <w:r>
              <w:t>If file was incomplete, sent request to customer for needed documents</w:t>
            </w:r>
          </w:p>
          <w:p w:rsidR="00C34420" w:rsidRDefault="001862DC" w:rsidP="001862DC">
            <w:pPr>
              <w:pStyle w:val="BulletedList"/>
            </w:pPr>
            <w:r>
              <w:t>Worked with query database search engine</w:t>
            </w:r>
          </w:p>
        </w:tc>
      </w:tr>
      <w:tr w:rsidR="00C34420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C34420" w:rsidRPr="0070617C" w:rsidRDefault="00C34420" w:rsidP="00F561DD">
            <w:pPr>
              <w:pStyle w:val="Heading1"/>
            </w:pPr>
            <w:r w:rsidRPr="003126B2">
              <w:t>Education</w:t>
            </w:r>
          </w:p>
        </w:tc>
      </w:tr>
      <w:tr w:rsidR="00C34420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C34420" w:rsidRDefault="001862DC" w:rsidP="00B67166">
            <w:pPr>
              <w:pStyle w:val="BodyText1"/>
            </w:pPr>
            <w:r>
              <w:t>Aug 2000 – May 2011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C34420" w:rsidRDefault="001862DC" w:rsidP="00B67166">
            <w:pPr>
              <w:pStyle w:val="BodyText"/>
            </w:pPr>
            <w:r>
              <w:t>University of Central Oklahoma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C34420" w:rsidRDefault="001862DC" w:rsidP="00B67166">
            <w:pPr>
              <w:pStyle w:val="BodyText3"/>
            </w:pPr>
            <w:r>
              <w:t>Edmond, OK</w:t>
            </w:r>
          </w:p>
        </w:tc>
      </w:tr>
      <w:tr w:rsidR="00C34420">
        <w:trPr>
          <w:trHeight w:val="555"/>
        </w:trPr>
        <w:tc>
          <w:tcPr>
            <w:tcW w:w="9090" w:type="dxa"/>
            <w:gridSpan w:val="4"/>
          </w:tcPr>
          <w:p w:rsidR="00C34420" w:rsidRDefault="001862DC" w:rsidP="00A43F4E">
            <w:pPr>
              <w:pStyle w:val="Heading2"/>
            </w:pPr>
            <w:r>
              <w:t>Bachelor of Science</w:t>
            </w:r>
            <w:r w:rsidR="00373FE3">
              <w:t xml:space="preserve"> in Mathematics</w:t>
            </w:r>
          </w:p>
          <w:p w:rsidR="00C34420" w:rsidRDefault="001862DC" w:rsidP="00A43F4E">
            <w:pPr>
              <w:pStyle w:val="BulletedList"/>
            </w:pPr>
            <w:r>
              <w:t>Presented research at the 2011 Joint Mathematics Conference in New Orleans, LA</w:t>
            </w:r>
          </w:p>
          <w:p w:rsidR="001862DC" w:rsidRDefault="001862DC" w:rsidP="001862DC">
            <w:pPr>
              <w:pStyle w:val="BulletedList"/>
            </w:pPr>
            <w:r>
              <w:t>Was on the Dean’s and President’s Honor Roll for the last three semesters of degree</w:t>
            </w:r>
          </w:p>
          <w:p w:rsidR="00102802" w:rsidRPr="00102802" w:rsidRDefault="00102802" w:rsidP="00102802">
            <w:pPr>
              <w:pStyle w:val="BulletedList"/>
            </w:pPr>
            <w:r>
              <w:t xml:space="preserve">Completed 18 hours of </w:t>
            </w:r>
            <w:r w:rsidR="00F65DA6">
              <w:t xml:space="preserve">Chemistry and 13 hours of </w:t>
            </w:r>
            <w:bookmarkStart w:id="0" w:name="_GoBack"/>
            <w:bookmarkEnd w:id="0"/>
            <w:r>
              <w:t xml:space="preserve">Biology course work. </w:t>
            </w:r>
          </w:p>
          <w:p w:rsidR="00102802" w:rsidRPr="00102802" w:rsidRDefault="00102802" w:rsidP="00102802"/>
        </w:tc>
      </w:tr>
      <w:tr w:rsidR="00C34420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C34420" w:rsidRPr="0070617C" w:rsidRDefault="00E020BB" w:rsidP="00D62111">
            <w:pPr>
              <w:pStyle w:val="Heading1"/>
            </w:pPr>
            <w:r>
              <w:t>Job Related Skills</w:t>
            </w:r>
          </w:p>
        </w:tc>
      </w:tr>
      <w:tr w:rsidR="00C34420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4"/>
              <w:gridCol w:w="2215"/>
              <w:gridCol w:w="2215"/>
              <w:gridCol w:w="2215"/>
            </w:tblGrid>
            <w:tr w:rsidR="00E020BB" w:rsidTr="00E020BB">
              <w:tc>
                <w:tcPr>
                  <w:tcW w:w="2214" w:type="dxa"/>
                </w:tcPr>
                <w:p w:rsidR="00E020BB" w:rsidRDefault="00E020BB" w:rsidP="00B67166">
                  <w:pPr>
                    <w:pStyle w:val="BodyText1"/>
                  </w:pPr>
                  <w:r>
                    <w:t>MS Word</w:t>
                  </w:r>
                </w:p>
              </w:tc>
              <w:tc>
                <w:tcPr>
                  <w:tcW w:w="2215" w:type="dxa"/>
                </w:tcPr>
                <w:p w:rsidR="00E020BB" w:rsidRDefault="00E020BB" w:rsidP="00B67166">
                  <w:pPr>
                    <w:pStyle w:val="BodyText1"/>
                  </w:pPr>
                  <w:r>
                    <w:t>MS Excel</w:t>
                  </w:r>
                </w:p>
              </w:tc>
              <w:tc>
                <w:tcPr>
                  <w:tcW w:w="2215" w:type="dxa"/>
                </w:tcPr>
                <w:p w:rsidR="00E020BB" w:rsidRDefault="00E020BB" w:rsidP="00B67166">
                  <w:pPr>
                    <w:pStyle w:val="BodyText1"/>
                  </w:pPr>
                  <w:r>
                    <w:t>MS Power Point</w:t>
                  </w:r>
                </w:p>
              </w:tc>
              <w:tc>
                <w:tcPr>
                  <w:tcW w:w="2215" w:type="dxa"/>
                </w:tcPr>
                <w:p w:rsidR="00E020BB" w:rsidRDefault="00E020BB" w:rsidP="00B67166">
                  <w:pPr>
                    <w:pStyle w:val="BodyText1"/>
                  </w:pPr>
                  <w:proofErr w:type="spellStart"/>
                  <w:r>
                    <w:t>MatLab</w:t>
                  </w:r>
                  <w:proofErr w:type="spellEnd"/>
                </w:p>
              </w:tc>
            </w:tr>
            <w:tr w:rsidR="00E020BB" w:rsidTr="00E020BB">
              <w:tc>
                <w:tcPr>
                  <w:tcW w:w="2214" w:type="dxa"/>
                </w:tcPr>
                <w:p w:rsidR="00E020BB" w:rsidRDefault="00E020BB" w:rsidP="00B67166">
                  <w:pPr>
                    <w:pStyle w:val="BodyText1"/>
                  </w:pPr>
                  <w:r>
                    <w:t>Customer Service</w:t>
                  </w:r>
                </w:p>
              </w:tc>
              <w:tc>
                <w:tcPr>
                  <w:tcW w:w="2215" w:type="dxa"/>
                </w:tcPr>
                <w:p w:rsidR="00E020BB" w:rsidRDefault="00E020BB" w:rsidP="00B67166">
                  <w:pPr>
                    <w:pStyle w:val="BodyText1"/>
                  </w:pPr>
                  <w:r>
                    <w:t>General Clerical</w:t>
                  </w:r>
                </w:p>
              </w:tc>
              <w:tc>
                <w:tcPr>
                  <w:tcW w:w="2215" w:type="dxa"/>
                </w:tcPr>
                <w:p w:rsidR="00E020BB" w:rsidRDefault="008A292B" w:rsidP="00B67166">
                  <w:pPr>
                    <w:pStyle w:val="BodyText1"/>
                  </w:pPr>
                  <w:r>
                    <w:t>SAP</w:t>
                  </w:r>
                </w:p>
              </w:tc>
              <w:tc>
                <w:tcPr>
                  <w:tcW w:w="2215" w:type="dxa"/>
                </w:tcPr>
                <w:p w:rsidR="00E020BB" w:rsidRDefault="00E020BB" w:rsidP="00B67166">
                  <w:pPr>
                    <w:pStyle w:val="BodyText1"/>
                  </w:pPr>
                  <w:r>
                    <w:t>Analytic</w:t>
                  </w:r>
                </w:p>
              </w:tc>
            </w:tr>
          </w:tbl>
          <w:p w:rsidR="00E020BB" w:rsidRDefault="00E020BB" w:rsidP="00B67166">
            <w:pPr>
              <w:pStyle w:val="BodyText1"/>
            </w:pPr>
          </w:p>
        </w:tc>
      </w:tr>
      <w:tr w:rsidR="00E020BB" w:rsidRPr="0070617C" w:rsidTr="00820112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E020BB" w:rsidRPr="0070617C" w:rsidRDefault="00E020BB" w:rsidP="00820112">
            <w:pPr>
              <w:pStyle w:val="Heading1"/>
            </w:pPr>
            <w:r>
              <w:t>References</w:t>
            </w:r>
          </w:p>
        </w:tc>
      </w:tr>
      <w:tr w:rsidR="00E020BB" w:rsidTr="00820112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E020BB" w:rsidRDefault="00E020BB" w:rsidP="00820112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E8C" w:rsidRDefault="00300E8C">
      <w:r>
        <w:separator/>
      </w:r>
    </w:p>
  </w:endnote>
  <w:endnote w:type="continuationSeparator" w:id="0">
    <w:p w:rsidR="00300E8C" w:rsidRDefault="0030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E8C" w:rsidRDefault="00300E8C">
      <w:r>
        <w:separator/>
      </w:r>
    </w:p>
  </w:footnote>
  <w:footnote w:type="continuationSeparator" w:id="0">
    <w:p w:rsidR="00300E8C" w:rsidRDefault="00300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E27136" w:rsidP="00FB371B">
    <w:pPr>
      <w:pStyle w:val="StyleContactInfo"/>
    </w:pPr>
    <w:r>
      <w:t xml:space="preserve">(405) 249-4753 </w:t>
    </w:r>
    <w:r w:rsidR="00763259">
      <w:sym w:font="Symbol" w:char="F0B7"/>
    </w:r>
    <w:r>
      <w:t xml:space="preserve"> parks79@live.com</w:t>
    </w:r>
  </w:p>
  <w:p w:rsidR="00FB371B" w:rsidRPr="00FB371B" w:rsidRDefault="00E27136" w:rsidP="00FB371B">
    <w:pPr>
      <w:pStyle w:val="YourNamePage2"/>
    </w:pPr>
    <w:r>
      <w:t>Paul Parks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CCE89BEC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46"/>
    <w:rsid w:val="001014A0"/>
    <w:rsid w:val="00102802"/>
    <w:rsid w:val="001862DC"/>
    <w:rsid w:val="001E1742"/>
    <w:rsid w:val="001E6339"/>
    <w:rsid w:val="002802E5"/>
    <w:rsid w:val="00300E8C"/>
    <w:rsid w:val="00326BA5"/>
    <w:rsid w:val="00365AEA"/>
    <w:rsid w:val="0037263E"/>
    <w:rsid w:val="00373FE3"/>
    <w:rsid w:val="003A30E6"/>
    <w:rsid w:val="00430460"/>
    <w:rsid w:val="004467E5"/>
    <w:rsid w:val="004F0A41"/>
    <w:rsid w:val="00536728"/>
    <w:rsid w:val="005A0107"/>
    <w:rsid w:val="00606DFF"/>
    <w:rsid w:val="006A52DF"/>
    <w:rsid w:val="006D3733"/>
    <w:rsid w:val="006F72A9"/>
    <w:rsid w:val="00727993"/>
    <w:rsid w:val="00763259"/>
    <w:rsid w:val="00863FD4"/>
    <w:rsid w:val="00897FBF"/>
    <w:rsid w:val="008A292B"/>
    <w:rsid w:val="008D5946"/>
    <w:rsid w:val="009556B9"/>
    <w:rsid w:val="00971E9D"/>
    <w:rsid w:val="009B4EBB"/>
    <w:rsid w:val="00A32860"/>
    <w:rsid w:val="00A43F4E"/>
    <w:rsid w:val="00A558D6"/>
    <w:rsid w:val="00AA47AE"/>
    <w:rsid w:val="00AB451F"/>
    <w:rsid w:val="00AD63E4"/>
    <w:rsid w:val="00AD6C01"/>
    <w:rsid w:val="00B224C8"/>
    <w:rsid w:val="00B5218C"/>
    <w:rsid w:val="00B64B21"/>
    <w:rsid w:val="00B67166"/>
    <w:rsid w:val="00B81C01"/>
    <w:rsid w:val="00B83D28"/>
    <w:rsid w:val="00B86764"/>
    <w:rsid w:val="00BB2FAB"/>
    <w:rsid w:val="00C34420"/>
    <w:rsid w:val="00C5369F"/>
    <w:rsid w:val="00C8736B"/>
    <w:rsid w:val="00D33096"/>
    <w:rsid w:val="00D43291"/>
    <w:rsid w:val="00D467AD"/>
    <w:rsid w:val="00D62111"/>
    <w:rsid w:val="00D73271"/>
    <w:rsid w:val="00DA6FA0"/>
    <w:rsid w:val="00DB35A1"/>
    <w:rsid w:val="00E020BB"/>
    <w:rsid w:val="00E27136"/>
    <w:rsid w:val="00F561DD"/>
    <w:rsid w:val="00F65DA6"/>
    <w:rsid w:val="00F734C7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A41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8D5946"/>
    <w:rPr>
      <w:sz w:val="22"/>
      <w:szCs w:val="22"/>
    </w:rPr>
  </w:style>
  <w:style w:type="character" w:customStyle="1" w:styleId="BodyText3Char">
    <w:name w:val="Body Text 3 Char"/>
    <w:link w:val="BodyText3"/>
    <w:rsid w:val="008D5946"/>
    <w:rPr>
      <w:sz w:val="22"/>
      <w:szCs w:val="16"/>
    </w:rPr>
  </w:style>
  <w:style w:type="character" w:customStyle="1" w:styleId="Heading2Char">
    <w:name w:val="Heading 2 Char"/>
    <w:link w:val="Heading2"/>
    <w:rsid w:val="008D5946"/>
    <w:rPr>
      <w:rFonts w:ascii="Tahoma" w:hAnsi="Tahoma"/>
      <w:b/>
      <w:spacing w:val="10"/>
      <w:szCs w:val="22"/>
    </w:rPr>
  </w:style>
  <w:style w:type="table" w:styleId="TableGrid">
    <w:name w:val="Table Grid"/>
    <w:basedOn w:val="TableNormal"/>
    <w:rsid w:val="00E02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A41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8D5946"/>
    <w:rPr>
      <w:sz w:val="22"/>
      <w:szCs w:val="22"/>
    </w:rPr>
  </w:style>
  <w:style w:type="character" w:customStyle="1" w:styleId="BodyText3Char">
    <w:name w:val="Body Text 3 Char"/>
    <w:link w:val="BodyText3"/>
    <w:rsid w:val="008D5946"/>
    <w:rPr>
      <w:sz w:val="22"/>
      <w:szCs w:val="16"/>
    </w:rPr>
  </w:style>
  <w:style w:type="character" w:customStyle="1" w:styleId="Heading2Char">
    <w:name w:val="Heading 2 Char"/>
    <w:link w:val="Heading2"/>
    <w:rsid w:val="008D5946"/>
    <w:rPr>
      <w:rFonts w:ascii="Tahoma" w:hAnsi="Tahoma"/>
      <w:b/>
      <w:spacing w:val="10"/>
      <w:szCs w:val="22"/>
    </w:rPr>
  </w:style>
  <w:style w:type="table" w:styleId="TableGrid">
    <w:name w:val="Table Grid"/>
    <w:basedOn w:val="TableNormal"/>
    <w:rsid w:val="00E02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</dc:creator>
  <cp:lastModifiedBy>Paul</cp:lastModifiedBy>
  <cp:revision>2</cp:revision>
  <cp:lastPrinted>2013-05-10T15:08:00Z</cp:lastPrinted>
  <dcterms:created xsi:type="dcterms:W3CDTF">2013-05-14T16:47:00Z</dcterms:created>
  <dcterms:modified xsi:type="dcterms:W3CDTF">2013-05-14T16:47:00Z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