
<file path=[Content_Types].xml><?xml version="1.0" encoding="utf-8"?>
<Types xmlns="http://schemas.openxmlformats.org/package/2006/content-types">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glossary/document.xml" ContentType="application/vnd.openxmlformats-officedocument.wordprocessingml.document.glossary+xml"/>
  <Override PartName="/word/document.xml" ContentType="application/vnd.openxmlformats-officedocument.wordprocessingml.document.main+xml"/>
  <Override PartName="/word/glossary/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glossary/webSettings.xml" ContentType="application/vnd.openxmlformats-officedocument.wordprocessingml.webSettings+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A4B" w:rsidRDefault="009E4A4B">
      <w:pPr>
        <w:pStyle w:val="Heading1"/>
      </w:pPr>
      <w:r>
        <w:t>Experience</w:t>
      </w:r>
    </w:p>
    <w:sdt>
      <w:sdtPr>
        <w:id w:val="9459739"/>
        <w:placeholder>
          <w:docPart w:val="802A7AEE84084243B0A0E23D6CEB2FA0"/>
        </w:placeholder>
      </w:sdtPr>
      <w:sdtEndPr>
        <w:rPr>
          <w:rFonts w:asciiTheme="minorHAnsi" w:eastAsiaTheme="minorEastAsia" w:hAnsiTheme="minorHAnsi" w:cstheme="minorBidi"/>
          <w:b w:val="0"/>
          <w:bCs w:val="0"/>
          <w:color w:val="auto"/>
          <w:szCs w:val="22"/>
        </w:rPr>
      </w:sdtEndPr>
      <w:sdtContent>
        <w:p w:rsidR="00FA6A9F" w:rsidRDefault="00FA6A9F">
          <w:pPr>
            <w:pStyle w:val="Heading2"/>
          </w:pPr>
          <w:r>
            <w:t>PetSmart Store Support Group</w:t>
          </w:r>
          <w:r w:rsidR="009740D5">
            <w:t>, Inc.</w:t>
          </w:r>
          <w:r>
            <w:t xml:space="preserve"> – Web Content Administrator</w:t>
          </w:r>
          <w:r>
            <w:tab/>
            <w:t>March 2013- Present</w:t>
          </w:r>
        </w:p>
        <w:p w:rsidR="00006278" w:rsidRDefault="00006278" w:rsidP="009740D5">
          <w:pPr>
            <w:pStyle w:val="ListBullet"/>
            <w:numPr>
              <w:ilvl w:val="0"/>
              <w:numId w:val="13"/>
            </w:numPr>
            <w:ind w:left="360"/>
          </w:pPr>
          <w:r>
            <w:t xml:space="preserve">Effectively communicates with all levels of the department, as well as vendors, ensuring that </w:t>
          </w:r>
          <w:r w:rsidR="00F37960">
            <w:t>collaboration is taking place</w:t>
          </w:r>
        </w:p>
        <w:p w:rsidR="009740D5" w:rsidRDefault="00006278" w:rsidP="009740D5">
          <w:pPr>
            <w:pStyle w:val="ListBullet"/>
            <w:numPr>
              <w:ilvl w:val="0"/>
              <w:numId w:val="13"/>
            </w:numPr>
            <w:ind w:left="360"/>
          </w:pPr>
          <w:r>
            <w:t>Identifies and corrects, with extreme detail, errors that occur on website and product management tool</w:t>
          </w:r>
        </w:p>
        <w:p w:rsidR="00FA6A9F" w:rsidRDefault="00CB5E64" w:rsidP="009740D5">
          <w:pPr>
            <w:pStyle w:val="ListBullet"/>
            <w:numPr>
              <w:ilvl w:val="0"/>
              <w:numId w:val="13"/>
            </w:numPr>
            <w:ind w:left="360"/>
          </w:pPr>
          <w:r>
            <w:t xml:space="preserve">Assists in developing, establishing, and streamlining processes for managing large amounts of </w:t>
          </w:r>
          <w:r w:rsidR="00F37960">
            <w:t xml:space="preserve">product </w:t>
          </w:r>
          <w:r>
            <w:t>samples and data</w:t>
          </w:r>
        </w:p>
      </w:sdtContent>
    </w:sdt>
    <w:p w:rsidR="009E4A4B" w:rsidRDefault="009E4A4B">
      <w:pPr>
        <w:pStyle w:val="Heading2"/>
      </w:pPr>
      <w:r>
        <w:t>Buckle, Inc.            Team Leader</w:t>
      </w:r>
      <w:r w:rsidR="001D46CB">
        <w:tab/>
        <w:t>May 2012- December 2012</w:t>
      </w:r>
    </w:p>
    <w:sdt>
      <w:sdtPr>
        <w:id w:val="9459741"/>
        <w:placeholder>
          <w:docPart w:val="45F8252FED540741A4EB5D1BD792B8D2"/>
        </w:placeholder>
      </w:sdtPr>
      <w:sdtContent>
        <w:p w:rsidR="001A72F5" w:rsidRDefault="004C048B" w:rsidP="00FC7C08">
          <w:pPr>
            <w:pStyle w:val="ListBullet"/>
            <w:spacing w:line="240" w:lineRule="auto"/>
          </w:pPr>
          <w:r>
            <w:t>Applied</w:t>
          </w:r>
          <w:r w:rsidR="001A72F5">
            <w:t xml:space="preserve"> knowledge of </w:t>
          </w:r>
          <w:r w:rsidR="00D16B8B">
            <w:t xml:space="preserve">customer service and </w:t>
          </w:r>
          <w:r w:rsidR="001A72F5">
            <w:t>fashion in order to assist in the selection of guest’s attire</w:t>
          </w:r>
          <w:r w:rsidR="00D16B8B">
            <w:t>, as well as the merchandising of the store</w:t>
          </w:r>
        </w:p>
        <w:p w:rsidR="00B010BD" w:rsidRDefault="004C048B" w:rsidP="00FC7C08">
          <w:pPr>
            <w:pStyle w:val="ListBullet"/>
            <w:spacing w:line="240" w:lineRule="auto"/>
          </w:pPr>
          <w:r>
            <w:t>Exercised</w:t>
          </w:r>
          <w:r w:rsidR="00B010BD">
            <w:t xml:space="preserve"> management skills to assist and train sales associates in order to create an enjoyable shopping experience for </w:t>
          </w:r>
          <w:r>
            <w:t xml:space="preserve">all </w:t>
          </w:r>
          <w:r w:rsidR="00B010BD">
            <w:t>gu</w:t>
          </w:r>
          <w:r>
            <w:t>ests</w:t>
          </w:r>
          <w:r w:rsidR="00DB30C9">
            <w:t xml:space="preserve">, as well as maintained current </w:t>
          </w:r>
          <w:r w:rsidR="00676793">
            <w:t>a current customer database</w:t>
          </w:r>
        </w:p>
        <w:p w:rsidR="009E4A4B" w:rsidRDefault="00B010BD" w:rsidP="00FC7C08">
          <w:pPr>
            <w:pStyle w:val="ListBullet"/>
            <w:spacing w:line="240" w:lineRule="auto"/>
          </w:pPr>
          <w:r>
            <w:t>Assisted store manager with daily duties including</w:t>
          </w:r>
          <w:r w:rsidR="00337DF9">
            <w:t>, but not limited to</w:t>
          </w:r>
          <w:r>
            <w:t xml:space="preserve">: </w:t>
          </w:r>
          <w:r w:rsidR="00DB30C9">
            <w:t xml:space="preserve">data entry, accurate management of SKU’s, </w:t>
          </w:r>
          <w:r>
            <w:t xml:space="preserve">paperwork, customer service, maintaining the visual integrity of the store, </w:t>
          </w:r>
          <w:r w:rsidR="00337DF9">
            <w:t>and handling cash flows</w:t>
          </w:r>
        </w:p>
      </w:sdtContent>
    </w:sdt>
    <w:p w:rsidR="009E4A4B" w:rsidRDefault="009C1D69">
      <w:pPr>
        <w:pStyle w:val="Heading2"/>
      </w:pPr>
      <w:sdt>
        <w:sdtPr>
          <w:id w:val="9459744"/>
          <w:placeholder>
            <w:docPart w:val="00BB1632E681604B8A167B9C2DF88A82"/>
          </w:placeholder>
        </w:sdtPr>
        <w:sdtContent>
          <w:r w:rsidR="009E4A4B">
            <w:t>Lumberyard Brewing Company            Hostess</w:t>
          </w:r>
        </w:sdtContent>
      </w:sdt>
      <w:r w:rsidR="009E4A4B">
        <w:tab/>
        <w:t>November 2011- May 2012</w:t>
      </w:r>
    </w:p>
    <w:sdt>
      <w:sdtPr>
        <w:id w:val="9459797"/>
        <w:placeholder>
          <w:docPart w:val="B867A72BC80CA8489CEFD39CE0249A48"/>
        </w:placeholder>
      </w:sdtPr>
      <w:sdtContent>
        <w:p w:rsidR="002C649F" w:rsidRDefault="002C649F" w:rsidP="00FC7C08">
          <w:pPr>
            <w:pStyle w:val="ListBullet"/>
            <w:spacing w:line="240" w:lineRule="auto"/>
          </w:pPr>
          <w:r>
            <w:t>Greeted customers upon arrival and wished them an enjoyable dining experience</w:t>
          </w:r>
          <w:r w:rsidR="001277FB">
            <w:t>, while working in a fast-paced environment</w:t>
          </w:r>
        </w:p>
        <w:p w:rsidR="001277FB" w:rsidRDefault="002C649F" w:rsidP="00FC7C08">
          <w:pPr>
            <w:pStyle w:val="ListBullet"/>
            <w:spacing w:line="240" w:lineRule="auto"/>
          </w:pPr>
          <w:r>
            <w:t>Monitored the flow of the restaurant, ensuring that customers would be served in a timely fashion</w:t>
          </w:r>
        </w:p>
        <w:p w:rsidR="009E4A4B" w:rsidRDefault="001277FB" w:rsidP="009740D5">
          <w:pPr>
            <w:pStyle w:val="ListBullet"/>
            <w:spacing w:line="240" w:lineRule="auto"/>
          </w:pPr>
          <w:r>
            <w:t>Completed daily tasks, such as inventory control and various cleaning duties, in order to maintain a functional work place</w:t>
          </w:r>
        </w:p>
      </w:sdtContent>
    </w:sdt>
    <w:p w:rsidR="007077C5" w:rsidRDefault="007077C5" w:rsidP="007077C5">
      <w:pPr>
        <w:pStyle w:val="Heading1"/>
      </w:pPr>
      <w:r>
        <w:t>Skills &amp; Qualifications</w:t>
      </w:r>
    </w:p>
    <w:sdt>
      <w:sdtPr>
        <w:id w:val="17172145"/>
        <w:placeholder>
          <w:docPart w:val="1DC8594B4AE1644E833EC07A805D081F"/>
        </w:placeholder>
      </w:sdtPr>
      <w:sdtContent>
        <w:p w:rsidR="007077C5" w:rsidRDefault="007077C5" w:rsidP="007077C5">
          <w:pPr>
            <w:pStyle w:val="BodyText"/>
            <w:numPr>
              <w:ilvl w:val="0"/>
              <w:numId w:val="12"/>
            </w:numPr>
            <w:spacing w:line="240" w:lineRule="auto"/>
            <w:ind w:left="360"/>
          </w:pPr>
          <w:r>
            <w:t xml:space="preserve">Proficient with </w:t>
          </w:r>
          <w:r w:rsidR="00F37960">
            <w:t>SAP Software Solutions programs and data management tools</w:t>
          </w:r>
        </w:p>
        <w:p w:rsidR="007077C5" w:rsidRDefault="007077C5" w:rsidP="007077C5">
          <w:pPr>
            <w:pStyle w:val="BodyText"/>
            <w:numPr>
              <w:ilvl w:val="0"/>
              <w:numId w:val="12"/>
            </w:numPr>
            <w:spacing w:line="240" w:lineRule="auto"/>
            <w:ind w:left="360"/>
          </w:pPr>
          <w:r>
            <w:t>Proficient in Microsoft Office pro</w:t>
          </w:r>
          <w:r w:rsidR="00973879">
            <w:t>grams, type 52 wpm, and very proficient with data entry</w:t>
          </w:r>
        </w:p>
        <w:p w:rsidR="002950D6" w:rsidRDefault="002950D6" w:rsidP="007077C5">
          <w:pPr>
            <w:pStyle w:val="BodyText"/>
            <w:numPr>
              <w:ilvl w:val="0"/>
              <w:numId w:val="12"/>
            </w:numPr>
            <w:spacing w:line="240" w:lineRule="auto"/>
            <w:ind w:left="360"/>
          </w:pPr>
          <w:r>
            <w:t>Highly organized, detail-oriented, reliable, and attentive to minute details</w:t>
          </w:r>
        </w:p>
        <w:p w:rsidR="007077C5" w:rsidRDefault="002950D6" w:rsidP="007077C5">
          <w:pPr>
            <w:pStyle w:val="BodyText"/>
            <w:numPr>
              <w:ilvl w:val="0"/>
              <w:numId w:val="12"/>
            </w:numPr>
            <w:spacing w:line="240" w:lineRule="auto"/>
            <w:ind w:left="360"/>
          </w:pPr>
          <w:r>
            <w:t>Dedicated to meeting goals</w:t>
          </w:r>
          <w:r w:rsidR="00536825">
            <w:t xml:space="preserve"> and working hard in order to meet and/or exceed them</w:t>
          </w:r>
        </w:p>
      </w:sdtContent>
    </w:sdt>
    <w:p w:rsidR="0045652F" w:rsidRDefault="0045652F" w:rsidP="0045652F">
      <w:pPr>
        <w:pStyle w:val="Heading1"/>
      </w:pPr>
      <w:r>
        <w:t>Activities</w:t>
      </w:r>
    </w:p>
    <w:sdt>
      <w:sdtPr>
        <w:id w:val="17172165"/>
        <w:placeholder>
          <w:docPart w:val="12808626C8D16A41B37947854CB988A8"/>
        </w:placeholder>
      </w:sdtPr>
      <w:sdtContent>
        <w:p w:rsidR="0045652F" w:rsidRDefault="0045652F" w:rsidP="0045652F">
          <w:pPr>
            <w:pStyle w:val="BodyText"/>
            <w:numPr>
              <w:ilvl w:val="0"/>
              <w:numId w:val="11"/>
            </w:numPr>
            <w:spacing w:line="240" w:lineRule="auto"/>
            <w:ind w:left="360"/>
          </w:pPr>
          <w:r>
            <w:t>Alumnae member of the women’s fraternity Alpha Omicron Pi</w:t>
          </w:r>
        </w:p>
        <w:p w:rsidR="0045652F" w:rsidRDefault="002817F0" w:rsidP="00F37960">
          <w:pPr>
            <w:pStyle w:val="BodyText"/>
            <w:numPr>
              <w:ilvl w:val="0"/>
              <w:numId w:val="11"/>
            </w:numPr>
            <w:spacing w:line="240" w:lineRule="auto"/>
            <w:ind w:left="360"/>
          </w:pPr>
          <w:r>
            <w:t>Held</w:t>
          </w:r>
          <w:r w:rsidR="00F37960">
            <w:t xml:space="preserve"> Treasurer and VP of Membership Recruitment </w:t>
          </w:r>
          <w:r>
            <w:t xml:space="preserve">positions </w:t>
          </w:r>
          <w:r w:rsidR="00F37960">
            <w:t>while an active member of Alpha Omicron Pi</w:t>
          </w:r>
        </w:p>
      </w:sdtContent>
    </w:sdt>
    <w:p w:rsidR="009E4A4B" w:rsidRDefault="009E4A4B">
      <w:pPr>
        <w:pStyle w:val="Heading1"/>
      </w:pPr>
      <w:r>
        <w:t>Education</w:t>
      </w:r>
    </w:p>
    <w:p w:rsidR="009E4A4B" w:rsidRDefault="009C1D69">
      <w:pPr>
        <w:pStyle w:val="Heading2"/>
      </w:pPr>
      <w:sdt>
        <w:sdtPr>
          <w:id w:val="9459748"/>
          <w:placeholder>
            <w:docPart w:val="B6F9BC8C86B91A4984B48E9AFBF2EDD8"/>
          </w:placeholder>
        </w:sdtPr>
        <w:sdtContent>
          <w:r w:rsidR="00E52D6A">
            <w:t>Northern Arizona University</w:t>
          </w:r>
          <w:r w:rsidR="008B3945">
            <w:t>- Flagstaff, AZ</w:t>
          </w:r>
        </w:sdtContent>
      </w:sdt>
      <w:r w:rsidR="009E4A4B">
        <w:tab/>
      </w:r>
      <w:r w:rsidR="00E52D6A">
        <w:t>August 2008- December 2012</w:t>
      </w:r>
    </w:p>
    <w:sdt>
      <w:sdtPr>
        <w:id w:val="9459749"/>
        <w:placeholder>
          <w:docPart w:val="E7C0A10B5684C7458FEC765FB77C5B05"/>
        </w:placeholder>
      </w:sdtPr>
      <w:sdtContent>
        <w:p w:rsidR="009E4A4B" w:rsidRDefault="001A2885" w:rsidP="0045652F">
          <w:pPr>
            <w:pStyle w:val="BodyText"/>
          </w:pPr>
          <w:r>
            <w:t xml:space="preserve">Received a BA in Marketing, </w:t>
          </w:r>
          <w:r w:rsidR="007077C5">
            <w:t>with a certificate in Promotion and Marketing Communication</w:t>
          </w:r>
        </w:p>
      </w:sdtContent>
    </w:sdt>
    <w:sectPr w:rsidR="009E4A4B" w:rsidSect="00F37960">
      <w:headerReference w:type="default" r:id="rId7"/>
      <w:headerReference w:type="first" r:id="rId8"/>
      <w:pgSz w:w="12240" w:h="15840"/>
      <w:pgMar w:top="90" w:right="1080" w:bottom="720" w:left="108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960" w:rsidRDefault="00F37960">
      <w:pPr>
        <w:spacing w:line="240" w:lineRule="auto"/>
      </w:pPr>
      <w:r>
        <w:separator/>
      </w:r>
    </w:p>
  </w:endnote>
  <w:endnote w:type="continuationSeparator" w:id="0">
    <w:p w:rsidR="00F37960" w:rsidRDefault="00F3796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960" w:rsidRDefault="00F37960">
      <w:pPr>
        <w:spacing w:line="240" w:lineRule="auto"/>
      </w:pPr>
      <w:r>
        <w:separator/>
      </w:r>
    </w:p>
  </w:footnote>
  <w:footnote w:type="continuationSeparator" w:id="0">
    <w:p w:rsidR="00F37960" w:rsidRDefault="00F37960">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960" w:rsidRDefault="00F37960">
    <w:pPr>
      <w:pStyle w:val="Header"/>
    </w:pPr>
    <w:r>
      <w:t xml:space="preserve">Page </w:t>
    </w:r>
    <w:fldSimple w:instr=" page ">
      <w:r>
        <w:rPr>
          <w:noProof/>
        </w:rPr>
        <w:t>2</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960" w:rsidRDefault="00F37960">
    <w:pPr>
      <w:pStyle w:val="Title"/>
    </w:pPr>
    <w:r>
      <w:fldChar w:fldCharType="begin"/>
    </w:r>
    <w:r>
      <w:instrText xml:space="preserve"> PLACEHOLDER </w:instrText>
    </w:r>
    <w:r>
      <w:fldChar w:fldCharType="begin"/>
    </w:r>
    <w:r>
      <w:instrText xml:space="preserve"> IF </w:instrText>
    </w:r>
    <w:fldSimple w:instr=" USERNAME ">
      <w:r>
        <w:rPr>
          <w:noProof/>
        </w:rPr>
        <w:instrText>Claire Hotchkiss</w:instrText>
      </w:r>
    </w:fldSimple>
    <w:r>
      <w:instrText xml:space="preserve">="" "[Your Name]" </w:instrText>
    </w:r>
    <w:fldSimple w:instr=" USERNAME ">
      <w:r>
        <w:rPr>
          <w:noProof/>
        </w:rPr>
        <w:instrText>Claire Hotchkiss</w:instrText>
      </w:r>
    </w:fldSimple>
    <w:r>
      <w:fldChar w:fldCharType="separate"/>
    </w:r>
    <w:r>
      <w:rPr>
        <w:noProof/>
      </w:rPr>
      <w:instrText>Claire Hotchkiss</w:instrText>
    </w:r>
    <w:r>
      <w:fldChar w:fldCharType="end"/>
    </w:r>
    <w:r>
      <w:instrText xml:space="preserve"> \* MERGEFORMAT</w:instrText>
    </w:r>
    <w:r>
      <w:fldChar w:fldCharType="separate"/>
    </w:r>
    <w:r w:rsidR="002817F0">
      <w:t>Claire</w:t>
    </w:r>
    <w:r w:rsidR="002817F0">
      <w:rPr>
        <w:noProof/>
      </w:rPr>
      <w:t xml:space="preserve"> Hotchkiss</w:t>
    </w:r>
    <w:r>
      <w:fldChar w:fldCharType="end"/>
    </w:r>
  </w:p>
  <w:p w:rsidR="00F37960" w:rsidRDefault="00F37960">
    <w:pPr>
      <w:pStyle w:val="ContactDetails"/>
    </w:pPr>
    <w:r>
      <w:t>15 E. Lamar Rd. Phoenix, AZ 85012</w:t>
    </w:r>
    <w:r>
      <w:br/>
      <w:t>Phone: 907-350-9103       E-Mail: clairemhotchkiss@gmail.com</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6E42BC"/>
    <w:multiLevelType w:val="hybridMultilevel"/>
    <w:tmpl w:val="DA1055CC"/>
    <w:lvl w:ilvl="0" w:tplc="04090001">
      <w:start w:val="1"/>
      <w:numFmt w:val="bullet"/>
      <w:lvlText w:val="n"/>
      <w:lvlJc w:val="left"/>
      <w:pPr>
        <w:ind w:left="72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742F50"/>
    <w:multiLevelType w:val="hybridMultilevel"/>
    <w:tmpl w:val="BE3EF68E"/>
    <w:lvl w:ilvl="0" w:tplc="04090001">
      <w:start w:val="1"/>
      <w:numFmt w:val="bullet"/>
      <w:lvlText w:val="n"/>
      <w:lvlJc w:val="left"/>
      <w:pPr>
        <w:ind w:left="72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AB077A"/>
    <w:multiLevelType w:val="hybridMultilevel"/>
    <w:tmpl w:val="29260422"/>
    <w:lvl w:ilvl="0" w:tplc="04090001">
      <w:start w:val="1"/>
      <w:numFmt w:val="bullet"/>
      <w:lvlText w:val="n"/>
      <w:lvlJc w:val="left"/>
      <w:pPr>
        <w:ind w:left="72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characterSpacingControl w:val="doNotCompress"/>
  <w:savePreviewPicture/>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510D60"/>
    <w:rsid w:val="00006278"/>
    <w:rsid w:val="000C4134"/>
    <w:rsid w:val="001277FB"/>
    <w:rsid w:val="001A2885"/>
    <w:rsid w:val="001A72F5"/>
    <w:rsid w:val="001D46CB"/>
    <w:rsid w:val="002373BE"/>
    <w:rsid w:val="002817F0"/>
    <w:rsid w:val="002950D6"/>
    <w:rsid w:val="002C649F"/>
    <w:rsid w:val="002E33D6"/>
    <w:rsid w:val="00337DF9"/>
    <w:rsid w:val="0037237A"/>
    <w:rsid w:val="0045652F"/>
    <w:rsid w:val="004B0B68"/>
    <w:rsid w:val="004C048B"/>
    <w:rsid w:val="004F2E57"/>
    <w:rsid w:val="00510D60"/>
    <w:rsid w:val="00536825"/>
    <w:rsid w:val="00556A2E"/>
    <w:rsid w:val="005B77F2"/>
    <w:rsid w:val="005F75A2"/>
    <w:rsid w:val="00676793"/>
    <w:rsid w:val="006800E6"/>
    <w:rsid w:val="006B3D6F"/>
    <w:rsid w:val="007077C5"/>
    <w:rsid w:val="00721CAD"/>
    <w:rsid w:val="007254A0"/>
    <w:rsid w:val="00812AF3"/>
    <w:rsid w:val="00814D24"/>
    <w:rsid w:val="008B3945"/>
    <w:rsid w:val="00973879"/>
    <w:rsid w:val="009740D5"/>
    <w:rsid w:val="009C1D69"/>
    <w:rsid w:val="009E4A4B"/>
    <w:rsid w:val="00A41136"/>
    <w:rsid w:val="00A83A74"/>
    <w:rsid w:val="00B010BD"/>
    <w:rsid w:val="00B01341"/>
    <w:rsid w:val="00B7314A"/>
    <w:rsid w:val="00BD7416"/>
    <w:rsid w:val="00C13755"/>
    <w:rsid w:val="00C50F35"/>
    <w:rsid w:val="00CB50B5"/>
    <w:rsid w:val="00CB5E64"/>
    <w:rsid w:val="00CD21D1"/>
    <w:rsid w:val="00CD6092"/>
    <w:rsid w:val="00D16B8B"/>
    <w:rsid w:val="00D674C3"/>
    <w:rsid w:val="00DB30C9"/>
    <w:rsid w:val="00E52D6A"/>
    <w:rsid w:val="00ED611D"/>
    <w:rsid w:val="00F37960"/>
    <w:rsid w:val="00FA6A9F"/>
    <w:rsid w:val="00FC7C08"/>
  </w:rsids>
  <m:mathPr>
    <m:mathFont m:val="Consola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semiHidden/>
    <w:unhideWhenUsed/>
    <w:rsid w:val="008C503B"/>
    <w:pPr>
      <w:tabs>
        <w:tab w:val="center" w:pos="4680"/>
        <w:tab w:val="right" w:pos="9360"/>
      </w:tabs>
      <w:spacing w:line="240" w:lineRule="auto"/>
    </w:pPr>
  </w:style>
  <w:style w:type="character" w:customStyle="1" w:styleId="FooterChar">
    <w:name w:val="Footer Char"/>
    <w:basedOn w:val="DefaultParagraphFont"/>
    <w:link w:val="Footer"/>
    <w:semiHidden/>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customStyle="1" w:styleId="E7C0A10B5684C7458FEC765FB77C5B05">
    <w:name w:val="E7C0A10B5684C7458FEC765FB77C5B05"/>
    <w:rsid w:val="00510D60"/>
    <w:rPr>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4" Type="http://schemas.openxmlformats.org/officeDocument/2006/relationships/webSettings" Target="webSettings.xml"/><Relationship Id="rId10" Type="http://schemas.openxmlformats.org/officeDocument/2006/relationships/glossaryDocument" Target="glossary/document.xml"/><Relationship Id="rId5" Type="http://schemas.openxmlformats.org/officeDocument/2006/relationships/footnotes" Target="footnotes.xml"/><Relationship Id="rId7" Type="http://schemas.openxmlformats.org/officeDocument/2006/relationships/header" Target="header1.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8:Office:Media:Templates:Resumes:Simple%20Resume.dotx" TargetMode="External"/></Relationships>
</file>

<file path=word/glossary/_rels/document.xml.rels><?xml version="1.0" encoding="UTF-8" standalone="yes"?>
<Relationships xmlns="http://schemas.openxmlformats.org/package/2006/relationships"><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02A7AEE84084243B0A0E23D6CEB2FA0"/>
        <w:category>
          <w:name w:val="General"/>
          <w:gallery w:val="placeholder"/>
        </w:category>
        <w:types>
          <w:type w:val="bbPlcHdr"/>
        </w:types>
        <w:behaviors>
          <w:behavior w:val="content"/>
        </w:behaviors>
        <w:guid w:val="{976E3ECD-7A90-7441-8E71-4DD3F0DD1F43}"/>
      </w:docPartPr>
      <w:docPartBody>
        <w:p w:rsidR="00631FBC" w:rsidRDefault="00631FBC">
          <w:pPr>
            <w:pStyle w:val="802A7AEE84084243B0A0E23D6CEB2FA0"/>
          </w:pPr>
          <w:r>
            <w:t>Lorem ipsum dolor</w:t>
          </w:r>
        </w:p>
      </w:docPartBody>
    </w:docPart>
    <w:docPart>
      <w:docPartPr>
        <w:name w:val="45F8252FED540741A4EB5D1BD792B8D2"/>
        <w:category>
          <w:name w:val="General"/>
          <w:gallery w:val="placeholder"/>
        </w:category>
        <w:types>
          <w:type w:val="bbPlcHdr"/>
        </w:types>
        <w:behaviors>
          <w:behavior w:val="content"/>
        </w:behaviors>
        <w:guid w:val="{5A9F06D6-02C9-4A4B-89EF-8121D50995AF}"/>
      </w:docPartPr>
      <w:docPartBody>
        <w:p w:rsidR="00631FBC" w:rsidRDefault="00631FBC">
          <w:pPr>
            <w:pStyle w:val="ListBullet"/>
          </w:pPr>
          <w:r>
            <w:t>Etiam cursus suscipit enim. Nulla facilisi. Integer eleifend diam eu diam. Donec dapibus enim sollicitudin nulla. Nam hendrerit. Nunc id nisi. Curabitur sed neque. Pellentesque placerat consequat pede.</w:t>
          </w:r>
        </w:p>
        <w:p w:rsidR="00631FBC" w:rsidRDefault="00631FBC">
          <w:pPr>
            <w:pStyle w:val="ListBullet"/>
          </w:pPr>
          <w:r>
            <w:t>Nullam dapibus elementum metus. Aenean libero sem, commodo euismod, imperdiet et, molestie vel, neque. Duis nec sapien eu pede consectetuer placerat.</w:t>
          </w:r>
        </w:p>
        <w:p w:rsidR="00631FBC" w:rsidRDefault="00631FBC">
          <w:pPr>
            <w:pStyle w:val="45F8252FED540741A4EB5D1BD792B8D2"/>
          </w:pPr>
          <w:r>
            <w:t>Pellentesque interdum, tellus non consectetuer mattis, lectus eros volutpat nunc, auctor nonummy nulla lectus nec tellus. Aliquam hendrerit lorem vulputate turpis.</w:t>
          </w:r>
        </w:p>
      </w:docPartBody>
    </w:docPart>
    <w:docPart>
      <w:docPartPr>
        <w:name w:val="00BB1632E681604B8A167B9C2DF88A82"/>
        <w:category>
          <w:name w:val="General"/>
          <w:gallery w:val="placeholder"/>
        </w:category>
        <w:types>
          <w:type w:val="bbPlcHdr"/>
        </w:types>
        <w:behaviors>
          <w:behavior w:val="content"/>
        </w:behaviors>
        <w:guid w:val="{AD9D4ACE-C4D5-0441-8B1D-FB4F689717C6}"/>
      </w:docPartPr>
      <w:docPartBody>
        <w:p w:rsidR="00631FBC" w:rsidRDefault="00631FBC">
          <w:pPr>
            <w:pStyle w:val="00BB1632E681604B8A167B9C2DF88A82"/>
          </w:pPr>
          <w:r>
            <w:t>Lorem ipsum dolor</w:t>
          </w:r>
        </w:p>
      </w:docPartBody>
    </w:docPart>
    <w:docPart>
      <w:docPartPr>
        <w:name w:val="B867A72BC80CA8489CEFD39CE0249A48"/>
        <w:category>
          <w:name w:val="General"/>
          <w:gallery w:val="placeholder"/>
        </w:category>
        <w:types>
          <w:type w:val="bbPlcHdr"/>
        </w:types>
        <w:behaviors>
          <w:behavior w:val="content"/>
        </w:behaviors>
        <w:guid w:val="{C7C14025-B207-FF4C-B3A6-DEB840A23BBA}"/>
      </w:docPartPr>
      <w:docPartBody>
        <w:p w:rsidR="00631FBC" w:rsidRDefault="00631FBC">
          <w:pPr>
            <w:pStyle w:val="ListBullet"/>
          </w:pPr>
          <w:r>
            <w:t>Etiam cursus suscipit enim. Nulla facilisi. Integer eleifend diam eu diam. Donec dapibus enim sollicitudin nulla. Nam hendrerit. Nunc id nisi. Curabitur sed neque. Pellentesque placerat consequat pede.</w:t>
          </w:r>
        </w:p>
        <w:p w:rsidR="00631FBC" w:rsidRDefault="00631FBC">
          <w:pPr>
            <w:pStyle w:val="ListBullet"/>
          </w:pPr>
          <w:r>
            <w:t>Nullam dapibus elementum metus. Aenean libero sem, commodo euismod, imperdiet et, molestie vel, neque. Duis nec sapien eu pede consectetuer placerat.</w:t>
          </w:r>
        </w:p>
        <w:p w:rsidR="00631FBC" w:rsidRDefault="00631FBC">
          <w:pPr>
            <w:pStyle w:val="B867A72BC80CA8489CEFD39CE0249A48"/>
          </w:pPr>
          <w:r>
            <w:t>Pellentesque interdum, tellus non consectetuer mattis, lectus eros volutpat nunc, auctor nonummy nulla lectus nec tellus. Aliquam hendrerit lorem vulputate turpis.</w:t>
          </w:r>
        </w:p>
      </w:docPartBody>
    </w:docPart>
    <w:docPart>
      <w:docPartPr>
        <w:name w:val="B6F9BC8C86B91A4984B48E9AFBF2EDD8"/>
        <w:category>
          <w:name w:val="General"/>
          <w:gallery w:val="placeholder"/>
        </w:category>
        <w:types>
          <w:type w:val="bbPlcHdr"/>
        </w:types>
        <w:behaviors>
          <w:behavior w:val="content"/>
        </w:behaviors>
        <w:guid w:val="{EDBFF82B-CF4F-EC4F-99B0-7AAB59E39139}"/>
      </w:docPartPr>
      <w:docPartBody>
        <w:p w:rsidR="00631FBC" w:rsidRDefault="00631FBC">
          <w:pPr>
            <w:pStyle w:val="B6F9BC8C86B91A4984B48E9AFBF2EDD8"/>
          </w:pPr>
          <w:r>
            <w:t>Aliquam dapibus.</w:t>
          </w:r>
        </w:p>
      </w:docPartBody>
    </w:docPart>
    <w:docPart>
      <w:docPartPr>
        <w:name w:val="E7C0A10B5684C7458FEC765FB77C5B05"/>
        <w:category>
          <w:name w:val="General"/>
          <w:gallery w:val="placeholder"/>
        </w:category>
        <w:types>
          <w:type w:val="bbPlcHdr"/>
        </w:types>
        <w:behaviors>
          <w:behavior w:val="content"/>
        </w:behaviors>
        <w:guid w:val="{25A4CF6C-68F2-794D-9277-65461C27AFEB}"/>
      </w:docPartPr>
      <w:docPartBody>
        <w:p w:rsidR="00631FBC" w:rsidRDefault="00631FBC">
          <w:pPr>
            <w:pStyle w:val="E7C0A10B5684C7458FEC765FB77C5B0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C8594B4AE1644E833EC07A805D081F"/>
        <w:category>
          <w:name w:val="General"/>
          <w:gallery w:val="placeholder"/>
        </w:category>
        <w:types>
          <w:type w:val="bbPlcHdr"/>
        </w:types>
        <w:behaviors>
          <w:behavior w:val="content"/>
        </w:behaviors>
        <w:guid w:val="{E88435F2-7D11-5747-AFAB-997CA9D18912}"/>
      </w:docPartPr>
      <w:docPartBody>
        <w:p w:rsidR="00685F02" w:rsidRDefault="00685F02" w:rsidP="00685F02">
          <w:pPr>
            <w:pStyle w:val="1DC8594B4AE1644E833EC07A805D081F"/>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12808626C8D16A41B37947854CB988A8"/>
        <w:category>
          <w:name w:val="General"/>
          <w:gallery w:val="placeholder"/>
        </w:category>
        <w:types>
          <w:type w:val="bbPlcHdr"/>
        </w:types>
        <w:behaviors>
          <w:behavior w:val="content"/>
        </w:behaviors>
        <w:guid w:val="{2D0C5027-B51E-2441-9FDF-C86AB3C04286}"/>
      </w:docPartPr>
      <w:docPartBody>
        <w:p w:rsidR="00685F02" w:rsidRDefault="00685F02" w:rsidP="00685F02">
          <w:pPr>
            <w:pStyle w:val="12808626C8D16A41B37947854CB988A8"/>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631FBC"/>
    <w:rsid w:val="001E26AF"/>
    <w:rsid w:val="00270967"/>
    <w:rsid w:val="00631FBC"/>
    <w:rsid w:val="00685F02"/>
    <w:rsid w:val="00C84BDA"/>
    <w:rsid w:val="00EA7841"/>
    <w:rsid w:val="00F83C63"/>
    <w:rsid w:val="00FE2B7F"/>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84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685F02"/>
    <w:pPr>
      <w:spacing w:after="200"/>
    </w:pPr>
    <w:rPr>
      <w:rFonts w:eastAsiaTheme="minorHAnsi"/>
      <w:sz w:val="20"/>
      <w:szCs w:val="22"/>
    </w:rPr>
  </w:style>
  <w:style w:type="character" w:customStyle="1" w:styleId="BodyTextChar">
    <w:name w:val="Body Text Char"/>
    <w:basedOn w:val="DefaultParagraphFont"/>
    <w:link w:val="BodyText"/>
    <w:rsid w:val="00685F02"/>
    <w:rPr>
      <w:rFonts w:eastAsiaTheme="minorHAnsi"/>
      <w:sz w:val="20"/>
      <w:szCs w:val="22"/>
    </w:rPr>
  </w:style>
  <w:style w:type="paragraph" w:customStyle="1" w:styleId="D5A8E68D1136E54D9E17A6F4429341FD">
    <w:name w:val="D5A8E68D1136E54D9E17A6F4429341FD"/>
    <w:rsid w:val="00EA7841"/>
  </w:style>
  <w:style w:type="paragraph" w:customStyle="1" w:styleId="802A7AEE84084243B0A0E23D6CEB2FA0">
    <w:name w:val="802A7AEE84084243B0A0E23D6CEB2FA0"/>
    <w:rsid w:val="00EA7841"/>
  </w:style>
  <w:style w:type="paragraph" w:styleId="ListBullet">
    <w:name w:val="List Bullet"/>
    <w:basedOn w:val="Normal"/>
    <w:rsid w:val="00631FBC"/>
    <w:pPr>
      <w:numPr>
        <w:numId w:val="1"/>
      </w:numPr>
      <w:spacing w:after="120" w:line="276" w:lineRule="auto"/>
    </w:pPr>
    <w:rPr>
      <w:rFonts w:eastAsiaTheme="minorHAnsi"/>
      <w:sz w:val="20"/>
      <w:szCs w:val="22"/>
    </w:rPr>
  </w:style>
  <w:style w:type="paragraph" w:customStyle="1" w:styleId="45F8252FED540741A4EB5D1BD792B8D2">
    <w:name w:val="45F8252FED540741A4EB5D1BD792B8D2"/>
    <w:rsid w:val="00EA7841"/>
  </w:style>
  <w:style w:type="paragraph" w:customStyle="1" w:styleId="00BB1632E681604B8A167B9C2DF88A82">
    <w:name w:val="00BB1632E681604B8A167B9C2DF88A82"/>
    <w:rsid w:val="00EA7841"/>
  </w:style>
  <w:style w:type="paragraph" w:customStyle="1" w:styleId="B867A72BC80CA8489CEFD39CE0249A48">
    <w:name w:val="B867A72BC80CA8489CEFD39CE0249A48"/>
    <w:rsid w:val="00EA7841"/>
  </w:style>
  <w:style w:type="paragraph" w:customStyle="1" w:styleId="B6F9BC8C86B91A4984B48E9AFBF2EDD8">
    <w:name w:val="B6F9BC8C86B91A4984B48E9AFBF2EDD8"/>
    <w:rsid w:val="00EA7841"/>
  </w:style>
  <w:style w:type="paragraph" w:customStyle="1" w:styleId="E7C0A10B5684C7458FEC765FB77C5B05">
    <w:name w:val="E7C0A10B5684C7458FEC765FB77C5B05"/>
    <w:rsid w:val="00EA7841"/>
  </w:style>
  <w:style w:type="paragraph" w:customStyle="1" w:styleId="96A9EF3B1007414ABB0094A220F5AD9D">
    <w:name w:val="96A9EF3B1007414ABB0094A220F5AD9D"/>
    <w:rsid w:val="00EA7841"/>
  </w:style>
  <w:style w:type="paragraph" w:customStyle="1" w:styleId="2EC4DA9D20AB24479F697CFDE50B1EAC">
    <w:name w:val="2EC4DA9D20AB24479F697CFDE50B1EAC"/>
    <w:rsid w:val="00EA7841"/>
  </w:style>
  <w:style w:type="paragraph" w:customStyle="1" w:styleId="D92FCC339F546F4E9D315474CCAB2B8D">
    <w:name w:val="D92FCC339F546F4E9D315474CCAB2B8D"/>
    <w:rsid w:val="00EA7841"/>
  </w:style>
  <w:style w:type="paragraph" w:customStyle="1" w:styleId="79D0997BC2018B458B6339B412DBEF2A">
    <w:name w:val="79D0997BC2018B458B6339B412DBEF2A"/>
    <w:rsid w:val="00631FBC"/>
  </w:style>
  <w:style w:type="paragraph" w:customStyle="1" w:styleId="AE357F5507FD7D459CD6955DB36AE7EC">
    <w:name w:val="AE357F5507FD7D459CD6955DB36AE7EC"/>
    <w:rsid w:val="00631FBC"/>
  </w:style>
  <w:style w:type="paragraph" w:customStyle="1" w:styleId="7ABD5B73C2EF624CA6B032B05D20E759">
    <w:name w:val="7ABD5B73C2EF624CA6B032B05D20E759"/>
    <w:rsid w:val="00631FBC"/>
  </w:style>
  <w:style w:type="paragraph" w:customStyle="1" w:styleId="E913328500F59F4F8E66B45202B6F22E">
    <w:name w:val="E913328500F59F4F8E66B45202B6F22E"/>
    <w:rsid w:val="00631FBC"/>
  </w:style>
  <w:style w:type="paragraph" w:customStyle="1" w:styleId="1DC8594B4AE1644E833EC07A805D081F">
    <w:name w:val="1DC8594B4AE1644E833EC07A805D081F"/>
    <w:rsid w:val="00685F02"/>
  </w:style>
  <w:style w:type="paragraph" w:customStyle="1" w:styleId="12808626C8D16A41B37947854CB988A8">
    <w:name w:val="12808626C8D16A41B37947854CB988A8"/>
    <w:rsid w:val="00685F02"/>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11607</TotalTime>
  <Pages>1</Pages>
  <Words>313</Words>
  <Characters>1786</Characters>
  <Application>Microsoft Macintosh Word</Application>
  <DocSecurity>0</DocSecurity>
  <Lines>14</Lines>
  <Paragraphs>3</Paragraphs>
  <ScaleCrop>false</ScaleCrop>
  <Manager/>
  <Company/>
  <LinksUpToDate>false</LinksUpToDate>
  <CharactersWithSpaces>2193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Hotchkiss</dc:creator>
  <cp:keywords/>
  <cp:lastModifiedBy>Claire Hotchkiss</cp:lastModifiedBy>
  <cp:revision>3</cp:revision>
  <cp:lastPrinted>2013-01-14T22:55:00Z</cp:lastPrinted>
  <dcterms:created xsi:type="dcterms:W3CDTF">2013-01-14T22:55:00Z</dcterms:created>
  <dcterms:modified xsi:type="dcterms:W3CDTF">2013-07-24T02:41:00Z</dcterms:modified>
  <cp:category/>
</cp:coreProperties>
</file>