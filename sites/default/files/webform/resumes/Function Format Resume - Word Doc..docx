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2083"/>
        <w:gridCol w:w="2712"/>
        <w:gridCol w:w="270"/>
        <w:gridCol w:w="4525"/>
      </w:tblGrid>
      <w:tr w:rsidR="00910CBB">
        <w:tc>
          <w:tcPr>
            <w:tcW w:w="5000" w:type="pct"/>
            <w:gridSpan w:val="4"/>
            <w:shd w:val="clear" w:color="auto" w:fill="auto"/>
            <w:vAlign w:val="bottom"/>
          </w:tcPr>
          <w:p w:rsidR="00910CBB" w:rsidRPr="00523860" w:rsidRDefault="00490C6A" w:rsidP="000F20C4">
            <w:pPr>
              <w:pStyle w:val="Name"/>
              <w:rPr>
                <w:color w:val="auto"/>
              </w:rPr>
            </w:pPr>
            <w:sdt>
              <w:sdtPr>
                <w:rPr>
                  <w:color w:val="auto"/>
                </w:rPr>
                <w:id w:val="5444133"/>
                <w:placeholder>
                  <w:docPart w:val="9DB074E2FDF04E88965443EB77554C28"/>
                </w:placeholder>
              </w:sdtPr>
              <w:sdtEndPr/>
              <w:sdtContent>
                <w:r w:rsidR="000F20C4" w:rsidRPr="00523860">
                  <w:rPr>
                    <w:color w:val="auto"/>
                  </w:rPr>
                  <w:t>Erin E. Wyckoff</w:t>
                </w:r>
              </w:sdtContent>
            </w:sdt>
          </w:p>
        </w:tc>
      </w:tr>
      <w:tr w:rsidR="00910CBB">
        <w:trPr>
          <w:trHeight w:val="598"/>
        </w:trPr>
        <w:tc>
          <w:tcPr>
            <w:tcW w:w="2500" w:type="pct"/>
            <w:gridSpan w:val="2"/>
            <w:shd w:val="clear" w:color="auto" w:fill="auto"/>
            <w:vAlign w:val="bottom"/>
          </w:tcPr>
          <w:p w:rsidR="00910CBB" w:rsidRPr="00523860" w:rsidRDefault="00490C6A">
            <w:pPr>
              <w:rPr>
                <w:sz w:val="18"/>
              </w:rPr>
            </w:pPr>
            <w:sdt>
              <w:sdtPr>
                <w:rPr>
                  <w:rStyle w:val="PersonalInfoChar"/>
                  <w:color w:val="auto"/>
                </w:rPr>
                <w:id w:val="5444137"/>
                <w:placeholder>
                  <w:docPart w:val="EFE5E82AF4274057BE3B3FEC2E239DFD"/>
                </w:placeholder>
              </w:sdtPr>
              <w:sdtEndPr>
                <w:rPr>
                  <w:rStyle w:val="PersonalInfoChar"/>
                </w:rPr>
              </w:sdtEndPr>
              <w:sdtContent>
                <w:r w:rsidR="000F20C4" w:rsidRPr="00523860">
                  <w:rPr>
                    <w:rStyle w:val="PersonalInfoChar"/>
                    <w:color w:val="auto"/>
                  </w:rPr>
                  <w:t>971.645.3318</w:t>
                </w:r>
              </w:sdtContent>
            </w:sdt>
          </w:p>
          <w:p w:rsidR="00910CBB" w:rsidRPr="00523860" w:rsidRDefault="00490C6A" w:rsidP="000F20C4">
            <w:pPr>
              <w:pStyle w:val="PersonalInfo"/>
              <w:rPr>
                <w:color w:val="auto"/>
              </w:rPr>
            </w:pPr>
            <w:sdt>
              <w:sdtPr>
                <w:rPr>
                  <w:color w:val="auto"/>
                </w:rPr>
                <w:id w:val="5444139"/>
                <w:placeholder>
                  <w:docPart w:val="4232D27A81FE4BC29088BA375592D83B"/>
                </w:placeholder>
              </w:sdtPr>
              <w:sdtEndPr/>
              <w:sdtContent>
                <w:r w:rsidR="009F3080" w:rsidRPr="00523860">
                  <w:rPr>
                    <w:color w:val="auto"/>
                  </w:rPr>
                  <w:t>3131 SE Taylor St, Portland, OR 97214</w:t>
                </w:r>
              </w:sdtContent>
            </w:sdt>
          </w:p>
        </w:tc>
        <w:tc>
          <w:tcPr>
            <w:tcW w:w="2500" w:type="pct"/>
            <w:gridSpan w:val="2"/>
            <w:shd w:val="clear" w:color="auto" w:fill="auto"/>
            <w:vAlign w:val="bottom"/>
          </w:tcPr>
          <w:p w:rsidR="00910CBB" w:rsidRPr="00523860" w:rsidRDefault="00490C6A" w:rsidP="001E5C69">
            <w:pPr>
              <w:pStyle w:val="PersonalInfoRight"/>
            </w:pPr>
            <w:sdt>
              <w:sdtPr>
                <w:id w:val="5444140"/>
                <w:placeholder>
                  <w:docPart w:val="DFFDB02B86BC4937860F155CC7C7BC91"/>
                </w:placeholder>
              </w:sdtPr>
              <w:sdtEndPr/>
              <w:sdtContent>
                <w:r w:rsidR="000F20C4" w:rsidRPr="00523860">
                  <w:t>wyckofferin@gmail.com</w:t>
                </w:r>
              </w:sdtContent>
            </w:sdt>
          </w:p>
          <w:p w:rsidR="00910CBB" w:rsidRPr="00523860" w:rsidRDefault="00910CBB" w:rsidP="00AD12BD">
            <w:pPr>
              <w:pStyle w:val="PersonalInfoRight"/>
              <w:jc w:val="center"/>
            </w:pPr>
          </w:p>
        </w:tc>
      </w:tr>
      <w:tr w:rsidR="00910CBB" w:rsidTr="00024E30">
        <w:trPr>
          <w:trHeight w:val="216"/>
        </w:trPr>
        <w:tc>
          <w:tcPr>
            <w:tcW w:w="5000" w:type="pct"/>
            <w:gridSpan w:val="4"/>
            <w:shd w:val="clear" w:color="auto" w:fill="auto"/>
          </w:tcPr>
          <w:p w:rsidR="00910CBB" w:rsidRPr="00523860" w:rsidRDefault="00910CBB"/>
        </w:tc>
      </w:tr>
      <w:tr w:rsidR="001E5C69" w:rsidTr="001E5C69">
        <w:tc>
          <w:tcPr>
            <w:tcW w:w="1086" w:type="pct"/>
            <w:vMerge w:val="restart"/>
            <w:tcBorders>
              <w:top w:val="single" w:sz="4" w:space="0" w:color="F2F2F2" w:themeColor="background1" w:themeShade="F2"/>
              <w:right w:val="single" w:sz="4" w:space="0" w:color="F2F2F2" w:themeColor="background1" w:themeShade="F2"/>
            </w:tcBorders>
            <w:shd w:val="thinDiagStripe" w:color="F9F9F9" w:fill="auto"/>
          </w:tcPr>
          <w:p w:rsidR="001E5C69" w:rsidRPr="00523860" w:rsidRDefault="00490C6A" w:rsidP="00024E30">
            <w:pPr>
              <w:pStyle w:val="ContentHeading"/>
              <w:rPr>
                <w:color w:val="auto"/>
              </w:rPr>
            </w:pPr>
            <w:sdt>
              <w:sdtPr>
                <w:rPr>
                  <w:color w:val="auto"/>
                </w:rPr>
                <w:id w:val="5444144"/>
                <w:placeholder>
                  <w:docPart w:val="0888159E968A46EEA744C216AE3478F3"/>
                </w:placeholder>
                <w:showingPlcHdr/>
              </w:sdtPr>
              <w:sdtEndPr/>
              <w:sdtContent>
                <w:r w:rsidR="001E5C69" w:rsidRPr="00523860">
                  <w:rPr>
                    <w:color w:val="auto"/>
                  </w:rPr>
                  <w:t>Professional Profile</w:t>
                </w:r>
              </w:sdtContent>
            </w:sdt>
          </w:p>
        </w:tc>
        <w:tc>
          <w:tcPr>
            <w:tcW w:w="3914"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DC36BE" w:rsidRPr="00523860" w:rsidRDefault="00101305" w:rsidP="00524F04">
            <w:pPr>
              <w:rPr>
                <w:sz w:val="20"/>
                <w:szCs w:val="20"/>
              </w:rPr>
            </w:pPr>
            <w:r w:rsidRPr="00523860">
              <w:rPr>
                <w:sz w:val="20"/>
                <w:szCs w:val="20"/>
              </w:rPr>
              <w:t xml:space="preserve">Service-focused </w:t>
            </w:r>
            <w:r w:rsidR="00281841" w:rsidRPr="00523860">
              <w:rPr>
                <w:sz w:val="20"/>
                <w:szCs w:val="20"/>
              </w:rPr>
              <w:t>individual</w:t>
            </w:r>
            <w:r w:rsidRPr="00523860">
              <w:rPr>
                <w:sz w:val="20"/>
                <w:szCs w:val="20"/>
              </w:rPr>
              <w:t xml:space="preserve"> deeply concerned in promoting and raising awareness, at all levels of an organization, of the impact of emerging environmental issues. Adaptable and efficient in work situations with changing responsibilities, strong communication and interpersonal skills, and proven ability to work efficiently in both independent and t</w:t>
            </w:r>
            <w:r w:rsidR="00106E42" w:rsidRPr="00523860">
              <w:rPr>
                <w:sz w:val="20"/>
                <w:szCs w:val="20"/>
              </w:rPr>
              <w:t>eam environments. Possess over 4</w:t>
            </w:r>
            <w:r w:rsidRPr="00523860">
              <w:rPr>
                <w:sz w:val="20"/>
                <w:szCs w:val="20"/>
              </w:rPr>
              <w:t xml:space="preserve"> years of extensi</w:t>
            </w:r>
            <w:r w:rsidR="00106E42" w:rsidRPr="00523860">
              <w:rPr>
                <w:sz w:val="20"/>
                <w:szCs w:val="20"/>
              </w:rPr>
              <w:t xml:space="preserve">ve research skills and advocacy </w:t>
            </w:r>
            <w:r w:rsidRPr="00523860">
              <w:rPr>
                <w:sz w:val="20"/>
                <w:szCs w:val="20"/>
              </w:rPr>
              <w:t>experience.</w:t>
            </w:r>
            <w:r w:rsidR="001751F0" w:rsidRPr="00523860">
              <w:rPr>
                <w:sz w:val="20"/>
                <w:szCs w:val="20"/>
              </w:rPr>
              <w:t xml:space="preserve"> </w:t>
            </w:r>
            <w:r w:rsidR="003E50B5" w:rsidRPr="00523860">
              <w:rPr>
                <w:sz w:val="20"/>
                <w:szCs w:val="20"/>
              </w:rPr>
              <w:t xml:space="preserve">Effective communicator adept at building rapport with a variety of age groups and knowledge levels. Technically oriented; skilled at communicating complex issues in easily understandable terms. </w:t>
            </w:r>
          </w:p>
          <w:p w:rsidR="003E50B5" w:rsidRPr="00523860" w:rsidRDefault="003E50B5" w:rsidP="00524F04">
            <w:pPr>
              <w:rPr>
                <w:sz w:val="20"/>
                <w:szCs w:val="20"/>
              </w:rPr>
            </w:pPr>
          </w:p>
        </w:tc>
      </w:tr>
      <w:tr w:rsidR="001E5C69" w:rsidTr="001E5C69">
        <w:trPr>
          <w:trHeight w:val="729"/>
        </w:trPr>
        <w:tc>
          <w:tcPr>
            <w:tcW w:w="1086" w:type="pct"/>
            <w:vMerge/>
            <w:tcBorders>
              <w:bottom w:val="single" w:sz="4" w:space="0" w:color="F2F2F2" w:themeColor="background1" w:themeShade="F2"/>
              <w:right w:val="single" w:sz="4" w:space="0" w:color="F2F2F2" w:themeColor="background1" w:themeShade="F2"/>
            </w:tcBorders>
            <w:shd w:val="thinDiagStripe" w:color="F9F9F9" w:fill="auto"/>
          </w:tcPr>
          <w:p w:rsidR="001E5C69" w:rsidRPr="00523860" w:rsidRDefault="001E5C69" w:rsidP="00024E30">
            <w:pPr>
              <w:pStyle w:val="ContentHeading"/>
              <w:rPr>
                <w:color w:val="auto"/>
              </w:rPr>
            </w:pPr>
          </w:p>
        </w:tc>
        <w:tc>
          <w:tcPr>
            <w:tcW w:w="1555"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1E5C69" w:rsidRPr="00523860" w:rsidRDefault="00490C6A" w:rsidP="001E5C69">
            <w:pPr>
              <w:pStyle w:val="BulletedList"/>
              <w:rPr>
                <w:sz w:val="20"/>
                <w:szCs w:val="20"/>
              </w:rPr>
            </w:pPr>
            <w:sdt>
              <w:sdtPr>
                <w:rPr>
                  <w:sz w:val="20"/>
                  <w:szCs w:val="20"/>
                </w:rPr>
                <w:id w:val="5444190"/>
                <w:placeholder>
                  <w:docPart w:val="761897072EB647F2B4ABD08A71C5498D"/>
                </w:placeholder>
              </w:sdtPr>
              <w:sdtEndPr/>
              <w:sdtContent>
                <w:r w:rsidR="0089025E" w:rsidRPr="00523860">
                  <w:rPr>
                    <w:sz w:val="20"/>
                    <w:szCs w:val="20"/>
                  </w:rPr>
                  <w:t>g</w:t>
                </w:r>
                <w:r w:rsidR="00281841" w:rsidRPr="00523860">
                  <w:rPr>
                    <w:sz w:val="20"/>
                    <w:szCs w:val="20"/>
                  </w:rPr>
                  <w:t xml:space="preserve">rant </w:t>
                </w:r>
                <w:r w:rsidR="003B7072" w:rsidRPr="00523860">
                  <w:rPr>
                    <w:sz w:val="20"/>
                    <w:szCs w:val="20"/>
                  </w:rPr>
                  <w:t xml:space="preserve">&amp; </w:t>
                </w:r>
                <w:r w:rsidR="0089025E" w:rsidRPr="00523860">
                  <w:rPr>
                    <w:sz w:val="20"/>
                    <w:szCs w:val="20"/>
                  </w:rPr>
                  <w:t>t</w:t>
                </w:r>
                <w:r w:rsidR="003B7072" w:rsidRPr="00523860">
                  <w:rPr>
                    <w:sz w:val="20"/>
                    <w:szCs w:val="20"/>
                  </w:rPr>
                  <w:t xml:space="preserve">echnical </w:t>
                </w:r>
                <w:r w:rsidR="0089025E" w:rsidRPr="00523860">
                  <w:rPr>
                    <w:sz w:val="20"/>
                    <w:szCs w:val="20"/>
                  </w:rPr>
                  <w:t>w</w:t>
                </w:r>
                <w:r w:rsidR="00DC36BE" w:rsidRPr="00523860">
                  <w:rPr>
                    <w:sz w:val="20"/>
                    <w:szCs w:val="20"/>
                  </w:rPr>
                  <w:t>riting</w:t>
                </w:r>
              </w:sdtContent>
            </w:sdt>
          </w:p>
          <w:p w:rsidR="001E5C69" w:rsidRPr="00523860" w:rsidRDefault="00490C6A" w:rsidP="001E5C69">
            <w:pPr>
              <w:pStyle w:val="BulletedList"/>
              <w:rPr>
                <w:sz w:val="20"/>
                <w:szCs w:val="20"/>
              </w:rPr>
            </w:pPr>
            <w:sdt>
              <w:sdtPr>
                <w:rPr>
                  <w:sz w:val="20"/>
                  <w:szCs w:val="20"/>
                </w:rPr>
                <w:id w:val="5444197"/>
                <w:placeholder>
                  <w:docPart w:val="DCE73F9669254ABE863B4028DE330568"/>
                </w:placeholder>
              </w:sdtPr>
              <w:sdtEndPr/>
              <w:sdtContent>
                <w:sdt>
                  <w:sdtPr>
                    <w:rPr>
                      <w:sz w:val="20"/>
                      <w:szCs w:val="20"/>
                    </w:rPr>
                    <w:id w:val="6840763"/>
                    <w:placeholder>
                      <w:docPart w:val="05FCD84ECB094B0BBD704156E7E6860B"/>
                    </w:placeholder>
                  </w:sdtPr>
                  <w:sdtEndPr/>
                  <w:sdtContent>
                    <w:sdt>
                      <w:sdtPr>
                        <w:rPr>
                          <w:sz w:val="20"/>
                          <w:szCs w:val="20"/>
                        </w:rPr>
                        <w:id w:val="23474383"/>
                        <w:placeholder>
                          <w:docPart w:val="CEC668602E7D4104A3EF482D5F17DAC1"/>
                        </w:placeholder>
                      </w:sdtPr>
                      <w:sdtEndPr/>
                      <w:sdtContent>
                        <w:r w:rsidR="0089025E" w:rsidRPr="00523860">
                          <w:rPr>
                            <w:sz w:val="20"/>
                            <w:szCs w:val="20"/>
                          </w:rPr>
                          <w:t>sampling &amp; analysis p</w:t>
                        </w:r>
                        <w:r w:rsidR="003B7072" w:rsidRPr="00523860">
                          <w:rPr>
                            <w:sz w:val="20"/>
                            <w:szCs w:val="20"/>
                          </w:rPr>
                          <w:t>lans</w:t>
                        </w:r>
                      </w:sdtContent>
                    </w:sdt>
                  </w:sdtContent>
                </w:sdt>
              </w:sdtContent>
            </w:sdt>
          </w:p>
          <w:p w:rsidR="001E5C69" w:rsidRPr="00523860" w:rsidRDefault="00490C6A" w:rsidP="001E5C69">
            <w:pPr>
              <w:pStyle w:val="BulletedList"/>
              <w:rPr>
                <w:sz w:val="20"/>
                <w:szCs w:val="20"/>
              </w:rPr>
            </w:pPr>
            <w:sdt>
              <w:sdtPr>
                <w:rPr>
                  <w:sz w:val="20"/>
                  <w:szCs w:val="20"/>
                </w:rPr>
                <w:id w:val="5444194"/>
                <w:placeholder>
                  <w:docPart w:val="915CFBAD56E34EBC86176B6594A0A735"/>
                </w:placeholder>
              </w:sdtPr>
              <w:sdtEndPr/>
              <w:sdtContent>
                <w:sdt>
                  <w:sdtPr>
                    <w:rPr>
                      <w:sz w:val="20"/>
                      <w:szCs w:val="20"/>
                    </w:rPr>
                    <w:id w:val="23474384"/>
                    <w:placeholder>
                      <w:docPart w:val="011BDC2901604DBB932003B6514A92D4"/>
                    </w:placeholder>
                  </w:sdtPr>
                  <w:sdtEndPr/>
                  <w:sdtContent>
                    <w:r w:rsidR="0089025E" w:rsidRPr="00523860">
                      <w:rPr>
                        <w:sz w:val="20"/>
                        <w:szCs w:val="20"/>
                      </w:rPr>
                      <w:t>statistical e</w:t>
                    </w:r>
                    <w:r w:rsidR="003B7072" w:rsidRPr="00523860">
                      <w:rPr>
                        <w:sz w:val="20"/>
                        <w:szCs w:val="20"/>
                      </w:rPr>
                      <w:t>valuations</w:t>
                    </w:r>
                  </w:sdtContent>
                </w:sdt>
              </w:sdtContent>
            </w:sdt>
          </w:p>
          <w:p w:rsidR="001E5C69" w:rsidRPr="00523860" w:rsidRDefault="00490C6A" w:rsidP="00DC36BE">
            <w:pPr>
              <w:pStyle w:val="BulletedList"/>
              <w:rPr>
                <w:sz w:val="20"/>
                <w:szCs w:val="20"/>
              </w:rPr>
            </w:pPr>
            <w:sdt>
              <w:sdtPr>
                <w:rPr>
                  <w:sz w:val="20"/>
                  <w:szCs w:val="20"/>
                </w:rPr>
                <w:id w:val="23474385"/>
                <w:placeholder>
                  <w:docPart w:val="230560AF15F74DFC9EABB25B1EFAA88E"/>
                </w:placeholder>
              </w:sdtPr>
              <w:sdtEndPr/>
              <w:sdtContent>
                <w:sdt>
                  <w:sdtPr>
                    <w:rPr>
                      <w:sz w:val="20"/>
                      <w:szCs w:val="20"/>
                    </w:rPr>
                    <w:id w:val="23474386"/>
                    <w:placeholder>
                      <w:docPart w:val="318EECD2BB854AC88B4138DC392CD01A"/>
                    </w:placeholder>
                  </w:sdtPr>
                  <w:sdtEndPr/>
                  <w:sdtContent>
                    <w:r w:rsidR="0089025E" w:rsidRPr="00523860">
                      <w:rPr>
                        <w:sz w:val="20"/>
                        <w:szCs w:val="20"/>
                      </w:rPr>
                      <w:t>d</w:t>
                    </w:r>
                    <w:r w:rsidR="003B7072" w:rsidRPr="00523860">
                      <w:rPr>
                        <w:sz w:val="20"/>
                        <w:szCs w:val="20"/>
                      </w:rPr>
                      <w:t>ata Quality Assessment</w:t>
                    </w:r>
                  </w:sdtContent>
                </w:sdt>
              </w:sdtContent>
            </w:sdt>
          </w:p>
        </w:tc>
        <w:tc>
          <w:tcPr>
            <w:tcW w:w="235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1E5C69" w:rsidRPr="00523860" w:rsidRDefault="00490C6A" w:rsidP="001E5C69">
            <w:pPr>
              <w:pStyle w:val="BulletedList"/>
              <w:rPr>
                <w:sz w:val="20"/>
                <w:szCs w:val="20"/>
              </w:rPr>
            </w:pPr>
            <w:sdt>
              <w:sdtPr>
                <w:rPr>
                  <w:sz w:val="20"/>
                  <w:szCs w:val="20"/>
                </w:rPr>
                <w:id w:val="5444195"/>
                <w:placeholder>
                  <w:docPart w:val="527C8CFA17264817898393A8192ADF05"/>
                </w:placeholder>
              </w:sdtPr>
              <w:sdtEndPr/>
              <w:sdtContent>
                <w:sdt>
                  <w:sdtPr>
                    <w:rPr>
                      <w:sz w:val="20"/>
                      <w:szCs w:val="20"/>
                    </w:rPr>
                    <w:id w:val="5444198"/>
                    <w:placeholder>
                      <w:docPart w:val="FF24B939B1524A9DAE4DBA7417D7E9F4"/>
                    </w:placeholder>
                  </w:sdtPr>
                  <w:sdtEndPr/>
                  <w:sdtContent>
                    <w:r w:rsidR="0089025E" w:rsidRPr="00523860">
                      <w:rPr>
                        <w:sz w:val="20"/>
                        <w:szCs w:val="20"/>
                      </w:rPr>
                      <w:t xml:space="preserve">strong interpersonal </w:t>
                    </w:r>
                  </w:sdtContent>
                </w:sdt>
              </w:sdtContent>
            </w:sdt>
          </w:p>
          <w:sdt>
            <w:sdtPr>
              <w:rPr>
                <w:sz w:val="20"/>
                <w:szCs w:val="20"/>
              </w:rPr>
              <w:id w:val="5444199"/>
              <w:placeholder>
                <w:docPart w:val="931A6BFA1F06438E8C5E7C57B4426AE0"/>
              </w:placeholder>
            </w:sdtPr>
            <w:sdtEndPr/>
            <w:sdtContent>
              <w:p w:rsidR="001E5C69" w:rsidRPr="00523860" w:rsidRDefault="00490C6A" w:rsidP="00281841">
                <w:pPr>
                  <w:pStyle w:val="BulletedList"/>
                  <w:rPr>
                    <w:sz w:val="20"/>
                    <w:szCs w:val="20"/>
                  </w:rPr>
                </w:pPr>
                <w:sdt>
                  <w:sdtPr>
                    <w:rPr>
                      <w:sz w:val="20"/>
                      <w:szCs w:val="20"/>
                    </w:rPr>
                    <w:id w:val="6840750"/>
                    <w:placeholder>
                      <w:docPart w:val="62774566954D44C3AE00B9CA9B44A261"/>
                    </w:placeholder>
                  </w:sdtPr>
                  <w:sdtEndPr/>
                  <w:sdtContent>
                    <w:r w:rsidR="0089025E" w:rsidRPr="00523860">
                      <w:rPr>
                        <w:sz w:val="20"/>
                        <w:szCs w:val="20"/>
                      </w:rPr>
                      <w:t>over 5 years customer service experience</w:t>
                    </w:r>
                  </w:sdtContent>
                </w:sdt>
              </w:p>
            </w:sdtContent>
          </w:sdt>
          <w:p w:rsidR="001E5C69" w:rsidRPr="00523860" w:rsidRDefault="00490C6A" w:rsidP="001E5C69">
            <w:pPr>
              <w:pStyle w:val="BulletedList"/>
              <w:rPr>
                <w:sz w:val="20"/>
                <w:szCs w:val="20"/>
              </w:rPr>
            </w:pPr>
            <w:sdt>
              <w:sdtPr>
                <w:rPr>
                  <w:sz w:val="20"/>
                  <w:szCs w:val="20"/>
                </w:rPr>
                <w:id w:val="5444196"/>
                <w:placeholder>
                  <w:docPart w:val="60512216BA0D4FB1A6E7A6F697F64921"/>
                </w:placeholder>
              </w:sdtPr>
              <w:sdtEndPr/>
              <w:sdtContent>
                <w:sdt>
                  <w:sdtPr>
                    <w:rPr>
                      <w:sz w:val="20"/>
                      <w:szCs w:val="20"/>
                    </w:rPr>
                    <w:id w:val="6840755"/>
                    <w:placeholder>
                      <w:docPart w:val="BB55872773E4439C84279A0924C8735B"/>
                    </w:placeholder>
                  </w:sdtPr>
                  <w:sdtEndPr/>
                  <w:sdtContent>
                    <w:r w:rsidR="0089025E" w:rsidRPr="00523860">
                      <w:rPr>
                        <w:sz w:val="20"/>
                        <w:szCs w:val="20"/>
                      </w:rPr>
                      <w:t>successfully self-motivated &amp; team-oriented</w:t>
                    </w:r>
                  </w:sdtContent>
                </w:sdt>
              </w:sdtContent>
            </w:sdt>
          </w:p>
          <w:p w:rsidR="001E5C69" w:rsidRPr="00523860" w:rsidRDefault="00490C6A" w:rsidP="0089025E">
            <w:pPr>
              <w:pStyle w:val="BulletedList"/>
              <w:rPr>
                <w:sz w:val="20"/>
                <w:szCs w:val="20"/>
              </w:rPr>
            </w:pPr>
            <w:sdt>
              <w:sdtPr>
                <w:rPr>
                  <w:sz w:val="20"/>
                  <w:szCs w:val="20"/>
                </w:rPr>
                <w:id w:val="5444200"/>
                <w:placeholder>
                  <w:docPart w:val="C10BE9E2776A4A04A0DDC5303D1FE606"/>
                </w:placeholder>
              </w:sdtPr>
              <w:sdtEndPr/>
              <w:sdtContent>
                <w:r w:rsidR="0089025E" w:rsidRPr="00523860">
                  <w:rPr>
                    <w:sz w:val="20"/>
                    <w:szCs w:val="20"/>
                  </w:rPr>
                  <w:t>positive, professional, enthusiastic &amp; out-going</w:t>
                </w:r>
              </w:sdtContent>
            </w:sdt>
          </w:p>
        </w:tc>
      </w:tr>
      <w:tr w:rsidR="00910CBB">
        <w:tc>
          <w:tcPr>
            <w:tcW w:w="1086" w:type="pct"/>
            <w:tcBorders>
              <w:top w:val="single" w:sz="4" w:space="0" w:color="F2F2F2" w:themeColor="background1" w:themeShade="F2"/>
              <w:bottom w:val="single" w:sz="4" w:space="0" w:color="F2F2F2" w:themeColor="background1" w:themeShade="F2"/>
            </w:tcBorders>
          </w:tcPr>
          <w:p w:rsidR="00910CBB" w:rsidRPr="00523860" w:rsidRDefault="00910CBB" w:rsidP="00024E30">
            <w:pPr>
              <w:pStyle w:val="ContentHeading"/>
              <w:rPr>
                <w:color w:val="auto"/>
              </w:rPr>
            </w:pPr>
          </w:p>
        </w:tc>
        <w:tc>
          <w:tcPr>
            <w:tcW w:w="3914" w:type="pct"/>
            <w:gridSpan w:val="3"/>
            <w:tcBorders>
              <w:top w:val="single" w:sz="4" w:space="0" w:color="F2F2F2" w:themeColor="background1" w:themeShade="F2"/>
              <w:bottom w:val="single" w:sz="4" w:space="0" w:color="F2F2F2" w:themeColor="background1" w:themeShade="F2"/>
            </w:tcBorders>
          </w:tcPr>
          <w:p w:rsidR="00910CBB" w:rsidRPr="00523860" w:rsidRDefault="00910CBB">
            <w:pPr>
              <w:rPr>
                <w:sz w:val="20"/>
              </w:rPr>
            </w:pPr>
          </w:p>
          <w:p w:rsidR="001751F0" w:rsidRPr="00523860" w:rsidRDefault="001751F0">
            <w:pPr>
              <w:rPr>
                <w:sz w:val="20"/>
              </w:rPr>
            </w:pPr>
          </w:p>
        </w:tc>
      </w:tr>
      <w:tr w:rsidR="00910CBB">
        <w:sdt>
          <w:sdtPr>
            <w:rPr>
              <w:color w:val="auto"/>
            </w:rPr>
            <w:id w:val="5444160"/>
            <w:placeholder>
              <w:docPart w:val="15D4ED2C084341FAA836857D2BD05ECF"/>
            </w:placeholder>
            <w:showingPlcHdr/>
          </w:sdtPr>
          <w:sdtEndPr/>
          <w:sdtContent>
            <w:tc>
              <w:tcPr>
                <w:tcW w:w="1086"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523860" w:rsidRDefault="004513B2" w:rsidP="00024E30">
                <w:pPr>
                  <w:pStyle w:val="ContentHeading"/>
                  <w:rPr>
                    <w:color w:val="auto"/>
                  </w:rPr>
                </w:pPr>
                <w:r w:rsidRPr="00523860">
                  <w:rPr>
                    <w:color w:val="auto"/>
                  </w:rPr>
                  <w:t>Professional Accomplishments</w:t>
                </w:r>
              </w:p>
            </w:tc>
          </w:sdtContent>
        </w:sdt>
        <w:tc>
          <w:tcPr>
            <w:tcW w:w="3914"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910CBB" w:rsidRPr="00523860" w:rsidRDefault="00490C6A">
            <w:pPr>
              <w:rPr>
                <w:sz w:val="20"/>
                <w:szCs w:val="20"/>
              </w:rPr>
            </w:pPr>
            <w:sdt>
              <w:sdtPr>
                <w:rPr>
                  <w:rStyle w:val="ContentBodyChar"/>
                  <w:color w:val="auto"/>
                  <w:szCs w:val="20"/>
                </w:rPr>
                <w:id w:val="5444201"/>
                <w:placeholder>
                  <w:docPart w:val="DD534B3C783D4E6F9F9EEAD60807126F"/>
                </w:placeholder>
              </w:sdtPr>
              <w:sdtEndPr>
                <w:rPr>
                  <w:rStyle w:val="ContentBodyChar"/>
                </w:rPr>
              </w:sdtEndPr>
              <w:sdtContent>
                <w:r w:rsidR="004B4478" w:rsidRPr="00523860">
                  <w:rPr>
                    <w:rStyle w:val="ContentBodyChar"/>
                    <w:color w:val="auto"/>
                    <w:szCs w:val="20"/>
                  </w:rPr>
                  <w:t>Undergraduate Research, Innovation, Scholarship &amp; Creativity (URISC) Grant Recipient</w:t>
                </w:r>
              </w:sdtContent>
            </w:sdt>
          </w:p>
          <w:p w:rsidR="00910CBB" w:rsidRPr="00523860" w:rsidRDefault="00490C6A" w:rsidP="001E5C69">
            <w:pPr>
              <w:pStyle w:val="BulletedList"/>
              <w:rPr>
                <w:sz w:val="20"/>
                <w:szCs w:val="20"/>
              </w:rPr>
            </w:pPr>
            <w:sdt>
              <w:sdtPr>
                <w:rPr>
                  <w:sz w:val="20"/>
                  <w:szCs w:val="20"/>
                </w:rPr>
                <w:id w:val="5444204"/>
                <w:placeholder>
                  <w:docPart w:val="3E94D2A5420645D096CC6EAFD90E219E"/>
                </w:placeholder>
              </w:sdtPr>
              <w:sdtEndPr/>
              <w:sdtContent>
                <w:r w:rsidR="00281841" w:rsidRPr="00523860">
                  <w:rPr>
                    <w:sz w:val="20"/>
                    <w:szCs w:val="20"/>
                  </w:rPr>
                  <w:t>Demonstrated skills and a grant writer in d</w:t>
                </w:r>
                <w:r w:rsidR="0064178F" w:rsidRPr="00523860">
                  <w:rPr>
                    <w:sz w:val="20"/>
                    <w:szCs w:val="20"/>
                  </w:rPr>
                  <w:t>esign</w:t>
                </w:r>
                <w:r w:rsidR="00281841" w:rsidRPr="00523860">
                  <w:rPr>
                    <w:sz w:val="20"/>
                    <w:szCs w:val="20"/>
                  </w:rPr>
                  <w:t>ing</w:t>
                </w:r>
                <w:r w:rsidR="0064178F" w:rsidRPr="00523860">
                  <w:rPr>
                    <w:sz w:val="20"/>
                    <w:szCs w:val="20"/>
                  </w:rPr>
                  <w:t xml:space="preserve"> a clear and comprehensive </w:t>
                </w:r>
                <w:r w:rsidR="00281841" w:rsidRPr="00523860">
                  <w:rPr>
                    <w:sz w:val="20"/>
                    <w:szCs w:val="20"/>
                  </w:rPr>
                  <w:t>research plan in accordance with funder’s requirements.</w:t>
                </w:r>
              </w:sdtContent>
            </w:sdt>
          </w:p>
          <w:p w:rsidR="00910CBB" w:rsidRPr="00523860" w:rsidRDefault="00490C6A" w:rsidP="001E5C69">
            <w:pPr>
              <w:pStyle w:val="BulletedList"/>
              <w:rPr>
                <w:sz w:val="20"/>
                <w:szCs w:val="20"/>
              </w:rPr>
            </w:pPr>
            <w:sdt>
              <w:sdtPr>
                <w:rPr>
                  <w:sz w:val="20"/>
                  <w:szCs w:val="20"/>
                </w:rPr>
                <w:id w:val="5444207"/>
                <w:placeholder>
                  <w:docPart w:val="0144B4A8E65343C7936E74CFA924E2EE"/>
                </w:placeholder>
              </w:sdtPr>
              <w:sdtEndPr/>
              <w:sdtContent>
                <w:r w:rsidR="0075320B" w:rsidRPr="00523860">
                  <w:rPr>
                    <w:sz w:val="20"/>
                    <w:szCs w:val="20"/>
                  </w:rPr>
                  <w:t>Responsible for Oregon State University Forest Science Department researching grant opportunity.</w:t>
                </w:r>
              </w:sdtContent>
            </w:sdt>
          </w:p>
          <w:p w:rsidR="00910CBB" w:rsidRPr="00523860" w:rsidRDefault="00490C6A" w:rsidP="001E5C69">
            <w:pPr>
              <w:pStyle w:val="BulletedList"/>
              <w:rPr>
                <w:sz w:val="20"/>
                <w:szCs w:val="20"/>
              </w:rPr>
            </w:pPr>
            <w:sdt>
              <w:sdtPr>
                <w:rPr>
                  <w:sz w:val="20"/>
                  <w:szCs w:val="20"/>
                </w:rPr>
                <w:id w:val="5444208"/>
                <w:placeholder>
                  <w:docPart w:val="83047894D5E348D6BC4557E5CE281BBD"/>
                </w:placeholder>
              </w:sdtPr>
              <w:sdtEndPr/>
              <w:sdtContent>
                <w:sdt>
                  <w:sdtPr>
                    <w:rPr>
                      <w:sz w:val="20"/>
                      <w:szCs w:val="20"/>
                    </w:rPr>
                    <w:id w:val="263277985"/>
                    <w:placeholder>
                      <w:docPart w:val="66C6A7EC3B1D40A490EB3BCB78679339"/>
                    </w:placeholder>
                  </w:sdtPr>
                  <w:sdtEndPr/>
                  <w:sdtContent>
                    <w:r w:rsidR="00CF70C8" w:rsidRPr="00523860">
                      <w:rPr>
                        <w:sz w:val="20"/>
                        <w:szCs w:val="20"/>
                      </w:rPr>
                      <w:t>Proven research development and management experience with strong interpersonal skills</w:t>
                    </w:r>
                  </w:sdtContent>
                </w:sdt>
              </w:sdtContent>
            </w:sdt>
          </w:p>
          <w:p w:rsidR="00910CBB" w:rsidRPr="00523860" w:rsidRDefault="00490C6A" w:rsidP="001E5C69">
            <w:pPr>
              <w:pStyle w:val="BulletedList"/>
              <w:rPr>
                <w:sz w:val="20"/>
                <w:szCs w:val="20"/>
              </w:rPr>
            </w:pPr>
            <w:sdt>
              <w:sdtPr>
                <w:rPr>
                  <w:sz w:val="20"/>
                  <w:szCs w:val="20"/>
                </w:rPr>
                <w:id w:val="5444209"/>
                <w:placeholder>
                  <w:docPart w:val="5F054B7979884B4DA16A4CBAF8399374"/>
                </w:placeholder>
              </w:sdtPr>
              <w:sdtEndPr>
                <w:rPr>
                  <w:rStyle w:val="ContentBodyChar"/>
                </w:rPr>
              </w:sdtEndPr>
              <w:sdtContent>
                <w:r w:rsidR="00CF70C8" w:rsidRPr="00523860">
                  <w:rPr>
                    <w:sz w:val="20"/>
                    <w:szCs w:val="20"/>
                  </w:rPr>
                  <w:t>Recognized as an effective spokesperson for department programs and interests.</w:t>
                </w:r>
              </w:sdtContent>
            </w:sdt>
          </w:p>
          <w:p w:rsidR="00910CBB" w:rsidRPr="00523860" w:rsidRDefault="00910CBB">
            <w:pPr>
              <w:rPr>
                <w:sz w:val="20"/>
                <w:szCs w:val="20"/>
              </w:rPr>
            </w:pPr>
          </w:p>
          <w:p w:rsidR="001751F0" w:rsidRPr="00523860" w:rsidRDefault="001751F0">
            <w:pPr>
              <w:rPr>
                <w:sz w:val="20"/>
                <w:szCs w:val="20"/>
              </w:rPr>
            </w:pPr>
          </w:p>
          <w:p w:rsidR="00910CBB" w:rsidRPr="00523860" w:rsidRDefault="00490C6A">
            <w:pPr>
              <w:rPr>
                <w:sz w:val="20"/>
                <w:szCs w:val="20"/>
              </w:rPr>
            </w:pPr>
            <w:sdt>
              <w:sdtPr>
                <w:rPr>
                  <w:rStyle w:val="ContentBodyChar"/>
                  <w:color w:val="auto"/>
                  <w:szCs w:val="20"/>
                </w:rPr>
                <w:id w:val="5444210"/>
                <w:placeholder>
                  <w:docPart w:val="7749DE0AD9FC463698274A82E5D49087"/>
                </w:placeholder>
              </w:sdtPr>
              <w:sdtEndPr>
                <w:rPr>
                  <w:rStyle w:val="ContentBodyChar"/>
                </w:rPr>
              </w:sdtEndPr>
              <w:sdtContent>
                <w:r w:rsidR="004B4478" w:rsidRPr="00523860">
                  <w:rPr>
                    <w:rStyle w:val="ContentBodyChar"/>
                    <w:color w:val="auto"/>
                    <w:szCs w:val="20"/>
                  </w:rPr>
                  <w:t>NSF Funded Undergraduate Fellowship Recipient</w:t>
                </w:r>
              </w:sdtContent>
            </w:sdt>
          </w:p>
          <w:p w:rsidR="00910CBB" w:rsidRPr="00523860" w:rsidRDefault="00490C6A" w:rsidP="001E5C69">
            <w:pPr>
              <w:pStyle w:val="BulletedList"/>
              <w:rPr>
                <w:sz w:val="20"/>
                <w:szCs w:val="20"/>
              </w:rPr>
            </w:pPr>
            <w:sdt>
              <w:sdtPr>
                <w:rPr>
                  <w:sz w:val="20"/>
                  <w:szCs w:val="20"/>
                </w:rPr>
                <w:id w:val="5444212"/>
                <w:placeholder>
                  <w:docPart w:val="4C2EDD9514624A49B538368D9F12E4AA"/>
                </w:placeholder>
              </w:sdtPr>
              <w:sdtEndPr/>
              <w:sdtContent>
                <w:r w:rsidR="006A6242" w:rsidRPr="00523860">
                  <w:rPr>
                    <w:sz w:val="20"/>
                    <w:szCs w:val="20"/>
                  </w:rPr>
                  <w:t>Designed and implemented soil respiration rate research plan(s) in both laboratory and field settings.</w:t>
                </w:r>
              </w:sdtContent>
            </w:sdt>
          </w:p>
          <w:p w:rsidR="00910CBB" w:rsidRPr="00523860" w:rsidRDefault="006A6242" w:rsidP="001E5C69">
            <w:pPr>
              <w:pStyle w:val="BulletedList"/>
              <w:rPr>
                <w:sz w:val="20"/>
                <w:szCs w:val="20"/>
              </w:rPr>
            </w:pPr>
            <w:r w:rsidRPr="00523860">
              <w:rPr>
                <w:sz w:val="20"/>
                <w:szCs w:val="20"/>
              </w:rPr>
              <w:t>Collected and preserves field samples, organized and analyzed data, developed and maintained data bases.</w:t>
            </w:r>
          </w:p>
          <w:p w:rsidR="006A6242" w:rsidRPr="00523860" w:rsidRDefault="006A6242" w:rsidP="006A6242">
            <w:pPr>
              <w:pStyle w:val="BulletedList"/>
              <w:rPr>
                <w:sz w:val="20"/>
                <w:szCs w:val="20"/>
              </w:rPr>
            </w:pPr>
            <w:r w:rsidRPr="00523860">
              <w:rPr>
                <w:sz w:val="20"/>
                <w:szCs w:val="20"/>
              </w:rPr>
              <w:t>Developed and produced project materials such as vides, case studies, Power Point and other visual presentations.</w:t>
            </w:r>
          </w:p>
          <w:p w:rsidR="00910CBB" w:rsidRPr="00523860" w:rsidRDefault="00490C6A" w:rsidP="001E5C69">
            <w:pPr>
              <w:pStyle w:val="BulletedList"/>
              <w:rPr>
                <w:sz w:val="20"/>
                <w:szCs w:val="20"/>
              </w:rPr>
            </w:pPr>
            <w:sdt>
              <w:sdtPr>
                <w:rPr>
                  <w:sz w:val="20"/>
                  <w:szCs w:val="20"/>
                </w:rPr>
                <w:id w:val="5444211"/>
                <w:placeholder>
                  <w:docPart w:val="1CBF269398704F5F82E300DD490ED8FA"/>
                </w:placeholder>
              </w:sdtPr>
              <w:sdtEndPr/>
              <w:sdtContent>
                <w:r w:rsidR="006A6242" w:rsidRPr="00523860">
                  <w:rPr>
                    <w:sz w:val="20"/>
                    <w:szCs w:val="20"/>
                  </w:rPr>
                  <w:t>Demonstrated resourcefulness &amp; effectiveness in diverse settings, including self-motivated and cross-disciplinary team-oriented environments.</w:t>
                </w:r>
              </w:sdtContent>
            </w:sdt>
          </w:p>
          <w:p w:rsidR="00910CBB" w:rsidRPr="00523860" w:rsidRDefault="00910CBB">
            <w:pPr>
              <w:rPr>
                <w:sz w:val="20"/>
                <w:szCs w:val="20"/>
              </w:rPr>
            </w:pPr>
          </w:p>
          <w:p w:rsidR="001751F0" w:rsidRPr="00523860" w:rsidRDefault="001751F0">
            <w:pPr>
              <w:rPr>
                <w:sz w:val="20"/>
                <w:szCs w:val="20"/>
              </w:rPr>
            </w:pPr>
          </w:p>
          <w:sdt>
            <w:sdtPr>
              <w:rPr>
                <w:rStyle w:val="ContentBodyChar"/>
                <w:color w:val="auto"/>
                <w:szCs w:val="20"/>
              </w:rPr>
              <w:id w:val="5444215"/>
              <w:placeholder>
                <w:docPart w:val="4071F794006B4F80B76B59B208859BFE"/>
              </w:placeholder>
            </w:sdtPr>
            <w:sdtEndPr>
              <w:rPr>
                <w:rStyle w:val="ContentBodyChar"/>
              </w:rPr>
            </w:sdtEndPr>
            <w:sdtContent>
              <w:p w:rsidR="00910CBB" w:rsidRPr="00523860" w:rsidRDefault="00490C6A" w:rsidP="00D961F9">
                <w:pPr>
                  <w:rPr>
                    <w:sz w:val="20"/>
                    <w:szCs w:val="20"/>
                  </w:rPr>
                </w:pPr>
                <w:sdt>
                  <w:sdtPr>
                    <w:rPr>
                      <w:rStyle w:val="ContentBodyChar"/>
                      <w:color w:val="auto"/>
                      <w:szCs w:val="20"/>
                    </w:rPr>
                    <w:id w:val="-365597754"/>
                    <w:placeholder>
                      <w:docPart w:val="52A59DA903664F93BCEF190122579AF8"/>
                    </w:placeholder>
                  </w:sdtPr>
                  <w:sdtEndPr>
                    <w:rPr>
                      <w:rStyle w:val="ContentBodyChar"/>
                    </w:rPr>
                  </w:sdtEndPr>
                  <w:sdtContent>
                    <w:r w:rsidR="007D5318" w:rsidRPr="00523860">
                      <w:rPr>
                        <w:rStyle w:val="ContentBodyChar"/>
                        <w:color w:val="auto"/>
                        <w:szCs w:val="20"/>
                      </w:rPr>
                      <w:t>(USDA) Natural Resources Conservation Services – NYC Urban Soil Interface Survey Intern</w:t>
                    </w:r>
                  </w:sdtContent>
                </w:sdt>
              </w:p>
            </w:sdtContent>
          </w:sdt>
          <w:p w:rsidR="00910CBB" w:rsidRPr="00523860" w:rsidRDefault="00490C6A" w:rsidP="001E5C69">
            <w:pPr>
              <w:pStyle w:val="BulletedList"/>
              <w:rPr>
                <w:sz w:val="20"/>
                <w:szCs w:val="20"/>
              </w:rPr>
            </w:pPr>
            <w:sdt>
              <w:sdtPr>
                <w:rPr>
                  <w:sz w:val="20"/>
                  <w:szCs w:val="20"/>
                </w:rPr>
                <w:id w:val="5444217"/>
                <w:placeholder>
                  <w:docPart w:val="9504D822873E4EF9BF7C3B0B1FD09AA9"/>
                </w:placeholder>
              </w:sdtPr>
              <w:sdtEndPr/>
              <w:sdtContent>
                <w:r w:rsidR="00D961F9" w:rsidRPr="00523860">
                  <w:rPr>
                    <w:sz w:val="20"/>
                    <w:szCs w:val="20"/>
                  </w:rPr>
                  <w:t>Performed comprehensive soil sampling as a part of soil survey team in diverse settings.</w:t>
                </w:r>
              </w:sdtContent>
            </w:sdt>
          </w:p>
          <w:p w:rsidR="00D961F9" w:rsidRPr="00523860" w:rsidRDefault="00D961F9" w:rsidP="00D961F9">
            <w:pPr>
              <w:pStyle w:val="BulletedList"/>
              <w:rPr>
                <w:sz w:val="20"/>
                <w:szCs w:val="20"/>
              </w:rPr>
            </w:pPr>
            <w:r w:rsidRPr="00523860">
              <w:rPr>
                <w:sz w:val="20"/>
                <w:szCs w:val="20"/>
              </w:rPr>
              <w:t>Properly utilized, maintained and transported both delicate and often weighty equipments to and from research sites in accordance with office procedures.</w:t>
            </w:r>
          </w:p>
          <w:sdt>
            <w:sdtPr>
              <w:rPr>
                <w:sz w:val="20"/>
                <w:szCs w:val="20"/>
              </w:rPr>
              <w:id w:val="5444219"/>
              <w:placeholder>
                <w:docPart w:val="C01ADA80FA754724BF0088B6F6DFFE6B"/>
              </w:placeholder>
            </w:sdtPr>
            <w:sdtEndPr/>
            <w:sdtContent>
              <w:sdt>
                <w:sdtPr>
                  <w:rPr>
                    <w:sz w:val="20"/>
                    <w:szCs w:val="20"/>
                  </w:rPr>
                  <w:id w:val="6840613"/>
                  <w:placeholder>
                    <w:docPart w:val="F5B4D19178004F1A88742F9FE7A76169"/>
                  </w:placeholder>
                </w:sdtPr>
                <w:sdtEndPr/>
                <w:sdtContent>
                  <w:p w:rsidR="00D961F9" w:rsidRPr="00523860" w:rsidRDefault="00D961F9" w:rsidP="00D961F9">
                    <w:pPr>
                      <w:pStyle w:val="BulletedList"/>
                      <w:rPr>
                        <w:sz w:val="20"/>
                        <w:szCs w:val="20"/>
                      </w:rPr>
                    </w:pPr>
                    <w:r w:rsidRPr="00523860">
                      <w:rPr>
                        <w:sz w:val="20"/>
                        <w:szCs w:val="20"/>
                      </w:rPr>
                      <w:t>Assisted senior staff to prepare information to respond to inquires from agencies, environmental groups and fulfill project report criteria.</w:t>
                    </w:r>
                  </w:p>
                  <w:p w:rsidR="00910CBB" w:rsidRPr="00523860" w:rsidRDefault="00D961F9" w:rsidP="00D961F9">
                    <w:pPr>
                      <w:pStyle w:val="BulletedList"/>
                      <w:rPr>
                        <w:sz w:val="20"/>
                        <w:szCs w:val="20"/>
                      </w:rPr>
                    </w:pPr>
                    <w:r w:rsidRPr="00523860">
                      <w:rPr>
                        <w:sz w:val="20"/>
                        <w:szCs w:val="20"/>
                      </w:rPr>
                      <w:t>Built and maintained positive working relationships with fellow colleagues, superiors and outside environmental groups and agencies.</w:t>
                    </w:r>
                  </w:p>
                </w:sdtContent>
              </w:sdt>
            </w:sdtContent>
          </w:sdt>
        </w:tc>
      </w:tr>
      <w:tr w:rsidR="00910CBB">
        <w:tc>
          <w:tcPr>
            <w:tcW w:w="1086" w:type="pct"/>
            <w:tcBorders>
              <w:top w:val="single" w:sz="4" w:space="0" w:color="F2F2F2" w:themeColor="background1" w:themeShade="F2"/>
              <w:bottom w:val="single" w:sz="4" w:space="0" w:color="F2F2F2" w:themeColor="background1" w:themeShade="F2"/>
            </w:tcBorders>
          </w:tcPr>
          <w:p w:rsidR="00910CBB" w:rsidRPr="00523860" w:rsidRDefault="00910CBB" w:rsidP="00024E30">
            <w:pPr>
              <w:pStyle w:val="ContentHeading"/>
              <w:rPr>
                <w:color w:val="auto"/>
                <w:sz w:val="20"/>
                <w:szCs w:val="20"/>
              </w:rPr>
            </w:pPr>
          </w:p>
        </w:tc>
        <w:tc>
          <w:tcPr>
            <w:tcW w:w="3914" w:type="pct"/>
            <w:gridSpan w:val="3"/>
            <w:tcBorders>
              <w:top w:val="single" w:sz="4" w:space="0" w:color="F2F2F2" w:themeColor="background1" w:themeShade="F2"/>
              <w:bottom w:val="single" w:sz="4" w:space="0" w:color="F2F2F2" w:themeColor="background1" w:themeShade="F2"/>
            </w:tcBorders>
          </w:tcPr>
          <w:p w:rsidR="00910CBB" w:rsidRPr="00523860" w:rsidRDefault="00910CBB">
            <w:pPr>
              <w:rPr>
                <w:sz w:val="20"/>
                <w:szCs w:val="20"/>
              </w:rPr>
            </w:pPr>
          </w:p>
          <w:sdt>
            <w:sdtPr>
              <w:rPr>
                <w:rStyle w:val="ContentBodyChar"/>
                <w:color w:val="auto"/>
                <w:szCs w:val="20"/>
              </w:rPr>
              <w:id w:val="-528021242"/>
              <w:placeholder>
                <w:docPart w:val="EB172E91D6064546ABD06E9933840623"/>
              </w:placeholder>
            </w:sdtPr>
            <w:sdtEndPr>
              <w:rPr>
                <w:rStyle w:val="ContentBodyChar"/>
              </w:rPr>
            </w:sdtEndPr>
            <w:sdtContent>
              <w:p w:rsidR="007D5318" w:rsidRPr="00523860" w:rsidRDefault="00490C6A" w:rsidP="00CF70C8">
                <w:pPr>
                  <w:rPr>
                    <w:sz w:val="20"/>
                    <w:szCs w:val="20"/>
                  </w:rPr>
                </w:pPr>
                <w:sdt>
                  <w:sdtPr>
                    <w:rPr>
                      <w:rStyle w:val="ContentBodyChar"/>
                      <w:color w:val="auto"/>
                      <w:szCs w:val="20"/>
                    </w:rPr>
                    <w:id w:val="-2001736109"/>
                    <w:placeholder>
                      <w:docPart w:val="71354E52B4D84F1CAA82B9418120E758"/>
                    </w:placeholder>
                  </w:sdtPr>
                  <w:sdtEndPr>
                    <w:rPr>
                      <w:rStyle w:val="ContentBodyChar"/>
                    </w:rPr>
                  </w:sdtEndPr>
                  <w:sdtContent>
                    <w:r w:rsidR="007D5318" w:rsidRPr="00523860">
                      <w:rPr>
                        <w:rStyle w:val="ContentBodyChar"/>
                        <w:color w:val="auto"/>
                        <w:szCs w:val="20"/>
                      </w:rPr>
                      <w:t>Associated Students of Oregon State University (ASOSU) Elected Environmental Task Force Director</w:t>
                    </w:r>
                  </w:sdtContent>
                </w:sdt>
              </w:p>
            </w:sdtContent>
          </w:sdt>
          <w:sdt>
            <w:sdtPr>
              <w:rPr>
                <w:sz w:val="20"/>
                <w:szCs w:val="20"/>
              </w:rPr>
              <w:id w:val="1330095081"/>
              <w:placeholder>
                <w:docPart w:val="8918788009154AD8B0FAA085CADDA047"/>
              </w:placeholder>
            </w:sdtPr>
            <w:sdtEndPr/>
            <w:sdtContent>
              <w:p w:rsidR="00CF70C8" w:rsidRPr="00523860" w:rsidRDefault="00490C6A" w:rsidP="007D5318">
                <w:pPr>
                  <w:pStyle w:val="BulletedList"/>
                  <w:rPr>
                    <w:sz w:val="20"/>
                    <w:szCs w:val="20"/>
                  </w:rPr>
                </w:pPr>
                <w:sdt>
                  <w:sdtPr>
                    <w:rPr>
                      <w:sz w:val="20"/>
                      <w:szCs w:val="20"/>
                    </w:rPr>
                    <w:id w:val="1498534231"/>
                    <w:placeholder>
                      <w:docPart w:val="CEB27E5D870342B99090A2173334ED91"/>
                    </w:placeholder>
                  </w:sdtPr>
                  <w:sdtEndPr/>
                  <w:sdtContent>
                    <w:r w:rsidR="00CF70C8" w:rsidRPr="00523860">
                      <w:rPr>
                        <w:sz w:val="20"/>
                        <w:szCs w:val="20"/>
                      </w:rPr>
                      <w:t>Acted to develop awareness of our impact on the world around us, and to educate students on environmental issues.</w:t>
                    </w:r>
                  </w:sdtContent>
                </w:sdt>
              </w:p>
              <w:p w:rsidR="007D5318" w:rsidRPr="00523860" w:rsidRDefault="00CF70C8" w:rsidP="007D5318">
                <w:pPr>
                  <w:pStyle w:val="BulletedList"/>
                  <w:rPr>
                    <w:sz w:val="20"/>
                    <w:szCs w:val="20"/>
                  </w:rPr>
                </w:pPr>
                <w:r w:rsidRPr="00523860">
                  <w:rPr>
                    <w:sz w:val="20"/>
                    <w:szCs w:val="20"/>
                  </w:rPr>
                  <w:t>Designed and launched investigative reporting campaigns to identify, address and alleviate environmental concerns of Oregon State University’s student body.</w:t>
                </w:r>
              </w:p>
            </w:sdtContent>
          </w:sdt>
          <w:sdt>
            <w:sdtPr>
              <w:rPr>
                <w:sz w:val="20"/>
                <w:szCs w:val="20"/>
              </w:rPr>
              <w:id w:val="-1933661971"/>
              <w:placeholder>
                <w:docPart w:val="E0DA40E15F7E4B89BDD4065F7D0B1DBF"/>
              </w:placeholder>
            </w:sdtPr>
            <w:sdtEndPr/>
            <w:sdtContent>
              <w:p w:rsidR="007D5318" w:rsidRPr="00523860" w:rsidRDefault="00490C6A" w:rsidP="00CF70C8">
                <w:pPr>
                  <w:pStyle w:val="BulletedList"/>
                  <w:rPr>
                    <w:sz w:val="20"/>
                    <w:szCs w:val="20"/>
                  </w:rPr>
                </w:pPr>
                <w:sdt>
                  <w:sdtPr>
                    <w:rPr>
                      <w:sz w:val="20"/>
                      <w:szCs w:val="20"/>
                    </w:rPr>
                    <w:id w:val="6840647"/>
                    <w:placeholder>
                      <w:docPart w:val="91F86CF8D6DA49EBB89194E29ED0D978"/>
                    </w:placeholder>
                  </w:sdtPr>
                  <w:sdtEndPr/>
                  <w:sdtContent>
                    <w:r w:rsidR="00CF70C8" w:rsidRPr="00523860">
                      <w:rPr>
                        <w:sz w:val="20"/>
                        <w:szCs w:val="20"/>
                      </w:rPr>
                      <w:t>Coordinated student committees to Plan Earth Week activities, lectures, debates, movies, and projects that will educate students on all aspects of environmental issues.</w:t>
                    </w:r>
                  </w:sdtContent>
                </w:sdt>
              </w:p>
            </w:sdtContent>
          </w:sdt>
          <w:p w:rsidR="007D5318" w:rsidRPr="00523860" w:rsidRDefault="00490C6A" w:rsidP="007D5318">
            <w:pPr>
              <w:pStyle w:val="BulletedList"/>
              <w:rPr>
                <w:sz w:val="20"/>
                <w:szCs w:val="20"/>
              </w:rPr>
            </w:pPr>
            <w:sdt>
              <w:sdtPr>
                <w:rPr>
                  <w:sz w:val="20"/>
                  <w:szCs w:val="20"/>
                </w:rPr>
                <w:id w:val="-357036188"/>
                <w:placeholder>
                  <w:docPart w:val="71692897871841E894B4114CA10BD192"/>
                </w:placeholder>
              </w:sdtPr>
              <w:sdtEndPr/>
              <w:sdtContent>
                <w:sdt>
                  <w:sdtPr>
                    <w:rPr>
                      <w:sz w:val="20"/>
                      <w:szCs w:val="20"/>
                    </w:rPr>
                    <w:id w:val="426706519"/>
                    <w:placeholder>
                      <w:docPart w:val="40D855EF530E4085B9EAF63574D1B907"/>
                    </w:placeholder>
                  </w:sdtPr>
                  <w:sdtEndPr/>
                  <w:sdtContent>
                    <w:r w:rsidR="00CF70C8" w:rsidRPr="00523860">
                      <w:rPr>
                        <w:sz w:val="20"/>
                        <w:szCs w:val="20"/>
                      </w:rPr>
                      <w:t>Actively solicit student participation and lend aid on all aspects of environmental issues and support to student organizations working with the same objectives as the task force.</w:t>
                    </w:r>
                  </w:sdtContent>
                </w:sdt>
              </w:sdtContent>
            </w:sdt>
          </w:p>
          <w:p w:rsidR="007D5318" w:rsidRPr="00523860" w:rsidRDefault="007D5318" w:rsidP="007D5318">
            <w:pPr>
              <w:rPr>
                <w:sz w:val="20"/>
                <w:szCs w:val="20"/>
              </w:rPr>
            </w:pPr>
          </w:p>
          <w:p w:rsidR="001751F0" w:rsidRPr="00523860" w:rsidRDefault="001751F0" w:rsidP="007D5318">
            <w:pPr>
              <w:rPr>
                <w:sz w:val="20"/>
                <w:szCs w:val="20"/>
              </w:rPr>
            </w:pPr>
          </w:p>
        </w:tc>
      </w:tr>
      <w:tr w:rsidR="00910CBB">
        <w:sdt>
          <w:sdtPr>
            <w:rPr>
              <w:color w:val="auto"/>
            </w:rPr>
            <w:id w:val="5444170"/>
            <w:placeholder>
              <w:docPart w:val="10FD3A5C58194AD1B2AD61835236421B"/>
            </w:placeholder>
            <w:showingPlcHdr/>
          </w:sdtPr>
          <w:sdtEndPr/>
          <w:sdtContent>
            <w:tc>
              <w:tcPr>
                <w:tcW w:w="1086"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Pr="00523860" w:rsidRDefault="004513B2" w:rsidP="00024E30">
                <w:pPr>
                  <w:pStyle w:val="ContentHeading"/>
                  <w:rPr>
                    <w:color w:val="auto"/>
                  </w:rPr>
                </w:pPr>
                <w:r w:rsidRPr="00523860">
                  <w:rPr>
                    <w:color w:val="auto"/>
                  </w:rPr>
                  <w:t>Work History</w:t>
                </w:r>
              </w:p>
            </w:tc>
          </w:sdtContent>
        </w:sdt>
        <w:tc>
          <w:tcPr>
            <w:tcW w:w="3914"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910CBB" w:rsidRPr="00523860" w:rsidRDefault="00490C6A" w:rsidP="001E5C69">
            <w:pPr>
              <w:pStyle w:val="ContentBodyBold"/>
              <w:rPr>
                <w:rStyle w:val="ContentBodyChar"/>
                <w:color w:val="auto"/>
              </w:rPr>
            </w:pPr>
            <w:sdt>
              <w:sdtPr>
                <w:rPr>
                  <w:color w:val="auto"/>
                </w:rPr>
                <w:id w:val="13960624"/>
                <w:placeholder>
                  <w:docPart w:val="4C4326EF721F4F9980C60627151AA829"/>
                </w:placeholder>
                <w:date>
                  <w:dateFormat w:val="MMMM d, yyyy"/>
                  <w:lid w:val="en-US"/>
                  <w:storeMappedDataAs w:val="dateTime"/>
                  <w:calendar w:val="gregorian"/>
                </w:date>
              </w:sdtPr>
              <w:sdtEndPr/>
              <w:sdtContent>
                <w:r w:rsidR="007D5318" w:rsidRPr="00523860">
                  <w:rPr>
                    <w:color w:val="auto"/>
                  </w:rPr>
                  <w:t>January 2011 – January 2013</w:t>
                </w:r>
              </w:sdtContent>
            </w:sdt>
          </w:p>
          <w:p w:rsidR="00910CBB" w:rsidRPr="00523860" w:rsidRDefault="00490C6A">
            <w:pPr>
              <w:rPr>
                <w:sz w:val="20"/>
              </w:rPr>
            </w:pPr>
            <w:sdt>
              <w:sdtPr>
                <w:rPr>
                  <w:rStyle w:val="ContentBodyChar"/>
                  <w:color w:val="auto"/>
                </w:rPr>
                <w:id w:val="5444263"/>
                <w:placeholder>
                  <w:docPart w:val="92417B64617A498BBA80A203C1E59CFE"/>
                </w:placeholder>
              </w:sdtPr>
              <w:sdtEndPr>
                <w:rPr>
                  <w:rStyle w:val="ContentBodyChar"/>
                </w:rPr>
              </w:sdtEndPr>
              <w:sdtContent>
                <w:r w:rsidR="004B4478" w:rsidRPr="00523860">
                  <w:rPr>
                    <w:rStyle w:val="ContentBodyChar"/>
                    <w:color w:val="auto"/>
                  </w:rPr>
                  <w:t>Direct Support Professional</w:t>
                </w:r>
              </w:sdtContent>
            </w:sdt>
            <w:r w:rsidR="004513B2" w:rsidRPr="00523860">
              <w:rPr>
                <w:sz w:val="20"/>
              </w:rPr>
              <w:t xml:space="preserve">, </w:t>
            </w:r>
            <w:sdt>
              <w:sdtPr>
                <w:rPr>
                  <w:rStyle w:val="ContentBodyChar"/>
                  <w:color w:val="auto"/>
                </w:rPr>
                <w:id w:val="5444233"/>
                <w:placeholder>
                  <w:docPart w:val="93D1180831824617B7B794D848EA2D50"/>
                </w:placeholder>
              </w:sdtPr>
              <w:sdtEndPr>
                <w:rPr>
                  <w:rStyle w:val="ContentBodyChar"/>
                </w:rPr>
              </w:sdtEndPr>
              <w:sdtContent>
                <w:r w:rsidR="004B4478" w:rsidRPr="00523860">
                  <w:rPr>
                    <w:rStyle w:val="ContentBodyChar"/>
                    <w:color w:val="auto"/>
                  </w:rPr>
                  <w:t>RISE Services, Inc.</w:t>
                </w:r>
              </w:sdtContent>
            </w:sdt>
            <w:r w:rsidR="004513B2" w:rsidRPr="00523860">
              <w:rPr>
                <w:sz w:val="20"/>
              </w:rPr>
              <w:t xml:space="preserve">, </w:t>
            </w:r>
            <w:sdt>
              <w:sdtPr>
                <w:rPr>
                  <w:rStyle w:val="ContentBodyChar"/>
                  <w:color w:val="auto"/>
                </w:rPr>
                <w:id w:val="5444234"/>
                <w:placeholder>
                  <w:docPart w:val="73BA82C5288D47F5947812CD6989ABE1"/>
                </w:placeholder>
              </w:sdtPr>
              <w:sdtEndPr>
                <w:rPr>
                  <w:rStyle w:val="ContentBodyChar"/>
                </w:rPr>
              </w:sdtEndPr>
              <w:sdtContent>
                <w:r w:rsidR="004B4478" w:rsidRPr="00523860">
                  <w:rPr>
                    <w:rStyle w:val="ContentBodyChar"/>
                    <w:color w:val="auto"/>
                  </w:rPr>
                  <w:t>Salem, OR</w:t>
                </w:r>
              </w:sdtContent>
            </w:sdt>
          </w:p>
          <w:p w:rsidR="00910CBB" w:rsidRPr="00523860" w:rsidRDefault="00910CBB">
            <w:pPr>
              <w:rPr>
                <w:sz w:val="20"/>
              </w:rPr>
            </w:pPr>
          </w:p>
          <w:p w:rsidR="00910CBB" w:rsidRPr="00523860" w:rsidRDefault="00490C6A" w:rsidP="001E5C69">
            <w:pPr>
              <w:pStyle w:val="ContentBodyBold"/>
              <w:rPr>
                <w:rStyle w:val="ContentBodyChar"/>
                <w:color w:val="auto"/>
              </w:rPr>
            </w:pPr>
            <w:sdt>
              <w:sdtPr>
                <w:rPr>
                  <w:color w:val="auto"/>
                </w:rPr>
                <w:id w:val="16492025"/>
                <w:placeholder>
                  <w:docPart w:val="34D6BDDBE0A044E3943E76837BEAC091"/>
                </w:placeholder>
                <w:date>
                  <w:dateFormat w:val="MMMM d, yyyy"/>
                  <w:lid w:val="en-US"/>
                  <w:storeMappedDataAs w:val="dateTime"/>
                  <w:calendar w:val="gregorian"/>
                </w:date>
              </w:sdtPr>
              <w:sdtEndPr/>
              <w:sdtContent>
                <w:r w:rsidR="007D5318" w:rsidRPr="00523860">
                  <w:rPr>
                    <w:color w:val="auto"/>
                  </w:rPr>
                  <w:t>2009</w:t>
                </w:r>
              </w:sdtContent>
            </w:sdt>
          </w:p>
          <w:p w:rsidR="00910CBB" w:rsidRPr="00523860" w:rsidRDefault="00490C6A">
            <w:pPr>
              <w:rPr>
                <w:sz w:val="20"/>
              </w:rPr>
            </w:pPr>
            <w:sdt>
              <w:sdtPr>
                <w:rPr>
                  <w:rStyle w:val="ContentBodyChar"/>
                  <w:color w:val="auto"/>
                </w:rPr>
                <w:id w:val="5444268"/>
                <w:placeholder>
                  <w:docPart w:val="EFABA842AEE7479989C119D739D48A9F"/>
                </w:placeholder>
              </w:sdtPr>
              <w:sdtEndPr>
                <w:rPr>
                  <w:rStyle w:val="ContentBodyChar"/>
                </w:rPr>
              </w:sdtEndPr>
              <w:sdtContent>
                <w:r w:rsidR="007D5318" w:rsidRPr="00523860">
                  <w:rPr>
                    <w:rStyle w:val="ContentBodyChar"/>
                    <w:color w:val="auto"/>
                  </w:rPr>
                  <w:t>Bartender/</w:t>
                </w:r>
                <w:r w:rsidR="005054F1" w:rsidRPr="00523860">
                  <w:rPr>
                    <w:rStyle w:val="ContentBodyChar"/>
                    <w:color w:val="auto"/>
                  </w:rPr>
                  <w:t xml:space="preserve"> Waitress</w:t>
                </w:r>
              </w:sdtContent>
            </w:sdt>
            <w:r w:rsidR="004513B2" w:rsidRPr="00523860">
              <w:rPr>
                <w:sz w:val="20"/>
              </w:rPr>
              <w:t xml:space="preserve">, </w:t>
            </w:r>
            <w:sdt>
              <w:sdtPr>
                <w:rPr>
                  <w:rStyle w:val="ContentBodyChar"/>
                  <w:color w:val="auto"/>
                </w:rPr>
                <w:id w:val="5444239"/>
                <w:placeholder>
                  <w:docPart w:val="43C097E82D31405E85DD41D6C503B545"/>
                </w:placeholder>
              </w:sdtPr>
              <w:sdtEndPr>
                <w:rPr>
                  <w:rStyle w:val="ContentBodyChar"/>
                </w:rPr>
              </w:sdtEndPr>
              <w:sdtContent>
                <w:proofErr w:type="spellStart"/>
                <w:r w:rsidR="007D5318" w:rsidRPr="00523860">
                  <w:rPr>
                    <w:rStyle w:val="ContentBodyChar"/>
                    <w:color w:val="auto"/>
                  </w:rPr>
                  <w:t>McMenamin’s</w:t>
                </w:r>
                <w:proofErr w:type="spellEnd"/>
                <w:r w:rsidR="007D5318" w:rsidRPr="00523860">
                  <w:rPr>
                    <w:rStyle w:val="ContentBodyChar"/>
                    <w:color w:val="auto"/>
                  </w:rPr>
                  <w:t xml:space="preserve"> Pub &amp; Brewery</w:t>
                </w:r>
              </w:sdtContent>
            </w:sdt>
            <w:r w:rsidR="004513B2" w:rsidRPr="00523860">
              <w:rPr>
                <w:sz w:val="20"/>
              </w:rPr>
              <w:t xml:space="preserve">, </w:t>
            </w:r>
            <w:sdt>
              <w:sdtPr>
                <w:rPr>
                  <w:rStyle w:val="ContentBodyChar"/>
                  <w:color w:val="auto"/>
                </w:rPr>
                <w:id w:val="5444240"/>
                <w:placeholder>
                  <w:docPart w:val="F10E5F49FF1244149C4E121F46AEF078"/>
                </w:placeholder>
              </w:sdtPr>
              <w:sdtEndPr>
                <w:rPr>
                  <w:rStyle w:val="ContentBodyChar"/>
                </w:rPr>
              </w:sdtEndPr>
              <w:sdtContent>
                <w:r w:rsidR="007D5318" w:rsidRPr="00523860">
                  <w:rPr>
                    <w:rStyle w:val="ContentBodyChar"/>
                    <w:color w:val="auto"/>
                  </w:rPr>
                  <w:t>Corvallis, OR</w:t>
                </w:r>
              </w:sdtContent>
            </w:sdt>
          </w:p>
          <w:p w:rsidR="00910CBB" w:rsidRPr="00523860" w:rsidRDefault="00910CBB">
            <w:pPr>
              <w:rPr>
                <w:sz w:val="20"/>
              </w:rPr>
            </w:pPr>
          </w:p>
          <w:p w:rsidR="00910CBB" w:rsidRPr="00523860" w:rsidRDefault="00490C6A" w:rsidP="001E5C69">
            <w:pPr>
              <w:pStyle w:val="ContentBodyBold"/>
              <w:rPr>
                <w:rStyle w:val="ContentBodyChar"/>
                <w:color w:val="auto"/>
              </w:rPr>
            </w:pPr>
            <w:sdt>
              <w:sdtPr>
                <w:rPr>
                  <w:color w:val="auto"/>
                </w:rPr>
                <w:id w:val="16492026"/>
                <w:placeholder>
                  <w:docPart w:val="68C275DC6E1F4F95BC82E28626C2DE04"/>
                </w:placeholder>
                <w:date>
                  <w:dateFormat w:val="MMMM d, yyyy"/>
                  <w:lid w:val="en-US"/>
                  <w:storeMappedDataAs w:val="dateTime"/>
                  <w:calendar w:val="gregorian"/>
                </w:date>
              </w:sdtPr>
              <w:sdtEndPr/>
              <w:sdtContent>
                <w:r w:rsidR="007D5318" w:rsidRPr="00523860">
                  <w:rPr>
                    <w:color w:val="auto"/>
                  </w:rPr>
                  <w:t>Summer of 2007</w:t>
                </w:r>
              </w:sdtContent>
            </w:sdt>
          </w:p>
          <w:p w:rsidR="00910CBB" w:rsidRPr="00523860" w:rsidRDefault="00490C6A">
            <w:pPr>
              <w:rPr>
                <w:sz w:val="20"/>
              </w:rPr>
            </w:pPr>
            <w:sdt>
              <w:sdtPr>
                <w:rPr>
                  <w:rStyle w:val="ContentBodyChar"/>
                  <w:color w:val="auto"/>
                </w:rPr>
                <w:id w:val="5444270"/>
                <w:placeholder>
                  <w:docPart w:val="53C46327D4FD454CBA880057997BABD0"/>
                </w:placeholder>
              </w:sdtPr>
              <w:sdtEndPr>
                <w:rPr>
                  <w:rStyle w:val="ContentBodyChar"/>
                </w:rPr>
              </w:sdtEndPr>
              <w:sdtContent>
                <w:r w:rsidR="000D7F3E" w:rsidRPr="00523860">
                  <w:rPr>
                    <w:rStyle w:val="ContentBodyChar"/>
                    <w:color w:val="auto"/>
                  </w:rPr>
                  <w:t>Undergraduate Research Assistant</w:t>
                </w:r>
              </w:sdtContent>
            </w:sdt>
            <w:r w:rsidR="004513B2" w:rsidRPr="00523860">
              <w:rPr>
                <w:rStyle w:val="ContentBodyChar"/>
                <w:color w:val="auto"/>
              </w:rPr>
              <w:t xml:space="preserve">, </w:t>
            </w:r>
            <w:sdt>
              <w:sdtPr>
                <w:rPr>
                  <w:rStyle w:val="ContentBodyChar"/>
                  <w:color w:val="auto"/>
                </w:rPr>
                <w:id w:val="5444243"/>
                <w:placeholder>
                  <w:docPart w:val="2C18774CE0A24A7CA24F3BD494A361A8"/>
                </w:placeholder>
              </w:sdtPr>
              <w:sdtEndPr>
                <w:rPr>
                  <w:rStyle w:val="ContentBodyChar"/>
                </w:rPr>
              </w:sdtEndPr>
              <w:sdtContent>
                <w:r w:rsidR="000D7F3E" w:rsidRPr="00523860">
                  <w:rPr>
                    <w:rStyle w:val="ContentBodyChar"/>
                    <w:color w:val="auto"/>
                  </w:rPr>
                  <w:t>National Science Foundation</w:t>
                </w:r>
              </w:sdtContent>
            </w:sdt>
            <w:r w:rsidR="004513B2" w:rsidRPr="00523860">
              <w:rPr>
                <w:sz w:val="20"/>
              </w:rPr>
              <w:t xml:space="preserve">, </w:t>
            </w:r>
            <w:sdt>
              <w:sdtPr>
                <w:rPr>
                  <w:rStyle w:val="ContentBodyChar"/>
                  <w:color w:val="auto"/>
                </w:rPr>
                <w:id w:val="5444244"/>
                <w:placeholder>
                  <w:docPart w:val="3E596526D8C64721A0A1BF235B2FC9D2"/>
                </w:placeholder>
              </w:sdtPr>
              <w:sdtEndPr>
                <w:rPr>
                  <w:rStyle w:val="ContentBodyChar"/>
                </w:rPr>
              </w:sdtEndPr>
              <w:sdtContent>
                <w:r w:rsidR="000D7F3E" w:rsidRPr="00523860">
                  <w:rPr>
                    <w:rStyle w:val="ContentBodyChar"/>
                    <w:color w:val="auto"/>
                  </w:rPr>
                  <w:t>Corvallis, OR</w:t>
                </w:r>
              </w:sdtContent>
            </w:sdt>
          </w:p>
          <w:p w:rsidR="00910CBB" w:rsidRPr="00523860" w:rsidRDefault="00910CBB" w:rsidP="000D7F3E">
            <w:pPr>
              <w:ind w:firstLine="720"/>
              <w:rPr>
                <w:sz w:val="20"/>
              </w:rPr>
            </w:pPr>
          </w:p>
          <w:p w:rsidR="00910CBB" w:rsidRPr="00523860" w:rsidRDefault="00490C6A" w:rsidP="001E5C69">
            <w:pPr>
              <w:pStyle w:val="ContentBodyBold"/>
              <w:rPr>
                <w:color w:val="auto"/>
              </w:rPr>
            </w:pPr>
            <w:sdt>
              <w:sdtPr>
                <w:rPr>
                  <w:color w:val="auto"/>
                </w:rPr>
                <w:id w:val="16492027"/>
                <w:placeholder>
                  <w:docPart w:val="009B40B0540E4925817DF23D00803004"/>
                </w:placeholder>
                <w:date>
                  <w:dateFormat w:val="MMMM d, yyyy"/>
                  <w:lid w:val="en-US"/>
                  <w:storeMappedDataAs w:val="dateTime"/>
                  <w:calendar w:val="gregorian"/>
                </w:date>
              </w:sdtPr>
              <w:sdtEndPr/>
              <w:sdtContent>
                <w:r w:rsidR="000D7F3E" w:rsidRPr="00523860">
                  <w:rPr>
                    <w:color w:val="auto"/>
                  </w:rPr>
                  <w:t>2007</w:t>
                </w:r>
              </w:sdtContent>
            </w:sdt>
          </w:p>
          <w:p w:rsidR="00910CBB" w:rsidRPr="00523860" w:rsidRDefault="00490C6A" w:rsidP="000D7F3E">
            <w:pPr>
              <w:rPr>
                <w:rStyle w:val="ContentBodyChar"/>
                <w:color w:val="auto"/>
              </w:rPr>
            </w:pPr>
            <w:sdt>
              <w:sdtPr>
                <w:rPr>
                  <w:rStyle w:val="ContentBodyChar"/>
                  <w:color w:val="auto"/>
                </w:rPr>
                <w:id w:val="5444271"/>
                <w:placeholder>
                  <w:docPart w:val="28EE27BD480D4E2BB82E35CFBCD0CDF6"/>
                </w:placeholder>
              </w:sdtPr>
              <w:sdtEndPr>
                <w:rPr>
                  <w:rStyle w:val="ContentBodyChar"/>
                </w:rPr>
              </w:sdtEndPr>
              <w:sdtContent>
                <w:r w:rsidR="000D7F3E" w:rsidRPr="00523860">
                  <w:rPr>
                    <w:rStyle w:val="ContentBodyChar"/>
                    <w:color w:val="auto"/>
                  </w:rPr>
                  <w:t>Undergraduate Field &amp; Lab Assistant</w:t>
                </w:r>
              </w:sdtContent>
            </w:sdt>
            <w:r w:rsidR="004513B2" w:rsidRPr="00523860">
              <w:rPr>
                <w:sz w:val="20"/>
              </w:rPr>
              <w:t xml:space="preserve">, </w:t>
            </w:r>
            <w:sdt>
              <w:sdtPr>
                <w:rPr>
                  <w:rStyle w:val="ContentBodyChar"/>
                  <w:color w:val="auto"/>
                </w:rPr>
                <w:id w:val="5444247"/>
                <w:placeholder>
                  <w:docPart w:val="A3D9CCB8C5C1496185EB2964B1DD5624"/>
                </w:placeholder>
              </w:sdtPr>
              <w:sdtEndPr>
                <w:rPr>
                  <w:rStyle w:val="ContentBodyChar"/>
                </w:rPr>
              </w:sdtEndPr>
              <w:sdtContent>
                <w:r w:rsidR="000D7F3E" w:rsidRPr="00523860">
                  <w:rPr>
                    <w:rStyle w:val="ContentBodyChar"/>
                    <w:color w:val="auto"/>
                  </w:rPr>
                  <w:t>Oregon State University-Forest Science Dept.</w:t>
                </w:r>
              </w:sdtContent>
            </w:sdt>
            <w:r w:rsidR="004513B2" w:rsidRPr="00523860">
              <w:rPr>
                <w:sz w:val="20"/>
              </w:rPr>
              <w:t xml:space="preserve">, </w:t>
            </w:r>
            <w:sdt>
              <w:sdtPr>
                <w:rPr>
                  <w:rStyle w:val="ContentBodyChar"/>
                  <w:color w:val="auto"/>
                </w:rPr>
                <w:id w:val="5444248"/>
                <w:placeholder>
                  <w:docPart w:val="D882681C863A44B7BDECEBE0D6CFDA8F"/>
                </w:placeholder>
              </w:sdtPr>
              <w:sdtEndPr>
                <w:rPr>
                  <w:rStyle w:val="ContentBodyChar"/>
                </w:rPr>
              </w:sdtEndPr>
              <w:sdtContent>
                <w:r w:rsidR="000D7F3E" w:rsidRPr="00523860">
                  <w:rPr>
                    <w:rStyle w:val="ContentBodyChar"/>
                    <w:color w:val="auto"/>
                  </w:rPr>
                  <w:t>Corvallis, OR</w:t>
                </w:r>
              </w:sdtContent>
            </w:sdt>
          </w:p>
          <w:p w:rsidR="000D7F3E" w:rsidRPr="00523860" w:rsidRDefault="000D7F3E" w:rsidP="000D7F3E">
            <w:pPr>
              <w:rPr>
                <w:rStyle w:val="ContentBodyChar"/>
                <w:color w:val="auto"/>
              </w:rPr>
            </w:pPr>
          </w:p>
          <w:p w:rsidR="000D7F3E" w:rsidRPr="00523860" w:rsidRDefault="00490C6A" w:rsidP="000D7F3E">
            <w:pPr>
              <w:pStyle w:val="ContentBodyBold"/>
              <w:rPr>
                <w:color w:val="auto"/>
              </w:rPr>
            </w:pPr>
            <w:sdt>
              <w:sdtPr>
                <w:rPr>
                  <w:color w:val="auto"/>
                </w:rPr>
                <w:id w:val="360089944"/>
                <w:placeholder>
                  <w:docPart w:val="2D1012DAE158432FBDC89EC9C48E27A4"/>
                </w:placeholder>
                <w:date>
                  <w:dateFormat w:val="MMMM d, yyyy"/>
                  <w:lid w:val="en-US"/>
                  <w:storeMappedDataAs w:val="dateTime"/>
                  <w:calendar w:val="gregorian"/>
                </w:date>
              </w:sdtPr>
              <w:sdtEndPr/>
              <w:sdtContent>
                <w:r w:rsidR="000D7F3E" w:rsidRPr="00523860">
                  <w:rPr>
                    <w:color w:val="auto"/>
                  </w:rPr>
                  <w:t>June 2003 – June 2006</w:t>
                </w:r>
              </w:sdtContent>
            </w:sdt>
          </w:p>
          <w:p w:rsidR="000D7F3E" w:rsidRPr="00523860" w:rsidRDefault="00490C6A" w:rsidP="000D7F3E">
            <w:pPr>
              <w:rPr>
                <w:sz w:val="20"/>
              </w:rPr>
            </w:pPr>
            <w:sdt>
              <w:sdtPr>
                <w:rPr>
                  <w:rStyle w:val="ContentBodyChar"/>
                  <w:color w:val="auto"/>
                </w:rPr>
                <w:id w:val="1650702429"/>
                <w:placeholder>
                  <w:docPart w:val="AC23AFBD98BB4671BF4FA4992BA4ECB5"/>
                </w:placeholder>
              </w:sdtPr>
              <w:sdtEndPr>
                <w:rPr>
                  <w:rStyle w:val="ContentBodyChar"/>
                </w:rPr>
              </w:sdtEndPr>
              <w:sdtContent>
                <w:r w:rsidR="000D7F3E" w:rsidRPr="00523860">
                  <w:rPr>
                    <w:rStyle w:val="ContentBodyChar"/>
                    <w:color w:val="auto"/>
                  </w:rPr>
                  <w:t>Lab Technician</w:t>
                </w:r>
              </w:sdtContent>
            </w:sdt>
            <w:r w:rsidR="000D7F3E" w:rsidRPr="00523860">
              <w:rPr>
                <w:sz w:val="20"/>
              </w:rPr>
              <w:t xml:space="preserve">, </w:t>
            </w:r>
            <w:sdt>
              <w:sdtPr>
                <w:rPr>
                  <w:rStyle w:val="ContentBodyChar"/>
                  <w:color w:val="auto"/>
                </w:rPr>
                <w:id w:val="500549207"/>
                <w:placeholder>
                  <w:docPart w:val="6B647B0802A94875A88324A5FA41D489"/>
                </w:placeholder>
              </w:sdtPr>
              <w:sdtEndPr>
                <w:rPr>
                  <w:rStyle w:val="ContentBodyChar"/>
                </w:rPr>
              </w:sdtEndPr>
              <w:sdtContent>
                <w:r w:rsidR="000D7F3E" w:rsidRPr="00523860">
                  <w:rPr>
                    <w:rStyle w:val="ContentBodyChar"/>
                    <w:color w:val="auto"/>
                  </w:rPr>
                  <w:t>Oregon State University-Crop &amp; Soil Science Dept.</w:t>
                </w:r>
              </w:sdtContent>
            </w:sdt>
            <w:r w:rsidR="000D7F3E" w:rsidRPr="00523860">
              <w:rPr>
                <w:sz w:val="20"/>
              </w:rPr>
              <w:t xml:space="preserve">, </w:t>
            </w:r>
            <w:sdt>
              <w:sdtPr>
                <w:rPr>
                  <w:rStyle w:val="ContentBodyChar"/>
                  <w:color w:val="auto"/>
                </w:rPr>
                <w:id w:val="1753152993"/>
                <w:placeholder>
                  <w:docPart w:val="1778D338488F4693840D1B76635B3C0E"/>
                </w:placeholder>
              </w:sdtPr>
              <w:sdtEndPr>
                <w:rPr>
                  <w:rStyle w:val="ContentBodyChar"/>
                </w:rPr>
              </w:sdtEndPr>
              <w:sdtContent>
                <w:r w:rsidR="000D7F3E" w:rsidRPr="00523860">
                  <w:rPr>
                    <w:rStyle w:val="ContentBodyChar"/>
                    <w:color w:val="auto"/>
                  </w:rPr>
                  <w:t>Corvallis, OR</w:t>
                </w:r>
              </w:sdtContent>
            </w:sdt>
          </w:p>
        </w:tc>
      </w:tr>
      <w:tr w:rsidR="00910CBB">
        <w:tc>
          <w:tcPr>
            <w:tcW w:w="1086" w:type="pct"/>
            <w:tcBorders>
              <w:top w:val="single" w:sz="4" w:space="0" w:color="F2F2F2" w:themeColor="background1" w:themeShade="F2"/>
              <w:bottom w:val="single" w:sz="4" w:space="0" w:color="F2F2F2" w:themeColor="background1" w:themeShade="F2"/>
            </w:tcBorders>
          </w:tcPr>
          <w:p w:rsidR="00910CBB" w:rsidRPr="00523860" w:rsidRDefault="00910CBB" w:rsidP="00024E30">
            <w:pPr>
              <w:pStyle w:val="ContentHeading"/>
              <w:rPr>
                <w:color w:val="auto"/>
              </w:rPr>
            </w:pPr>
          </w:p>
        </w:tc>
        <w:tc>
          <w:tcPr>
            <w:tcW w:w="3914" w:type="pct"/>
            <w:gridSpan w:val="3"/>
            <w:tcBorders>
              <w:top w:val="single" w:sz="4" w:space="0" w:color="F2F2F2" w:themeColor="background1" w:themeShade="F2"/>
              <w:bottom w:val="single" w:sz="4" w:space="0" w:color="F2F2F2" w:themeColor="background1" w:themeShade="F2"/>
            </w:tcBorders>
          </w:tcPr>
          <w:p w:rsidR="00910CBB" w:rsidRPr="00523860" w:rsidRDefault="00910CBB">
            <w:pPr>
              <w:rPr>
                <w:sz w:val="20"/>
              </w:rPr>
            </w:pPr>
          </w:p>
          <w:p w:rsidR="001751F0" w:rsidRPr="00523860" w:rsidRDefault="001751F0">
            <w:pPr>
              <w:rPr>
                <w:sz w:val="20"/>
              </w:rPr>
            </w:pPr>
          </w:p>
        </w:tc>
      </w:tr>
      <w:tr w:rsidR="00910CBB">
        <w:sdt>
          <w:sdtPr>
            <w:rPr>
              <w:color w:val="auto"/>
            </w:rPr>
            <w:id w:val="5444174"/>
            <w:placeholder>
              <w:docPart w:val="849B7E31E2FA426FBAB4F6EBFB1B1448"/>
            </w:placeholder>
            <w:showingPlcHdr/>
          </w:sdtPr>
          <w:sdtEndPr/>
          <w:sdtContent>
            <w:tc>
              <w:tcPr>
                <w:tcW w:w="1086"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910CBB" w:rsidRPr="00523860" w:rsidRDefault="004513B2" w:rsidP="00024E30">
                <w:pPr>
                  <w:pStyle w:val="ContentHeading"/>
                  <w:rPr>
                    <w:color w:val="auto"/>
                  </w:rPr>
                </w:pPr>
                <w:r w:rsidRPr="00523860">
                  <w:rPr>
                    <w:color w:val="auto"/>
                  </w:rPr>
                  <w:t>Education</w:t>
                </w:r>
              </w:p>
            </w:tc>
          </w:sdtContent>
        </w:sdt>
        <w:tc>
          <w:tcPr>
            <w:tcW w:w="3914"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910CBB" w:rsidRPr="00523860" w:rsidRDefault="00490C6A">
            <w:pPr>
              <w:rPr>
                <w:sz w:val="20"/>
              </w:rPr>
            </w:pPr>
            <w:sdt>
              <w:sdtPr>
                <w:rPr>
                  <w:rStyle w:val="ContentBodyChar"/>
                  <w:color w:val="auto"/>
                </w:rPr>
                <w:id w:val="5444249"/>
                <w:placeholder>
                  <w:docPart w:val="8A1318838FA04B6B8051E551A57328DC"/>
                </w:placeholder>
              </w:sdtPr>
              <w:sdtEndPr>
                <w:rPr>
                  <w:rStyle w:val="ContentBodyChar"/>
                </w:rPr>
              </w:sdtEndPr>
              <w:sdtContent>
                <w:r w:rsidR="004B4478" w:rsidRPr="00523860">
                  <w:rPr>
                    <w:rStyle w:val="ContentBodyChar"/>
                    <w:color w:val="auto"/>
                  </w:rPr>
                  <w:t>Bachelor of Science in Environmental Science &amp; Natural Resource Conservation</w:t>
                </w:r>
              </w:sdtContent>
            </w:sdt>
          </w:p>
          <w:p w:rsidR="00910CBB" w:rsidRPr="00523860" w:rsidRDefault="00490C6A">
            <w:pPr>
              <w:rPr>
                <w:sz w:val="20"/>
              </w:rPr>
            </w:pPr>
            <w:sdt>
              <w:sdtPr>
                <w:rPr>
                  <w:rStyle w:val="ContentBodyChar"/>
                  <w:color w:val="auto"/>
                </w:rPr>
                <w:id w:val="5444250"/>
                <w:placeholder>
                  <w:docPart w:val="4415969293BA46828AF0734953D3982E"/>
                </w:placeholder>
              </w:sdtPr>
              <w:sdtEndPr>
                <w:rPr>
                  <w:rStyle w:val="ContentBodyChar"/>
                </w:rPr>
              </w:sdtEndPr>
              <w:sdtContent>
                <w:r w:rsidR="004B4478" w:rsidRPr="00523860">
                  <w:rPr>
                    <w:rStyle w:val="ContentBodyChar"/>
                    <w:color w:val="auto"/>
                  </w:rPr>
                  <w:t>Oregon State University</w:t>
                </w:r>
              </w:sdtContent>
            </w:sdt>
          </w:p>
          <w:p w:rsidR="00910CBB" w:rsidRPr="00523860" w:rsidRDefault="00490C6A">
            <w:pPr>
              <w:rPr>
                <w:sz w:val="20"/>
              </w:rPr>
            </w:pPr>
            <w:sdt>
              <w:sdtPr>
                <w:rPr>
                  <w:rStyle w:val="ContentBodyChar"/>
                  <w:color w:val="auto"/>
                </w:rPr>
                <w:id w:val="5444256"/>
                <w:placeholder>
                  <w:docPart w:val="F59DA0FF92A144B78789ADEF1570706A"/>
                </w:placeholder>
              </w:sdtPr>
              <w:sdtEndPr>
                <w:rPr>
                  <w:rStyle w:val="ContentBodyChar"/>
                </w:rPr>
              </w:sdtEndPr>
              <w:sdtContent>
                <w:r w:rsidR="004B4478" w:rsidRPr="00523860">
                  <w:rPr>
                    <w:rStyle w:val="ContentBodyChar"/>
                    <w:color w:val="auto"/>
                  </w:rPr>
                  <w:t>Corvallis, OR</w:t>
                </w:r>
              </w:sdtContent>
            </w:sdt>
          </w:p>
          <w:p w:rsidR="00910CBB" w:rsidRPr="00523860" w:rsidRDefault="00490C6A">
            <w:pPr>
              <w:pStyle w:val="ContentBody"/>
              <w:rPr>
                <w:color w:val="auto"/>
              </w:rPr>
            </w:pPr>
            <w:sdt>
              <w:sdtPr>
                <w:rPr>
                  <w:color w:val="auto"/>
                </w:rPr>
                <w:id w:val="16492028"/>
                <w:placeholder>
                  <w:docPart w:val="1774EF6B0BCD43E0A29A72A3323D1B25"/>
                </w:placeholder>
                <w:date>
                  <w:dateFormat w:val="MMMM d, yyyy"/>
                  <w:lid w:val="en-US"/>
                  <w:storeMappedDataAs w:val="dateTime"/>
                  <w:calendar w:val="gregorian"/>
                </w:date>
              </w:sdtPr>
              <w:sdtEndPr/>
              <w:sdtContent>
                <w:r w:rsidR="007D5318" w:rsidRPr="00523860">
                  <w:rPr>
                    <w:color w:val="auto"/>
                  </w:rPr>
                  <w:t>December of 2008</w:t>
                </w:r>
              </w:sdtContent>
            </w:sdt>
          </w:p>
        </w:tc>
      </w:tr>
      <w:tr w:rsidR="00910CBB">
        <w:tc>
          <w:tcPr>
            <w:tcW w:w="1086" w:type="pct"/>
            <w:tcBorders>
              <w:top w:val="single" w:sz="4" w:space="0" w:color="F2F2F2" w:themeColor="background1" w:themeShade="F2"/>
              <w:bottom w:val="single" w:sz="4" w:space="0" w:color="F2F2F2" w:themeColor="background1" w:themeShade="F2"/>
            </w:tcBorders>
          </w:tcPr>
          <w:p w:rsidR="00910CBB" w:rsidRPr="00523860" w:rsidRDefault="00910CBB" w:rsidP="00024E30">
            <w:pPr>
              <w:pStyle w:val="ContentHeading"/>
              <w:rPr>
                <w:color w:val="auto"/>
              </w:rPr>
            </w:pPr>
          </w:p>
        </w:tc>
        <w:tc>
          <w:tcPr>
            <w:tcW w:w="3914" w:type="pct"/>
            <w:gridSpan w:val="3"/>
            <w:tcBorders>
              <w:top w:val="single" w:sz="4" w:space="0" w:color="F2F2F2" w:themeColor="background1" w:themeShade="F2"/>
              <w:bottom w:val="single" w:sz="4" w:space="0" w:color="F2F2F2" w:themeColor="background1" w:themeShade="F2"/>
            </w:tcBorders>
          </w:tcPr>
          <w:p w:rsidR="00910CBB" w:rsidRPr="00523860" w:rsidRDefault="00910CBB">
            <w:pPr>
              <w:rPr>
                <w:sz w:val="20"/>
              </w:rPr>
            </w:pPr>
          </w:p>
          <w:p w:rsidR="001751F0" w:rsidRPr="00523860" w:rsidRDefault="001751F0">
            <w:pPr>
              <w:rPr>
                <w:sz w:val="20"/>
              </w:rPr>
            </w:pPr>
          </w:p>
        </w:tc>
      </w:tr>
      <w:tr w:rsidR="00910CBB">
        <w:sdt>
          <w:sdtPr>
            <w:rPr>
              <w:color w:val="auto"/>
            </w:rPr>
            <w:id w:val="5444177"/>
            <w:placeholder>
              <w:docPart w:val="6C4834198DF849F0B95C1E44FAE6732C"/>
            </w:placeholder>
            <w:showingPlcHdr/>
          </w:sdtPr>
          <w:sdtEndPr/>
          <w:sdtContent>
            <w:tc>
              <w:tcPr>
                <w:tcW w:w="1086"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523860" w:rsidRDefault="004513B2" w:rsidP="00024E30">
                <w:pPr>
                  <w:pStyle w:val="ContentHeading"/>
                  <w:rPr>
                    <w:color w:val="auto"/>
                  </w:rPr>
                </w:pPr>
                <w:r w:rsidRPr="00523860">
                  <w:rPr>
                    <w:color w:val="auto"/>
                  </w:rPr>
                  <w:t>References</w:t>
                </w:r>
              </w:p>
            </w:tc>
          </w:sdtContent>
        </w:sdt>
        <w:tc>
          <w:tcPr>
            <w:tcW w:w="3914"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910CBB" w:rsidRPr="00523860" w:rsidRDefault="00490C6A">
            <w:sdt>
              <w:sdtPr>
                <w:rPr>
                  <w:rStyle w:val="ContentBodyChar"/>
                  <w:color w:val="auto"/>
                </w:rPr>
                <w:id w:val="5444252"/>
                <w:placeholder>
                  <w:docPart w:val="BBCF0453C0B44920ADCB590F977C3F3C"/>
                </w:placeholder>
                <w:showingPlcHdr/>
              </w:sdtPr>
              <w:sdtEndPr>
                <w:rPr>
                  <w:rStyle w:val="ContentBodyChar"/>
                </w:rPr>
              </w:sdtEndPr>
              <w:sdtContent>
                <w:r w:rsidR="004513B2" w:rsidRPr="00523860">
                  <w:rPr>
                    <w:sz w:val="20"/>
                  </w:rPr>
                  <w:t>[References are available upon request.]</w:t>
                </w:r>
              </w:sdtContent>
            </w:sdt>
          </w:p>
        </w:tc>
      </w:tr>
    </w:tbl>
    <w:p w:rsidR="00910CBB" w:rsidRDefault="00910CBB" w:rsidP="00024E30"/>
    <w:sectPr w:rsidR="00910CBB" w:rsidSect="00910CBB">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C6A" w:rsidRDefault="00490C6A">
      <w:pPr>
        <w:spacing w:after="0" w:line="240" w:lineRule="auto"/>
      </w:pPr>
      <w:r>
        <w:separator/>
      </w:r>
    </w:p>
  </w:endnote>
  <w:endnote w:type="continuationSeparator" w:id="0">
    <w:p w:rsidR="00490C6A" w:rsidRDefault="0049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C6A" w:rsidRDefault="00490C6A">
      <w:pPr>
        <w:spacing w:after="0" w:line="240" w:lineRule="auto"/>
      </w:pPr>
      <w:r>
        <w:separator/>
      </w:r>
    </w:p>
  </w:footnote>
  <w:footnote w:type="continuationSeparator" w:id="0">
    <w:p w:rsidR="00490C6A" w:rsidRDefault="00490C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248AB"/>
    <w:multiLevelType w:val="hybridMultilevel"/>
    <w:tmpl w:val="CC16F4AE"/>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80"/>
    <w:rsid w:val="00024E30"/>
    <w:rsid w:val="000C2545"/>
    <w:rsid w:val="000D7F3E"/>
    <w:rsid w:val="000E39FF"/>
    <w:rsid w:val="000F20C4"/>
    <w:rsid w:val="00101305"/>
    <w:rsid w:val="00106E42"/>
    <w:rsid w:val="00167295"/>
    <w:rsid w:val="001751F0"/>
    <w:rsid w:val="001E5C69"/>
    <w:rsid w:val="00281841"/>
    <w:rsid w:val="00354A25"/>
    <w:rsid w:val="00382C0E"/>
    <w:rsid w:val="003876AF"/>
    <w:rsid w:val="003B0C4A"/>
    <w:rsid w:val="003B7072"/>
    <w:rsid w:val="003E50B5"/>
    <w:rsid w:val="00422314"/>
    <w:rsid w:val="004513B2"/>
    <w:rsid w:val="00490C6A"/>
    <w:rsid w:val="004B4478"/>
    <w:rsid w:val="005054F1"/>
    <w:rsid w:val="00523860"/>
    <w:rsid w:val="00524F04"/>
    <w:rsid w:val="00543F80"/>
    <w:rsid w:val="0064178F"/>
    <w:rsid w:val="00647056"/>
    <w:rsid w:val="00657AD7"/>
    <w:rsid w:val="006A6242"/>
    <w:rsid w:val="006B54CE"/>
    <w:rsid w:val="006F6791"/>
    <w:rsid w:val="00702332"/>
    <w:rsid w:val="0075320B"/>
    <w:rsid w:val="00792E7F"/>
    <w:rsid w:val="007D5318"/>
    <w:rsid w:val="0089025E"/>
    <w:rsid w:val="008C213E"/>
    <w:rsid w:val="00910CBB"/>
    <w:rsid w:val="009B2929"/>
    <w:rsid w:val="009D377A"/>
    <w:rsid w:val="009E0B3B"/>
    <w:rsid w:val="009F3080"/>
    <w:rsid w:val="00A12FFC"/>
    <w:rsid w:val="00AA6298"/>
    <w:rsid w:val="00AD12BD"/>
    <w:rsid w:val="00AF7026"/>
    <w:rsid w:val="00B1053A"/>
    <w:rsid w:val="00BC38BC"/>
    <w:rsid w:val="00BF7CF2"/>
    <w:rsid w:val="00C575EA"/>
    <w:rsid w:val="00CF70C8"/>
    <w:rsid w:val="00D313CE"/>
    <w:rsid w:val="00D961F9"/>
    <w:rsid w:val="00DC36BE"/>
    <w:rsid w:val="00E02D4E"/>
    <w:rsid w:val="00E460D1"/>
    <w:rsid w:val="00EA35BB"/>
    <w:rsid w:val="00FB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CommentReference">
    <w:name w:val="annotation reference"/>
    <w:basedOn w:val="DefaultParagraphFont"/>
    <w:uiPriority w:val="99"/>
    <w:semiHidden/>
    <w:unhideWhenUsed/>
    <w:rsid w:val="009D377A"/>
    <w:rPr>
      <w:sz w:val="16"/>
      <w:szCs w:val="16"/>
    </w:rPr>
  </w:style>
  <w:style w:type="paragraph" w:styleId="CommentText">
    <w:name w:val="annotation text"/>
    <w:basedOn w:val="Normal"/>
    <w:link w:val="CommentTextChar"/>
    <w:uiPriority w:val="99"/>
    <w:semiHidden/>
    <w:unhideWhenUsed/>
    <w:rsid w:val="009D377A"/>
    <w:pPr>
      <w:spacing w:line="240" w:lineRule="auto"/>
    </w:pPr>
    <w:rPr>
      <w:sz w:val="20"/>
      <w:szCs w:val="20"/>
    </w:rPr>
  </w:style>
  <w:style w:type="character" w:customStyle="1" w:styleId="CommentTextChar">
    <w:name w:val="Comment Text Char"/>
    <w:basedOn w:val="DefaultParagraphFont"/>
    <w:link w:val="CommentText"/>
    <w:uiPriority w:val="99"/>
    <w:semiHidden/>
    <w:rsid w:val="009D377A"/>
    <w:rPr>
      <w:sz w:val="20"/>
      <w:szCs w:val="20"/>
    </w:rPr>
  </w:style>
  <w:style w:type="paragraph" w:styleId="CommentSubject">
    <w:name w:val="annotation subject"/>
    <w:basedOn w:val="CommentText"/>
    <w:next w:val="CommentText"/>
    <w:link w:val="CommentSubjectChar"/>
    <w:uiPriority w:val="99"/>
    <w:semiHidden/>
    <w:unhideWhenUsed/>
    <w:rsid w:val="009D377A"/>
    <w:rPr>
      <w:b/>
      <w:bCs/>
    </w:rPr>
  </w:style>
  <w:style w:type="character" w:customStyle="1" w:styleId="CommentSubjectChar">
    <w:name w:val="Comment Subject Char"/>
    <w:basedOn w:val="CommentTextChar"/>
    <w:link w:val="CommentSubject"/>
    <w:uiPriority w:val="99"/>
    <w:semiHidden/>
    <w:rsid w:val="009D377A"/>
    <w:rPr>
      <w:b/>
      <w:bCs/>
      <w:sz w:val="20"/>
      <w:szCs w:val="20"/>
    </w:rPr>
  </w:style>
  <w:style w:type="paragraph" w:styleId="Revision">
    <w:name w:val="Revision"/>
    <w:hidden/>
    <w:uiPriority w:val="99"/>
    <w:semiHidden/>
    <w:rsid w:val="009D37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CommentReference">
    <w:name w:val="annotation reference"/>
    <w:basedOn w:val="DefaultParagraphFont"/>
    <w:uiPriority w:val="99"/>
    <w:semiHidden/>
    <w:unhideWhenUsed/>
    <w:rsid w:val="009D377A"/>
    <w:rPr>
      <w:sz w:val="16"/>
      <w:szCs w:val="16"/>
    </w:rPr>
  </w:style>
  <w:style w:type="paragraph" w:styleId="CommentText">
    <w:name w:val="annotation text"/>
    <w:basedOn w:val="Normal"/>
    <w:link w:val="CommentTextChar"/>
    <w:uiPriority w:val="99"/>
    <w:semiHidden/>
    <w:unhideWhenUsed/>
    <w:rsid w:val="009D377A"/>
    <w:pPr>
      <w:spacing w:line="240" w:lineRule="auto"/>
    </w:pPr>
    <w:rPr>
      <w:sz w:val="20"/>
      <w:szCs w:val="20"/>
    </w:rPr>
  </w:style>
  <w:style w:type="character" w:customStyle="1" w:styleId="CommentTextChar">
    <w:name w:val="Comment Text Char"/>
    <w:basedOn w:val="DefaultParagraphFont"/>
    <w:link w:val="CommentText"/>
    <w:uiPriority w:val="99"/>
    <w:semiHidden/>
    <w:rsid w:val="009D377A"/>
    <w:rPr>
      <w:sz w:val="20"/>
      <w:szCs w:val="20"/>
    </w:rPr>
  </w:style>
  <w:style w:type="paragraph" w:styleId="CommentSubject">
    <w:name w:val="annotation subject"/>
    <w:basedOn w:val="CommentText"/>
    <w:next w:val="CommentText"/>
    <w:link w:val="CommentSubjectChar"/>
    <w:uiPriority w:val="99"/>
    <w:semiHidden/>
    <w:unhideWhenUsed/>
    <w:rsid w:val="009D377A"/>
    <w:rPr>
      <w:b/>
      <w:bCs/>
    </w:rPr>
  </w:style>
  <w:style w:type="character" w:customStyle="1" w:styleId="CommentSubjectChar">
    <w:name w:val="Comment Subject Char"/>
    <w:basedOn w:val="CommentTextChar"/>
    <w:link w:val="CommentSubject"/>
    <w:uiPriority w:val="99"/>
    <w:semiHidden/>
    <w:rsid w:val="009D377A"/>
    <w:rPr>
      <w:b/>
      <w:bCs/>
      <w:sz w:val="20"/>
      <w:szCs w:val="20"/>
    </w:rPr>
  </w:style>
  <w:style w:type="paragraph" w:styleId="Revision">
    <w:name w:val="Revision"/>
    <w:hidden/>
    <w:uiPriority w:val="99"/>
    <w:semiHidden/>
    <w:rsid w:val="009D37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wn%20Whale\AppData\Roaming\Microsoft\Templates\Function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B074E2FDF04E88965443EB77554C28"/>
        <w:category>
          <w:name w:val="General"/>
          <w:gallery w:val="placeholder"/>
        </w:category>
        <w:types>
          <w:type w:val="bbPlcHdr"/>
        </w:types>
        <w:behaviors>
          <w:behavior w:val="content"/>
        </w:behaviors>
        <w:guid w:val="{65F694D3-4664-4328-A487-9234F56B16C9}"/>
      </w:docPartPr>
      <w:docPartBody>
        <w:p w:rsidR="00EF7064" w:rsidRDefault="00896DB6">
          <w:pPr>
            <w:pStyle w:val="9DB074E2FDF04E88965443EB77554C28"/>
          </w:pPr>
          <w:r>
            <w:t>[Your Name]</w:t>
          </w:r>
        </w:p>
      </w:docPartBody>
    </w:docPart>
    <w:docPart>
      <w:docPartPr>
        <w:name w:val="EFE5E82AF4274057BE3B3FEC2E239DFD"/>
        <w:category>
          <w:name w:val="General"/>
          <w:gallery w:val="placeholder"/>
        </w:category>
        <w:types>
          <w:type w:val="bbPlcHdr"/>
        </w:types>
        <w:behaviors>
          <w:behavior w:val="content"/>
        </w:behaviors>
        <w:guid w:val="{089BD8AC-82AF-4416-AB3A-AEF8AB3D34E9}"/>
      </w:docPartPr>
      <w:docPartBody>
        <w:p w:rsidR="00EF7064" w:rsidRDefault="00896DB6">
          <w:pPr>
            <w:pStyle w:val="EFE5E82AF4274057BE3B3FEC2E239DFD"/>
          </w:pPr>
          <w:r>
            <w:rPr>
              <w:color w:val="262626" w:themeColor="text1" w:themeTint="D9"/>
              <w:sz w:val="18"/>
            </w:rPr>
            <w:t>[</w:t>
          </w:r>
          <w:r>
            <w:rPr>
              <w:rStyle w:val="PersonalInfoChar"/>
            </w:rPr>
            <w:t>Phone</w:t>
          </w:r>
          <w:r>
            <w:rPr>
              <w:color w:val="262626" w:themeColor="text1" w:themeTint="D9"/>
              <w:sz w:val="18"/>
            </w:rPr>
            <w:t>]</w:t>
          </w:r>
        </w:p>
      </w:docPartBody>
    </w:docPart>
    <w:docPart>
      <w:docPartPr>
        <w:name w:val="4232D27A81FE4BC29088BA375592D83B"/>
        <w:category>
          <w:name w:val="General"/>
          <w:gallery w:val="placeholder"/>
        </w:category>
        <w:types>
          <w:type w:val="bbPlcHdr"/>
        </w:types>
        <w:behaviors>
          <w:behavior w:val="content"/>
        </w:behaviors>
        <w:guid w:val="{3EA75E67-2256-4AEC-B209-8C2070D29466}"/>
      </w:docPartPr>
      <w:docPartBody>
        <w:p w:rsidR="00EF7064" w:rsidRDefault="00896DB6">
          <w:pPr>
            <w:pStyle w:val="4232D27A81FE4BC29088BA375592D83B"/>
          </w:pPr>
          <w:r>
            <w:rPr>
              <w:color w:val="262626" w:themeColor="text1" w:themeTint="D9"/>
              <w:sz w:val="18"/>
            </w:rPr>
            <w:t>[Street Address], [City, ST  Zip Code]</w:t>
          </w:r>
        </w:p>
      </w:docPartBody>
    </w:docPart>
    <w:docPart>
      <w:docPartPr>
        <w:name w:val="DFFDB02B86BC4937860F155CC7C7BC91"/>
        <w:category>
          <w:name w:val="General"/>
          <w:gallery w:val="placeholder"/>
        </w:category>
        <w:types>
          <w:type w:val="bbPlcHdr"/>
        </w:types>
        <w:behaviors>
          <w:behavior w:val="content"/>
        </w:behaviors>
        <w:guid w:val="{8ED7501D-542B-4027-83A4-2F8166C324D0}"/>
      </w:docPartPr>
      <w:docPartBody>
        <w:p w:rsidR="00EF7064" w:rsidRDefault="00896DB6">
          <w:pPr>
            <w:pStyle w:val="DFFDB02B86BC4937860F155CC7C7BC91"/>
          </w:pPr>
          <w:r>
            <w:rPr>
              <w:color w:val="262626" w:themeColor="text1" w:themeTint="D9"/>
              <w:sz w:val="18"/>
            </w:rPr>
            <w:t>[E-Mail]</w:t>
          </w:r>
        </w:p>
      </w:docPartBody>
    </w:docPart>
    <w:docPart>
      <w:docPartPr>
        <w:name w:val="0888159E968A46EEA744C216AE3478F3"/>
        <w:category>
          <w:name w:val="General"/>
          <w:gallery w:val="placeholder"/>
        </w:category>
        <w:types>
          <w:type w:val="bbPlcHdr"/>
        </w:types>
        <w:behaviors>
          <w:behavior w:val="content"/>
        </w:behaviors>
        <w:guid w:val="{29D9A2E5-5D38-44B4-B7D7-AD64EFA8B7EE}"/>
      </w:docPartPr>
      <w:docPartBody>
        <w:p w:rsidR="00EF7064" w:rsidRDefault="00896DB6">
          <w:pPr>
            <w:pStyle w:val="0888159E968A46EEA744C216AE3478F3"/>
          </w:pPr>
          <w:r>
            <w:t>Professional Profile</w:t>
          </w:r>
        </w:p>
      </w:docPartBody>
    </w:docPart>
    <w:docPart>
      <w:docPartPr>
        <w:name w:val="761897072EB647F2B4ABD08A71C5498D"/>
        <w:category>
          <w:name w:val="General"/>
          <w:gallery w:val="placeholder"/>
        </w:category>
        <w:types>
          <w:type w:val="bbPlcHdr"/>
        </w:types>
        <w:behaviors>
          <w:behavior w:val="content"/>
        </w:behaviors>
        <w:guid w:val="{FAEA5E8A-4CCC-4CD8-A579-5BE9278AB870}"/>
      </w:docPartPr>
      <w:docPartBody>
        <w:p w:rsidR="00EF7064" w:rsidRDefault="00896DB6">
          <w:pPr>
            <w:pStyle w:val="761897072EB647F2B4ABD08A71C5498D"/>
          </w:pPr>
          <w:r>
            <w:rPr>
              <w:color w:val="404040" w:themeColor="text1" w:themeTint="BF"/>
              <w:sz w:val="20"/>
            </w:rPr>
            <w:t>[Relevant skill]</w:t>
          </w:r>
        </w:p>
      </w:docPartBody>
    </w:docPart>
    <w:docPart>
      <w:docPartPr>
        <w:name w:val="DCE73F9669254ABE863B4028DE330568"/>
        <w:category>
          <w:name w:val="General"/>
          <w:gallery w:val="placeholder"/>
        </w:category>
        <w:types>
          <w:type w:val="bbPlcHdr"/>
        </w:types>
        <w:behaviors>
          <w:behavior w:val="content"/>
        </w:behaviors>
        <w:guid w:val="{3E14DB86-5913-4CE8-BE42-CB504AD0E47D}"/>
      </w:docPartPr>
      <w:docPartBody>
        <w:p w:rsidR="00EF7064" w:rsidRDefault="00896DB6">
          <w:pPr>
            <w:pStyle w:val="DCE73F9669254ABE863B4028DE330568"/>
          </w:pPr>
          <w:r>
            <w:rPr>
              <w:color w:val="404040" w:themeColor="text1" w:themeTint="BF"/>
              <w:sz w:val="20"/>
            </w:rPr>
            <w:t>[Relevant skill]</w:t>
          </w:r>
        </w:p>
      </w:docPartBody>
    </w:docPart>
    <w:docPart>
      <w:docPartPr>
        <w:name w:val="915CFBAD56E34EBC86176B6594A0A735"/>
        <w:category>
          <w:name w:val="General"/>
          <w:gallery w:val="placeholder"/>
        </w:category>
        <w:types>
          <w:type w:val="bbPlcHdr"/>
        </w:types>
        <w:behaviors>
          <w:behavior w:val="content"/>
        </w:behaviors>
        <w:guid w:val="{F32B6855-5662-40CE-B957-82FFE32D7B53}"/>
      </w:docPartPr>
      <w:docPartBody>
        <w:p w:rsidR="00EF7064" w:rsidRDefault="00896DB6">
          <w:pPr>
            <w:pStyle w:val="915CFBAD56E34EBC86176B6594A0A735"/>
          </w:pPr>
          <w:r>
            <w:rPr>
              <w:color w:val="404040" w:themeColor="text1" w:themeTint="BF"/>
              <w:sz w:val="20"/>
            </w:rPr>
            <w:t>[Relevant skill]</w:t>
          </w:r>
        </w:p>
      </w:docPartBody>
    </w:docPart>
    <w:docPart>
      <w:docPartPr>
        <w:name w:val="527C8CFA17264817898393A8192ADF05"/>
        <w:category>
          <w:name w:val="General"/>
          <w:gallery w:val="placeholder"/>
        </w:category>
        <w:types>
          <w:type w:val="bbPlcHdr"/>
        </w:types>
        <w:behaviors>
          <w:behavior w:val="content"/>
        </w:behaviors>
        <w:guid w:val="{6697B18F-BEEB-4ED1-A507-BA4118DF68B3}"/>
      </w:docPartPr>
      <w:docPartBody>
        <w:p w:rsidR="00EF7064" w:rsidRDefault="00896DB6">
          <w:pPr>
            <w:pStyle w:val="527C8CFA17264817898393A8192ADF05"/>
          </w:pPr>
          <w:r>
            <w:rPr>
              <w:color w:val="404040" w:themeColor="text1" w:themeTint="BF"/>
              <w:sz w:val="20"/>
            </w:rPr>
            <w:t>[Relevant skill]</w:t>
          </w:r>
        </w:p>
      </w:docPartBody>
    </w:docPart>
    <w:docPart>
      <w:docPartPr>
        <w:name w:val="931A6BFA1F06438E8C5E7C57B4426AE0"/>
        <w:category>
          <w:name w:val="General"/>
          <w:gallery w:val="placeholder"/>
        </w:category>
        <w:types>
          <w:type w:val="bbPlcHdr"/>
        </w:types>
        <w:behaviors>
          <w:behavior w:val="content"/>
        </w:behaviors>
        <w:guid w:val="{79683D43-3D17-48F4-9B42-BC6E3571DA49}"/>
      </w:docPartPr>
      <w:docPartBody>
        <w:p w:rsidR="00EF7064" w:rsidRDefault="00896DB6">
          <w:pPr>
            <w:pStyle w:val="931A6BFA1F06438E8C5E7C57B4426AE0"/>
          </w:pPr>
          <w:r>
            <w:rPr>
              <w:color w:val="404040" w:themeColor="text1" w:themeTint="BF"/>
              <w:sz w:val="20"/>
            </w:rPr>
            <w:t>[Relevant skill]</w:t>
          </w:r>
        </w:p>
      </w:docPartBody>
    </w:docPart>
    <w:docPart>
      <w:docPartPr>
        <w:name w:val="60512216BA0D4FB1A6E7A6F697F64921"/>
        <w:category>
          <w:name w:val="General"/>
          <w:gallery w:val="placeholder"/>
        </w:category>
        <w:types>
          <w:type w:val="bbPlcHdr"/>
        </w:types>
        <w:behaviors>
          <w:behavior w:val="content"/>
        </w:behaviors>
        <w:guid w:val="{602FBCE7-CF99-4FD2-BF98-FA1C6072945C}"/>
      </w:docPartPr>
      <w:docPartBody>
        <w:p w:rsidR="00EF7064" w:rsidRDefault="00896DB6">
          <w:pPr>
            <w:pStyle w:val="60512216BA0D4FB1A6E7A6F697F64921"/>
          </w:pPr>
          <w:r>
            <w:rPr>
              <w:color w:val="404040" w:themeColor="text1" w:themeTint="BF"/>
              <w:sz w:val="20"/>
            </w:rPr>
            <w:t>[Relevant skill]</w:t>
          </w:r>
        </w:p>
      </w:docPartBody>
    </w:docPart>
    <w:docPart>
      <w:docPartPr>
        <w:name w:val="C10BE9E2776A4A04A0DDC5303D1FE606"/>
        <w:category>
          <w:name w:val="General"/>
          <w:gallery w:val="placeholder"/>
        </w:category>
        <w:types>
          <w:type w:val="bbPlcHdr"/>
        </w:types>
        <w:behaviors>
          <w:behavior w:val="content"/>
        </w:behaviors>
        <w:guid w:val="{1F69EABC-CC0E-4796-AAC7-0BDBCAE35D31}"/>
      </w:docPartPr>
      <w:docPartBody>
        <w:p w:rsidR="00EF7064" w:rsidRDefault="00896DB6">
          <w:pPr>
            <w:pStyle w:val="C10BE9E2776A4A04A0DDC5303D1FE606"/>
          </w:pPr>
          <w:r>
            <w:rPr>
              <w:color w:val="404040" w:themeColor="text1" w:themeTint="BF"/>
              <w:sz w:val="20"/>
            </w:rPr>
            <w:t>[Relevant skill]</w:t>
          </w:r>
        </w:p>
      </w:docPartBody>
    </w:docPart>
    <w:docPart>
      <w:docPartPr>
        <w:name w:val="15D4ED2C084341FAA836857D2BD05ECF"/>
        <w:category>
          <w:name w:val="General"/>
          <w:gallery w:val="placeholder"/>
        </w:category>
        <w:types>
          <w:type w:val="bbPlcHdr"/>
        </w:types>
        <w:behaviors>
          <w:behavior w:val="content"/>
        </w:behaviors>
        <w:guid w:val="{25B84DA1-0975-4D47-8DB1-6CE35587C63B}"/>
      </w:docPartPr>
      <w:docPartBody>
        <w:p w:rsidR="00EF7064" w:rsidRDefault="00896DB6">
          <w:pPr>
            <w:pStyle w:val="15D4ED2C084341FAA836857D2BD05ECF"/>
          </w:pPr>
          <w:r>
            <w:t>Professional Accomplishments</w:t>
          </w:r>
        </w:p>
      </w:docPartBody>
    </w:docPart>
    <w:docPart>
      <w:docPartPr>
        <w:name w:val="DD534B3C783D4E6F9F9EEAD60807126F"/>
        <w:category>
          <w:name w:val="General"/>
          <w:gallery w:val="placeholder"/>
        </w:category>
        <w:types>
          <w:type w:val="bbPlcHdr"/>
        </w:types>
        <w:behaviors>
          <w:behavior w:val="content"/>
        </w:behaviors>
        <w:guid w:val="{1220B0C9-F7C4-4DB4-9F3D-C4B4472EEEBE}"/>
      </w:docPartPr>
      <w:docPartBody>
        <w:p w:rsidR="00EF7064" w:rsidRDefault="00896DB6">
          <w:pPr>
            <w:pStyle w:val="DD534B3C783D4E6F9F9EEAD60807126F"/>
          </w:pPr>
          <w:r>
            <w:rPr>
              <w:color w:val="404040" w:themeColor="text1" w:themeTint="BF"/>
              <w:sz w:val="20"/>
            </w:rPr>
            <w:t>[Field or Area of Accomplishment]</w:t>
          </w:r>
        </w:p>
      </w:docPartBody>
    </w:docPart>
    <w:docPart>
      <w:docPartPr>
        <w:name w:val="3E94D2A5420645D096CC6EAFD90E219E"/>
        <w:category>
          <w:name w:val="General"/>
          <w:gallery w:val="placeholder"/>
        </w:category>
        <w:types>
          <w:type w:val="bbPlcHdr"/>
        </w:types>
        <w:behaviors>
          <w:behavior w:val="content"/>
        </w:behaviors>
        <w:guid w:val="{096E815F-1145-4A12-8007-A97066836992}"/>
      </w:docPartPr>
      <w:docPartBody>
        <w:p w:rsidR="00EF7064" w:rsidRDefault="00896DB6">
          <w:pPr>
            <w:pStyle w:val="3E94D2A5420645D096CC6EAFD90E219E"/>
          </w:pPr>
          <w:r>
            <w:rPr>
              <w:color w:val="404040" w:themeColor="text1" w:themeTint="BF"/>
              <w:sz w:val="20"/>
            </w:rPr>
            <w:t>[Achievement]</w:t>
          </w:r>
        </w:p>
      </w:docPartBody>
    </w:docPart>
    <w:docPart>
      <w:docPartPr>
        <w:name w:val="0144B4A8E65343C7936E74CFA924E2EE"/>
        <w:category>
          <w:name w:val="General"/>
          <w:gallery w:val="placeholder"/>
        </w:category>
        <w:types>
          <w:type w:val="bbPlcHdr"/>
        </w:types>
        <w:behaviors>
          <w:behavior w:val="content"/>
        </w:behaviors>
        <w:guid w:val="{0E018296-F60C-4A71-90A4-D9DF383C94F5}"/>
      </w:docPartPr>
      <w:docPartBody>
        <w:p w:rsidR="00EF7064" w:rsidRDefault="00896DB6">
          <w:pPr>
            <w:pStyle w:val="0144B4A8E65343C7936E74CFA924E2EE"/>
          </w:pPr>
          <w:r>
            <w:rPr>
              <w:color w:val="404040" w:themeColor="text1" w:themeTint="BF"/>
              <w:sz w:val="20"/>
            </w:rPr>
            <w:t>[Achievement]</w:t>
          </w:r>
        </w:p>
      </w:docPartBody>
    </w:docPart>
    <w:docPart>
      <w:docPartPr>
        <w:name w:val="83047894D5E348D6BC4557E5CE281BBD"/>
        <w:category>
          <w:name w:val="General"/>
          <w:gallery w:val="placeholder"/>
        </w:category>
        <w:types>
          <w:type w:val="bbPlcHdr"/>
        </w:types>
        <w:behaviors>
          <w:behavior w:val="content"/>
        </w:behaviors>
        <w:guid w:val="{959226B5-ADAA-4B24-B59F-CDE5508BEE48}"/>
      </w:docPartPr>
      <w:docPartBody>
        <w:p w:rsidR="00EF7064" w:rsidRDefault="00896DB6">
          <w:pPr>
            <w:pStyle w:val="83047894D5E348D6BC4557E5CE281BBD"/>
          </w:pPr>
          <w:r>
            <w:rPr>
              <w:color w:val="404040" w:themeColor="text1" w:themeTint="BF"/>
              <w:sz w:val="20"/>
            </w:rPr>
            <w:t>[Achievement]</w:t>
          </w:r>
        </w:p>
      </w:docPartBody>
    </w:docPart>
    <w:docPart>
      <w:docPartPr>
        <w:name w:val="5F054B7979884B4DA16A4CBAF8399374"/>
        <w:category>
          <w:name w:val="General"/>
          <w:gallery w:val="placeholder"/>
        </w:category>
        <w:types>
          <w:type w:val="bbPlcHdr"/>
        </w:types>
        <w:behaviors>
          <w:behavior w:val="content"/>
        </w:behaviors>
        <w:guid w:val="{791C98FC-8498-40A8-AE38-6A71091266C5}"/>
      </w:docPartPr>
      <w:docPartBody>
        <w:p w:rsidR="00EF7064" w:rsidRDefault="00896DB6">
          <w:pPr>
            <w:pStyle w:val="5F054B7979884B4DA16A4CBAF8399374"/>
          </w:pPr>
          <w:r>
            <w:rPr>
              <w:color w:val="404040" w:themeColor="text1" w:themeTint="BF"/>
              <w:sz w:val="20"/>
            </w:rPr>
            <w:t>[Achievement]</w:t>
          </w:r>
        </w:p>
      </w:docPartBody>
    </w:docPart>
    <w:docPart>
      <w:docPartPr>
        <w:name w:val="7749DE0AD9FC463698274A82E5D49087"/>
        <w:category>
          <w:name w:val="General"/>
          <w:gallery w:val="placeholder"/>
        </w:category>
        <w:types>
          <w:type w:val="bbPlcHdr"/>
        </w:types>
        <w:behaviors>
          <w:behavior w:val="content"/>
        </w:behaviors>
        <w:guid w:val="{26AD845B-C286-4657-8662-E66B70B66CA0}"/>
      </w:docPartPr>
      <w:docPartBody>
        <w:p w:rsidR="00EF7064" w:rsidRDefault="00896DB6">
          <w:pPr>
            <w:pStyle w:val="7749DE0AD9FC463698274A82E5D49087"/>
          </w:pPr>
          <w:r>
            <w:rPr>
              <w:color w:val="404040" w:themeColor="text1" w:themeTint="BF"/>
              <w:sz w:val="20"/>
            </w:rPr>
            <w:t>[Field or Area of Accomplishment]</w:t>
          </w:r>
        </w:p>
      </w:docPartBody>
    </w:docPart>
    <w:docPart>
      <w:docPartPr>
        <w:name w:val="4071F794006B4F80B76B59B208859BFE"/>
        <w:category>
          <w:name w:val="General"/>
          <w:gallery w:val="placeholder"/>
        </w:category>
        <w:types>
          <w:type w:val="bbPlcHdr"/>
        </w:types>
        <w:behaviors>
          <w:behavior w:val="content"/>
        </w:behaviors>
        <w:guid w:val="{551C6F7B-E5EB-4A3A-87E1-510B897C6085}"/>
      </w:docPartPr>
      <w:docPartBody>
        <w:p w:rsidR="00EF7064" w:rsidRDefault="00896DB6">
          <w:pPr>
            <w:pStyle w:val="4071F794006B4F80B76B59B208859BFE"/>
          </w:pPr>
          <w:r>
            <w:rPr>
              <w:color w:val="404040" w:themeColor="text1" w:themeTint="BF"/>
              <w:sz w:val="20"/>
            </w:rPr>
            <w:t>[Field or Area of Accomplishment]</w:t>
          </w:r>
        </w:p>
      </w:docPartBody>
    </w:docPart>
    <w:docPart>
      <w:docPartPr>
        <w:name w:val="9504D822873E4EF9BF7C3B0B1FD09AA9"/>
        <w:category>
          <w:name w:val="General"/>
          <w:gallery w:val="placeholder"/>
        </w:category>
        <w:types>
          <w:type w:val="bbPlcHdr"/>
        </w:types>
        <w:behaviors>
          <w:behavior w:val="content"/>
        </w:behaviors>
        <w:guid w:val="{B800B64D-C78C-4D9E-85DE-C7F0E1A0B0FB}"/>
      </w:docPartPr>
      <w:docPartBody>
        <w:p w:rsidR="00EF7064" w:rsidRDefault="00896DB6">
          <w:pPr>
            <w:pStyle w:val="9504D822873E4EF9BF7C3B0B1FD09AA9"/>
          </w:pPr>
          <w:r>
            <w:rPr>
              <w:color w:val="404040" w:themeColor="text1" w:themeTint="BF"/>
              <w:sz w:val="20"/>
            </w:rPr>
            <w:t>[Achievement]</w:t>
          </w:r>
        </w:p>
      </w:docPartBody>
    </w:docPart>
    <w:docPart>
      <w:docPartPr>
        <w:name w:val="C01ADA80FA754724BF0088B6F6DFFE6B"/>
        <w:category>
          <w:name w:val="General"/>
          <w:gallery w:val="placeholder"/>
        </w:category>
        <w:types>
          <w:type w:val="bbPlcHdr"/>
        </w:types>
        <w:behaviors>
          <w:behavior w:val="content"/>
        </w:behaviors>
        <w:guid w:val="{A22F39CC-F52D-4093-93A6-570BF60E25F0}"/>
      </w:docPartPr>
      <w:docPartBody>
        <w:p w:rsidR="00EF7064" w:rsidRDefault="00896DB6">
          <w:pPr>
            <w:pStyle w:val="C01ADA80FA754724BF0088B6F6DFFE6B"/>
          </w:pPr>
          <w:r>
            <w:rPr>
              <w:color w:val="404040" w:themeColor="text1" w:themeTint="BF"/>
              <w:sz w:val="20"/>
            </w:rPr>
            <w:t>[Achievement]</w:t>
          </w:r>
        </w:p>
      </w:docPartBody>
    </w:docPart>
    <w:docPart>
      <w:docPartPr>
        <w:name w:val="10FD3A5C58194AD1B2AD61835236421B"/>
        <w:category>
          <w:name w:val="General"/>
          <w:gallery w:val="placeholder"/>
        </w:category>
        <w:types>
          <w:type w:val="bbPlcHdr"/>
        </w:types>
        <w:behaviors>
          <w:behavior w:val="content"/>
        </w:behaviors>
        <w:guid w:val="{7D4A7120-5895-474A-A73E-10B5F6EFE2B2}"/>
      </w:docPartPr>
      <w:docPartBody>
        <w:p w:rsidR="00EF7064" w:rsidRDefault="00896DB6">
          <w:pPr>
            <w:pStyle w:val="10FD3A5C58194AD1B2AD61835236421B"/>
          </w:pPr>
          <w:r>
            <w:t>Work History</w:t>
          </w:r>
        </w:p>
      </w:docPartBody>
    </w:docPart>
    <w:docPart>
      <w:docPartPr>
        <w:name w:val="4C4326EF721F4F9980C60627151AA829"/>
        <w:category>
          <w:name w:val="General"/>
          <w:gallery w:val="placeholder"/>
        </w:category>
        <w:types>
          <w:type w:val="bbPlcHdr"/>
        </w:types>
        <w:behaviors>
          <w:behavior w:val="content"/>
        </w:behaviors>
        <w:guid w:val="{7545376A-C47C-4971-B1A5-91BA1E092570}"/>
      </w:docPartPr>
      <w:docPartBody>
        <w:p w:rsidR="00EF7064" w:rsidRDefault="00896DB6">
          <w:pPr>
            <w:pStyle w:val="4C4326EF721F4F9980C60627151AA829"/>
          </w:pPr>
          <w:r>
            <w:rPr>
              <w:rStyle w:val="PlaceholderText"/>
            </w:rPr>
            <w:t>Click here to enter a date.</w:t>
          </w:r>
        </w:p>
      </w:docPartBody>
    </w:docPart>
    <w:docPart>
      <w:docPartPr>
        <w:name w:val="92417B64617A498BBA80A203C1E59CFE"/>
        <w:category>
          <w:name w:val="General"/>
          <w:gallery w:val="placeholder"/>
        </w:category>
        <w:types>
          <w:type w:val="bbPlcHdr"/>
        </w:types>
        <w:behaviors>
          <w:behavior w:val="content"/>
        </w:behaviors>
        <w:guid w:val="{290386D3-E98E-4B4C-ABB5-85AB6BBD280B}"/>
      </w:docPartPr>
      <w:docPartBody>
        <w:p w:rsidR="00EF7064" w:rsidRDefault="00896DB6">
          <w:pPr>
            <w:pStyle w:val="92417B64617A498BBA80A203C1E59CFE"/>
          </w:pPr>
          <w:r>
            <w:rPr>
              <w:rStyle w:val="ContentBodyChar"/>
            </w:rPr>
            <w:t>[Job Title]</w:t>
          </w:r>
        </w:p>
      </w:docPartBody>
    </w:docPart>
    <w:docPart>
      <w:docPartPr>
        <w:name w:val="93D1180831824617B7B794D848EA2D50"/>
        <w:category>
          <w:name w:val="General"/>
          <w:gallery w:val="placeholder"/>
        </w:category>
        <w:types>
          <w:type w:val="bbPlcHdr"/>
        </w:types>
        <w:behaviors>
          <w:behavior w:val="content"/>
        </w:behaviors>
        <w:guid w:val="{CACEAF1B-5593-4DA1-AA9F-22F0394A1388}"/>
      </w:docPartPr>
      <w:docPartBody>
        <w:p w:rsidR="00EF7064" w:rsidRDefault="00896DB6">
          <w:pPr>
            <w:pStyle w:val="93D1180831824617B7B794D848EA2D50"/>
          </w:pPr>
          <w:r>
            <w:rPr>
              <w:color w:val="404040" w:themeColor="text1" w:themeTint="BF"/>
              <w:sz w:val="20"/>
            </w:rPr>
            <w:t>[Company Name]</w:t>
          </w:r>
        </w:p>
      </w:docPartBody>
    </w:docPart>
    <w:docPart>
      <w:docPartPr>
        <w:name w:val="73BA82C5288D47F5947812CD6989ABE1"/>
        <w:category>
          <w:name w:val="General"/>
          <w:gallery w:val="placeholder"/>
        </w:category>
        <w:types>
          <w:type w:val="bbPlcHdr"/>
        </w:types>
        <w:behaviors>
          <w:behavior w:val="content"/>
        </w:behaviors>
        <w:guid w:val="{7FF651E5-6414-4DDF-B19B-2ADAA59B03D5}"/>
      </w:docPartPr>
      <w:docPartBody>
        <w:p w:rsidR="00EF7064" w:rsidRDefault="00896DB6">
          <w:pPr>
            <w:pStyle w:val="73BA82C5288D47F5947812CD6989ABE1"/>
          </w:pPr>
          <w:r>
            <w:rPr>
              <w:color w:val="404040" w:themeColor="text1" w:themeTint="BF"/>
              <w:sz w:val="20"/>
            </w:rPr>
            <w:t>[City, ST]</w:t>
          </w:r>
        </w:p>
      </w:docPartBody>
    </w:docPart>
    <w:docPart>
      <w:docPartPr>
        <w:name w:val="34D6BDDBE0A044E3943E76837BEAC091"/>
        <w:category>
          <w:name w:val="General"/>
          <w:gallery w:val="placeholder"/>
        </w:category>
        <w:types>
          <w:type w:val="bbPlcHdr"/>
        </w:types>
        <w:behaviors>
          <w:behavior w:val="content"/>
        </w:behaviors>
        <w:guid w:val="{898903BD-74A0-462C-8BFF-9DA00AF7B43D}"/>
      </w:docPartPr>
      <w:docPartBody>
        <w:p w:rsidR="00EF7064" w:rsidRDefault="00896DB6">
          <w:pPr>
            <w:pStyle w:val="34D6BDDBE0A044E3943E76837BEAC091"/>
          </w:pPr>
          <w:r>
            <w:rPr>
              <w:rStyle w:val="PlaceholderText"/>
            </w:rPr>
            <w:t>Click here to enter a date.</w:t>
          </w:r>
        </w:p>
      </w:docPartBody>
    </w:docPart>
    <w:docPart>
      <w:docPartPr>
        <w:name w:val="EFABA842AEE7479989C119D739D48A9F"/>
        <w:category>
          <w:name w:val="General"/>
          <w:gallery w:val="placeholder"/>
        </w:category>
        <w:types>
          <w:type w:val="bbPlcHdr"/>
        </w:types>
        <w:behaviors>
          <w:behavior w:val="content"/>
        </w:behaviors>
        <w:guid w:val="{5025434F-E553-4FE3-8A6B-1AB00811F5DE}"/>
      </w:docPartPr>
      <w:docPartBody>
        <w:p w:rsidR="00EF7064" w:rsidRDefault="00896DB6">
          <w:pPr>
            <w:pStyle w:val="EFABA842AEE7479989C119D739D48A9F"/>
          </w:pPr>
          <w:r>
            <w:rPr>
              <w:rStyle w:val="ContentBodyChar"/>
            </w:rPr>
            <w:t>[Job Title]</w:t>
          </w:r>
        </w:p>
      </w:docPartBody>
    </w:docPart>
    <w:docPart>
      <w:docPartPr>
        <w:name w:val="43C097E82D31405E85DD41D6C503B545"/>
        <w:category>
          <w:name w:val="General"/>
          <w:gallery w:val="placeholder"/>
        </w:category>
        <w:types>
          <w:type w:val="bbPlcHdr"/>
        </w:types>
        <w:behaviors>
          <w:behavior w:val="content"/>
        </w:behaviors>
        <w:guid w:val="{2FFAE085-45B7-4626-B80C-D9B8C89436BD}"/>
      </w:docPartPr>
      <w:docPartBody>
        <w:p w:rsidR="00EF7064" w:rsidRDefault="00896DB6">
          <w:pPr>
            <w:pStyle w:val="43C097E82D31405E85DD41D6C503B545"/>
          </w:pPr>
          <w:r>
            <w:rPr>
              <w:color w:val="404040" w:themeColor="text1" w:themeTint="BF"/>
              <w:sz w:val="20"/>
            </w:rPr>
            <w:t>[Company Name]</w:t>
          </w:r>
        </w:p>
      </w:docPartBody>
    </w:docPart>
    <w:docPart>
      <w:docPartPr>
        <w:name w:val="F10E5F49FF1244149C4E121F46AEF078"/>
        <w:category>
          <w:name w:val="General"/>
          <w:gallery w:val="placeholder"/>
        </w:category>
        <w:types>
          <w:type w:val="bbPlcHdr"/>
        </w:types>
        <w:behaviors>
          <w:behavior w:val="content"/>
        </w:behaviors>
        <w:guid w:val="{EBCD08D3-A924-432E-8CD8-73D8B088C2B8}"/>
      </w:docPartPr>
      <w:docPartBody>
        <w:p w:rsidR="00EF7064" w:rsidRDefault="00896DB6">
          <w:pPr>
            <w:pStyle w:val="F10E5F49FF1244149C4E121F46AEF078"/>
          </w:pPr>
          <w:r>
            <w:rPr>
              <w:color w:val="404040" w:themeColor="text1" w:themeTint="BF"/>
              <w:sz w:val="20"/>
            </w:rPr>
            <w:t>[City, ST]</w:t>
          </w:r>
        </w:p>
      </w:docPartBody>
    </w:docPart>
    <w:docPart>
      <w:docPartPr>
        <w:name w:val="68C275DC6E1F4F95BC82E28626C2DE04"/>
        <w:category>
          <w:name w:val="General"/>
          <w:gallery w:val="placeholder"/>
        </w:category>
        <w:types>
          <w:type w:val="bbPlcHdr"/>
        </w:types>
        <w:behaviors>
          <w:behavior w:val="content"/>
        </w:behaviors>
        <w:guid w:val="{B88CDF07-7C92-4911-B4ED-15CB557FA0FB}"/>
      </w:docPartPr>
      <w:docPartBody>
        <w:p w:rsidR="00EF7064" w:rsidRDefault="00896DB6">
          <w:pPr>
            <w:pStyle w:val="68C275DC6E1F4F95BC82E28626C2DE04"/>
          </w:pPr>
          <w:r>
            <w:rPr>
              <w:rStyle w:val="PlaceholderText"/>
            </w:rPr>
            <w:t>Click here to enter a date.</w:t>
          </w:r>
        </w:p>
      </w:docPartBody>
    </w:docPart>
    <w:docPart>
      <w:docPartPr>
        <w:name w:val="53C46327D4FD454CBA880057997BABD0"/>
        <w:category>
          <w:name w:val="General"/>
          <w:gallery w:val="placeholder"/>
        </w:category>
        <w:types>
          <w:type w:val="bbPlcHdr"/>
        </w:types>
        <w:behaviors>
          <w:behavior w:val="content"/>
        </w:behaviors>
        <w:guid w:val="{980C50A7-9820-4A88-A115-4F2C9A715927}"/>
      </w:docPartPr>
      <w:docPartBody>
        <w:p w:rsidR="00EF7064" w:rsidRDefault="00896DB6">
          <w:pPr>
            <w:pStyle w:val="53C46327D4FD454CBA880057997BABD0"/>
          </w:pPr>
          <w:r>
            <w:rPr>
              <w:rStyle w:val="ContentBodyChar"/>
            </w:rPr>
            <w:t>[Job Title]</w:t>
          </w:r>
        </w:p>
      </w:docPartBody>
    </w:docPart>
    <w:docPart>
      <w:docPartPr>
        <w:name w:val="2C18774CE0A24A7CA24F3BD494A361A8"/>
        <w:category>
          <w:name w:val="General"/>
          <w:gallery w:val="placeholder"/>
        </w:category>
        <w:types>
          <w:type w:val="bbPlcHdr"/>
        </w:types>
        <w:behaviors>
          <w:behavior w:val="content"/>
        </w:behaviors>
        <w:guid w:val="{3148B7A2-54AE-498D-BB2F-7A4719FAAF65}"/>
      </w:docPartPr>
      <w:docPartBody>
        <w:p w:rsidR="00EF7064" w:rsidRDefault="00896DB6">
          <w:pPr>
            <w:pStyle w:val="2C18774CE0A24A7CA24F3BD494A361A8"/>
          </w:pPr>
          <w:r>
            <w:rPr>
              <w:color w:val="404040" w:themeColor="text1" w:themeTint="BF"/>
              <w:sz w:val="20"/>
            </w:rPr>
            <w:t>[Company Name]</w:t>
          </w:r>
        </w:p>
      </w:docPartBody>
    </w:docPart>
    <w:docPart>
      <w:docPartPr>
        <w:name w:val="3E596526D8C64721A0A1BF235B2FC9D2"/>
        <w:category>
          <w:name w:val="General"/>
          <w:gallery w:val="placeholder"/>
        </w:category>
        <w:types>
          <w:type w:val="bbPlcHdr"/>
        </w:types>
        <w:behaviors>
          <w:behavior w:val="content"/>
        </w:behaviors>
        <w:guid w:val="{19C4C5A9-91F7-4273-9000-1981D4795783}"/>
      </w:docPartPr>
      <w:docPartBody>
        <w:p w:rsidR="00EF7064" w:rsidRDefault="00896DB6">
          <w:pPr>
            <w:pStyle w:val="3E596526D8C64721A0A1BF235B2FC9D2"/>
          </w:pPr>
          <w:r>
            <w:rPr>
              <w:color w:val="404040" w:themeColor="text1" w:themeTint="BF"/>
              <w:sz w:val="20"/>
            </w:rPr>
            <w:t>[City, ST]</w:t>
          </w:r>
        </w:p>
      </w:docPartBody>
    </w:docPart>
    <w:docPart>
      <w:docPartPr>
        <w:name w:val="009B40B0540E4925817DF23D00803004"/>
        <w:category>
          <w:name w:val="General"/>
          <w:gallery w:val="placeholder"/>
        </w:category>
        <w:types>
          <w:type w:val="bbPlcHdr"/>
        </w:types>
        <w:behaviors>
          <w:behavior w:val="content"/>
        </w:behaviors>
        <w:guid w:val="{3E7EAA2A-44D7-41BB-A227-148FE05310DF}"/>
      </w:docPartPr>
      <w:docPartBody>
        <w:p w:rsidR="00EF7064" w:rsidRDefault="00896DB6">
          <w:pPr>
            <w:pStyle w:val="009B40B0540E4925817DF23D00803004"/>
          </w:pPr>
          <w:r>
            <w:rPr>
              <w:rStyle w:val="PlaceholderText"/>
            </w:rPr>
            <w:t>Click here to enter a date.</w:t>
          </w:r>
        </w:p>
      </w:docPartBody>
    </w:docPart>
    <w:docPart>
      <w:docPartPr>
        <w:name w:val="28EE27BD480D4E2BB82E35CFBCD0CDF6"/>
        <w:category>
          <w:name w:val="General"/>
          <w:gallery w:val="placeholder"/>
        </w:category>
        <w:types>
          <w:type w:val="bbPlcHdr"/>
        </w:types>
        <w:behaviors>
          <w:behavior w:val="content"/>
        </w:behaviors>
        <w:guid w:val="{C2ECD88B-E5D4-42BB-A842-0BDFE2C3C36D}"/>
      </w:docPartPr>
      <w:docPartBody>
        <w:p w:rsidR="00EF7064" w:rsidRDefault="00896DB6">
          <w:pPr>
            <w:pStyle w:val="28EE27BD480D4E2BB82E35CFBCD0CDF6"/>
          </w:pPr>
          <w:r>
            <w:rPr>
              <w:rStyle w:val="ContentBodyChar"/>
            </w:rPr>
            <w:t>[Job Title]</w:t>
          </w:r>
        </w:p>
      </w:docPartBody>
    </w:docPart>
    <w:docPart>
      <w:docPartPr>
        <w:name w:val="A3D9CCB8C5C1496185EB2964B1DD5624"/>
        <w:category>
          <w:name w:val="General"/>
          <w:gallery w:val="placeholder"/>
        </w:category>
        <w:types>
          <w:type w:val="bbPlcHdr"/>
        </w:types>
        <w:behaviors>
          <w:behavior w:val="content"/>
        </w:behaviors>
        <w:guid w:val="{131D7058-052C-4C80-B6D3-FF706C900C83}"/>
      </w:docPartPr>
      <w:docPartBody>
        <w:p w:rsidR="00EF7064" w:rsidRDefault="00896DB6">
          <w:pPr>
            <w:pStyle w:val="A3D9CCB8C5C1496185EB2964B1DD5624"/>
          </w:pPr>
          <w:r>
            <w:rPr>
              <w:color w:val="404040" w:themeColor="text1" w:themeTint="BF"/>
              <w:sz w:val="20"/>
            </w:rPr>
            <w:t>[Company Name]</w:t>
          </w:r>
        </w:p>
      </w:docPartBody>
    </w:docPart>
    <w:docPart>
      <w:docPartPr>
        <w:name w:val="D882681C863A44B7BDECEBE0D6CFDA8F"/>
        <w:category>
          <w:name w:val="General"/>
          <w:gallery w:val="placeholder"/>
        </w:category>
        <w:types>
          <w:type w:val="bbPlcHdr"/>
        </w:types>
        <w:behaviors>
          <w:behavior w:val="content"/>
        </w:behaviors>
        <w:guid w:val="{A4C1A829-7D12-448A-8C47-ACA82DBDD16D}"/>
      </w:docPartPr>
      <w:docPartBody>
        <w:p w:rsidR="00EF7064" w:rsidRDefault="00896DB6">
          <w:pPr>
            <w:pStyle w:val="D882681C863A44B7BDECEBE0D6CFDA8F"/>
          </w:pPr>
          <w:r>
            <w:rPr>
              <w:color w:val="404040" w:themeColor="text1" w:themeTint="BF"/>
              <w:sz w:val="20"/>
            </w:rPr>
            <w:t>[City, ST]</w:t>
          </w:r>
        </w:p>
      </w:docPartBody>
    </w:docPart>
    <w:docPart>
      <w:docPartPr>
        <w:name w:val="849B7E31E2FA426FBAB4F6EBFB1B1448"/>
        <w:category>
          <w:name w:val="General"/>
          <w:gallery w:val="placeholder"/>
        </w:category>
        <w:types>
          <w:type w:val="bbPlcHdr"/>
        </w:types>
        <w:behaviors>
          <w:behavior w:val="content"/>
        </w:behaviors>
        <w:guid w:val="{DBCD0A9A-70CE-468B-A46A-E2B459BE0BAB}"/>
      </w:docPartPr>
      <w:docPartBody>
        <w:p w:rsidR="00EF7064" w:rsidRDefault="00896DB6">
          <w:pPr>
            <w:pStyle w:val="849B7E31E2FA426FBAB4F6EBFB1B1448"/>
          </w:pPr>
          <w:r>
            <w:t>Education</w:t>
          </w:r>
        </w:p>
      </w:docPartBody>
    </w:docPart>
    <w:docPart>
      <w:docPartPr>
        <w:name w:val="8A1318838FA04B6B8051E551A57328DC"/>
        <w:category>
          <w:name w:val="General"/>
          <w:gallery w:val="placeholder"/>
        </w:category>
        <w:types>
          <w:type w:val="bbPlcHdr"/>
        </w:types>
        <w:behaviors>
          <w:behavior w:val="content"/>
        </w:behaviors>
        <w:guid w:val="{CB8BEEFE-096A-45FF-BCCB-2A184034A69D}"/>
      </w:docPartPr>
      <w:docPartBody>
        <w:p w:rsidR="00EF7064" w:rsidRDefault="00896DB6">
          <w:pPr>
            <w:pStyle w:val="8A1318838FA04B6B8051E551A57328DC"/>
          </w:pPr>
          <w:r>
            <w:rPr>
              <w:color w:val="404040" w:themeColor="text1" w:themeTint="BF"/>
              <w:sz w:val="20"/>
            </w:rPr>
            <w:t>[Degree]</w:t>
          </w:r>
        </w:p>
      </w:docPartBody>
    </w:docPart>
    <w:docPart>
      <w:docPartPr>
        <w:name w:val="4415969293BA46828AF0734953D3982E"/>
        <w:category>
          <w:name w:val="General"/>
          <w:gallery w:val="placeholder"/>
        </w:category>
        <w:types>
          <w:type w:val="bbPlcHdr"/>
        </w:types>
        <w:behaviors>
          <w:behavior w:val="content"/>
        </w:behaviors>
        <w:guid w:val="{69973E3F-8334-4D70-8F34-696B53A653DE}"/>
      </w:docPartPr>
      <w:docPartBody>
        <w:p w:rsidR="00EF7064" w:rsidRDefault="00896DB6">
          <w:pPr>
            <w:pStyle w:val="4415969293BA46828AF0734953D3982E"/>
          </w:pPr>
          <w:r>
            <w:rPr>
              <w:color w:val="404040" w:themeColor="text1" w:themeTint="BF"/>
              <w:sz w:val="20"/>
            </w:rPr>
            <w:t>[School Name]</w:t>
          </w:r>
        </w:p>
      </w:docPartBody>
    </w:docPart>
    <w:docPart>
      <w:docPartPr>
        <w:name w:val="F59DA0FF92A144B78789ADEF1570706A"/>
        <w:category>
          <w:name w:val="General"/>
          <w:gallery w:val="placeholder"/>
        </w:category>
        <w:types>
          <w:type w:val="bbPlcHdr"/>
        </w:types>
        <w:behaviors>
          <w:behavior w:val="content"/>
        </w:behaviors>
        <w:guid w:val="{0900EB2B-7168-4256-BF21-18EB3E121500}"/>
      </w:docPartPr>
      <w:docPartBody>
        <w:p w:rsidR="00EF7064" w:rsidRDefault="00896DB6">
          <w:pPr>
            <w:pStyle w:val="F59DA0FF92A144B78789ADEF1570706A"/>
          </w:pPr>
          <w:r>
            <w:rPr>
              <w:color w:val="404040" w:themeColor="text1" w:themeTint="BF"/>
              <w:sz w:val="20"/>
            </w:rPr>
            <w:t>[City, ST]</w:t>
          </w:r>
        </w:p>
      </w:docPartBody>
    </w:docPart>
    <w:docPart>
      <w:docPartPr>
        <w:name w:val="1774EF6B0BCD43E0A29A72A3323D1B25"/>
        <w:category>
          <w:name w:val="General"/>
          <w:gallery w:val="placeholder"/>
        </w:category>
        <w:types>
          <w:type w:val="bbPlcHdr"/>
        </w:types>
        <w:behaviors>
          <w:behavior w:val="content"/>
        </w:behaviors>
        <w:guid w:val="{C17CE198-9C9E-4B79-8AE3-08A0881DE511}"/>
      </w:docPartPr>
      <w:docPartBody>
        <w:p w:rsidR="00EF7064" w:rsidRDefault="00896DB6">
          <w:pPr>
            <w:pStyle w:val="1774EF6B0BCD43E0A29A72A3323D1B25"/>
          </w:pPr>
          <w:r>
            <w:rPr>
              <w:rStyle w:val="PlaceholderText"/>
            </w:rPr>
            <w:t>Click here to enter a date.</w:t>
          </w:r>
        </w:p>
      </w:docPartBody>
    </w:docPart>
    <w:docPart>
      <w:docPartPr>
        <w:name w:val="6C4834198DF849F0B95C1E44FAE6732C"/>
        <w:category>
          <w:name w:val="General"/>
          <w:gallery w:val="placeholder"/>
        </w:category>
        <w:types>
          <w:type w:val="bbPlcHdr"/>
        </w:types>
        <w:behaviors>
          <w:behavior w:val="content"/>
        </w:behaviors>
        <w:guid w:val="{502319AB-F067-436F-81F7-D397B458A99D}"/>
      </w:docPartPr>
      <w:docPartBody>
        <w:p w:rsidR="00EF7064" w:rsidRDefault="00896DB6">
          <w:pPr>
            <w:pStyle w:val="6C4834198DF849F0B95C1E44FAE6732C"/>
          </w:pPr>
          <w:r>
            <w:t>References</w:t>
          </w:r>
        </w:p>
      </w:docPartBody>
    </w:docPart>
    <w:docPart>
      <w:docPartPr>
        <w:name w:val="BBCF0453C0B44920ADCB590F977C3F3C"/>
        <w:category>
          <w:name w:val="General"/>
          <w:gallery w:val="placeholder"/>
        </w:category>
        <w:types>
          <w:type w:val="bbPlcHdr"/>
        </w:types>
        <w:behaviors>
          <w:behavior w:val="content"/>
        </w:behaviors>
        <w:guid w:val="{A76BE54C-2EFF-41EF-B9D7-4D980600F2BB}"/>
      </w:docPartPr>
      <w:docPartBody>
        <w:p w:rsidR="00EF7064" w:rsidRDefault="00896DB6">
          <w:pPr>
            <w:pStyle w:val="BBCF0453C0B44920ADCB590F977C3F3C"/>
          </w:pPr>
          <w:r>
            <w:rPr>
              <w:color w:val="404040" w:themeColor="text1" w:themeTint="BF"/>
              <w:sz w:val="20"/>
            </w:rPr>
            <w:t>[References are available upon request.]</w:t>
          </w:r>
        </w:p>
      </w:docPartBody>
    </w:docPart>
    <w:docPart>
      <w:docPartPr>
        <w:name w:val="52A59DA903664F93BCEF190122579AF8"/>
        <w:category>
          <w:name w:val="General"/>
          <w:gallery w:val="placeholder"/>
        </w:category>
        <w:types>
          <w:type w:val="bbPlcHdr"/>
        </w:types>
        <w:behaviors>
          <w:behavior w:val="content"/>
        </w:behaviors>
        <w:guid w:val="{54D6C29B-9110-483E-A0DF-ED939747A2FE}"/>
      </w:docPartPr>
      <w:docPartBody>
        <w:p w:rsidR="00D549FA" w:rsidRDefault="00EF7064" w:rsidP="00EF7064">
          <w:pPr>
            <w:pStyle w:val="52A59DA903664F93BCEF190122579AF8"/>
          </w:pPr>
          <w:r>
            <w:rPr>
              <w:color w:val="404040" w:themeColor="text1" w:themeTint="BF"/>
              <w:sz w:val="20"/>
            </w:rPr>
            <w:t>[Field or Area of Accomplishment]</w:t>
          </w:r>
        </w:p>
      </w:docPartBody>
    </w:docPart>
    <w:docPart>
      <w:docPartPr>
        <w:name w:val="EB172E91D6064546ABD06E9933840623"/>
        <w:category>
          <w:name w:val="General"/>
          <w:gallery w:val="placeholder"/>
        </w:category>
        <w:types>
          <w:type w:val="bbPlcHdr"/>
        </w:types>
        <w:behaviors>
          <w:behavior w:val="content"/>
        </w:behaviors>
        <w:guid w:val="{18AD6D84-4F94-43A5-9E1F-6E1C2FF41277}"/>
      </w:docPartPr>
      <w:docPartBody>
        <w:p w:rsidR="00D549FA" w:rsidRDefault="00EF7064" w:rsidP="00EF7064">
          <w:pPr>
            <w:pStyle w:val="EB172E91D6064546ABD06E9933840623"/>
          </w:pPr>
          <w:r>
            <w:rPr>
              <w:color w:val="404040" w:themeColor="text1" w:themeTint="BF"/>
              <w:sz w:val="20"/>
            </w:rPr>
            <w:t>[Field or Area of Accomplishment]</w:t>
          </w:r>
        </w:p>
      </w:docPartBody>
    </w:docPart>
    <w:docPart>
      <w:docPartPr>
        <w:name w:val="71354E52B4D84F1CAA82B9418120E758"/>
        <w:category>
          <w:name w:val="General"/>
          <w:gallery w:val="placeholder"/>
        </w:category>
        <w:types>
          <w:type w:val="bbPlcHdr"/>
        </w:types>
        <w:behaviors>
          <w:behavior w:val="content"/>
        </w:behaviors>
        <w:guid w:val="{8A9DB97C-CA28-421B-B6AC-BA12B9BB06D5}"/>
      </w:docPartPr>
      <w:docPartBody>
        <w:p w:rsidR="00D549FA" w:rsidRDefault="00EF7064" w:rsidP="00EF7064">
          <w:pPr>
            <w:pStyle w:val="71354E52B4D84F1CAA82B9418120E758"/>
          </w:pPr>
          <w:r>
            <w:rPr>
              <w:color w:val="404040" w:themeColor="text1" w:themeTint="BF"/>
              <w:sz w:val="20"/>
            </w:rPr>
            <w:t>[Field or Area of Accomplishment]</w:t>
          </w:r>
        </w:p>
      </w:docPartBody>
    </w:docPart>
    <w:docPart>
      <w:docPartPr>
        <w:name w:val="8918788009154AD8B0FAA085CADDA047"/>
        <w:category>
          <w:name w:val="General"/>
          <w:gallery w:val="placeholder"/>
        </w:category>
        <w:types>
          <w:type w:val="bbPlcHdr"/>
        </w:types>
        <w:behaviors>
          <w:behavior w:val="content"/>
        </w:behaviors>
        <w:guid w:val="{B662601C-EFFC-4D60-8839-BF57BE61AE12}"/>
      </w:docPartPr>
      <w:docPartBody>
        <w:p w:rsidR="00D549FA" w:rsidRDefault="00EF7064" w:rsidP="00EF7064">
          <w:pPr>
            <w:pStyle w:val="8918788009154AD8B0FAA085CADDA047"/>
          </w:pPr>
          <w:r>
            <w:rPr>
              <w:color w:val="404040" w:themeColor="text1" w:themeTint="BF"/>
              <w:sz w:val="20"/>
            </w:rPr>
            <w:t>[Achievement]</w:t>
          </w:r>
        </w:p>
      </w:docPartBody>
    </w:docPart>
    <w:docPart>
      <w:docPartPr>
        <w:name w:val="E0DA40E15F7E4B89BDD4065F7D0B1DBF"/>
        <w:category>
          <w:name w:val="General"/>
          <w:gallery w:val="placeholder"/>
        </w:category>
        <w:types>
          <w:type w:val="bbPlcHdr"/>
        </w:types>
        <w:behaviors>
          <w:behavior w:val="content"/>
        </w:behaviors>
        <w:guid w:val="{FE20F0E4-6D22-4233-A82B-71C853373D9D}"/>
      </w:docPartPr>
      <w:docPartBody>
        <w:p w:rsidR="00D549FA" w:rsidRDefault="00EF7064" w:rsidP="00EF7064">
          <w:pPr>
            <w:pStyle w:val="E0DA40E15F7E4B89BDD4065F7D0B1DBF"/>
          </w:pPr>
          <w:r>
            <w:rPr>
              <w:color w:val="404040" w:themeColor="text1" w:themeTint="BF"/>
              <w:sz w:val="20"/>
            </w:rPr>
            <w:t>[Achievement]</w:t>
          </w:r>
        </w:p>
      </w:docPartBody>
    </w:docPart>
    <w:docPart>
      <w:docPartPr>
        <w:name w:val="71692897871841E894B4114CA10BD192"/>
        <w:category>
          <w:name w:val="General"/>
          <w:gallery w:val="placeholder"/>
        </w:category>
        <w:types>
          <w:type w:val="bbPlcHdr"/>
        </w:types>
        <w:behaviors>
          <w:behavior w:val="content"/>
        </w:behaviors>
        <w:guid w:val="{CD14D995-B046-4C7F-A2BA-105DEACA3BB2}"/>
      </w:docPartPr>
      <w:docPartBody>
        <w:p w:rsidR="00D549FA" w:rsidRDefault="00EF7064" w:rsidP="00EF7064">
          <w:pPr>
            <w:pStyle w:val="71692897871841E894B4114CA10BD192"/>
          </w:pPr>
          <w:r>
            <w:rPr>
              <w:color w:val="404040" w:themeColor="text1" w:themeTint="BF"/>
              <w:sz w:val="20"/>
            </w:rPr>
            <w:t>[Achievement]</w:t>
          </w:r>
        </w:p>
      </w:docPartBody>
    </w:docPart>
    <w:docPart>
      <w:docPartPr>
        <w:name w:val="40D855EF530E4085B9EAF63574D1B907"/>
        <w:category>
          <w:name w:val="General"/>
          <w:gallery w:val="placeholder"/>
        </w:category>
        <w:types>
          <w:type w:val="bbPlcHdr"/>
        </w:types>
        <w:behaviors>
          <w:behavior w:val="content"/>
        </w:behaviors>
        <w:guid w:val="{FC2A6E19-C45B-4D08-9F67-34B8B0F980DF}"/>
      </w:docPartPr>
      <w:docPartBody>
        <w:p w:rsidR="00D549FA" w:rsidRDefault="00EF7064" w:rsidP="00EF7064">
          <w:pPr>
            <w:pStyle w:val="40D855EF530E4085B9EAF63574D1B907"/>
          </w:pPr>
          <w:r>
            <w:rPr>
              <w:color w:val="404040" w:themeColor="text1" w:themeTint="BF"/>
              <w:sz w:val="20"/>
            </w:rPr>
            <w:t>[Achievement]</w:t>
          </w:r>
        </w:p>
      </w:docPartBody>
    </w:docPart>
    <w:docPart>
      <w:docPartPr>
        <w:name w:val="2D1012DAE158432FBDC89EC9C48E27A4"/>
        <w:category>
          <w:name w:val="General"/>
          <w:gallery w:val="placeholder"/>
        </w:category>
        <w:types>
          <w:type w:val="bbPlcHdr"/>
        </w:types>
        <w:behaviors>
          <w:behavior w:val="content"/>
        </w:behaviors>
        <w:guid w:val="{402293B2-E852-47ED-AD10-B824875454DA}"/>
      </w:docPartPr>
      <w:docPartBody>
        <w:p w:rsidR="00D549FA" w:rsidRDefault="00EF7064" w:rsidP="00EF7064">
          <w:pPr>
            <w:pStyle w:val="2D1012DAE158432FBDC89EC9C48E27A4"/>
          </w:pPr>
          <w:r>
            <w:rPr>
              <w:rStyle w:val="PlaceholderText"/>
            </w:rPr>
            <w:t>Click here to enter a date.</w:t>
          </w:r>
        </w:p>
      </w:docPartBody>
    </w:docPart>
    <w:docPart>
      <w:docPartPr>
        <w:name w:val="AC23AFBD98BB4671BF4FA4992BA4ECB5"/>
        <w:category>
          <w:name w:val="General"/>
          <w:gallery w:val="placeholder"/>
        </w:category>
        <w:types>
          <w:type w:val="bbPlcHdr"/>
        </w:types>
        <w:behaviors>
          <w:behavior w:val="content"/>
        </w:behaviors>
        <w:guid w:val="{6D351840-AC85-4615-8D32-2B290C18A842}"/>
      </w:docPartPr>
      <w:docPartBody>
        <w:p w:rsidR="00D549FA" w:rsidRDefault="00EF7064" w:rsidP="00EF7064">
          <w:pPr>
            <w:pStyle w:val="AC23AFBD98BB4671BF4FA4992BA4ECB5"/>
          </w:pPr>
          <w:r>
            <w:rPr>
              <w:rStyle w:val="ContentBodyChar"/>
            </w:rPr>
            <w:t>[Job Title]</w:t>
          </w:r>
        </w:p>
      </w:docPartBody>
    </w:docPart>
    <w:docPart>
      <w:docPartPr>
        <w:name w:val="6B647B0802A94875A88324A5FA41D489"/>
        <w:category>
          <w:name w:val="General"/>
          <w:gallery w:val="placeholder"/>
        </w:category>
        <w:types>
          <w:type w:val="bbPlcHdr"/>
        </w:types>
        <w:behaviors>
          <w:behavior w:val="content"/>
        </w:behaviors>
        <w:guid w:val="{FEB9532D-7FD3-4850-912E-92072EDD904F}"/>
      </w:docPartPr>
      <w:docPartBody>
        <w:p w:rsidR="00D549FA" w:rsidRDefault="00EF7064" w:rsidP="00EF7064">
          <w:pPr>
            <w:pStyle w:val="6B647B0802A94875A88324A5FA41D489"/>
          </w:pPr>
          <w:r>
            <w:rPr>
              <w:color w:val="404040" w:themeColor="text1" w:themeTint="BF"/>
              <w:sz w:val="20"/>
            </w:rPr>
            <w:t>[Company Name]</w:t>
          </w:r>
        </w:p>
      </w:docPartBody>
    </w:docPart>
    <w:docPart>
      <w:docPartPr>
        <w:name w:val="1778D338488F4693840D1B76635B3C0E"/>
        <w:category>
          <w:name w:val="General"/>
          <w:gallery w:val="placeholder"/>
        </w:category>
        <w:types>
          <w:type w:val="bbPlcHdr"/>
        </w:types>
        <w:behaviors>
          <w:behavior w:val="content"/>
        </w:behaviors>
        <w:guid w:val="{E4F9F700-10C3-4CF0-92EC-80B48525ECE2}"/>
      </w:docPartPr>
      <w:docPartBody>
        <w:p w:rsidR="00D549FA" w:rsidRDefault="00EF7064" w:rsidP="00EF7064">
          <w:pPr>
            <w:pStyle w:val="1778D338488F4693840D1B76635B3C0E"/>
          </w:pPr>
          <w:r>
            <w:rPr>
              <w:color w:val="404040" w:themeColor="text1" w:themeTint="BF"/>
              <w:sz w:val="20"/>
            </w:rPr>
            <w:t>[City, ST]</w:t>
          </w:r>
        </w:p>
      </w:docPartBody>
    </w:docPart>
    <w:docPart>
      <w:docPartPr>
        <w:name w:val="4C2EDD9514624A49B538368D9F12E4AA"/>
        <w:category>
          <w:name w:val="General"/>
          <w:gallery w:val="placeholder"/>
        </w:category>
        <w:types>
          <w:type w:val="bbPlcHdr"/>
        </w:types>
        <w:behaviors>
          <w:behavior w:val="content"/>
        </w:behaviors>
        <w:guid w:val="{276A419D-B7F2-4AAB-8C8A-F7200A930FA6}"/>
      </w:docPartPr>
      <w:docPartBody>
        <w:p w:rsidR="00690527" w:rsidRDefault="00323AFC" w:rsidP="00323AFC">
          <w:pPr>
            <w:pStyle w:val="4C2EDD9514624A49B538368D9F12E4AA"/>
          </w:pPr>
          <w:r>
            <w:rPr>
              <w:color w:val="404040" w:themeColor="text1" w:themeTint="BF"/>
              <w:sz w:val="20"/>
            </w:rPr>
            <w:t>[Achievement]</w:t>
          </w:r>
        </w:p>
      </w:docPartBody>
    </w:docPart>
    <w:docPart>
      <w:docPartPr>
        <w:name w:val="1CBF269398704F5F82E300DD490ED8FA"/>
        <w:category>
          <w:name w:val="General"/>
          <w:gallery w:val="placeholder"/>
        </w:category>
        <w:types>
          <w:type w:val="bbPlcHdr"/>
        </w:types>
        <w:behaviors>
          <w:behavior w:val="content"/>
        </w:behaviors>
        <w:guid w:val="{E015997B-568D-433D-A848-EB37ABFDE2AD}"/>
      </w:docPartPr>
      <w:docPartBody>
        <w:p w:rsidR="00690527" w:rsidRDefault="00323AFC" w:rsidP="00323AFC">
          <w:pPr>
            <w:pStyle w:val="1CBF269398704F5F82E300DD490ED8FA"/>
          </w:pPr>
          <w:r>
            <w:rPr>
              <w:color w:val="404040" w:themeColor="text1" w:themeTint="BF"/>
              <w:sz w:val="20"/>
            </w:rPr>
            <w:t>[Achievement]</w:t>
          </w:r>
        </w:p>
      </w:docPartBody>
    </w:docPart>
    <w:docPart>
      <w:docPartPr>
        <w:name w:val="F5B4D19178004F1A88742F9FE7A76169"/>
        <w:category>
          <w:name w:val="General"/>
          <w:gallery w:val="placeholder"/>
        </w:category>
        <w:types>
          <w:type w:val="bbPlcHdr"/>
        </w:types>
        <w:behaviors>
          <w:behavior w:val="content"/>
        </w:behaviors>
        <w:guid w:val="{084F5E88-B77E-4837-A76E-598D01B562CF}"/>
      </w:docPartPr>
      <w:docPartBody>
        <w:p w:rsidR="00690527" w:rsidRDefault="00323AFC" w:rsidP="00323AFC">
          <w:pPr>
            <w:pStyle w:val="F5B4D19178004F1A88742F9FE7A76169"/>
          </w:pPr>
          <w:r>
            <w:rPr>
              <w:color w:val="404040" w:themeColor="text1" w:themeTint="BF"/>
              <w:sz w:val="20"/>
            </w:rPr>
            <w:t>[Achievement]</w:t>
          </w:r>
        </w:p>
      </w:docPartBody>
    </w:docPart>
    <w:docPart>
      <w:docPartPr>
        <w:name w:val="91F86CF8D6DA49EBB89194E29ED0D978"/>
        <w:category>
          <w:name w:val="General"/>
          <w:gallery w:val="placeholder"/>
        </w:category>
        <w:types>
          <w:type w:val="bbPlcHdr"/>
        </w:types>
        <w:behaviors>
          <w:behavior w:val="content"/>
        </w:behaviors>
        <w:guid w:val="{588CACD1-91DE-4E6F-85FB-AF065455199A}"/>
      </w:docPartPr>
      <w:docPartBody>
        <w:p w:rsidR="00690527" w:rsidRDefault="00323AFC" w:rsidP="00323AFC">
          <w:pPr>
            <w:pStyle w:val="91F86CF8D6DA49EBB89194E29ED0D978"/>
          </w:pPr>
          <w:r>
            <w:rPr>
              <w:color w:val="404040" w:themeColor="text1" w:themeTint="BF"/>
              <w:sz w:val="20"/>
            </w:rPr>
            <w:t>[Achievement]</w:t>
          </w:r>
        </w:p>
      </w:docPartBody>
    </w:docPart>
    <w:docPart>
      <w:docPartPr>
        <w:name w:val="CEB27E5D870342B99090A2173334ED91"/>
        <w:category>
          <w:name w:val="General"/>
          <w:gallery w:val="placeholder"/>
        </w:category>
        <w:types>
          <w:type w:val="bbPlcHdr"/>
        </w:types>
        <w:behaviors>
          <w:behavior w:val="content"/>
        </w:behaviors>
        <w:guid w:val="{4F15CDAF-DE67-4E96-9FEC-2A84654378E5}"/>
      </w:docPartPr>
      <w:docPartBody>
        <w:p w:rsidR="00690527" w:rsidRDefault="00323AFC" w:rsidP="00323AFC">
          <w:pPr>
            <w:pStyle w:val="CEB27E5D870342B99090A2173334ED91"/>
          </w:pPr>
          <w:r>
            <w:rPr>
              <w:color w:val="404040" w:themeColor="text1" w:themeTint="BF"/>
              <w:sz w:val="20"/>
            </w:rPr>
            <w:t>[Achievement]</w:t>
          </w:r>
        </w:p>
      </w:docPartBody>
    </w:docPart>
    <w:docPart>
      <w:docPartPr>
        <w:name w:val="66C6A7EC3B1D40A490EB3BCB78679339"/>
        <w:category>
          <w:name w:val="General"/>
          <w:gallery w:val="placeholder"/>
        </w:category>
        <w:types>
          <w:type w:val="bbPlcHdr"/>
        </w:types>
        <w:behaviors>
          <w:behavior w:val="content"/>
        </w:behaviors>
        <w:guid w:val="{640104B6-4C08-4FF5-89AE-5B0B94D0F874}"/>
      </w:docPartPr>
      <w:docPartBody>
        <w:p w:rsidR="00690527" w:rsidRDefault="00323AFC" w:rsidP="00323AFC">
          <w:pPr>
            <w:pStyle w:val="66C6A7EC3B1D40A490EB3BCB78679339"/>
          </w:pPr>
          <w:r>
            <w:rPr>
              <w:color w:val="404040" w:themeColor="text1" w:themeTint="BF"/>
              <w:sz w:val="20"/>
            </w:rPr>
            <w:t>[Relevant skill]</w:t>
          </w:r>
        </w:p>
      </w:docPartBody>
    </w:docPart>
    <w:docPart>
      <w:docPartPr>
        <w:name w:val="FF24B939B1524A9DAE4DBA7417D7E9F4"/>
        <w:category>
          <w:name w:val="General"/>
          <w:gallery w:val="placeholder"/>
        </w:category>
        <w:types>
          <w:type w:val="bbPlcHdr"/>
        </w:types>
        <w:behaviors>
          <w:behavior w:val="content"/>
        </w:behaviors>
        <w:guid w:val="{F8B67EC0-CAAE-4127-B83B-F2CC50075A04}"/>
      </w:docPartPr>
      <w:docPartBody>
        <w:p w:rsidR="00690527" w:rsidRDefault="00323AFC" w:rsidP="00323AFC">
          <w:pPr>
            <w:pStyle w:val="FF24B939B1524A9DAE4DBA7417D7E9F4"/>
          </w:pPr>
          <w:r>
            <w:rPr>
              <w:color w:val="404040" w:themeColor="text1" w:themeTint="BF"/>
              <w:sz w:val="20"/>
            </w:rPr>
            <w:t>[Relevant skill]</w:t>
          </w:r>
        </w:p>
      </w:docPartBody>
    </w:docPart>
    <w:docPart>
      <w:docPartPr>
        <w:name w:val="62774566954D44C3AE00B9CA9B44A261"/>
        <w:category>
          <w:name w:val="General"/>
          <w:gallery w:val="placeholder"/>
        </w:category>
        <w:types>
          <w:type w:val="bbPlcHdr"/>
        </w:types>
        <w:behaviors>
          <w:behavior w:val="content"/>
        </w:behaviors>
        <w:guid w:val="{0130D149-58F6-4C78-9488-688AB6F1949F}"/>
      </w:docPartPr>
      <w:docPartBody>
        <w:p w:rsidR="00690527" w:rsidRDefault="00323AFC" w:rsidP="00323AFC">
          <w:pPr>
            <w:pStyle w:val="62774566954D44C3AE00B9CA9B44A261"/>
          </w:pPr>
          <w:r>
            <w:rPr>
              <w:color w:val="404040" w:themeColor="text1" w:themeTint="BF"/>
              <w:sz w:val="20"/>
            </w:rPr>
            <w:t>[Relevant skill]</w:t>
          </w:r>
        </w:p>
      </w:docPartBody>
    </w:docPart>
    <w:docPart>
      <w:docPartPr>
        <w:name w:val="BB55872773E4439C84279A0924C8735B"/>
        <w:category>
          <w:name w:val="General"/>
          <w:gallery w:val="placeholder"/>
        </w:category>
        <w:types>
          <w:type w:val="bbPlcHdr"/>
        </w:types>
        <w:behaviors>
          <w:behavior w:val="content"/>
        </w:behaviors>
        <w:guid w:val="{CC17E06C-5E40-4496-952F-805511907B45}"/>
      </w:docPartPr>
      <w:docPartBody>
        <w:p w:rsidR="00690527" w:rsidRDefault="00323AFC" w:rsidP="00323AFC">
          <w:pPr>
            <w:pStyle w:val="BB55872773E4439C84279A0924C8735B"/>
          </w:pPr>
          <w:r>
            <w:rPr>
              <w:color w:val="404040" w:themeColor="text1" w:themeTint="BF"/>
              <w:sz w:val="20"/>
            </w:rPr>
            <w:t>[Relevant skill]</w:t>
          </w:r>
        </w:p>
      </w:docPartBody>
    </w:docPart>
    <w:docPart>
      <w:docPartPr>
        <w:name w:val="05FCD84ECB094B0BBD704156E7E6860B"/>
        <w:category>
          <w:name w:val="General"/>
          <w:gallery w:val="placeholder"/>
        </w:category>
        <w:types>
          <w:type w:val="bbPlcHdr"/>
        </w:types>
        <w:behaviors>
          <w:behavior w:val="content"/>
        </w:behaviors>
        <w:guid w:val="{B785665F-6871-40F7-A31A-3970C36C05C2}"/>
      </w:docPartPr>
      <w:docPartBody>
        <w:p w:rsidR="00690527" w:rsidRDefault="00323AFC" w:rsidP="00323AFC">
          <w:pPr>
            <w:pStyle w:val="05FCD84ECB094B0BBD704156E7E6860B"/>
          </w:pPr>
          <w:r>
            <w:rPr>
              <w:color w:val="404040" w:themeColor="text1" w:themeTint="BF"/>
              <w:sz w:val="20"/>
            </w:rPr>
            <w:t>[Relevant skill]</w:t>
          </w:r>
        </w:p>
      </w:docPartBody>
    </w:docPart>
    <w:docPart>
      <w:docPartPr>
        <w:name w:val="CEC668602E7D4104A3EF482D5F17DAC1"/>
        <w:category>
          <w:name w:val="General"/>
          <w:gallery w:val="placeholder"/>
        </w:category>
        <w:types>
          <w:type w:val="bbPlcHdr"/>
        </w:types>
        <w:behaviors>
          <w:behavior w:val="content"/>
        </w:behaviors>
        <w:guid w:val="{9761AB37-A4CE-46B4-B57B-2CAFCCFF2C2E}"/>
      </w:docPartPr>
      <w:docPartBody>
        <w:p w:rsidR="001427FE" w:rsidRDefault="00690527" w:rsidP="00690527">
          <w:pPr>
            <w:pStyle w:val="CEC668602E7D4104A3EF482D5F17DAC1"/>
          </w:pPr>
          <w:r>
            <w:rPr>
              <w:color w:val="404040" w:themeColor="text1" w:themeTint="BF"/>
              <w:sz w:val="20"/>
            </w:rPr>
            <w:t>[Relevant skill]</w:t>
          </w:r>
        </w:p>
      </w:docPartBody>
    </w:docPart>
    <w:docPart>
      <w:docPartPr>
        <w:name w:val="011BDC2901604DBB932003B6514A92D4"/>
        <w:category>
          <w:name w:val="General"/>
          <w:gallery w:val="placeholder"/>
        </w:category>
        <w:types>
          <w:type w:val="bbPlcHdr"/>
        </w:types>
        <w:behaviors>
          <w:behavior w:val="content"/>
        </w:behaviors>
        <w:guid w:val="{D3CE0819-9EFF-4BA6-93E9-F8E28D6DF06A}"/>
      </w:docPartPr>
      <w:docPartBody>
        <w:p w:rsidR="001427FE" w:rsidRDefault="00690527" w:rsidP="00690527">
          <w:pPr>
            <w:pStyle w:val="011BDC2901604DBB932003B6514A92D4"/>
          </w:pPr>
          <w:r>
            <w:rPr>
              <w:color w:val="404040" w:themeColor="text1" w:themeTint="BF"/>
              <w:sz w:val="20"/>
            </w:rPr>
            <w:t>[Relevant skill]</w:t>
          </w:r>
        </w:p>
      </w:docPartBody>
    </w:docPart>
    <w:docPart>
      <w:docPartPr>
        <w:name w:val="230560AF15F74DFC9EABB25B1EFAA88E"/>
        <w:category>
          <w:name w:val="General"/>
          <w:gallery w:val="placeholder"/>
        </w:category>
        <w:types>
          <w:type w:val="bbPlcHdr"/>
        </w:types>
        <w:behaviors>
          <w:behavior w:val="content"/>
        </w:behaviors>
        <w:guid w:val="{C7013712-77D9-46FC-AB1D-24FCE5D6CA17}"/>
      </w:docPartPr>
      <w:docPartBody>
        <w:p w:rsidR="001427FE" w:rsidRDefault="00690527" w:rsidP="00690527">
          <w:pPr>
            <w:pStyle w:val="230560AF15F74DFC9EABB25B1EFAA88E"/>
          </w:pPr>
          <w:r>
            <w:rPr>
              <w:color w:val="404040" w:themeColor="text1" w:themeTint="BF"/>
              <w:sz w:val="20"/>
            </w:rPr>
            <w:t>[Relevant skill]</w:t>
          </w:r>
        </w:p>
      </w:docPartBody>
    </w:docPart>
    <w:docPart>
      <w:docPartPr>
        <w:name w:val="318EECD2BB854AC88B4138DC392CD01A"/>
        <w:category>
          <w:name w:val="General"/>
          <w:gallery w:val="placeholder"/>
        </w:category>
        <w:types>
          <w:type w:val="bbPlcHdr"/>
        </w:types>
        <w:behaviors>
          <w:behavior w:val="content"/>
        </w:behaviors>
        <w:guid w:val="{D3B9731F-6D2A-4FF2-A438-E84AB6AC35C2}"/>
      </w:docPartPr>
      <w:docPartBody>
        <w:p w:rsidR="001427FE" w:rsidRDefault="00690527" w:rsidP="00690527">
          <w:pPr>
            <w:pStyle w:val="318EECD2BB854AC88B4138DC392CD01A"/>
          </w:pPr>
          <w:r>
            <w:rPr>
              <w:color w:val="404040" w:themeColor="text1" w:themeTint="BF"/>
              <w:sz w:val="20"/>
            </w:rPr>
            <w:t>[Relevant skill]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96DB6"/>
    <w:rsid w:val="001427FE"/>
    <w:rsid w:val="001F364C"/>
    <w:rsid w:val="00323AFC"/>
    <w:rsid w:val="00690527"/>
    <w:rsid w:val="007C4582"/>
    <w:rsid w:val="00896DB6"/>
    <w:rsid w:val="009B5EBC"/>
    <w:rsid w:val="009F5C74"/>
    <w:rsid w:val="00B845A0"/>
    <w:rsid w:val="00C063EA"/>
    <w:rsid w:val="00D549FA"/>
    <w:rsid w:val="00ED0F59"/>
    <w:rsid w:val="00EF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B074E2FDF04E88965443EB77554C28">
    <w:name w:val="9DB074E2FDF04E88965443EB77554C28"/>
    <w:rsid w:val="00323AFC"/>
  </w:style>
  <w:style w:type="paragraph" w:customStyle="1" w:styleId="PersonalInfo">
    <w:name w:val="Personal Info"/>
    <w:basedOn w:val="Normal"/>
    <w:link w:val="PersonalInfoChar"/>
    <w:qFormat/>
    <w:rsid w:val="00323AFC"/>
    <w:pPr>
      <w:spacing w:after="0" w:line="240" w:lineRule="auto"/>
    </w:pPr>
    <w:rPr>
      <w:rFonts w:eastAsiaTheme="minorHAnsi"/>
      <w:color w:val="262626" w:themeColor="text1" w:themeTint="D9"/>
      <w:sz w:val="18"/>
    </w:rPr>
  </w:style>
  <w:style w:type="character" w:customStyle="1" w:styleId="PersonalInfoChar">
    <w:name w:val="Personal Info Char"/>
    <w:basedOn w:val="DefaultParagraphFont"/>
    <w:link w:val="PersonalInfo"/>
    <w:rsid w:val="00323AFC"/>
    <w:rPr>
      <w:rFonts w:eastAsiaTheme="minorHAnsi"/>
      <w:color w:val="262626" w:themeColor="text1" w:themeTint="D9"/>
      <w:sz w:val="18"/>
    </w:rPr>
  </w:style>
  <w:style w:type="paragraph" w:customStyle="1" w:styleId="EFE5E82AF4274057BE3B3FEC2E239DFD">
    <w:name w:val="EFE5E82AF4274057BE3B3FEC2E239DFD"/>
    <w:rsid w:val="00323AFC"/>
  </w:style>
  <w:style w:type="paragraph" w:customStyle="1" w:styleId="4232D27A81FE4BC29088BA375592D83B">
    <w:name w:val="4232D27A81FE4BC29088BA375592D83B"/>
    <w:rsid w:val="00323AFC"/>
  </w:style>
  <w:style w:type="paragraph" w:customStyle="1" w:styleId="DFFDB02B86BC4937860F155CC7C7BC91">
    <w:name w:val="DFFDB02B86BC4937860F155CC7C7BC91"/>
    <w:rsid w:val="00323AFC"/>
  </w:style>
  <w:style w:type="paragraph" w:customStyle="1" w:styleId="9FFC4234C8B1482BAD30283038E48FD3">
    <w:name w:val="9FFC4234C8B1482BAD30283038E48FD3"/>
    <w:rsid w:val="00323AFC"/>
  </w:style>
  <w:style w:type="paragraph" w:customStyle="1" w:styleId="0888159E968A46EEA744C216AE3478F3">
    <w:name w:val="0888159E968A46EEA744C216AE3478F3"/>
    <w:rsid w:val="00323AFC"/>
  </w:style>
  <w:style w:type="paragraph" w:customStyle="1" w:styleId="4599AED64A564B73BD69FB501F747F31">
    <w:name w:val="4599AED64A564B73BD69FB501F747F31"/>
    <w:rsid w:val="00323AFC"/>
  </w:style>
  <w:style w:type="paragraph" w:customStyle="1" w:styleId="761897072EB647F2B4ABD08A71C5498D">
    <w:name w:val="761897072EB647F2B4ABD08A71C5498D"/>
    <w:rsid w:val="00323AFC"/>
  </w:style>
  <w:style w:type="paragraph" w:customStyle="1" w:styleId="DCE73F9669254ABE863B4028DE330568">
    <w:name w:val="DCE73F9669254ABE863B4028DE330568"/>
    <w:rsid w:val="00323AFC"/>
  </w:style>
  <w:style w:type="paragraph" w:customStyle="1" w:styleId="915CFBAD56E34EBC86176B6594A0A735">
    <w:name w:val="915CFBAD56E34EBC86176B6594A0A735"/>
    <w:rsid w:val="00323AFC"/>
  </w:style>
  <w:style w:type="paragraph" w:customStyle="1" w:styleId="92F289503FD44E6EA75EB591278CDD0C">
    <w:name w:val="92F289503FD44E6EA75EB591278CDD0C"/>
    <w:rsid w:val="00323AFC"/>
  </w:style>
  <w:style w:type="paragraph" w:customStyle="1" w:styleId="527C8CFA17264817898393A8192ADF05">
    <w:name w:val="527C8CFA17264817898393A8192ADF05"/>
    <w:rsid w:val="00323AFC"/>
  </w:style>
  <w:style w:type="paragraph" w:customStyle="1" w:styleId="931A6BFA1F06438E8C5E7C57B4426AE0">
    <w:name w:val="931A6BFA1F06438E8C5E7C57B4426AE0"/>
    <w:rsid w:val="00323AFC"/>
  </w:style>
  <w:style w:type="paragraph" w:customStyle="1" w:styleId="60512216BA0D4FB1A6E7A6F697F64921">
    <w:name w:val="60512216BA0D4FB1A6E7A6F697F64921"/>
    <w:rsid w:val="00323AFC"/>
  </w:style>
  <w:style w:type="paragraph" w:customStyle="1" w:styleId="C10BE9E2776A4A04A0DDC5303D1FE606">
    <w:name w:val="C10BE9E2776A4A04A0DDC5303D1FE606"/>
    <w:rsid w:val="00323AFC"/>
  </w:style>
  <w:style w:type="paragraph" w:customStyle="1" w:styleId="15D4ED2C084341FAA836857D2BD05ECF">
    <w:name w:val="15D4ED2C084341FAA836857D2BD05ECF"/>
    <w:rsid w:val="00323AFC"/>
  </w:style>
  <w:style w:type="paragraph" w:customStyle="1" w:styleId="DD534B3C783D4E6F9F9EEAD60807126F">
    <w:name w:val="DD534B3C783D4E6F9F9EEAD60807126F"/>
    <w:rsid w:val="00323AFC"/>
  </w:style>
  <w:style w:type="paragraph" w:customStyle="1" w:styleId="3E94D2A5420645D096CC6EAFD90E219E">
    <w:name w:val="3E94D2A5420645D096CC6EAFD90E219E"/>
    <w:rsid w:val="00323AFC"/>
  </w:style>
  <w:style w:type="paragraph" w:customStyle="1" w:styleId="0144B4A8E65343C7936E74CFA924E2EE">
    <w:name w:val="0144B4A8E65343C7936E74CFA924E2EE"/>
    <w:rsid w:val="00323AFC"/>
  </w:style>
  <w:style w:type="paragraph" w:customStyle="1" w:styleId="83047894D5E348D6BC4557E5CE281BBD">
    <w:name w:val="83047894D5E348D6BC4557E5CE281BBD"/>
    <w:rsid w:val="00323AFC"/>
  </w:style>
  <w:style w:type="paragraph" w:customStyle="1" w:styleId="5F054B7979884B4DA16A4CBAF8399374">
    <w:name w:val="5F054B7979884B4DA16A4CBAF8399374"/>
    <w:rsid w:val="00323AFC"/>
  </w:style>
  <w:style w:type="paragraph" w:customStyle="1" w:styleId="7749DE0AD9FC463698274A82E5D49087">
    <w:name w:val="7749DE0AD9FC463698274A82E5D49087"/>
    <w:rsid w:val="00323AFC"/>
  </w:style>
  <w:style w:type="paragraph" w:customStyle="1" w:styleId="FCEB467340DC4BC498607FE77B0E0693">
    <w:name w:val="FCEB467340DC4BC498607FE77B0E0693"/>
    <w:rsid w:val="00323AFC"/>
  </w:style>
  <w:style w:type="paragraph" w:customStyle="1" w:styleId="CE58C8EBCCE24D798B9BE11EC8D2A304">
    <w:name w:val="CE58C8EBCCE24D798B9BE11EC8D2A304"/>
    <w:rsid w:val="00323AFC"/>
  </w:style>
  <w:style w:type="paragraph" w:customStyle="1" w:styleId="5312CAC6CD4D451BBA50B5E39036DE22">
    <w:name w:val="5312CAC6CD4D451BBA50B5E39036DE22"/>
    <w:rsid w:val="00323AFC"/>
  </w:style>
  <w:style w:type="paragraph" w:customStyle="1" w:styleId="397A92B41CA24C5199FC8EAF609990EC">
    <w:name w:val="397A92B41CA24C5199FC8EAF609990EC"/>
    <w:rsid w:val="00323AFC"/>
  </w:style>
  <w:style w:type="paragraph" w:customStyle="1" w:styleId="4071F794006B4F80B76B59B208859BFE">
    <w:name w:val="4071F794006B4F80B76B59B208859BFE"/>
    <w:rsid w:val="00323AFC"/>
  </w:style>
  <w:style w:type="paragraph" w:customStyle="1" w:styleId="6064B5C99F3146E1B90BE982343CC808">
    <w:name w:val="6064B5C99F3146E1B90BE982343CC808"/>
    <w:rsid w:val="00323AFC"/>
  </w:style>
  <w:style w:type="paragraph" w:customStyle="1" w:styleId="9504D822873E4EF9BF7C3B0B1FD09AA9">
    <w:name w:val="9504D822873E4EF9BF7C3B0B1FD09AA9"/>
    <w:rsid w:val="00323AFC"/>
  </w:style>
  <w:style w:type="paragraph" w:customStyle="1" w:styleId="EA8D0ACA004744E190F2758BF56A8928">
    <w:name w:val="EA8D0ACA004744E190F2758BF56A8928"/>
    <w:rsid w:val="00323AFC"/>
  </w:style>
  <w:style w:type="paragraph" w:customStyle="1" w:styleId="C01ADA80FA754724BF0088B6F6DFFE6B">
    <w:name w:val="C01ADA80FA754724BF0088B6F6DFFE6B"/>
    <w:rsid w:val="00323AFC"/>
  </w:style>
  <w:style w:type="paragraph" w:customStyle="1" w:styleId="10FD3A5C58194AD1B2AD61835236421B">
    <w:name w:val="10FD3A5C58194AD1B2AD61835236421B"/>
    <w:rsid w:val="00323AFC"/>
  </w:style>
  <w:style w:type="character" w:styleId="PlaceholderText">
    <w:name w:val="Placeholder Text"/>
    <w:basedOn w:val="DefaultParagraphFont"/>
    <w:uiPriority w:val="99"/>
    <w:semiHidden/>
    <w:rsid w:val="00EF7064"/>
    <w:rPr>
      <w:color w:val="808080"/>
    </w:rPr>
  </w:style>
  <w:style w:type="paragraph" w:customStyle="1" w:styleId="4C4326EF721F4F9980C60627151AA829">
    <w:name w:val="4C4326EF721F4F9980C60627151AA829"/>
    <w:rsid w:val="00323AFC"/>
  </w:style>
  <w:style w:type="paragraph" w:customStyle="1" w:styleId="ContentBody">
    <w:name w:val="Content Body"/>
    <w:basedOn w:val="Normal"/>
    <w:link w:val="ContentBodyChar"/>
    <w:qFormat/>
    <w:rsid w:val="00EF7064"/>
    <w:pPr>
      <w:spacing w:after="0" w:line="240" w:lineRule="auto"/>
    </w:pPr>
    <w:rPr>
      <w:rFonts w:eastAsiaTheme="minorHAnsi"/>
      <w:color w:val="404040" w:themeColor="text1" w:themeTint="BF"/>
      <w:sz w:val="20"/>
    </w:rPr>
  </w:style>
  <w:style w:type="character" w:customStyle="1" w:styleId="ContentBodyChar">
    <w:name w:val="Content Body Char"/>
    <w:basedOn w:val="DefaultParagraphFont"/>
    <w:link w:val="ContentBody"/>
    <w:rsid w:val="00EF7064"/>
    <w:rPr>
      <w:rFonts w:eastAsiaTheme="minorHAnsi"/>
      <w:color w:val="404040" w:themeColor="text1" w:themeTint="BF"/>
      <w:sz w:val="20"/>
    </w:rPr>
  </w:style>
  <w:style w:type="paragraph" w:customStyle="1" w:styleId="92417B64617A498BBA80A203C1E59CFE">
    <w:name w:val="92417B64617A498BBA80A203C1E59CFE"/>
    <w:rsid w:val="00323AFC"/>
  </w:style>
  <w:style w:type="paragraph" w:customStyle="1" w:styleId="93D1180831824617B7B794D848EA2D50">
    <w:name w:val="93D1180831824617B7B794D848EA2D50"/>
    <w:rsid w:val="00323AFC"/>
  </w:style>
  <w:style w:type="paragraph" w:customStyle="1" w:styleId="73BA82C5288D47F5947812CD6989ABE1">
    <w:name w:val="73BA82C5288D47F5947812CD6989ABE1"/>
    <w:rsid w:val="00323AFC"/>
  </w:style>
  <w:style w:type="paragraph" w:customStyle="1" w:styleId="34D6BDDBE0A044E3943E76837BEAC091">
    <w:name w:val="34D6BDDBE0A044E3943E76837BEAC091"/>
    <w:rsid w:val="00323AFC"/>
  </w:style>
  <w:style w:type="paragraph" w:customStyle="1" w:styleId="EFABA842AEE7479989C119D739D48A9F">
    <w:name w:val="EFABA842AEE7479989C119D739D48A9F"/>
    <w:rsid w:val="00323AFC"/>
  </w:style>
  <w:style w:type="paragraph" w:customStyle="1" w:styleId="43C097E82D31405E85DD41D6C503B545">
    <w:name w:val="43C097E82D31405E85DD41D6C503B545"/>
    <w:rsid w:val="00323AFC"/>
  </w:style>
  <w:style w:type="paragraph" w:customStyle="1" w:styleId="F10E5F49FF1244149C4E121F46AEF078">
    <w:name w:val="F10E5F49FF1244149C4E121F46AEF078"/>
    <w:rsid w:val="00323AFC"/>
  </w:style>
  <w:style w:type="paragraph" w:customStyle="1" w:styleId="68C275DC6E1F4F95BC82E28626C2DE04">
    <w:name w:val="68C275DC6E1F4F95BC82E28626C2DE04"/>
    <w:rsid w:val="00323AFC"/>
  </w:style>
  <w:style w:type="paragraph" w:customStyle="1" w:styleId="53C46327D4FD454CBA880057997BABD0">
    <w:name w:val="53C46327D4FD454CBA880057997BABD0"/>
    <w:rsid w:val="00323AFC"/>
  </w:style>
  <w:style w:type="paragraph" w:customStyle="1" w:styleId="2C18774CE0A24A7CA24F3BD494A361A8">
    <w:name w:val="2C18774CE0A24A7CA24F3BD494A361A8"/>
    <w:rsid w:val="00323AFC"/>
  </w:style>
  <w:style w:type="paragraph" w:customStyle="1" w:styleId="3E596526D8C64721A0A1BF235B2FC9D2">
    <w:name w:val="3E596526D8C64721A0A1BF235B2FC9D2"/>
    <w:rsid w:val="00323AFC"/>
  </w:style>
  <w:style w:type="paragraph" w:customStyle="1" w:styleId="009B40B0540E4925817DF23D00803004">
    <w:name w:val="009B40B0540E4925817DF23D00803004"/>
    <w:rsid w:val="00323AFC"/>
  </w:style>
  <w:style w:type="paragraph" w:customStyle="1" w:styleId="28EE27BD480D4E2BB82E35CFBCD0CDF6">
    <w:name w:val="28EE27BD480D4E2BB82E35CFBCD0CDF6"/>
    <w:rsid w:val="00323AFC"/>
  </w:style>
  <w:style w:type="paragraph" w:customStyle="1" w:styleId="A3D9CCB8C5C1496185EB2964B1DD5624">
    <w:name w:val="A3D9CCB8C5C1496185EB2964B1DD5624"/>
    <w:rsid w:val="00323AFC"/>
  </w:style>
  <w:style w:type="paragraph" w:customStyle="1" w:styleId="D882681C863A44B7BDECEBE0D6CFDA8F">
    <w:name w:val="D882681C863A44B7BDECEBE0D6CFDA8F"/>
    <w:rsid w:val="00323AFC"/>
  </w:style>
  <w:style w:type="paragraph" w:customStyle="1" w:styleId="849B7E31E2FA426FBAB4F6EBFB1B1448">
    <w:name w:val="849B7E31E2FA426FBAB4F6EBFB1B1448"/>
    <w:rsid w:val="00323AFC"/>
  </w:style>
  <w:style w:type="paragraph" w:customStyle="1" w:styleId="8A1318838FA04B6B8051E551A57328DC">
    <w:name w:val="8A1318838FA04B6B8051E551A57328DC"/>
    <w:rsid w:val="00323AFC"/>
  </w:style>
  <w:style w:type="paragraph" w:customStyle="1" w:styleId="4415969293BA46828AF0734953D3982E">
    <w:name w:val="4415969293BA46828AF0734953D3982E"/>
    <w:rsid w:val="00323AFC"/>
  </w:style>
  <w:style w:type="paragraph" w:customStyle="1" w:styleId="F59DA0FF92A144B78789ADEF1570706A">
    <w:name w:val="F59DA0FF92A144B78789ADEF1570706A"/>
    <w:rsid w:val="00323AFC"/>
  </w:style>
  <w:style w:type="paragraph" w:customStyle="1" w:styleId="1774EF6B0BCD43E0A29A72A3323D1B25">
    <w:name w:val="1774EF6B0BCD43E0A29A72A3323D1B25"/>
    <w:rsid w:val="00323AFC"/>
  </w:style>
  <w:style w:type="paragraph" w:customStyle="1" w:styleId="6C4834198DF849F0B95C1E44FAE6732C">
    <w:name w:val="6C4834198DF849F0B95C1E44FAE6732C"/>
    <w:rsid w:val="00323AFC"/>
  </w:style>
  <w:style w:type="paragraph" w:customStyle="1" w:styleId="BBCF0453C0B44920ADCB590F977C3F3C">
    <w:name w:val="BBCF0453C0B44920ADCB590F977C3F3C"/>
    <w:rsid w:val="00323AFC"/>
  </w:style>
  <w:style w:type="paragraph" w:customStyle="1" w:styleId="ADBCA02223A44B7680E4FDA1C25276D3">
    <w:name w:val="ADBCA02223A44B7680E4FDA1C25276D3"/>
    <w:rsid w:val="00EF7064"/>
  </w:style>
  <w:style w:type="paragraph" w:customStyle="1" w:styleId="52A59DA903664F93BCEF190122579AF8">
    <w:name w:val="52A59DA903664F93BCEF190122579AF8"/>
    <w:rsid w:val="00EF7064"/>
  </w:style>
  <w:style w:type="paragraph" w:customStyle="1" w:styleId="EB172E91D6064546ABD06E9933840623">
    <w:name w:val="EB172E91D6064546ABD06E9933840623"/>
    <w:rsid w:val="00EF7064"/>
  </w:style>
  <w:style w:type="paragraph" w:customStyle="1" w:styleId="71354E52B4D84F1CAA82B9418120E758">
    <w:name w:val="71354E52B4D84F1CAA82B9418120E758"/>
    <w:rsid w:val="00EF7064"/>
  </w:style>
  <w:style w:type="paragraph" w:customStyle="1" w:styleId="D542FCD3A7324E1E92664DA64565BB8D">
    <w:name w:val="D542FCD3A7324E1E92664DA64565BB8D"/>
    <w:rsid w:val="00EF7064"/>
  </w:style>
  <w:style w:type="paragraph" w:customStyle="1" w:styleId="8918788009154AD8B0FAA085CADDA047">
    <w:name w:val="8918788009154AD8B0FAA085CADDA047"/>
    <w:rsid w:val="00EF7064"/>
  </w:style>
  <w:style w:type="paragraph" w:customStyle="1" w:styleId="E0DA40E15F7E4B89BDD4065F7D0B1DBF">
    <w:name w:val="E0DA40E15F7E4B89BDD4065F7D0B1DBF"/>
    <w:rsid w:val="00EF7064"/>
  </w:style>
  <w:style w:type="paragraph" w:customStyle="1" w:styleId="71692897871841E894B4114CA10BD192">
    <w:name w:val="71692897871841E894B4114CA10BD192"/>
    <w:rsid w:val="00EF7064"/>
  </w:style>
  <w:style w:type="paragraph" w:customStyle="1" w:styleId="40D855EF530E4085B9EAF63574D1B907">
    <w:name w:val="40D855EF530E4085B9EAF63574D1B907"/>
    <w:rsid w:val="00EF7064"/>
  </w:style>
  <w:style w:type="paragraph" w:customStyle="1" w:styleId="2D1012DAE158432FBDC89EC9C48E27A4">
    <w:name w:val="2D1012DAE158432FBDC89EC9C48E27A4"/>
    <w:rsid w:val="00EF7064"/>
  </w:style>
  <w:style w:type="paragraph" w:customStyle="1" w:styleId="AC23AFBD98BB4671BF4FA4992BA4ECB5">
    <w:name w:val="AC23AFBD98BB4671BF4FA4992BA4ECB5"/>
    <w:rsid w:val="00EF7064"/>
  </w:style>
  <w:style w:type="paragraph" w:customStyle="1" w:styleId="6B647B0802A94875A88324A5FA41D489">
    <w:name w:val="6B647B0802A94875A88324A5FA41D489"/>
    <w:rsid w:val="00EF7064"/>
  </w:style>
  <w:style w:type="paragraph" w:customStyle="1" w:styleId="1778D338488F4693840D1B76635B3C0E">
    <w:name w:val="1778D338488F4693840D1B76635B3C0E"/>
    <w:rsid w:val="00EF7064"/>
  </w:style>
  <w:style w:type="paragraph" w:customStyle="1" w:styleId="87D8F053A3644235B7EF54968954F093">
    <w:name w:val="87D8F053A3644235B7EF54968954F093"/>
    <w:rsid w:val="00D549FA"/>
  </w:style>
  <w:style w:type="paragraph" w:customStyle="1" w:styleId="8552A2CB385C472394DB60BB36F0522A">
    <w:name w:val="8552A2CB385C472394DB60BB36F0522A"/>
    <w:rsid w:val="00323AFC"/>
  </w:style>
  <w:style w:type="paragraph" w:customStyle="1" w:styleId="4C2EDD9514624A49B538368D9F12E4AA">
    <w:name w:val="4C2EDD9514624A49B538368D9F12E4AA"/>
    <w:rsid w:val="00323AFC"/>
  </w:style>
  <w:style w:type="paragraph" w:customStyle="1" w:styleId="C614242091FF4467B82AD4D3122B9F03">
    <w:name w:val="C614242091FF4467B82AD4D3122B9F03"/>
    <w:rsid w:val="00323AFC"/>
  </w:style>
  <w:style w:type="paragraph" w:customStyle="1" w:styleId="1CBF269398704F5F82E300DD490ED8FA">
    <w:name w:val="1CBF269398704F5F82E300DD490ED8FA"/>
    <w:rsid w:val="00323AFC"/>
  </w:style>
  <w:style w:type="paragraph" w:customStyle="1" w:styleId="5A960CBFB8B8403899076E54C62547B5">
    <w:name w:val="5A960CBFB8B8403899076E54C62547B5"/>
    <w:rsid w:val="00323AFC"/>
  </w:style>
  <w:style w:type="paragraph" w:customStyle="1" w:styleId="FF161FE6259F4E03A61DA48B49567401">
    <w:name w:val="FF161FE6259F4E03A61DA48B49567401"/>
    <w:rsid w:val="00323AFC"/>
  </w:style>
  <w:style w:type="paragraph" w:customStyle="1" w:styleId="F5B4D19178004F1A88742F9FE7A76169">
    <w:name w:val="F5B4D19178004F1A88742F9FE7A76169"/>
    <w:rsid w:val="00323AFC"/>
  </w:style>
  <w:style w:type="paragraph" w:customStyle="1" w:styleId="91F86CF8D6DA49EBB89194E29ED0D978">
    <w:name w:val="91F86CF8D6DA49EBB89194E29ED0D978"/>
    <w:rsid w:val="00323AFC"/>
  </w:style>
  <w:style w:type="paragraph" w:customStyle="1" w:styleId="CEB27E5D870342B99090A2173334ED91">
    <w:name w:val="CEB27E5D870342B99090A2173334ED91"/>
    <w:rsid w:val="00323AFC"/>
  </w:style>
  <w:style w:type="paragraph" w:customStyle="1" w:styleId="66C6A7EC3B1D40A490EB3BCB78679339">
    <w:name w:val="66C6A7EC3B1D40A490EB3BCB78679339"/>
    <w:rsid w:val="00323AFC"/>
  </w:style>
  <w:style w:type="paragraph" w:customStyle="1" w:styleId="FF24B939B1524A9DAE4DBA7417D7E9F4">
    <w:name w:val="FF24B939B1524A9DAE4DBA7417D7E9F4"/>
    <w:rsid w:val="00323AFC"/>
  </w:style>
  <w:style w:type="paragraph" w:customStyle="1" w:styleId="A7C5C4552B4C4C3E8503189F5AEA4375">
    <w:name w:val="A7C5C4552B4C4C3E8503189F5AEA4375"/>
    <w:rsid w:val="00323AFC"/>
  </w:style>
  <w:style w:type="paragraph" w:customStyle="1" w:styleId="E0D9D8643AC2496889C4BC8056B8F927">
    <w:name w:val="E0D9D8643AC2496889C4BC8056B8F927"/>
    <w:rsid w:val="00323AFC"/>
  </w:style>
  <w:style w:type="paragraph" w:customStyle="1" w:styleId="62774566954D44C3AE00B9CA9B44A261">
    <w:name w:val="62774566954D44C3AE00B9CA9B44A261"/>
    <w:rsid w:val="00323AFC"/>
  </w:style>
  <w:style w:type="paragraph" w:customStyle="1" w:styleId="BB55872773E4439C84279A0924C8735B">
    <w:name w:val="BB55872773E4439C84279A0924C8735B"/>
    <w:rsid w:val="00323AFC"/>
  </w:style>
  <w:style w:type="paragraph" w:customStyle="1" w:styleId="05FCD84ECB094B0BBD704156E7E6860B">
    <w:name w:val="05FCD84ECB094B0BBD704156E7E6860B"/>
    <w:rsid w:val="00323AFC"/>
  </w:style>
  <w:style w:type="paragraph" w:customStyle="1" w:styleId="CEC668602E7D4104A3EF482D5F17DAC1">
    <w:name w:val="CEC668602E7D4104A3EF482D5F17DAC1"/>
    <w:rsid w:val="00690527"/>
  </w:style>
  <w:style w:type="paragraph" w:customStyle="1" w:styleId="011BDC2901604DBB932003B6514A92D4">
    <w:name w:val="011BDC2901604DBB932003B6514A92D4"/>
    <w:rsid w:val="00690527"/>
  </w:style>
  <w:style w:type="paragraph" w:customStyle="1" w:styleId="230560AF15F74DFC9EABB25B1EFAA88E">
    <w:name w:val="230560AF15F74DFC9EABB25B1EFAA88E"/>
    <w:rsid w:val="00690527"/>
  </w:style>
  <w:style w:type="paragraph" w:customStyle="1" w:styleId="318EECD2BB854AC88B4138DC392CD01A">
    <w:name w:val="318EECD2BB854AC88B4138DC392CD01A"/>
    <w:rsid w:val="006905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E814E3AC-BACD-4E41-A4FF-C3213E7B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FunctionalResume</Template>
  <TotalTime>63</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Functional resume</vt:lpstr>
    </vt:vector>
  </TitlesOfParts>
  <Company>Microsoft</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Brown Whale</dc:creator>
  <cp:lastModifiedBy>Brown Whale</cp:lastModifiedBy>
  <cp:revision>4</cp:revision>
  <cp:lastPrinted>2013-08-21T17:18:00Z</cp:lastPrinted>
  <dcterms:created xsi:type="dcterms:W3CDTF">2013-08-21T16:14:00Z</dcterms:created>
  <dcterms:modified xsi:type="dcterms:W3CDTF">2013-08-21T17:23:00Z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TC103782729990</vt:lpwstr>
  </property>
</Properties>
</file>