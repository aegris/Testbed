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712"/>
        <w:gridCol w:w="809"/>
        <w:gridCol w:w="3986"/>
      </w:tblGrid>
      <w:tr w:rsidR="00910CBB">
        <w:tc>
          <w:tcPr>
            <w:tcW w:w="5000" w:type="pct"/>
            <w:gridSpan w:val="4"/>
            <w:shd w:val="clear" w:color="auto" w:fill="auto"/>
            <w:vAlign w:val="bottom"/>
          </w:tcPr>
          <w:p w:rsidR="00910CBB" w:rsidRDefault="00972650" w:rsidP="005E4CE3">
            <w:pPr>
              <w:pStyle w:val="Name"/>
            </w:pPr>
            <w:sdt>
              <w:sdtPr>
                <w:id w:val="5444133"/>
                <w:placeholder>
                  <w:docPart w:val="CF4BB246AC82491E93E5EFB045DD564C"/>
                </w:placeholder>
              </w:sdtPr>
              <w:sdtEndPr/>
              <w:sdtContent>
                <w:r w:rsidR="005E4CE3">
                  <w:t>Jeffrey F. Renshaw</w:t>
                </w:r>
              </w:sdtContent>
            </w:sdt>
          </w:p>
        </w:tc>
      </w:tr>
      <w:tr w:rsidR="00910CBB">
        <w:trPr>
          <w:trHeight w:val="598"/>
        </w:trPr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Default="00972650">
            <w:pPr>
              <w:rPr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</w:rPr>
                <w:id w:val="5444137"/>
                <w:placeholder>
                  <w:docPart w:val="C26AA86445454DECB66B57DCD5554183"/>
                </w:placeholder>
              </w:sdtPr>
              <w:sdtEndPr>
                <w:rPr>
                  <w:rStyle w:val="PersonalInfoChar"/>
                </w:rPr>
              </w:sdtEndPr>
              <w:sdtContent>
                <w:r w:rsidR="005E4CE3">
                  <w:rPr>
                    <w:rStyle w:val="PersonalInfoChar"/>
                  </w:rPr>
                  <w:t>503.522.0595</w:t>
                </w:r>
              </w:sdtContent>
            </w:sdt>
          </w:p>
          <w:p w:rsidR="00910CBB" w:rsidRDefault="00972650" w:rsidP="005E4CE3">
            <w:pPr>
              <w:pStyle w:val="PersonalInfo"/>
            </w:pPr>
            <w:sdt>
              <w:sdtPr>
                <w:id w:val="5444139"/>
                <w:placeholder>
                  <w:docPart w:val="1EF1A6FF67F345FAB54F7958B1DFAD0F"/>
                </w:placeholder>
              </w:sdtPr>
              <w:sdtEndPr/>
              <w:sdtContent>
                <w:r w:rsidR="005E4CE3">
                  <w:t>PO Box 231285, Tigard, OR 97281</w:t>
                </w:r>
              </w:sdtContent>
            </w:sdt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Default="00972650" w:rsidP="001E5C69">
            <w:pPr>
              <w:pStyle w:val="PersonalInfoRight"/>
            </w:pPr>
            <w:sdt>
              <w:sdtPr>
                <w:id w:val="5444140"/>
                <w:placeholder>
                  <w:docPart w:val="B08BC6CE72AE4BB78B61E33ED94A5835"/>
                </w:placeholder>
              </w:sdtPr>
              <w:sdtEndPr/>
              <w:sdtContent>
                <w:r w:rsidR="005E4CE3">
                  <w:t>Jeffrey@JeffreyRenshaw.us</w:t>
                </w:r>
              </w:sdtContent>
            </w:sdt>
          </w:p>
          <w:p w:rsidR="00910CBB" w:rsidRDefault="00910CBB" w:rsidP="005E4CE3">
            <w:pPr>
              <w:pStyle w:val="PersonalInfoRight"/>
            </w:pPr>
          </w:p>
        </w:tc>
      </w:tr>
      <w:tr w:rsidR="00910CBB" w:rsidTr="00024E30">
        <w:trPr>
          <w:trHeight w:val="216"/>
        </w:trPr>
        <w:tc>
          <w:tcPr>
            <w:tcW w:w="5000" w:type="pct"/>
            <w:gridSpan w:val="4"/>
            <w:shd w:val="clear" w:color="auto" w:fill="auto"/>
          </w:tcPr>
          <w:p w:rsidR="00910CBB" w:rsidRDefault="00910CBB"/>
        </w:tc>
      </w:tr>
      <w:tr w:rsidR="001E5C69" w:rsidTr="001E5C69">
        <w:tc>
          <w:tcPr>
            <w:tcW w:w="1086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972650" w:rsidP="00024E30">
            <w:pPr>
              <w:pStyle w:val="ContentHeading"/>
            </w:pPr>
            <w:sdt>
              <w:sdtPr>
                <w:id w:val="5444144"/>
                <w:placeholder>
                  <w:docPart w:val="1DE3B91FD37940D8B6871FADF428DA72"/>
                </w:placeholder>
                <w:showingPlcHdr/>
              </w:sdtPr>
              <w:sdtEndPr/>
              <w:sdtContent>
                <w:r w:rsidR="001E5C69" w:rsidRPr="00024E30">
                  <w:t>Professional Profile</w:t>
                </w:r>
              </w:sdtContent>
            </w:sdt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Default="00972650" w:rsidP="005E4CE3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185"/>
                <w:placeholder>
                  <w:docPart w:val="AB132B7FE89D4D8495D3826915A5FAA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5E4CE3">
                  <w:rPr>
                    <w:rStyle w:val="ContentBodyChar"/>
                  </w:rPr>
                  <w:t>Legal professional in transition from active practice of law. Practiced primarily Family Law for 17 years.</w:t>
                </w:r>
                <w:r w:rsidR="00BF6280">
                  <w:rPr>
                    <w:rStyle w:val="ContentBodyChar"/>
                  </w:rPr>
                  <w:t xml:space="preserve"> Last five years as sole practitioner. Previous 5 years as managing partner in 6-attorney law firm.</w:t>
                </w:r>
              </w:sdtContent>
            </w:sdt>
          </w:p>
        </w:tc>
        <w:bookmarkStart w:id="0" w:name="_GoBack"/>
        <w:bookmarkEnd w:id="0"/>
      </w:tr>
      <w:tr w:rsidR="001E5C69" w:rsidRPr="00BF6280" w:rsidTr="00BF6280">
        <w:trPr>
          <w:trHeight w:val="729"/>
        </w:trPr>
        <w:tc>
          <w:tcPr>
            <w:tcW w:w="1086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BF6280" w:rsidRDefault="001E5C69" w:rsidP="00024E30">
            <w:pPr>
              <w:pStyle w:val="ContentHeading"/>
              <w:rPr>
                <w:sz w:val="20"/>
                <w:szCs w:val="20"/>
              </w:rPr>
            </w:pPr>
          </w:p>
        </w:tc>
        <w:tc>
          <w:tcPr>
            <w:tcW w:w="183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BF6280" w:rsidRDefault="00972650" w:rsidP="001E5C69">
            <w:pPr>
              <w:pStyle w:val="BulletedLis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44190"/>
                <w:placeholder>
                  <w:docPart w:val="A342C6D4C2E543D99CE259A0EFC54D42"/>
                </w:placeholder>
              </w:sdtPr>
              <w:sdtEndPr/>
              <w:sdtContent>
                <w:r w:rsidR="00BF6280">
                  <w:rPr>
                    <w:sz w:val="20"/>
                    <w:szCs w:val="20"/>
                  </w:rPr>
                  <w:t>Managed personnel matters for 3 associate attorneys and 7 staff members.</w:t>
                </w:r>
              </w:sdtContent>
            </w:sdt>
          </w:p>
          <w:p w:rsidR="001E5C69" w:rsidRPr="00BF6280" w:rsidRDefault="00972650" w:rsidP="001E5C69">
            <w:pPr>
              <w:pStyle w:val="BulletedLis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44197"/>
                <w:placeholder>
                  <w:docPart w:val="D37379F1D6714CB59F8F8D376BCD75F0"/>
                </w:placeholder>
              </w:sdtPr>
              <w:sdtEndPr/>
              <w:sdtContent>
                <w:r w:rsidR="005E4CE3" w:rsidRPr="00BF6280">
                  <w:rPr>
                    <w:sz w:val="20"/>
                    <w:szCs w:val="20"/>
                  </w:rPr>
                  <w:t>Extensive interaction with clients from consultation through case conclusion</w:t>
                </w:r>
                <w:r w:rsidR="00BF6280">
                  <w:rPr>
                    <w:sz w:val="20"/>
                    <w:szCs w:val="20"/>
                  </w:rPr>
                  <w:t>.</w:t>
                </w:r>
              </w:sdtContent>
            </w:sdt>
          </w:p>
          <w:p w:rsidR="001E5C69" w:rsidRPr="00BF6280" w:rsidRDefault="00972650" w:rsidP="00BF6280">
            <w:pPr>
              <w:pStyle w:val="BulletedLis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44194"/>
                <w:placeholder>
                  <w:docPart w:val="69D4C34F7F3A4C3DBBA909ADEB18ED00"/>
                </w:placeholder>
              </w:sdtPr>
              <w:sdtEndPr/>
              <w:sdtContent>
                <w:r w:rsidR="005E4CE3" w:rsidRPr="00BF6280">
                  <w:rPr>
                    <w:sz w:val="20"/>
                    <w:szCs w:val="20"/>
                  </w:rPr>
                  <w:t xml:space="preserve">Extensive case </w:t>
                </w:r>
                <w:r w:rsidR="00BF6280">
                  <w:rPr>
                    <w:sz w:val="20"/>
                    <w:szCs w:val="20"/>
                  </w:rPr>
                  <w:t>management experience</w:t>
                </w:r>
                <w:r w:rsidR="005E4CE3" w:rsidRPr="00BF6280">
                  <w:rPr>
                    <w:sz w:val="20"/>
                    <w:szCs w:val="20"/>
                  </w:rPr>
                  <w:t xml:space="preserve"> as sole practitioner</w:t>
                </w:r>
                <w:r w:rsidR="00BF6280">
                  <w:rPr>
                    <w:sz w:val="20"/>
                    <w:szCs w:val="20"/>
                  </w:rPr>
                  <w:t>.</w:t>
                </w:r>
              </w:sdtContent>
            </w:sdt>
          </w:p>
        </w:tc>
        <w:tc>
          <w:tcPr>
            <w:tcW w:w="207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BF6280" w:rsidRDefault="00972650" w:rsidP="001E5C69">
            <w:pPr>
              <w:pStyle w:val="BulletedLis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44195"/>
                <w:placeholder>
                  <w:docPart w:val="5B9EBA93C92B4A49995C11DE37DE7A63"/>
                </w:placeholder>
              </w:sdtPr>
              <w:sdtEndPr/>
              <w:sdtContent>
                <w:r w:rsidR="005E4CE3" w:rsidRPr="00BF6280">
                  <w:rPr>
                    <w:sz w:val="20"/>
                    <w:szCs w:val="20"/>
                  </w:rPr>
                  <w:t>Adept at managing multiple projects consistent with relevant deadlines</w:t>
                </w:r>
                <w:r w:rsidR="00BF6280">
                  <w:rPr>
                    <w:sz w:val="20"/>
                    <w:szCs w:val="20"/>
                  </w:rPr>
                  <w:t>.</w:t>
                </w:r>
              </w:sdtContent>
            </w:sdt>
          </w:p>
          <w:p w:rsidR="001E5C69" w:rsidRPr="00BF6280" w:rsidRDefault="00972650" w:rsidP="001E5C69">
            <w:pPr>
              <w:pStyle w:val="BulletedLis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444199"/>
                <w:placeholder>
                  <w:docPart w:val="2CEDE8BCA5B5443D80093AD1EB43EABA"/>
                </w:placeholder>
              </w:sdtPr>
              <w:sdtEndPr/>
              <w:sdtContent>
                <w:r w:rsidR="005E4CE3" w:rsidRPr="00BF6280">
                  <w:rPr>
                    <w:sz w:val="20"/>
                    <w:szCs w:val="20"/>
                  </w:rPr>
                  <w:t>Extensive experience working within expectations of clients</w:t>
                </w:r>
                <w:r w:rsidR="00BF6280">
                  <w:rPr>
                    <w:sz w:val="20"/>
                    <w:szCs w:val="20"/>
                  </w:rPr>
                  <w:t>.</w:t>
                </w:r>
              </w:sdtContent>
            </w:sdt>
          </w:p>
          <w:sdt>
            <w:sdtPr>
              <w:rPr>
                <w:sz w:val="20"/>
                <w:szCs w:val="20"/>
              </w:rPr>
              <w:id w:val="5444196"/>
              <w:placeholder>
                <w:docPart w:val="ECFCBE7CF6B9406D90E85771E6EF38B1"/>
              </w:placeholder>
            </w:sdtPr>
            <w:sdtEndPr/>
            <w:sdtContent>
              <w:p w:rsidR="001E5C69" w:rsidRPr="00BF6280" w:rsidRDefault="005E4CE3" w:rsidP="00BF6280">
                <w:pPr>
                  <w:pStyle w:val="BulletedList"/>
                  <w:rPr>
                    <w:sz w:val="20"/>
                    <w:szCs w:val="20"/>
                  </w:rPr>
                </w:pPr>
                <w:r w:rsidRPr="00BF6280">
                  <w:rPr>
                    <w:sz w:val="20"/>
                    <w:szCs w:val="20"/>
                  </w:rPr>
                  <w:t>Reputation for empathetic management of client emotions and concerns</w:t>
                </w:r>
                <w:r w:rsidR="00BF6280">
                  <w:rPr>
                    <w:sz w:val="20"/>
                    <w:szCs w:val="20"/>
                  </w:rPr>
                  <w:t>.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75873449"/>
              <w:placeholder>
                <w:docPart w:val="0E3652DF910D40D98FF4066529B28E71"/>
              </w:placeholder>
            </w:sdtPr>
            <w:sdtContent>
              <w:p w:rsidR="00BF6280" w:rsidRDefault="00BF6280" w:rsidP="00BF6280">
                <w:pPr>
                  <w:pStyle w:val="BulletedLis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Responsible for new client acquisition and referral-based marketing.</w:t>
                </w:r>
              </w:p>
            </w:sdtContent>
          </w:sdt>
          <w:p w:rsidR="001E5C69" w:rsidRPr="00BF6280" w:rsidRDefault="001E5C69" w:rsidP="002F35B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0"/>
            <w:placeholder>
              <w:docPart w:val="C43CB25D6EF64E918A71F42425E23A09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E5C69" w:rsidRDefault="002F35B1" w:rsidP="001E5C69">
            <w:pPr>
              <w:pStyle w:val="ContentBodyBold"/>
              <w:rPr>
                <w:rStyle w:val="ContentBodyChar"/>
              </w:rPr>
            </w:pPr>
            <w:r>
              <w:rPr>
                <w:rStyle w:val="ContentBodyChar"/>
              </w:rPr>
              <w:t>April, 2008 to May, 2013</w:t>
            </w:r>
          </w:p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3"/>
                <w:placeholder>
                  <w:docPart w:val="93AFAFE354064979B17004C2E0FC46F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5E4CE3">
                  <w:rPr>
                    <w:rStyle w:val="ContentBodyChar"/>
                  </w:rPr>
                  <w:t>Sole Practitioner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3"/>
                <w:placeholder>
                  <w:docPart w:val="E8CA0AAA8E4B4B39BC23F5BE6B66C742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5E4CE3">
                  <w:rPr>
                    <w:rStyle w:val="ContentBodyChar"/>
                  </w:rPr>
                  <w:t>Law Office of Jeffrey F. Renshaw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4"/>
                <w:placeholder>
                  <w:docPart w:val="EFD3265631E74E78B68CA71AB9DF1ED5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5E4CE3">
                  <w:rPr>
                    <w:rStyle w:val="ContentBodyChar"/>
                  </w:rPr>
                  <w:t>Lake Oswego, OR 97035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2F35B1" w:rsidP="001E5C69">
            <w:pPr>
              <w:pStyle w:val="ContentBodyBold"/>
              <w:rPr>
                <w:rStyle w:val="ContentBodyChar"/>
              </w:rPr>
            </w:pPr>
            <w:r>
              <w:rPr>
                <w:rStyle w:val="ContentBodyChar"/>
              </w:rPr>
              <w:t>December, 2003 to April, 2008</w:t>
            </w:r>
          </w:p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8"/>
                <w:placeholder>
                  <w:docPart w:val="8DC640D287D04BF2AB143BB58470DF5D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Shareholder/Attorney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9"/>
                <w:placeholder>
                  <w:docPart w:val="017C655DC53C482594E8FA4A7AD6AB8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Johnson Renshaw &amp; Lechman-Su PC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0"/>
                <w:placeholder>
                  <w:docPart w:val="46DE2B0201C24A26AB83FAC50ABB497C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Portland, OR 97204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2F35B1" w:rsidP="001E5C69">
            <w:pPr>
              <w:pStyle w:val="ContentBodyBold"/>
              <w:rPr>
                <w:rStyle w:val="ContentBodyChar"/>
              </w:rPr>
            </w:pPr>
            <w:r>
              <w:rPr>
                <w:rStyle w:val="ContentBodyChar"/>
              </w:rPr>
              <w:t>April, 2002 to December, 2003</w:t>
            </w:r>
          </w:p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0"/>
                <w:placeholder>
                  <w:docPart w:val="7A474DBFF5B042A5820E4A36F4B1AEFE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Sole Practitioner</w:t>
                </w:r>
              </w:sdtContent>
            </w:sdt>
            <w:r w:rsidR="004513B2">
              <w:rPr>
                <w:rStyle w:val="ContentBodyChar"/>
              </w:rPr>
              <w:t xml:space="preserve">, </w:t>
            </w:r>
            <w:sdt>
              <w:sdtPr>
                <w:rPr>
                  <w:rStyle w:val="ContentBodyChar"/>
                </w:rPr>
                <w:id w:val="5444243"/>
                <w:placeholder>
                  <w:docPart w:val="AFBD4CAC1048452FACD730E634B8E1E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Law Office of Jeffrey F. Renshaw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4"/>
                <w:placeholder>
                  <w:docPart w:val="0AC2DCF2C0E9462DB17EF51D809B21FC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Portland, OR 97204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2F35B1" w:rsidP="001E5C69">
            <w:pPr>
              <w:pStyle w:val="ContentBodyBold"/>
            </w:pPr>
            <w:r>
              <w:t>February, 1998 to April, 2002</w:t>
            </w:r>
          </w:p>
          <w:p w:rsidR="00910CBB" w:rsidRDefault="00972650" w:rsidP="002F35B1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1"/>
                <w:placeholder>
                  <w:docPart w:val="283D78D11AF14A51BE806A72221E5237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Associate Attorney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7"/>
                <w:placeholder>
                  <w:docPart w:val="2CE2EB8ABFFA4793B04F48CC3E6D16B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Yates, Matthews, et al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8"/>
                <w:placeholder>
                  <w:docPart w:val="CC4D59427BA94D619DD4B80F39CB1B27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Portland, OR 97204</w:t>
                </w:r>
              </w:sdtContent>
            </w:sdt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4"/>
            <w:placeholder>
              <w:docPart w:val="00566161C3A3425EAB3C0494F8ED1E64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49"/>
                <w:placeholder>
                  <w:docPart w:val="81986F10D928406C8A35547B2A374E4F"/>
                </w:placeholder>
              </w:sdtPr>
              <w:sdtEndPr>
                <w:rPr>
                  <w:rStyle w:val="ContentBodyChar"/>
                </w:rPr>
              </w:sdtEndPr>
              <w:sdtContent>
                <w:proofErr w:type="spellStart"/>
                <w:r w:rsidR="002F35B1">
                  <w:rPr>
                    <w:rStyle w:val="ContentBodyChar"/>
                  </w:rPr>
                  <w:t>Juris</w:t>
                </w:r>
                <w:proofErr w:type="spellEnd"/>
                <w:r w:rsidR="002F35B1">
                  <w:rPr>
                    <w:rStyle w:val="ContentBodyChar"/>
                  </w:rPr>
                  <w:t xml:space="preserve"> Doctor</w:t>
                </w:r>
              </w:sdtContent>
            </w:sdt>
          </w:p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0"/>
                <w:placeholder>
                  <w:docPart w:val="C6C0E28D3AA84B6290C11C53B8157777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Northwestern School of Law at Lewis and Clark College</w:t>
                </w:r>
              </w:sdtContent>
            </w:sdt>
          </w:p>
          <w:p w:rsidR="00910CBB" w:rsidRDefault="00972650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6"/>
                <w:placeholder>
                  <w:docPart w:val="8D0FC54542424D1BA6AF6FA17316174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Portland, OR 97201</w:t>
                </w:r>
              </w:sdtContent>
            </w:sdt>
          </w:p>
          <w:p w:rsidR="00910CBB" w:rsidRDefault="002F35B1">
            <w:pPr>
              <w:pStyle w:val="ContentBody"/>
            </w:pPr>
            <w:r>
              <w:t>May, 1993</w:t>
            </w:r>
          </w:p>
          <w:p w:rsidR="002F35B1" w:rsidRDefault="002F35B1">
            <w:pPr>
              <w:pStyle w:val="ContentBody"/>
            </w:pPr>
          </w:p>
          <w:p w:rsidR="002F35B1" w:rsidRDefault="00972650" w:rsidP="002F35B1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-1700085266"/>
                <w:placeholder>
                  <w:docPart w:val="3AA46226D619441595327DC8AC108F07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BA, Political Science with Business Administration Specialization</w:t>
                </w:r>
              </w:sdtContent>
            </w:sdt>
          </w:p>
          <w:p w:rsidR="002F35B1" w:rsidRDefault="00972650" w:rsidP="002F35B1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1086493531"/>
                <w:placeholder>
                  <w:docPart w:val="8D3AE154CF4441B49CBB24151247BABA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University of California, Los Angeles</w:t>
                </w:r>
              </w:sdtContent>
            </w:sdt>
          </w:p>
          <w:p w:rsidR="002F35B1" w:rsidRDefault="00972650" w:rsidP="002F35B1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1668127335"/>
                <w:placeholder>
                  <w:docPart w:val="7188D9F10389421CA9F954006DAD98C9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Los Angeles, CA</w:t>
                </w:r>
              </w:sdtContent>
            </w:sdt>
          </w:p>
          <w:p w:rsidR="002F35B1" w:rsidRDefault="002F35B1" w:rsidP="002F35B1">
            <w:pPr>
              <w:pStyle w:val="ContentBody"/>
            </w:pPr>
            <w:r>
              <w:t>December, 1989</w:t>
            </w:r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7"/>
            <w:placeholder>
              <w:docPart w:val="50767F4C7A974176B9A0A15A35959105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72650" w:rsidP="002F35B1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252"/>
                <w:placeholder>
                  <w:docPart w:val="2B80A48C604D4C6190943704EB91734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2F35B1">
                  <w:rPr>
                    <w:rStyle w:val="ContentBodyChar"/>
                  </w:rPr>
                  <w:t>References available upon request.</w:t>
                </w:r>
              </w:sdtContent>
            </w:sdt>
          </w:p>
        </w:tc>
      </w:tr>
    </w:tbl>
    <w:p w:rsidR="00910CBB" w:rsidRDefault="00910CBB" w:rsidP="00024E30"/>
    <w:sectPr w:rsidR="00910CBB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650" w:rsidRDefault="00972650">
      <w:pPr>
        <w:spacing w:after="0" w:line="240" w:lineRule="auto"/>
      </w:pPr>
      <w:r>
        <w:separator/>
      </w:r>
    </w:p>
  </w:endnote>
  <w:endnote w:type="continuationSeparator" w:id="0">
    <w:p w:rsidR="00972650" w:rsidRDefault="0097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650" w:rsidRDefault="00972650">
      <w:pPr>
        <w:spacing w:after="0" w:line="240" w:lineRule="auto"/>
      </w:pPr>
      <w:r>
        <w:separator/>
      </w:r>
    </w:p>
  </w:footnote>
  <w:footnote w:type="continuationSeparator" w:id="0">
    <w:p w:rsidR="00972650" w:rsidRDefault="0097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CE3"/>
    <w:rsid w:val="00024E30"/>
    <w:rsid w:val="001E5C69"/>
    <w:rsid w:val="002F35B1"/>
    <w:rsid w:val="004513B2"/>
    <w:rsid w:val="005E4CE3"/>
    <w:rsid w:val="00647056"/>
    <w:rsid w:val="00910CBB"/>
    <w:rsid w:val="00972650"/>
    <w:rsid w:val="00AA6298"/>
    <w:rsid w:val="00AF7026"/>
    <w:rsid w:val="00B1053A"/>
    <w:rsid w:val="00BF6280"/>
    <w:rsid w:val="00CE2444"/>
    <w:rsid w:val="00D313CE"/>
    <w:rsid w:val="00E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%20Renshaw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4BB246AC82491E93E5EFB045DD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89238-8199-4F96-B77D-845421153354}"/>
      </w:docPartPr>
      <w:docPartBody>
        <w:p w:rsidR="000A6422" w:rsidRDefault="003400A1">
          <w:pPr>
            <w:pStyle w:val="CF4BB246AC82491E93E5EFB045DD564C"/>
          </w:pPr>
          <w:r>
            <w:t>[Your Name]</w:t>
          </w:r>
        </w:p>
      </w:docPartBody>
    </w:docPart>
    <w:docPart>
      <w:docPartPr>
        <w:name w:val="C26AA86445454DECB66B57DCD5554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B683A-9F78-4D7A-B77D-91166B32B318}"/>
      </w:docPartPr>
      <w:docPartBody>
        <w:p w:rsidR="000A6422" w:rsidRDefault="003400A1">
          <w:pPr>
            <w:pStyle w:val="C26AA86445454DECB66B57DCD5554183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1EF1A6FF67F345FAB54F7958B1DFA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98BD-97B5-4F8A-B2FA-D43BED5063E2}"/>
      </w:docPartPr>
      <w:docPartBody>
        <w:p w:rsidR="000A6422" w:rsidRDefault="003400A1">
          <w:pPr>
            <w:pStyle w:val="1EF1A6FF67F345FAB54F7958B1DFAD0F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B08BC6CE72AE4BB78B61E33ED94A5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EDA4-8B75-45B5-9BDC-F1923105EB5C}"/>
      </w:docPartPr>
      <w:docPartBody>
        <w:p w:rsidR="000A6422" w:rsidRDefault="003400A1">
          <w:pPr>
            <w:pStyle w:val="B08BC6CE72AE4BB78B61E33ED94A5835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1DE3B91FD37940D8B6871FADF428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BA2A-A408-43AE-92A1-10378426644F}"/>
      </w:docPartPr>
      <w:docPartBody>
        <w:p w:rsidR="000A6422" w:rsidRDefault="003400A1">
          <w:pPr>
            <w:pStyle w:val="1DE3B91FD37940D8B6871FADF428DA72"/>
          </w:pPr>
          <w:r>
            <w:t>Professional Profile</w:t>
          </w:r>
        </w:p>
      </w:docPartBody>
    </w:docPart>
    <w:docPart>
      <w:docPartPr>
        <w:name w:val="AB132B7FE89D4D8495D3826915A5F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99668-C162-47D9-99A9-392CC1E7FA98}"/>
      </w:docPartPr>
      <w:docPartBody>
        <w:p w:rsidR="000A6422" w:rsidRDefault="003400A1">
          <w:pPr>
            <w:pStyle w:val="AB132B7FE89D4D8495D3826915A5FAAF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A342C6D4C2E543D99CE259A0EFC54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7C14D-45B3-4697-B486-E47B04087E5A}"/>
      </w:docPartPr>
      <w:docPartBody>
        <w:p w:rsidR="000A6422" w:rsidRDefault="003400A1">
          <w:pPr>
            <w:pStyle w:val="A342C6D4C2E543D99CE259A0EFC54D42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37379F1D6714CB59F8F8D376BCD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2C309-EADB-4E4A-AA94-7D283AFA9F5A}"/>
      </w:docPartPr>
      <w:docPartBody>
        <w:p w:rsidR="000A6422" w:rsidRDefault="003400A1">
          <w:pPr>
            <w:pStyle w:val="D37379F1D6714CB59F8F8D376BCD75F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69D4C34F7F3A4C3DBBA909ADEB18E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4CB5-F89B-4FF7-AFE7-F284029F6D31}"/>
      </w:docPartPr>
      <w:docPartBody>
        <w:p w:rsidR="000A6422" w:rsidRDefault="003400A1">
          <w:pPr>
            <w:pStyle w:val="69D4C34F7F3A4C3DBBA909ADEB18ED0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5B9EBA93C92B4A49995C11DE37DE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ABF1-31E6-46A1-94EA-5D95C1FC0930}"/>
      </w:docPartPr>
      <w:docPartBody>
        <w:p w:rsidR="000A6422" w:rsidRDefault="003400A1">
          <w:pPr>
            <w:pStyle w:val="5B9EBA93C92B4A49995C11DE37DE7A63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CEDE8BCA5B5443D80093AD1EB43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6C2BD-12F0-46DC-B6DF-14C169C65708}"/>
      </w:docPartPr>
      <w:docPartBody>
        <w:p w:rsidR="000A6422" w:rsidRDefault="003400A1">
          <w:pPr>
            <w:pStyle w:val="2CEDE8BCA5B5443D80093AD1EB43EABA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ECFCBE7CF6B9406D90E85771E6EF3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590A-A1E7-46EF-96A6-7DC88B810A0B}"/>
      </w:docPartPr>
      <w:docPartBody>
        <w:p w:rsidR="000A6422" w:rsidRDefault="003400A1">
          <w:pPr>
            <w:pStyle w:val="ECFCBE7CF6B9406D90E85771E6EF38B1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C43CB25D6EF64E918A71F42425E23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5E293-1795-4644-8BC8-01C0392F0AF7}"/>
      </w:docPartPr>
      <w:docPartBody>
        <w:p w:rsidR="000A6422" w:rsidRDefault="003400A1">
          <w:pPr>
            <w:pStyle w:val="C43CB25D6EF64E918A71F42425E23A09"/>
          </w:pPr>
          <w:r>
            <w:t>Work History</w:t>
          </w:r>
        </w:p>
      </w:docPartBody>
    </w:docPart>
    <w:docPart>
      <w:docPartPr>
        <w:name w:val="93AFAFE354064979B17004C2E0FC4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6059-9E65-43AE-ACCD-FE5E04417C74}"/>
      </w:docPartPr>
      <w:docPartBody>
        <w:p w:rsidR="000A6422" w:rsidRDefault="003400A1">
          <w:pPr>
            <w:pStyle w:val="93AFAFE354064979B17004C2E0FC46F4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E8CA0AAA8E4B4B39BC23F5BE6B66C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6258-1937-4D1B-9FAE-59C83B86C497}"/>
      </w:docPartPr>
      <w:docPartBody>
        <w:p w:rsidR="000A6422" w:rsidRDefault="003400A1">
          <w:pPr>
            <w:pStyle w:val="E8CA0AAA8E4B4B39BC23F5BE6B66C742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EFD3265631E74E78B68CA71AB9DF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43C2C-4F61-49D2-9E8F-DF860BFDDE05}"/>
      </w:docPartPr>
      <w:docPartBody>
        <w:p w:rsidR="000A6422" w:rsidRDefault="003400A1">
          <w:pPr>
            <w:pStyle w:val="EFD3265631E74E78B68CA71AB9DF1ED5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8DC640D287D04BF2AB143BB58470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36397-2694-47B3-B95F-96F120CBCF1F}"/>
      </w:docPartPr>
      <w:docPartBody>
        <w:p w:rsidR="000A6422" w:rsidRDefault="003400A1">
          <w:pPr>
            <w:pStyle w:val="8DC640D287D04BF2AB143BB58470DF5D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017C655DC53C482594E8FA4A7AD6A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E726F-D937-475F-9641-E1971A78642D}"/>
      </w:docPartPr>
      <w:docPartBody>
        <w:p w:rsidR="000A6422" w:rsidRDefault="003400A1">
          <w:pPr>
            <w:pStyle w:val="017C655DC53C482594E8FA4A7AD6AB8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46DE2B0201C24A26AB83FAC50ABB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93DD1-3288-4E6C-A874-15E36A092DBF}"/>
      </w:docPartPr>
      <w:docPartBody>
        <w:p w:rsidR="000A6422" w:rsidRDefault="003400A1">
          <w:pPr>
            <w:pStyle w:val="46DE2B0201C24A26AB83FAC50ABB497C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7A474DBFF5B042A5820E4A36F4B1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6D3B4-5DEE-4794-A18E-9776C64259D4}"/>
      </w:docPartPr>
      <w:docPartBody>
        <w:p w:rsidR="000A6422" w:rsidRDefault="003400A1">
          <w:pPr>
            <w:pStyle w:val="7A474DBFF5B042A5820E4A36F4B1AEFE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AFBD4CAC1048452FACD730E634B8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FC818-6E3D-400C-AE5A-A4D11D10E3BE}"/>
      </w:docPartPr>
      <w:docPartBody>
        <w:p w:rsidR="000A6422" w:rsidRDefault="003400A1">
          <w:pPr>
            <w:pStyle w:val="AFBD4CAC1048452FACD730E634B8E1E4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0AC2DCF2C0E9462DB17EF51D809B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C2B2F-9A21-46E5-BCA8-721BF2EA4D5E}"/>
      </w:docPartPr>
      <w:docPartBody>
        <w:p w:rsidR="000A6422" w:rsidRDefault="003400A1">
          <w:pPr>
            <w:pStyle w:val="0AC2DCF2C0E9462DB17EF51D809B21FC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283D78D11AF14A51BE806A72221E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351BC-5CB8-4173-8072-D1189609DB0D}"/>
      </w:docPartPr>
      <w:docPartBody>
        <w:p w:rsidR="000A6422" w:rsidRDefault="003400A1">
          <w:pPr>
            <w:pStyle w:val="283D78D11AF14A51BE806A72221E5237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2CE2EB8ABFFA4793B04F48CC3E6D1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57AF-D31A-4189-BBD0-3A89BC6915DD}"/>
      </w:docPartPr>
      <w:docPartBody>
        <w:p w:rsidR="000A6422" w:rsidRDefault="003400A1">
          <w:pPr>
            <w:pStyle w:val="2CE2EB8ABFFA4793B04F48CC3E6D16BB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CC4D59427BA94D619DD4B80F39CB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70918-2CDF-4416-A534-28296664E43A}"/>
      </w:docPartPr>
      <w:docPartBody>
        <w:p w:rsidR="000A6422" w:rsidRDefault="003400A1">
          <w:pPr>
            <w:pStyle w:val="CC4D59427BA94D619DD4B80F39CB1B27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00566161C3A3425EAB3C0494F8ED1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70CA-3123-47DA-B6C6-27672493D47F}"/>
      </w:docPartPr>
      <w:docPartBody>
        <w:p w:rsidR="000A6422" w:rsidRDefault="003400A1">
          <w:pPr>
            <w:pStyle w:val="00566161C3A3425EAB3C0494F8ED1E64"/>
          </w:pPr>
          <w:r>
            <w:t>Education</w:t>
          </w:r>
        </w:p>
      </w:docPartBody>
    </w:docPart>
    <w:docPart>
      <w:docPartPr>
        <w:name w:val="81986F10D928406C8A35547B2A37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C27E6-9660-439D-8D66-2F8BC60EF49E}"/>
      </w:docPartPr>
      <w:docPartBody>
        <w:p w:rsidR="000A6422" w:rsidRDefault="003400A1">
          <w:pPr>
            <w:pStyle w:val="81986F10D928406C8A35547B2A374E4F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C6C0E28D3AA84B6290C11C53B8157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8C5D4-C383-43E2-A6A9-13CE50E3B435}"/>
      </w:docPartPr>
      <w:docPartBody>
        <w:p w:rsidR="000A6422" w:rsidRDefault="003400A1">
          <w:pPr>
            <w:pStyle w:val="C6C0E28D3AA84B6290C11C53B8157777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8D0FC54542424D1BA6AF6FA173161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DF69-815D-4660-9373-89501BF1CFF3}"/>
      </w:docPartPr>
      <w:docPartBody>
        <w:p w:rsidR="000A6422" w:rsidRDefault="003400A1">
          <w:pPr>
            <w:pStyle w:val="8D0FC54542424D1BA6AF6FA17316174F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50767F4C7A974176B9A0A15A3595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E808-B408-4F4B-818F-A0945668551B}"/>
      </w:docPartPr>
      <w:docPartBody>
        <w:p w:rsidR="000A6422" w:rsidRDefault="003400A1">
          <w:pPr>
            <w:pStyle w:val="50767F4C7A974176B9A0A15A35959105"/>
          </w:pPr>
          <w:r>
            <w:t>References</w:t>
          </w:r>
        </w:p>
      </w:docPartBody>
    </w:docPart>
    <w:docPart>
      <w:docPartPr>
        <w:name w:val="2B80A48C604D4C6190943704EB917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07DDB-89F7-40EC-8244-D99471E17FE6}"/>
      </w:docPartPr>
      <w:docPartBody>
        <w:p w:rsidR="000A6422" w:rsidRDefault="003400A1">
          <w:pPr>
            <w:pStyle w:val="2B80A48C604D4C6190943704EB91734B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3AA46226D619441595327DC8AC108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8A856-53BF-4D6F-BB80-26A1671CEC7F}"/>
      </w:docPartPr>
      <w:docPartBody>
        <w:p w:rsidR="000A6422" w:rsidRDefault="009C1297" w:rsidP="009C1297">
          <w:pPr>
            <w:pStyle w:val="3AA46226D619441595327DC8AC108F07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8D3AE154CF4441B49CBB24151247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73942-7580-4449-9389-8CF7C64E211E}"/>
      </w:docPartPr>
      <w:docPartBody>
        <w:p w:rsidR="000A6422" w:rsidRDefault="009C1297" w:rsidP="009C1297">
          <w:pPr>
            <w:pStyle w:val="8D3AE154CF4441B49CBB24151247BABA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7188D9F10389421CA9F954006DAD9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6031A-23E7-4E08-BCDC-4D37E1AF04D8}"/>
      </w:docPartPr>
      <w:docPartBody>
        <w:p w:rsidR="000A6422" w:rsidRDefault="009C1297" w:rsidP="009C1297">
          <w:pPr>
            <w:pStyle w:val="7188D9F10389421CA9F954006DAD98C9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0E3652DF910D40D98FF4066529B2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9BA2-8196-4E9D-8F13-139F6EDF2190}"/>
      </w:docPartPr>
      <w:docPartBody>
        <w:p w:rsidR="00000000" w:rsidRDefault="000A6422" w:rsidP="000A6422">
          <w:pPr>
            <w:pStyle w:val="0E3652DF910D40D98FF4066529B28E71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97"/>
    <w:rsid w:val="000A6422"/>
    <w:rsid w:val="003400A1"/>
    <w:rsid w:val="009C1297"/>
    <w:rsid w:val="00B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4BB246AC82491E93E5EFB045DD564C">
    <w:name w:val="CF4BB246AC82491E93E5EFB045DD564C"/>
  </w:style>
  <w:style w:type="paragraph" w:customStyle="1" w:styleId="PersonalInfo">
    <w:name w:val="Personal Info"/>
    <w:basedOn w:val="Normal"/>
    <w:link w:val="PersonalInfoChar"/>
    <w:qFormat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Pr>
      <w:rFonts w:eastAsiaTheme="minorHAnsi"/>
      <w:color w:val="262626" w:themeColor="text1" w:themeTint="D9"/>
      <w:sz w:val="18"/>
    </w:rPr>
  </w:style>
  <w:style w:type="paragraph" w:customStyle="1" w:styleId="C26AA86445454DECB66B57DCD5554183">
    <w:name w:val="C26AA86445454DECB66B57DCD5554183"/>
  </w:style>
  <w:style w:type="paragraph" w:customStyle="1" w:styleId="1EF1A6FF67F345FAB54F7958B1DFAD0F">
    <w:name w:val="1EF1A6FF67F345FAB54F7958B1DFAD0F"/>
  </w:style>
  <w:style w:type="paragraph" w:customStyle="1" w:styleId="B08BC6CE72AE4BB78B61E33ED94A5835">
    <w:name w:val="B08BC6CE72AE4BB78B61E33ED94A5835"/>
  </w:style>
  <w:style w:type="paragraph" w:customStyle="1" w:styleId="96884F7B7B5A4EA6A436370C04508E2C">
    <w:name w:val="96884F7B7B5A4EA6A436370C04508E2C"/>
  </w:style>
  <w:style w:type="paragraph" w:customStyle="1" w:styleId="1DE3B91FD37940D8B6871FADF428DA72">
    <w:name w:val="1DE3B91FD37940D8B6871FADF428DA72"/>
  </w:style>
  <w:style w:type="paragraph" w:customStyle="1" w:styleId="AB132B7FE89D4D8495D3826915A5FAAF">
    <w:name w:val="AB132B7FE89D4D8495D3826915A5FAAF"/>
  </w:style>
  <w:style w:type="paragraph" w:customStyle="1" w:styleId="A342C6D4C2E543D99CE259A0EFC54D42">
    <w:name w:val="A342C6D4C2E543D99CE259A0EFC54D42"/>
  </w:style>
  <w:style w:type="paragraph" w:customStyle="1" w:styleId="D37379F1D6714CB59F8F8D376BCD75F0">
    <w:name w:val="D37379F1D6714CB59F8F8D376BCD75F0"/>
  </w:style>
  <w:style w:type="paragraph" w:customStyle="1" w:styleId="69D4C34F7F3A4C3DBBA909ADEB18ED00">
    <w:name w:val="69D4C34F7F3A4C3DBBA909ADEB18ED00"/>
  </w:style>
  <w:style w:type="paragraph" w:customStyle="1" w:styleId="1399F87E8E4E4A508EC87677B21D4FB2">
    <w:name w:val="1399F87E8E4E4A508EC87677B21D4FB2"/>
  </w:style>
  <w:style w:type="paragraph" w:customStyle="1" w:styleId="5B9EBA93C92B4A49995C11DE37DE7A63">
    <w:name w:val="5B9EBA93C92B4A49995C11DE37DE7A63"/>
  </w:style>
  <w:style w:type="paragraph" w:customStyle="1" w:styleId="2CEDE8BCA5B5443D80093AD1EB43EABA">
    <w:name w:val="2CEDE8BCA5B5443D80093AD1EB43EABA"/>
  </w:style>
  <w:style w:type="paragraph" w:customStyle="1" w:styleId="ECFCBE7CF6B9406D90E85771E6EF38B1">
    <w:name w:val="ECFCBE7CF6B9406D90E85771E6EF38B1"/>
  </w:style>
  <w:style w:type="paragraph" w:customStyle="1" w:styleId="FADF598957E64D9C8276D7C3DD798210">
    <w:name w:val="FADF598957E64D9C8276D7C3DD798210"/>
  </w:style>
  <w:style w:type="paragraph" w:customStyle="1" w:styleId="46000352704D4556A852D64FECA1B296">
    <w:name w:val="46000352704D4556A852D64FECA1B296"/>
  </w:style>
  <w:style w:type="paragraph" w:customStyle="1" w:styleId="3F6D636423A8413B91CCC6EB177752B7">
    <w:name w:val="3F6D636423A8413B91CCC6EB177752B7"/>
  </w:style>
  <w:style w:type="paragraph" w:customStyle="1" w:styleId="CC61787574C74080840B26E4F3A95238">
    <w:name w:val="CC61787574C74080840B26E4F3A95238"/>
  </w:style>
  <w:style w:type="paragraph" w:customStyle="1" w:styleId="4003612B7F4541F7A65D6D0CAA052412">
    <w:name w:val="4003612B7F4541F7A65D6D0CAA052412"/>
  </w:style>
  <w:style w:type="paragraph" w:customStyle="1" w:styleId="C4CD1CE774694D1689FF8072FC3FF4EC">
    <w:name w:val="C4CD1CE774694D1689FF8072FC3FF4EC"/>
  </w:style>
  <w:style w:type="paragraph" w:customStyle="1" w:styleId="6801153427C44C19AAEBCB619FB263F8">
    <w:name w:val="6801153427C44C19AAEBCB619FB263F8"/>
  </w:style>
  <w:style w:type="paragraph" w:customStyle="1" w:styleId="6A1DDD9A00FC448C9B1537C2B9A62FBB">
    <w:name w:val="6A1DDD9A00FC448C9B1537C2B9A62FBB"/>
  </w:style>
  <w:style w:type="paragraph" w:customStyle="1" w:styleId="6CCB73767A2C42E2938545317BFBF2D9">
    <w:name w:val="6CCB73767A2C42E2938545317BFBF2D9"/>
  </w:style>
  <w:style w:type="paragraph" w:customStyle="1" w:styleId="F707E1D2B6D74DA5B6E0681FFA67F451">
    <w:name w:val="F707E1D2B6D74DA5B6E0681FFA67F451"/>
  </w:style>
  <w:style w:type="paragraph" w:customStyle="1" w:styleId="1405EBAF85BF4BACB14A792971F86BD3">
    <w:name w:val="1405EBAF85BF4BACB14A792971F86BD3"/>
  </w:style>
  <w:style w:type="paragraph" w:customStyle="1" w:styleId="7787C683B55940439C8E68FB065BD576">
    <w:name w:val="7787C683B55940439C8E68FB065BD576"/>
  </w:style>
  <w:style w:type="paragraph" w:customStyle="1" w:styleId="BC04A8AD0FCC4B158EBC4F46BF2ABEA7">
    <w:name w:val="BC04A8AD0FCC4B158EBC4F46BF2ABEA7"/>
  </w:style>
  <w:style w:type="paragraph" w:customStyle="1" w:styleId="184DF7BDBA8143168D83C67006042CA7">
    <w:name w:val="184DF7BDBA8143168D83C67006042CA7"/>
  </w:style>
  <w:style w:type="paragraph" w:customStyle="1" w:styleId="B265AD41FB1F4FD3836BEEDE140388B2">
    <w:name w:val="B265AD41FB1F4FD3836BEEDE140388B2"/>
  </w:style>
  <w:style w:type="paragraph" w:customStyle="1" w:styleId="0A32E8F24E3D49AA8FF29EE801F837A5">
    <w:name w:val="0A32E8F24E3D49AA8FF29EE801F837A5"/>
  </w:style>
  <w:style w:type="paragraph" w:customStyle="1" w:styleId="0074F3AFA07949E6922217F448EA0B45">
    <w:name w:val="0074F3AFA07949E6922217F448EA0B45"/>
  </w:style>
  <w:style w:type="paragraph" w:customStyle="1" w:styleId="C43CB25D6EF64E918A71F42425E23A09">
    <w:name w:val="C43CB25D6EF64E918A71F42425E23A0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B67928ADCF435CBAF14E8505D73FFD">
    <w:name w:val="20B67928ADCF435CBAF14E8505D73FFD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404040" w:themeColor="text1" w:themeTint="BF"/>
      <w:sz w:val="20"/>
    </w:rPr>
  </w:style>
  <w:style w:type="paragraph" w:customStyle="1" w:styleId="93AFAFE354064979B17004C2E0FC46F4">
    <w:name w:val="93AFAFE354064979B17004C2E0FC46F4"/>
  </w:style>
  <w:style w:type="paragraph" w:customStyle="1" w:styleId="E8CA0AAA8E4B4B39BC23F5BE6B66C742">
    <w:name w:val="E8CA0AAA8E4B4B39BC23F5BE6B66C742"/>
  </w:style>
  <w:style w:type="paragraph" w:customStyle="1" w:styleId="EFD3265631E74E78B68CA71AB9DF1ED5">
    <w:name w:val="EFD3265631E74E78B68CA71AB9DF1ED5"/>
  </w:style>
  <w:style w:type="paragraph" w:customStyle="1" w:styleId="D0D26D4334B245B49B7E1327499D6800">
    <w:name w:val="D0D26D4334B245B49B7E1327499D6800"/>
  </w:style>
  <w:style w:type="paragraph" w:customStyle="1" w:styleId="8DC640D287D04BF2AB143BB58470DF5D">
    <w:name w:val="8DC640D287D04BF2AB143BB58470DF5D"/>
  </w:style>
  <w:style w:type="paragraph" w:customStyle="1" w:styleId="017C655DC53C482594E8FA4A7AD6AB86">
    <w:name w:val="017C655DC53C482594E8FA4A7AD6AB86"/>
  </w:style>
  <w:style w:type="paragraph" w:customStyle="1" w:styleId="46DE2B0201C24A26AB83FAC50ABB497C">
    <w:name w:val="46DE2B0201C24A26AB83FAC50ABB497C"/>
  </w:style>
  <w:style w:type="paragraph" w:customStyle="1" w:styleId="51B81C2C748643C2B05166A46BD78A06">
    <w:name w:val="51B81C2C748643C2B05166A46BD78A06"/>
  </w:style>
  <w:style w:type="paragraph" w:customStyle="1" w:styleId="7A474DBFF5B042A5820E4A36F4B1AEFE">
    <w:name w:val="7A474DBFF5B042A5820E4A36F4B1AEFE"/>
  </w:style>
  <w:style w:type="paragraph" w:customStyle="1" w:styleId="AFBD4CAC1048452FACD730E634B8E1E4">
    <w:name w:val="AFBD4CAC1048452FACD730E634B8E1E4"/>
  </w:style>
  <w:style w:type="paragraph" w:customStyle="1" w:styleId="0AC2DCF2C0E9462DB17EF51D809B21FC">
    <w:name w:val="0AC2DCF2C0E9462DB17EF51D809B21FC"/>
  </w:style>
  <w:style w:type="paragraph" w:customStyle="1" w:styleId="196AE5241E394E0EA28DD6759A487617">
    <w:name w:val="196AE5241E394E0EA28DD6759A487617"/>
  </w:style>
  <w:style w:type="paragraph" w:customStyle="1" w:styleId="283D78D11AF14A51BE806A72221E5237">
    <w:name w:val="283D78D11AF14A51BE806A72221E5237"/>
  </w:style>
  <w:style w:type="paragraph" w:customStyle="1" w:styleId="2CE2EB8ABFFA4793B04F48CC3E6D16BB">
    <w:name w:val="2CE2EB8ABFFA4793B04F48CC3E6D16BB"/>
  </w:style>
  <w:style w:type="paragraph" w:customStyle="1" w:styleId="CC4D59427BA94D619DD4B80F39CB1B27">
    <w:name w:val="CC4D59427BA94D619DD4B80F39CB1B27"/>
  </w:style>
  <w:style w:type="paragraph" w:customStyle="1" w:styleId="00566161C3A3425EAB3C0494F8ED1E64">
    <w:name w:val="00566161C3A3425EAB3C0494F8ED1E64"/>
  </w:style>
  <w:style w:type="paragraph" w:customStyle="1" w:styleId="81986F10D928406C8A35547B2A374E4F">
    <w:name w:val="81986F10D928406C8A35547B2A374E4F"/>
  </w:style>
  <w:style w:type="paragraph" w:customStyle="1" w:styleId="C6C0E28D3AA84B6290C11C53B8157777">
    <w:name w:val="C6C0E28D3AA84B6290C11C53B8157777"/>
  </w:style>
  <w:style w:type="paragraph" w:customStyle="1" w:styleId="8D0FC54542424D1BA6AF6FA17316174F">
    <w:name w:val="8D0FC54542424D1BA6AF6FA17316174F"/>
  </w:style>
  <w:style w:type="paragraph" w:customStyle="1" w:styleId="13253BA807124E5AA68CD1F8524F98E7">
    <w:name w:val="13253BA807124E5AA68CD1F8524F98E7"/>
  </w:style>
  <w:style w:type="paragraph" w:customStyle="1" w:styleId="50767F4C7A974176B9A0A15A35959105">
    <w:name w:val="50767F4C7A974176B9A0A15A35959105"/>
  </w:style>
  <w:style w:type="paragraph" w:customStyle="1" w:styleId="2B80A48C604D4C6190943704EB91734B">
    <w:name w:val="2B80A48C604D4C6190943704EB91734B"/>
  </w:style>
  <w:style w:type="paragraph" w:customStyle="1" w:styleId="3AA46226D619441595327DC8AC108F07">
    <w:name w:val="3AA46226D619441595327DC8AC108F07"/>
    <w:rsid w:val="009C1297"/>
  </w:style>
  <w:style w:type="paragraph" w:customStyle="1" w:styleId="8D3AE154CF4441B49CBB24151247BABA">
    <w:name w:val="8D3AE154CF4441B49CBB24151247BABA"/>
    <w:rsid w:val="009C1297"/>
  </w:style>
  <w:style w:type="paragraph" w:customStyle="1" w:styleId="7188D9F10389421CA9F954006DAD98C9">
    <w:name w:val="7188D9F10389421CA9F954006DAD98C9"/>
    <w:rsid w:val="009C1297"/>
  </w:style>
  <w:style w:type="paragraph" w:customStyle="1" w:styleId="0E3652DF910D40D98FF4066529B28E71">
    <w:name w:val="0E3652DF910D40D98FF4066529B28E71"/>
    <w:rsid w:val="000A64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4BB246AC82491E93E5EFB045DD564C">
    <w:name w:val="CF4BB246AC82491E93E5EFB045DD564C"/>
  </w:style>
  <w:style w:type="paragraph" w:customStyle="1" w:styleId="PersonalInfo">
    <w:name w:val="Personal Info"/>
    <w:basedOn w:val="Normal"/>
    <w:link w:val="PersonalInfoChar"/>
    <w:qFormat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Pr>
      <w:rFonts w:eastAsiaTheme="minorHAnsi"/>
      <w:color w:val="262626" w:themeColor="text1" w:themeTint="D9"/>
      <w:sz w:val="18"/>
    </w:rPr>
  </w:style>
  <w:style w:type="paragraph" w:customStyle="1" w:styleId="C26AA86445454DECB66B57DCD5554183">
    <w:name w:val="C26AA86445454DECB66B57DCD5554183"/>
  </w:style>
  <w:style w:type="paragraph" w:customStyle="1" w:styleId="1EF1A6FF67F345FAB54F7958B1DFAD0F">
    <w:name w:val="1EF1A6FF67F345FAB54F7958B1DFAD0F"/>
  </w:style>
  <w:style w:type="paragraph" w:customStyle="1" w:styleId="B08BC6CE72AE4BB78B61E33ED94A5835">
    <w:name w:val="B08BC6CE72AE4BB78B61E33ED94A5835"/>
  </w:style>
  <w:style w:type="paragraph" w:customStyle="1" w:styleId="96884F7B7B5A4EA6A436370C04508E2C">
    <w:name w:val="96884F7B7B5A4EA6A436370C04508E2C"/>
  </w:style>
  <w:style w:type="paragraph" w:customStyle="1" w:styleId="1DE3B91FD37940D8B6871FADF428DA72">
    <w:name w:val="1DE3B91FD37940D8B6871FADF428DA72"/>
  </w:style>
  <w:style w:type="paragraph" w:customStyle="1" w:styleId="AB132B7FE89D4D8495D3826915A5FAAF">
    <w:name w:val="AB132B7FE89D4D8495D3826915A5FAAF"/>
  </w:style>
  <w:style w:type="paragraph" w:customStyle="1" w:styleId="A342C6D4C2E543D99CE259A0EFC54D42">
    <w:name w:val="A342C6D4C2E543D99CE259A0EFC54D42"/>
  </w:style>
  <w:style w:type="paragraph" w:customStyle="1" w:styleId="D37379F1D6714CB59F8F8D376BCD75F0">
    <w:name w:val="D37379F1D6714CB59F8F8D376BCD75F0"/>
  </w:style>
  <w:style w:type="paragraph" w:customStyle="1" w:styleId="69D4C34F7F3A4C3DBBA909ADEB18ED00">
    <w:name w:val="69D4C34F7F3A4C3DBBA909ADEB18ED00"/>
  </w:style>
  <w:style w:type="paragraph" w:customStyle="1" w:styleId="1399F87E8E4E4A508EC87677B21D4FB2">
    <w:name w:val="1399F87E8E4E4A508EC87677B21D4FB2"/>
  </w:style>
  <w:style w:type="paragraph" w:customStyle="1" w:styleId="5B9EBA93C92B4A49995C11DE37DE7A63">
    <w:name w:val="5B9EBA93C92B4A49995C11DE37DE7A63"/>
  </w:style>
  <w:style w:type="paragraph" w:customStyle="1" w:styleId="2CEDE8BCA5B5443D80093AD1EB43EABA">
    <w:name w:val="2CEDE8BCA5B5443D80093AD1EB43EABA"/>
  </w:style>
  <w:style w:type="paragraph" w:customStyle="1" w:styleId="ECFCBE7CF6B9406D90E85771E6EF38B1">
    <w:name w:val="ECFCBE7CF6B9406D90E85771E6EF38B1"/>
  </w:style>
  <w:style w:type="paragraph" w:customStyle="1" w:styleId="FADF598957E64D9C8276D7C3DD798210">
    <w:name w:val="FADF598957E64D9C8276D7C3DD798210"/>
  </w:style>
  <w:style w:type="paragraph" w:customStyle="1" w:styleId="46000352704D4556A852D64FECA1B296">
    <w:name w:val="46000352704D4556A852D64FECA1B296"/>
  </w:style>
  <w:style w:type="paragraph" w:customStyle="1" w:styleId="3F6D636423A8413B91CCC6EB177752B7">
    <w:name w:val="3F6D636423A8413B91CCC6EB177752B7"/>
  </w:style>
  <w:style w:type="paragraph" w:customStyle="1" w:styleId="CC61787574C74080840B26E4F3A95238">
    <w:name w:val="CC61787574C74080840B26E4F3A95238"/>
  </w:style>
  <w:style w:type="paragraph" w:customStyle="1" w:styleId="4003612B7F4541F7A65D6D0CAA052412">
    <w:name w:val="4003612B7F4541F7A65D6D0CAA052412"/>
  </w:style>
  <w:style w:type="paragraph" w:customStyle="1" w:styleId="C4CD1CE774694D1689FF8072FC3FF4EC">
    <w:name w:val="C4CD1CE774694D1689FF8072FC3FF4EC"/>
  </w:style>
  <w:style w:type="paragraph" w:customStyle="1" w:styleId="6801153427C44C19AAEBCB619FB263F8">
    <w:name w:val="6801153427C44C19AAEBCB619FB263F8"/>
  </w:style>
  <w:style w:type="paragraph" w:customStyle="1" w:styleId="6A1DDD9A00FC448C9B1537C2B9A62FBB">
    <w:name w:val="6A1DDD9A00FC448C9B1537C2B9A62FBB"/>
  </w:style>
  <w:style w:type="paragraph" w:customStyle="1" w:styleId="6CCB73767A2C42E2938545317BFBF2D9">
    <w:name w:val="6CCB73767A2C42E2938545317BFBF2D9"/>
  </w:style>
  <w:style w:type="paragraph" w:customStyle="1" w:styleId="F707E1D2B6D74DA5B6E0681FFA67F451">
    <w:name w:val="F707E1D2B6D74DA5B6E0681FFA67F451"/>
  </w:style>
  <w:style w:type="paragraph" w:customStyle="1" w:styleId="1405EBAF85BF4BACB14A792971F86BD3">
    <w:name w:val="1405EBAF85BF4BACB14A792971F86BD3"/>
  </w:style>
  <w:style w:type="paragraph" w:customStyle="1" w:styleId="7787C683B55940439C8E68FB065BD576">
    <w:name w:val="7787C683B55940439C8E68FB065BD576"/>
  </w:style>
  <w:style w:type="paragraph" w:customStyle="1" w:styleId="BC04A8AD0FCC4B158EBC4F46BF2ABEA7">
    <w:name w:val="BC04A8AD0FCC4B158EBC4F46BF2ABEA7"/>
  </w:style>
  <w:style w:type="paragraph" w:customStyle="1" w:styleId="184DF7BDBA8143168D83C67006042CA7">
    <w:name w:val="184DF7BDBA8143168D83C67006042CA7"/>
  </w:style>
  <w:style w:type="paragraph" w:customStyle="1" w:styleId="B265AD41FB1F4FD3836BEEDE140388B2">
    <w:name w:val="B265AD41FB1F4FD3836BEEDE140388B2"/>
  </w:style>
  <w:style w:type="paragraph" w:customStyle="1" w:styleId="0A32E8F24E3D49AA8FF29EE801F837A5">
    <w:name w:val="0A32E8F24E3D49AA8FF29EE801F837A5"/>
  </w:style>
  <w:style w:type="paragraph" w:customStyle="1" w:styleId="0074F3AFA07949E6922217F448EA0B45">
    <w:name w:val="0074F3AFA07949E6922217F448EA0B45"/>
  </w:style>
  <w:style w:type="paragraph" w:customStyle="1" w:styleId="C43CB25D6EF64E918A71F42425E23A09">
    <w:name w:val="C43CB25D6EF64E918A71F42425E23A0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B67928ADCF435CBAF14E8505D73FFD">
    <w:name w:val="20B67928ADCF435CBAF14E8505D73FFD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404040" w:themeColor="text1" w:themeTint="BF"/>
      <w:sz w:val="20"/>
    </w:rPr>
  </w:style>
  <w:style w:type="paragraph" w:customStyle="1" w:styleId="93AFAFE354064979B17004C2E0FC46F4">
    <w:name w:val="93AFAFE354064979B17004C2E0FC46F4"/>
  </w:style>
  <w:style w:type="paragraph" w:customStyle="1" w:styleId="E8CA0AAA8E4B4B39BC23F5BE6B66C742">
    <w:name w:val="E8CA0AAA8E4B4B39BC23F5BE6B66C742"/>
  </w:style>
  <w:style w:type="paragraph" w:customStyle="1" w:styleId="EFD3265631E74E78B68CA71AB9DF1ED5">
    <w:name w:val="EFD3265631E74E78B68CA71AB9DF1ED5"/>
  </w:style>
  <w:style w:type="paragraph" w:customStyle="1" w:styleId="D0D26D4334B245B49B7E1327499D6800">
    <w:name w:val="D0D26D4334B245B49B7E1327499D6800"/>
  </w:style>
  <w:style w:type="paragraph" w:customStyle="1" w:styleId="8DC640D287D04BF2AB143BB58470DF5D">
    <w:name w:val="8DC640D287D04BF2AB143BB58470DF5D"/>
  </w:style>
  <w:style w:type="paragraph" w:customStyle="1" w:styleId="017C655DC53C482594E8FA4A7AD6AB86">
    <w:name w:val="017C655DC53C482594E8FA4A7AD6AB86"/>
  </w:style>
  <w:style w:type="paragraph" w:customStyle="1" w:styleId="46DE2B0201C24A26AB83FAC50ABB497C">
    <w:name w:val="46DE2B0201C24A26AB83FAC50ABB497C"/>
  </w:style>
  <w:style w:type="paragraph" w:customStyle="1" w:styleId="51B81C2C748643C2B05166A46BD78A06">
    <w:name w:val="51B81C2C748643C2B05166A46BD78A06"/>
  </w:style>
  <w:style w:type="paragraph" w:customStyle="1" w:styleId="7A474DBFF5B042A5820E4A36F4B1AEFE">
    <w:name w:val="7A474DBFF5B042A5820E4A36F4B1AEFE"/>
  </w:style>
  <w:style w:type="paragraph" w:customStyle="1" w:styleId="AFBD4CAC1048452FACD730E634B8E1E4">
    <w:name w:val="AFBD4CAC1048452FACD730E634B8E1E4"/>
  </w:style>
  <w:style w:type="paragraph" w:customStyle="1" w:styleId="0AC2DCF2C0E9462DB17EF51D809B21FC">
    <w:name w:val="0AC2DCF2C0E9462DB17EF51D809B21FC"/>
  </w:style>
  <w:style w:type="paragraph" w:customStyle="1" w:styleId="196AE5241E394E0EA28DD6759A487617">
    <w:name w:val="196AE5241E394E0EA28DD6759A487617"/>
  </w:style>
  <w:style w:type="paragraph" w:customStyle="1" w:styleId="283D78D11AF14A51BE806A72221E5237">
    <w:name w:val="283D78D11AF14A51BE806A72221E5237"/>
  </w:style>
  <w:style w:type="paragraph" w:customStyle="1" w:styleId="2CE2EB8ABFFA4793B04F48CC3E6D16BB">
    <w:name w:val="2CE2EB8ABFFA4793B04F48CC3E6D16BB"/>
  </w:style>
  <w:style w:type="paragraph" w:customStyle="1" w:styleId="CC4D59427BA94D619DD4B80F39CB1B27">
    <w:name w:val="CC4D59427BA94D619DD4B80F39CB1B27"/>
  </w:style>
  <w:style w:type="paragraph" w:customStyle="1" w:styleId="00566161C3A3425EAB3C0494F8ED1E64">
    <w:name w:val="00566161C3A3425EAB3C0494F8ED1E64"/>
  </w:style>
  <w:style w:type="paragraph" w:customStyle="1" w:styleId="81986F10D928406C8A35547B2A374E4F">
    <w:name w:val="81986F10D928406C8A35547B2A374E4F"/>
  </w:style>
  <w:style w:type="paragraph" w:customStyle="1" w:styleId="C6C0E28D3AA84B6290C11C53B8157777">
    <w:name w:val="C6C0E28D3AA84B6290C11C53B8157777"/>
  </w:style>
  <w:style w:type="paragraph" w:customStyle="1" w:styleId="8D0FC54542424D1BA6AF6FA17316174F">
    <w:name w:val="8D0FC54542424D1BA6AF6FA17316174F"/>
  </w:style>
  <w:style w:type="paragraph" w:customStyle="1" w:styleId="13253BA807124E5AA68CD1F8524F98E7">
    <w:name w:val="13253BA807124E5AA68CD1F8524F98E7"/>
  </w:style>
  <w:style w:type="paragraph" w:customStyle="1" w:styleId="50767F4C7A974176B9A0A15A35959105">
    <w:name w:val="50767F4C7A974176B9A0A15A35959105"/>
  </w:style>
  <w:style w:type="paragraph" w:customStyle="1" w:styleId="2B80A48C604D4C6190943704EB91734B">
    <w:name w:val="2B80A48C604D4C6190943704EB91734B"/>
  </w:style>
  <w:style w:type="paragraph" w:customStyle="1" w:styleId="3AA46226D619441595327DC8AC108F07">
    <w:name w:val="3AA46226D619441595327DC8AC108F07"/>
    <w:rsid w:val="009C1297"/>
  </w:style>
  <w:style w:type="paragraph" w:customStyle="1" w:styleId="8D3AE154CF4441B49CBB24151247BABA">
    <w:name w:val="8D3AE154CF4441B49CBB24151247BABA"/>
    <w:rsid w:val="009C1297"/>
  </w:style>
  <w:style w:type="paragraph" w:customStyle="1" w:styleId="7188D9F10389421CA9F954006DAD98C9">
    <w:name w:val="7188D9F10389421CA9F954006DAD98C9"/>
    <w:rsid w:val="009C1297"/>
  </w:style>
  <w:style w:type="paragraph" w:customStyle="1" w:styleId="0E3652DF910D40D98FF4066529B28E71">
    <w:name w:val="0E3652DF910D40D98FF4066529B28E71"/>
    <w:rsid w:val="000A6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24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Jeffrey Renshaw</dc:creator>
  <cp:lastModifiedBy>Jeffrey Renshaw</cp:lastModifiedBy>
  <cp:revision>2</cp:revision>
  <dcterms:created xsi:type="dcterms:W3CDTF">2013-07-16T19:04:00Z</dcterms:created>
  <dcterms:modified xsi:type="dcterms:W3CDTF">2013-07-30T16:59:00Z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