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373" w:rsidRDefault="00F37373">
      <w:pPr>
        <w:spacing w:after="101" w:line="240" w:lineRule="auto"/>
        <w:jc w:val="center"/>
        <w:rPr>
          <w:rFonts w:ascii="Arial" w:hAnsi="Arial" w:cs="Arial"/>
          <w:color w:val="FFFFFF"/>
          <w:sz w:val="40"/>
          <w:szCs w:val="40"/>
        </w:rPr>
      </w:pPr>
      <w:r>
        <w:rPr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Explosion 1 3" o:spid="_x0000_s1026" type="#_x0000_t71" style="position:absolute;left:0;text-align:left;margin-left:81pt;margin-top:-9pt;width:289.5pt;height:240pt;z-index:-251659776;visibility:visible;mso-position-horizontal-relative:margin;v-text-anchor:middle" fillcolor="black" strokeweight="3pt">
            <w10:wrap anchorx="margin"/>
          </v:shape>
        </w:pict>
      </w:r>
    </w:p>
    <w:p w:rsidR="00F37373" w:rsidRDefault="00F37373">
      <w:pPr>
        <w:spacing w:after="101" w:line="240" w:lineRule="auto"/>
        <w:jc w:val="center"/>
        <w:rPr>
          <w:rFonts w:ascii="Arial" w:hAnsi="Arial" w:cs="Arial"/>
          <w:color w:val="FFFFFF"/>
          <w:sz w:val="40"/>
          <w:szCs w:val="40"/>
        </w:rPr>
      </w:pPr>
    </w:p>
    <w:p w:rsidR="00F37373" w:rsidRPr="00C23A78" w:rsidRDefault="00F37373">
      <w:pPr>
        <w:spacing w:after="101" w:line="240" w:lineRule="auto"/>
        <w:jc w:val="center"/>
        <w:rPr>
          <w:color w:val="FFFFFF"/>
          <w:sz w:val="40"/>
          <w:szCs w:val="40"/>
        </w:rPr>
      </w:pPr>
      <w:r w:rsidRPr="00C23A78">
        <w:rPr>
          <w:rFonts w:ascii="Arial" w:hAnsi="Arial" w:cs="Arial"/>
          <w:color w:val="FFFFFF"/>
          <w:sz w:val="40"/>
          <w:szCs w:val="40"/>
        </w:rPr>
        <w:t>Alix Anna Sparks</w:t>
      </w:r>
    </w:p>
    <w:p w:rsidR="00F37373" w:rsidRDefault="00F37373" w:rsidP="00303840">
      <w:pPr>
        <w:spacing w:after="112" w:line="240" w:lineRule="auto"/>
        <w:ind w:left="3246" w:right="3062" w:hanging="10"/>
        <w:jc w:val="center"/>
        <w:rPr>
          <w:rFonts w:ascii="Arial" w:hAnsi="Arial" w:cs="Arial"/>
          <w:color w:val="FFFFFF"/>
          <w:sz w:val="24"/>
          <w:szCs w:val="24"/>
        </w:rPr>
      </w:pPr>
      <w:r>
        <w:rPr>
          <w:rFonts w:ascii="Arial" w:hAnsi="Arial" w:cs="Arial"/>
          <w:color w:val="FFFFFF"/>
          <w:sz w:val="24"/>
          <w:szCs w:val="24"/>
        </w:rPr>
        <w:t xml:space="preserve">22313 SE Salmon Dr. </w:t>
      </w:r>
    </w:p>
    <w:p w:rsidR="00F37373" w:rsidRPr="00C23A78" w:rsidRDefault="00F37373" w:rsidP="00303840">
      <w:pPr>
        <w:spacing w:after="112" w:line="240" w:lineRule="auto"/>
        <w:ind w:left="3246" w:right="3062" w:hanging="10"/>
        <w:jc w:val="center"/>
        <w:rPr>
          <w:rFonts w:ascii="Arial" w:hAnsi="Arial" w:cs="Arial"/>
          <w:color w:val="FFFFFF"/>
          <w:sz w:val="24"/>
          <w:szCs w:val="24"/>
        </w:rPr>
      </w:pPr>
      <w:r>
        <w:rPr>
          <w:rFonts w:ascii="Arial" w:hAnsi="Arial" w:cs="Arial"/>
          <w:color w:val="FFFFFF"/>
          <w:sz w:val="24"/>
          <w:szCs w:val="24"/>
        </w:rPr>
        <w:t>Gresham, Or. 97030</w:t>
      </w:r>
    </w:p>
    <w:p w:rsidR="00F37373" w:rsidRPr="00C23A78" w:rsidRDefault="00F37373" w:rsidP="00C23A78">
      <w:pPr>
        <w:spacing w:after="112" w:line="240" w:lineRule="auto"/>
        <w:ind w:left="3246" w:right="3062" w:hanging="10"/>
        <w:jc w:val="center"/>
        <w:rPr>
          <w:color w:val="FFFFFF"/>
        </w:rPr>
      </w:pPr>
      <w:r w:rsidRPr="00C23A78">
        <w:rPr>
          <w:rFonts w:ascii="Arial" w:hAnsi="Arial" w:cs="Arial"/>
          <w:color w:val="FFFFFF"/>
          <w:sz w:val="24"/>
          <w:szCs w:val="24"/>
        </w:rPr>
        <w:t xml:space="preserve">cell: </w:t>
      </w:r>
      <w:r w:rsidRPr="00C23A78">
        <w:rPr>
          <w:rFonts w:ascii="Arial" w:hAnsi="Arial" w:cs="Arial"/>
          <w:b/>
          <w:bCs/>
          <w:color w:val="FFFFFF"/>
          <w:sz w:val="24"/>
          <w:szCs w:val="24"/>
        </w:rPr>
        <w:t>503-863-6768</w:t>
      </w:r>
      <w:r w:rsidRPr="00C23A78">
        <w:rPr>
          <w:rFonts w:ascii="Arial" w:hAnsi="Arial" w:cs="Arial"/>
          <w:color w:val="FFFFFF"/>
          <w:sz w:val="24"/>
          <w:szCs w:val="24"/>
        </w:rPr>
        <w:t xml:space="preserve"> alix.sparks18@gmail.com</w:t>
      </w:r>
    </w:p>
    <w:p w:rsidR="00F37373" w:rsidRPr="004F7B66" w:rsidRDefault="00F37373" w:rsidP="004F7B66">
      <w:pPr>
        <w:pStyle w:val="Heading1"/>
        <w:tabs>
          <w:tab w:val="left" w:pos="3795"/>
        </w:tabs>
        <w:spacing w:after="442"/>
      </w:pPr>
      <w:r>
        <w:tab/>
      </w:r>
      <w:r w:rsidRPr="007463F3">
        <w:rPr>
          <w:rFonts w:ascii="Earwig Factory" w:hAnsi="Earwig Factory" w:cs="Earwig Factory"/>
          <w:sz w:val="52"/>
          <w:szCs w:val="52"/>
        </w:rPr>
        <w:t>Objecti</w:t>
      </w:r>
      <w:r>
        <w:rPr>
          <w:rFonts w:ascii="Earwig Factory" w:hAnsi="Earwig Factory" w:cs="Earwig Factory"/>
          <w:sz w:val="52"/>
          <w:szCs w:val="52"/>
        </w:rPr>
        <w:t>ve</w:t>
      </w:r>
    </w:p>
    <w:p w:rsidR="00F37373" w:rsidRDefault="00F37373" w:rsidP="00CD0373">
      <w:pPr>
        <w:pStyle w:val="ListParagraph"/>
        <w:numPr>
          <w:ilvl w:val="0"/>
          <w:numId w:val="4"/>
        </w:numPr>
        <w:spacing w:after="517" w:line="28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Continue to develop my skills in customer service</w:t>
      </w:r>
    </w:p>
    <w:p w:rsidR="00F37373" w:rsidRDefault="00F37373" w:rsidP="00CD0373">
      <w:pPr>
        <w:pStyle w:val="ListParagraph"/>
        <w:numPr>
          <w:ilvl w:val="0"/>
          <w:numId w:val="4"/>
        </w:numPr>
        <w:spacing w:after="517" w:line="28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Finish college and obtain a BS in nursing</w:t>
      </w:r>
    </w:p>
    <w:p w:rsidR="00F37373" w:rsidRPr="00CD0373" w:rsidRDefault="00F37373" w:rsidP="00CD0373">
      <w:pPr>
        <w:pStyle w:val="ListParagraph"/>
        <w:numPr>
          <w:ilvl w:val="0"/>
          <w:numId w:val="4"/>
        </w:numPr>
        <w:spacing w:after="517" w:line="28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 new skills that will help me along</w:t>
      </w:r>
    </w:p>
    <w:p w:rsidR="00F37373" w:rsidRPr="007463F3" w:rsidRDefault="00F37373">
      <w:pPr>
        <w:pStyle w:val="Heading1"/>
        <w:spacing w:before="0" w:after="442"/>
        <w:rPr>
          <w:rFonts w:ascii="Earwig Factory" w:hAnsi="Earwig Factory" w:cs="Earwig Factory"/>
          <w:sz w:val="52"/>
          <w:szCs w:val="52"/>
        </w:rPr>
      </w:pPr>
      <w:r w:rsidRPr="007463F3">
        <w:rPr>
          <w:rFonts w:ascii="Earwig Factory" w:hAnsi="Earwig Factory" w:cs="Earwig Factory"/>
          <w:sz w:val="52"/>
          <w:szCs w:val="52"/>
        </w:rPr>
        <w:t>SKILLS</w:t>
      </w:r>
    </w:p>
    <w:p w:rsidR="00F37373" w:rsidRDefault="00F37373">
      <w:pPr>
        <w:spacing w:after="517" w:line="282" w:lineRule="auto"/>
        <w:ind w:left="935" w:hanging="160"/>
      </w:pPr>
      <w:r>
        <w:rPr>
          <w:noProof/>
        </w:rPr>
      </w:r>
      <w:r>
        <w:rPr>
          <w:noProof/>
        </w:rPr>
        <w:pict>
          <v:group id="Group 350" o:spid="_x0000_s1027" style="width:5pt;height:5pt;mso-position-horizontal-relative:char;mso-position-vertical-relative:line" coordsize="63500,63500">
            <v:shape id="Shape 19" o:spid="_x0000_s1028" style="position:absolute;width:63500;height:63500;visibility:visible" coordsize="63500,63500" o:spt="100" adj="0,,0" path="al31750,,40056,,48324,3429,54204,9309,60084,15177,63500,23444l63500,31750r,8318l60084,48323r-5880,5881l48324,60084xe" fillcolor="black" stroked="f" strokeweight="0">
              <v:stroke miterlimit="83231f" joinstyle="miter"/>
              <v:formulas>
                <v:f eqn="val #1"/>
                <v:f eqn="val #0"/>
                <v:f eqn="sum #1 0 #0"/>
                <v:f eqn="val 10800"/>
                <v:f eqn="sum 0 0 #1"/>
                <v:f eqn="sumangle @2 360 0"/>
                <v:f eqn="if @2 @2 @5"/>
                <v:f eqn="sum 0 0 @6"/>
                <v:f eqn="val #2"/>
                <v:f eqn="sum 0 0 #0"/>
                <v:f eqn="sum #2 0 2700"/>
                <v:f eqn="cos @10 #1"/>
                <v:f eqn="sin @10 #1"/>
                <v:f eqn="cos 13500 #1"/>
                <v:f eqn="sin 13500 #1"/>
                <v:f eqn="sum @11 10800 0"/>
                <v:f eqn="sum @12 10800 0"/>
                <v:f eqn="sum @13 10800 0"/>
                <v:f eqn="sum @14 10800 0"/>
                <v:f eqn="prod #2 1 2"/>
                <v:f eqn="sum @19 5400 0"/>
                <v:f eqn="cos @20 #1"/>
                <v:f eqn="sin @20 #1"/>
                <v:f eqn="sum @21 10800 0"/>
                <v:f eqn="sum @12 @23 @22"/>
                <v:f eqn="sum @22 @23 @11"/>
                <v:f eqn="cos 10800 #1"/>
                <v:f eqn="sin 10800 #1"/>
                <v:f eqn="cos #2 #1"/>
                <v:f eqn="sin #2 #1"/>
                <v:f eqn="sum @26 10800 0"/>
                <v:f eqn="sum @27 10800 0"/>
                <v:f eqn="sum @28 10800 0"/>
                <v:f eqn="sum @29 10800 0"/>
                <v:f eqn="sum @19 5400 0"/>
                <v:f eqn="cos @34 #0"/>
                <v:f eqn="sin @34 #0"/>
                <v:f eqn="mid #0 #1"/>
                <v:f eqn="sumangle @37 180 0"/>
                <v:f eqn="if @2 @37 @38"/>
                <v:f eqn="cos 10800 @39"/>
                <v:f eqn="sin 10800 @39"/>
                <v:f eqn="cos #2 @39"/>
                <v:f eqn="sin #2 @39"/>
                <v:f eqn="sum @40 10800 0"/>
                <v:f eqn="sum @41 10800 0"/>
                <v:f eqn="sum @42 10800 0"/>
                <v:f eqn="sum @43 10800 0"/>
                <v:f eqn="sum @35 10800 0"/>
                <v:f eqn="sum @36 10800 0"/>
              </v:formulas>
              <v:path arrowok="t" o:connecttype="segments" o:connectlocs="@44,@45;@48,@49;@46,@47;@17,@18;@24,@25;@15,@16" textboxrect="0,0,63500,63500"/>
              <v:handles>
                <v:h position="@3,#0" polar="10800,10800"/>
                <v:h position="#2,#1" polar="10800,10800" radiusrange="0,10800"/>
              </v:handles>
            </v:shape>
            <w10:anchorlock/>
          </v:group>
        </w:pict>
      </w:r>
      <w:r>
        <w:rPr>
          <w:rFonts w:ascii="Arial" w:hAnsi="Arial" w:cs="Arial"/>
          <w:sz w:val="24"/>
          <w:szCs w:val="24"/>
        </w:rPr>
        <w:t xml:space="preserve"> I deal very well with people and helping them obtain what they need. In high school I was a part of my theater arts department and on the council that went along with it. There were many task that I was in charge of as well as deal with the guest that would come to the shows. I can work well in groups and I am a quick learner. </w:t>
      </w:r>
    </w:p>
    <w:p w:rsidR="00F37373" w:rsidRPr="007463F3" w:rsidRDefault="00F37373">
      <w:pPr>
        <w:pStyle w:val="Heading1"/>
        <w:spacing w:before="0"/>
        <w:rPr>
          <w:rFonts w:ascii="Earwig Factory" w:hAnsi="Earwig Factory" w:cs="Earwig Factory"/>
          <w:sz w:val="52"/>
          <w:szCs w:val="52"/>
        </w:rPr>
      </w:pPr>
      <w:r w:rsidRPr="007463F3">
        <w:rPr>
          <w:rFonts w:ascii="Earwig Factory" w:hAnsi="Earwig Factory" w:cs="Earwig Factory"/>
          <w:sz w:val="52"/>
          <w:szCs w:val="52"/>
        </w:rPr>
        <w:t>EXPERIENCE</w:t>
      </w:r>
    </w:p>
    <w:p w:rsidR="00F37373" w:rsidRDefault="00F37373">
      <w:pPr>
        <w:spacing w:after="109" w:line="246" w:lineRule="auto"/>
        <w:ind w:left="35" w:right="-15" w:hanging="10"/>
      </w:pPr>
      <w:r>
        <w:rPr>
          <w:rFonts w:ascii="Arial" w:hAnsi="Arial" w:cs="Arial"/>
          <w:b/>
          <w:bCs/>
          <w:sz w:val="24"/>
          <w:szCs w:val="24"/>
        </w:rPr>
        <w:t>Forever 21, Kalakaua Ave, Honolulu Hi</w:t>
      </w:r>
    </w:p>
    <w:p w:rsidR="00F37373" w:rsidRDefault="00F37373">
      <w:pPr>
        <w:spacing w:after="341" w:line="246" w:lineRule="auto"/>
        <w:ind w:left="35" w:right="-15" w:hanging="10"/>
      </w:pPr>
      <w:r>
        <w:rPr>
          <w:rFonts w:ascii="Arial" w:hAnsi="Arial" w:cs="Arial"/>
          <w:b/>
          <w:bCs/>
          <w:sz w:val="24"/>
          <w:szCs w:val="24"/>
        </w:rPr>
        <w:t>Sales Associate, March, 2013</w:t>
      </w:r>
    </w:p>
    <w:p w:rsidR="00F37373" w:rsidRDefault="00F37373" w:rsidP="00303840">
      <w:pPr>
        <w:spacing w:after="517" w:line="240" w:lineRule="auto"/>
        <w:ind w:left="936" w:hanging="158"/>
        <w:rPr>
          <w:rFonts w:ascii="Arial" w:hAnsi="Arial" w:cs="Arial"/>
          <w:sz w:val="24"/>
          <w:szCs w:val="24"/>
        </w:rPr>
      </w:pPr>
      <w:r>
        <w:rPr>
          <w:noProof/>
        </w:rPr>
      </w:r>
      <w:r w:rsidRPr="001160D8">
        <w:rPr>
          <w:noProof/>
        </w:rPr>
        <w:pict>
          <v:group id="Group 351" o:spid="_x0000_s1029" style="width:5pt;height:5pt;mso-position-horizontal-relative:char;mso-position-vertical-relative:line" coordsize="63500,63500">
            <v:shape id="Shape 28" o:spid="_x0000_s1030" style="position:absolute;width:63500;height:63500;visibility:visible" coordsize="63500,63500" o:spt="100" adj="0,,0" path="al31750,,40056,,48324,3416,54204,9296,60084,15177,63500,23432l63500,31750r,8306l60084,48323r-5880,5868l48324,60071xe" fillcolor="black" stroked="f" strokeweight="0">
              <v:stroke miterlimit="83231f" joinstyle="miter"/>
              <v:formulas>
                <v:f eqn="val #1"/>
                <v:f eqn="val #0"/>
                <v:f eqn="sum #1 0 #0"/>
                <v:f eqn="val 10800"/>
                <v:f eqn="sum 0 0 #1"/>
                <v:f eqn="sumangle @2 360 0"/>
                <v:f eqn="if @2 @2 @5"/>
                <v:f eqn="sum 0 0 @6"/>
                <v:f eqn="val #2"/>
                <v:f eqn="sum 0 0 #0"/>
                <v:f eqn="sum #2 0 2700"/>
                <v:f eqn="cos @10 #1"/>
                <v:f eqn="sin @10 #1"/>
                <v:f eqn="cos 13500 #1"/>
                <v:f eqn="sin 13500 #1"/>
                <v:f eqn="sum @11 10800 0"/>
                <v:f eqn="sum @12 10800 0"/>
                <v:f eqn="sum @13 10800 0"/>
                <v:f eqn="sum @14 10800 0"/>
                <v:f eqn="prod #2 1 2"/>
                <v:f eqn="sum @19 5400 0"/>
                <v:f eqn="cos @20 #1"/>
                <v:f eqn="sin @20 #1"/>
                <v:f eqn="sum @21 10800 0"/>
                <v:f eqn="sum @12 @23 @22"/>
                <v:f eqn="sum @22 @23 @11"/>
                <v:f eqn="cos 10800 #1"/>
                <v:f eqn="sin 10800 #1"/>
                <v:f eqn="cos #2 #1"/>
                <v:f eqn="sin #2 #1"/>
                <v:f eqn="sum @26 10800 0"/>
                <v:f eqn="sum @27 10800 0"/>
                <v:f eqn="sum @28 10800 0"/>
                <v:f eqn="sum @29 10800 0"/>
                <v:f eqn="sum @19 5400 0"/>
                <v:f eqn="cos @34 #0"/>
                <v:f eqn="sin @34 #0"/>
                <v:f eqn="mid #0 #1"/>
                <v:f eqn="sumangle @37 180 0"/>
                <v:f eqn="if @2 @37 @38"/>
                <v:f eqn="cos 10800 @39"/>
                <v:f eqn="sin 10800 @39"/>
                <v:f eqn="cos #2 @39"/>
                <v:f eqn="sin #2 @39"/>
                <v:f eqn="sum @40 10800 0"/>
                <v:f eqn="sum @41 10800 0"/>
                <v:f eqn="sum @42 10800 0"/>
                <v:f eqn="sum @43 10800 0"/>
                <v:f eqn="sum @35 10800 0"/>
                <v:f eqn="sum @36 10800 0"/>
              </v:formulas>
              <v:path arrowok="t" o:connecttype="segments" o:connectlocs="@44,@45;@48,@49;@46,@47;@17,@18;@24,@25;@15,@16" textboxrect="0,0,63500,63500"/>
              <v:handles>
                <v:h position="@3,#0" polar="10800,10800"/>
                <v:h position="#2,#1" polar="10800,10800" radiusrange="0,10800"/>
              </v:handles>
            </v:shape>
            <w10:anchorlock/>
          </v:group>
        </w:pict>
      </w:r>
      <w:r>
        <w:rPr>
          <w:rFonts w:ascii="Arial" w:hAnsi="Arial" w:cs="Arial"/>
          <w:sz w:val="24"/>
          <w:szCs w:val="24"/>
        </w:rPr>
        <w:t>Continuously make sure the store was clean, cashier, assist customers when needed.</w:t>
      </w:r>
    </w:p>
    <w:p w:rsidR="00F37373" w:rsidRDefault="00F37373" w:rsidP="00303840">
      <w:pPr>
        <w:spacing w:after="517" w:line="240" w:lineRule="auto"/>
      </w:pPr>
      <w:r>
        <w:rPr>
          <w:rFonts w:ascii="Arial" w:hAnsi="Arial" w:cs="Arial"/>
          <w:b/>
          <w:bCs/>
          <w:sz w:val="24"/>
          <w:szCs w:val="24"/>
        </w:rPr>
        <w:t>Jamba Juice, Kuhio Ave, Honolulu Hi</w:t>
      </w:r>
    </w:p>
    <w:p w:rsidR="00F37373" w:rsidRDefault="00F37373" w:rsidP="00303840">
      <w:pPr>
        <w:spacing w:after="517" w:line="240" w:lineRule="auto"/>
      </w:pPr>
      <w:r>
        <w:rPr>
          <w:rFonts w:ascii="Arial" w:hAnsi="Arial" w:cs="Arial"/>
          <w:b/>
          <w:bCs/>
          <w:sz w:val="24"/>
          <w:szCs w:val="24"/>
        </w:rPr>
        <w:t>Team Member, October, 2012- December, 2012</w:t>
      </w:r>
    </w:p>
    <w:p w:rsidR="00F37373" w:rsidRDefault="00F37373" w:rsidP="007463F3">
      <w:pPr>
        <w:pStyle w:val="ListParagraph"/>
        <w:numPr>
          <w:ilvl w:val="0"/>
          <w:numId w:val="1"/>
        </w:numPr>
        <w:spacing w:after="341" w:line="246" w:lineRule="auto"/>
        <w:ind w:right="-15"/>
      </w:pPr>
      <w:r w:rsidRPr="007463F3">
        <w:rPr>
          <w:rFonts w:ascii="Arial" w:hAnsi="Arial" w:cs="Arial"/>
          <w:sz w:val="24"/>
          <w:szCs w:val="24"/>
        </w:rPr>
        <w:t>For morning shift: set out mates, tables, displays</w:t>
      </w:r>
    </w:p>
    <w:p w:rsidR="00F37373" w:rsidRDefault="00F37373" w:rsidP="007463F3">
      <w:pPr>
        <w:pStyle w:val="ListParagraph"/>
        <w:numPr>
          <w:ilvl w:val="0"/>
          <w:numId w:val="1"/>
        </w:numPr>
        <w:spacing w:after="517" w:line="282" w:lineRule="auto"/>
      </w:pPr>
      <w:r w:rsidRPr="007463F3">
        <w:rPr>
          <w:rFonts w:ascii="Arial" w:hAnsi="Arial" w:cs="Arial"/>
          <w:sz w:val="24"/>
          <w:szCs w:val="24"/>
        </w:rPr>
        <w:t xml:space="preserve"> Clean equipment, restock, continuously clean, make juices, cashier.</w:t>
      </w:r>
    </w:p>
    <w:p w:rsidR="00F37373" w:rsidRPr="007463F3" w:rsidRDefault="00F37373" w:rsidP="007463F3">
      <w:pPr>
        <w:pStyle w:val="ListParagraph"/>
        <w:spacing w:after="109" w:line="246" w:lineRule="auto"/>
        <w:ind w:left="745" w:right="-15"/>
        <w:rPr>
          <w:rFonts w:ascii="Arial" w:hAnsi="Arial" w:cs="Arial"/>
          <w:sz w:val="24"/>
          <w:szCs w:val="24"/>
        </w:rPr>
      </w:pPr>
    </w:p>
    <w:p w:rsidR="00F37373" w:rsidRDefault="00F37373">
      <w:pPr>
        <w:spacing w:after="109" w:line="246" w:lineRule="auto"/>
        <w:ind w:left="35" w:right="-15" w:hanging="10"/>
        <w:rPr>
          <w:rFonts w:ascii="Arial" w:hAnsi="Arial" w:cs="Arial"/>
          <w:sz w:val="24"/>
          <w:szCs w:val="24"/>
        </w:rPr>
      </w:pPr>
    </w:p>
    <w:p w:rsidR="00F37373" w:rsidRDefault="00F37373">
      <w:pPr>
        <w:spacing w:after="109" w:line="246" w:lineRule="auto"/>
        <w:ind w:left="35" w:right="-15" w:hanging="10"/>
      </w:pPr>
      <w:r>
        <w:rPr>
          <w:rFonts w:ascii="Arial" w:hAnsi="Arial" w:cs="Arial"/>
          <w:b/>
          <w:bCs/>
          <w:sz w:val="24"/>
          <w:szCs w:val="24"/>
        </w:rPr>
        <w:t>The Cheesecake Factory , Kalakaua Ave, Honolulu Hi</w:t>
      </w:r>
    </w:p>
    <w:p w:rsidR="00F37373" w:rsidRDefault="00F37373">
      <w:pPr>
        <w:spacing w:after="341" w:line="246" w:lineRule="auto"/>
        <w:ind w:left="35" w:right="-15" w:hanging="10"/>
      </w:pPr>
      <w:r>
        <w:rPr>
          <w:rFonts w:ascii="Arial" w:hAnsi="Arial" w:cs="Arial"/>
          <w:b/>
          <w:bCs/>
          <w:sz w:val="24"/>
          <w:szCs w:val="24"/>
        </w:rPr>
        <w:t>Hostess, October, 2012- December 2012</w:t>
      </w:r>
    </w:p>
    <w:p w:rsidR="00F37373" w:rsidRDefault="00F37373">
      <w:pPr>
        <w:spacing w:line="282" w:lineRule="auto"/>
        <w:ind w:left="935" w:hanging="160"/>
      </w:pPr>
      <w:r>
        <w:rPr>
          <w:noProof/>
        </w:rPr>
      </w:r>
      <w:r>
        <w:rPr>
          <w:noProof/>
        </w:rPr>
        <w:pict>
          <v:group id="Group 353" o:spid="_x0000_s1031" style="width:5pt;height:5pt;mso-position-horizontal-relative:char;mso-position-vertical-relative:line" coordsize="63500,63500">
            <v:shape id="Shape 41" o:spid="_x0000_s1032" style="position:absolute;width:63500;height:63500;visibility:visible" coordsize="63500,63500" o:spt="100" adj="0,,0" path="al31750,,40056,,48324,3429,54204,9296,60084,15177,63500,23444l63500,31750r,8319l60084,48323r-5880,5881l48324,60084xe" fillcolor="black" stroked="f" strokeweight="0">
              <v:stroke miterlimit="83231f" joinstyle="miter"/>
              <v:formulas>
                <v:f eqn="val #1"/>
                <v:f eqn="val #0"/>
                <v:f eqn="sum #1 0 #0"/>
                <v:f eqn="val 10800"/>
                <v:f eqn="sum 0 0 #1"/>
                <v:f eqn="sumangle @2 360 0"/>
                <v:f eqn="if @2 @2 @5"/>
                <v:f eqn="sum 0 0 @6"/>
                <v:f eqn="val #2"/>
                <v:f eqn="sum 0 0 #0"/>
                <v:f eqn="sum #2 0 2700"/>
                <v:f eqn="cos @10 #1"/>
                <v:f eqn="sin @10 #1"/>
                <v:f eqn="cos 13500 #1"/>
                <v:f eqn="sin 13500 #1"/>
                <v:f eqn="sum @11 10800 0"/>
                <v:f eqn="sum @12 10800 0"/>
                <v:f eqn="sum @13 10800 0"/>
                <v:f eqn="sum @14 10800 0"/>
                <v:f eqn="prod #2 1 2"/>
                <v:f eqn="sum @19 5400 0"/>
                <v:f eqn="cos @20 #1"/>
                <v:f eqn="sin @20 #1"/>
                <v:f eqn="sum @21 10800 0"/>
                <v:f eqn="sum @12 @23 @22"/>
                <v:f eqn="sum @22 @23 @11"/>
                <v:f eqn="cos 10800 #1"/>
                <v:f eqn="sin 10800 #1"/>
                <v:f eqn="cos #2 #1"/>
                <v:f eqn="sin #2 #1"/>
                <v:f eqn="sum @26 10800 0"/>
                <v:f eqn="sum @27 10800 0"/>
                <v:f eqn="sum @28 10800 0"/>
                <v:f eqn="sum @29 10800 0"/>
                <v:f eqn="sum @19 5400 0"/>
                <v:f eqn="cos @34 #0"/>
                <v:f eqn="sin @34 #0"/>
                <v:f eqn="mid #0 #1"/>
                <v:f eqn="sumangle @37 180 0"/>
                <v:f eqn="if @2 @37 @38"/>
                <v:f eqn="cos 10800 @39"/>
                <v:f eqn="sin 10800 @39"/>
                <v:f eqn="cos #2 @39"/>
                <v:f eqn="sin #2 @39"/>
                <v:f eqn="sum @40 10800 0"/>
                <v:f eqn="sum @41 10800 0"/>
                <v:f eqn="sum @42 10800 0"/>
                <v:f eqn="sum @43 10800 0"/>
                <v:f eqn="sum @35 10800 0"/>
                <v:f eqn="sum @36 10800 0"/>
              </v:formulas>
              <v:path arrowok="t" o:connecttype="segments" o:connectlocs="@44,@45;@48,@49;@46,@47;@17,@18;@24,@25;@15,@16" textboxrect="0,0,63500,63500"/>
              <v:handles>
                <v:h position="@3,#0" polar="10800,10800"/>
                <v:h position="#2,#1" polar="10800,10800" radiusrange="0,10800"/>
              </v:handles>
            </v:shape>
            <w10:anchorlock/>
          </v:group>
        </w:pict>
      </w:r>
      <w:r>
        <w:rPr>
          <w:rFonts w:ascii="Arial" w:hAnsi="Arial" w:cs="Arial"/>
          <w:sz w:val="24"/>
          <w:szCs w:val="24"/>
        </w:rPr>
        <w:t xml:space="preserve"> Greet guest as they come in, assign guests pagers, show guest to table, assist servers if needed</w:t>
      </w:r>
    </w:p>
    <w:p w:rsidR="00F37373" w:rsidRDefault="00F37373">
      <w:pPr>
        <w:spacing w:after="109" w:line="246" w:lineRule="auto"/>
        <w:ind w:left="35" w:right="-15" w:hanging="10"/>
        <w:rPr>
          <w:rFonts w:ascii="Arial" w:hAnsi="Arial" w:cs="Arial"/>
          <w:sz w:val="24"/>
          <w:szCs w:val="24"/>
        </w:rPr>
      </w:pPr>
    </w:p>
    <w:p w:rsidR="00F37373" w:rsidRDefault="00F37373">
      <w:pPr>
        <w:spacing w:after="109" w:line="246" w:lineRule="auto"/>
        <w:ind w:left="35" w:right="-15" w:hanging="10"/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Ross, Seaside Ave, Honolulu Hi</w:t>
      </w:r>
    </w:p>
    <w:p w:rsidR="00F37373" w:rsidRDefault="00F37373">
      <w:pPr>
        <w:spacing w:after="341" w:line="246" w:lineRule="auto"/>
        <w:ind w:left="35" w:right="-15" w:hanging="10"/>
      </w:pPr>
      <w:r>
        <w:rPr>
          <w:rFonts w:ascii="Arial" w:hAnsi="Arial" w:cs="Arial"/>
          <w:b/>
          <w:bCs/>
          <w:sz w:val="24"/>
          <w:szCs w:val="24"/>
        </w:rPr>
        <w:t>Sales Associate, August 2012- October 2012</w:t>
      </w:r>
    </w:p>
    <w:p w:rsidR="00F37373" w:rsidRDefault="00F37373">
      <w:pPr>
        <w:spacing w:after="517" w:line="282" w:lineRule="auto"/>
        <w:ind w:left="935" w:hanging="160"/>
      </w:pPr>
      <w:r>
        <w:rPr>
          <w:noProof/>
        </w:rPr>
      </w:r>
      <w:r>
        <w:rPr>
          <w:noProof/>
        </w:rPr>
        <w:pict>
          <v:group id="Group 434" o:spid="_x0000_s1033" style="width:5pt;height:5pt;mso-position-horizontal-relative:char;mso-position-vertical-relative:line" coordsize="63500,63500">
            <v:shape id="Shape 49" o:spid="_x0000_s1034" style="position:absolute;width:63500;height:63500;visibility:visible" coordsize="63500,63500" o:spt="100" adj="0,,0" path="al31750,,40056,,48324,3416,54204,9296,60084,15177,63500,23444l63500,31750r,8306l60084,48323r-5880,5881l48324,60084xe" fillcolor="black" stroked="f" strokeweight="0">
              <v:stroke miterlimit="83231f" joinstyle="miter"/>
              <v:formulas>
                <v:f eqn="val #1"/>
                <v:f eqn="val #0"/>
                <v:f eqn="sum #1 0 #0"/>
                <v:f eqn="val 10800"/>
                <v:f eqn="sum 0 0 #1"/>
                <v:f eqn="sumangle @2 360 0"/>
                <v:f eqn="if @2 @2 @5"/>
                <v:f eqn="sum 0 0 @6"/>
                <v:f eqn="val #2"/>
                <v:f eqn="sum 0 0 #0"/>
                <v:f eqn="sum #2 0 2700"/>
                <v:f eqn="cos @10 #1"/>
                <v:f eqn="sin @10 #1"/>
                <v:f eqn="cos 13500 #1"/>
                <v:f eqn="sin 13500 #1"/>
                <v:f eqn="sum @11 10800 0"/>
                <v:f eqn="sum @12 10800 0"/>
                <v:f eqn="sum @13 10800 0"/>
                <v:f eqn="sum @14 10800 0"/>
                <v:f eqn="prod #2 1 2"/>
                <v:f eqn="sum @19 5400 0"/>
                <v:f eqn="cos @20 #1"/>
                <v:f eqn="sin @20 #1"/>
                <v:f eqn="sum @21 10800 0"/>
                <v:f eqn="sum @12 @23 @22"/>
                <v:f eqn="sum @22 @23 @11"/>
                <v:f eqn="cos 10800 #1"/>
                <v:f eqn="sin 10800 #1"/>
                <v:f eqn="cos #2 #1"/>
                <v:f eqn="sin #2 #1"/>
                <v:f eqn="sum @26 10800 0"/>
                <v:f eqn="sum @27 10800 0"/>
                <v:f eqn="sum @28 10800 0"/>
                <v:f eqn="sum @29 10800 0"/>
                <v:f eqn="sum @19 5400 0"/>
                <v:f eqn="cos @34 #0"/>
                <v:f eqn="sin @34 #0"/>
                <v:f eqn="mid #0 #1"/>
                <v:f eqn="sumangle @37 180 0"/>
                <v:f eqn="if @2 @37 @38"/>
                <v:f eqn="cos 10800 @39"/>
                <v:f eqn="sin 10800 @39"/>
                <v:f eqn="cos #2 @39"/>
                <v:f eqn="sin #2 @39"/>
                <v:f eqn="sum @40 10800 0"/>
                <v:f eqn="sum @41 10800 0"/>
                <v:f eqn="sum @42 10800 0"/>
                <v:f eqn="sum @43 10800 0"/>
                <v:f eqn="sum @35 10800 0"/>
                <v:f eqn="sum @36 10800 0"/>
              </v:formulas>
              <v:path arrowok="t" o:connecttype="segments" o:connectlocs="@44,@45;@48,@49;@46,@47;@17,@18;@24,@25;@15,@16" textboxrect="0,0,63500,63500"/>
              <v:handles>
                <v:h position="@3,#0" polar="10800,10800"/>
                <v:h position="#2,#1" polar="10800,10800" radiusrange="0,10800"/>
              </v:handles>
            </v:shape>
            <w10:anchorlock/>
          </v:group>
        </w:pict>
      </w:r>
      <w:r>
        <w:rPr>
          <w:rFonts w:ascii="Arial" w:hAnsi="Arial" w:cs="Arial"/>
          <w:sz w:val="24"/>
          <w:szCs w:val="24"/>
        </w:rPr>
        <w:t xml:space="preserve"> Continuously make sure the store was clean, cashier, assist customers when needed.</w:t>
      </w:r>
    </w:p>
    <w:p w:rsidR="00F37373" w:rsidRPr="00CD0373" w:rsidRDefault="00F37373">
      <w:pPr>
        <w:pStyle w:val="Heading1"/>
        <w:spacing w:before="0"/>
        <w:rPr>
          <w:rFonts w:ascii="Earwig Factory" w:hAnsi="Earwig Factory" w:cs="Earwig Factory"/>
          <w:sz w:val="52"/>
          <w:szCs w:val="52"/>
        </w:rPr>
      </w:pPr>
      <w:r w:rsidRPr="00CD0373">
        <w:rPr>
          <w:rFonts w:ascii="Earwig Factory" w:hAnsi="Earwig Factory" w:cs="Earwig Factory"/>
          <w:b w:val="0"/>
          <w:bCs w:val="0"/>
          <w:sz w:val="52"/>
          <w:szCs w:val="52"/>
          <w:vertAlign w:val="superscript"/>
        </w:rPr>
        <w:t xml:space="preserve"> </w:t>
      </w:r>
      <w:r w:rsidRPr="00CD0373">
        <w:rPr>
          <w:rFonts w:ascii="Earwig Factory" w:hAnsi="Earwig Factory" w:cs="Earwig Factory"/>
          <w:sz w:val="52"/>
          <w:szCs w:val="52"/>
        </w:rPr>
        <w:t>EDUCATION</w:t>
      </w:r>
    </w:p>
    <w:p w:rsidR="00F37373" w:rsidRDefault="00F37373">
      <w:pPr>
        <w:spacing w:after="186" w:line="246" w:lineRule="auto"/>
        <w:ind w:left="35" w:right="3103" w:hanging="10"/>
        <w:rPr>
          <w:rFonts w:ascii="Arial" w:hAnsi="Arial" w:cs="Arial"/>
          <w:b/>
          <w:bCs/>
          <w:sz w:val="24"/>
          <w:szCs w:val="24"/>
        </w:rPr>
      </w:pPr>
    </w:p>
    <w:p w:rsidR="00F37373" w:rsidRPr="00CD0373" w:rsidRDefault="00F37373" w:rsidP="00CD0373">
      <w:pPr>
        <w:pStyle w:val="ListParagraph"/>
        <w:numPr>
          <w:ilvl w:val="0"/>
          <w:numId w:val="2"/>
        </w:numPr>
        <w:spacing w:after="186" w:line="246" w:lineRule="auto"/>
        <w:ind w:right="3103"/>
      </w:pPr>
      <w:r w:rsidRPr="00CD0373">
        <w:rPr>
          <w:rFonts w:ascii="Arial" w:hAnsi="Arial" w:cs="Arial"/>
          <w:sz w:val="24"/>
          <w:szCs w:val="24"/>
        </w:rPr>
        <w:t>Mt. Hood Communit</w:t>
      </w:r>
      <w:r>
        <w:rPr>
          <w:rFonts w:ascii="Arial" w:hAnsi="Arial" w:cs="Arial"/>
          <w:sz w:val="24"/>
          <w:szCs w:val="24"/>
        </w:rPr>
        <w:t>y College, Gresham, Or Nursing Summer 2013</w:t>
      </w:r>
    </w:p>
    <w:p w:rsidR="00F37373" w:rsidRPr="00CD0373" w:rsidRDefault="00F37373" w:rsidP="00CD0373">
      <w:pPr>
        <w:pStyle w:val="ListParagraph"/>
        <w:numPr>
          <w:ilvl w:val="0"/>
          <w:numId w:val="2"/>
        </w:numPr>
        <w:spacing w:after="109" w:line="246" w:lineRule="auto"/>
        <w:ind w:right="-15"/>
      </w:pPr>
      <w:r w:rsidRPr="00CD0373">
        <w:rPr>
          <w:rFonts w:ascii="Arial" w:hAnsi="Arial" w:cs="Arial"/>
          <w:sz w:val="24"/>
          <w:szCs w:val="24"/>
        </w:rPr>
        <w:t>Kapi'olani Community College, Honolulu, Hi</w:t>
      </w:r>
    </w:p>
    <w:p w:rsidR="00F37373" w:rsidRPr="00CD0373" w:rsidRDefault="00F37373" w:rsidP="00CD0373">
      <w:pPr>
        <w:pStyle w:val="ListParagraph"/>
        <w:spacing w:after="188" w:line="246" w:lineRule="auto"/>
        <w:ind w:left="745" w:right="-15"/>
      </w:pPr>
      <w:r>
        <w:rPr>
          <w:rFonts w:ascii="Arial" w:hAnsi="Arial" w:cs="Arial"/>
          <w:sz w:val="24"/>
          <w:szCs w:val="24"/>
        </w:rPr>
        <w:t>Nursing Fall 2012-Spring 2013</w:t>
      </w:r>
      <w:r w:rsidRPr="00CD0373">
        <w:rPr>
          <w:rFonts w:ascii="Arial" w:hAnsi="Arial" w:cs="Arial"/>
          <w:sz w:val="24"/>
          <w:szCs w:val="24"/>
        </w:rPr>
        <w:t xml:space="preserve"> </w:t>
      </w:r>
    </w:p>
    <w:p w:rsidR="00F37373" w:rsidRPr="00CD0373" w:rsidRDefault="00F37373" w:rsidP="00CD0373">
      <w:pPr>
        <w:pStyle w:val="ListParagraph"/>
        <w:numPr>
          <w:ilvl w:val="0"/>
          <w:numId w:val="2"/>
        </w:numPr>
        <w:spacing w:after="109" w:line="246" w:lineRule="auto"/>
        <w:ind w:right="-15"/>
      </w:pPr>
      <w:r w:rsidRPr="00CD0373">
        <w:rPr>
          <w:rFonts w:ascii="Arial" w:hAnsi="Arial" w:cs="Arial"/>
          <w:sz w:val="24"/>
          <w:szCs w:val="24"/>
        </w:rPr>
        <w:t>Gresham High School, Gresham, 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F37373" w:rsidRDefault="00F37373" w:rsidP="00CD0373">
      <w:pPr>
        <w:pStyle w:val="ListParagraph"/>
        <w:spacing w:after="109" w:line="246" w:lineRule="auto"/>
        <w:ind w:left="745" w:right="-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Graduated June 2012</w:t>
      </w:r>
    </w:p>
    <w:p w:rsidR="00F37373" w:rsidRDefault="00F37373" w:rsidP="00CD0373">
      <w:pPr>
        <w:pStyle w:val="ListParagraph"/>
        <w:spacing w:after="109" w:line="246" w:lineRule="auto"/>
        <w:ind w:left="745" w:right="-15"/>
        <w:rPr>
          <w:rFonts w:ascii="Arial" w:hAnsi="Arial" w:cs="Arial"/>
          <w:sz w:val="24"/>
          <w:szCs w:val="24"/>
        </w:rPr>
      </w:pPr>
    </w:p>
    <w:p w:rsidR="00F37373" w:rsidRDefault="00F37373" w:rsidP="00CD0373">
      <w:pPr>
        <w:pStyle w:val="ListParagraph"/>
        <w:spacing w:after="109" w:line="246" w:lineRule="auto"/>
        <w:ind w:left="745" w:right="-15"/>
        <w:rPr>
          <w:rFonts w:ascii="Arial" w:hAnsi="Arial" w:cs="Arial"/>
          <w:sz w:val="24"/>
          <w:szCs w:val="24"/>
        </w:rPr>
      </w:pPr>
    </w:p>
    <w:p w:rsidR="00F37373" w:rsidRDefault="00F37373" w:rsidP="00CD0373">
      <w:pPr>
        <w:spacing w:line="240" w:lineRule="auto"/>
        <w:rPr>
          <w:rFonts w:ascii="Earwig Factory" w:hAnsi="Earwig Factory" w:cs="Earwig Factory"/>
          <w:sz w:val="52"/>
          <w:szCs w:val="52"/>
        </w:rPr>
      </w:pPr>
      <w:r>
        <w:rPr>
          <w:rFonts w:ascii="Earwig Factory" w:hAnsi="Earwig Factory" w:cs="Earwig Factory"/>
          <w:sz w:val="52"/>
          <w:szCs w:val="52"/>
        </w:rPr>
        <w:t>References</w:t>
      </w:r>
    </w:p>
    <w:p w:rsidR="00F37373" w:rsidRPr="004F7B66" w:rsidRDefault="00F37373" w:rsidP="004F7B66">
      <w:pPr>
        <w:pStyle w:val="ListParagraph"/>
        <w:spacing w:line="240" w:lineRule="auto"/>
        <w:ind w:left="745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5" type="#_x0000_t202" style="position:absolute;left:0;text-align:left;margin-left:0;margin-top:.75pt;width:174.75pt;height:88.5pt;z-index:-251658752;visibility:visible;mso-wrap-distance-top:3.6pt;mso-wrap-distance-bottom:3.6pt;mso-position-horizontal:left;mso-position-horizontal-relative:margin" filled="f" stroked="f">
            <v:textbox>
              <w:txbxContent>
                <w:p w:rsidR="00F37373" w:rsidRPr="00CD0373" w:rsidRDefault="00F37373" w:rsidP="004F7B66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Regina Law</w:t>
                  </w:r>
                </w:p>
                <w:p w:rsidR="00F37373" w:rsidRDefault="00F37373" w:rsidP="004F7B66">
                  <w:pPr>
                    <w:pStyle w:val="ListParagraph"/>
                    <w:spacing w:line="240" w:lineRule="auto"/>
                    <w:ind w:left="74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Kailua, Hi</w:t>
                  </w:r>
                </w:p>
                <w:p w:rsidR="00F37373" w:rsidRPr="00303840" w:rsidRDefault="00F37373" w:rsidP="004F7B66">
                  <w:pPr>
                    <w:pStyle w:val="ListParagraph"/>
                    <w:spacing w:line="240" w:lineRule="auto"/>
                    <w:ind w:left="74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(301)514-0973</w:t>
                  </w:r>
                </w:p>
                <w:p w:rsidR="00F37373" w:rsidRDefault="00F37373" w:rsidP="004F7B66">
                  <w:pPr>
                    <w:ind w:firstLine="720"/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36" type="#_x0000_t202" style="position:absolute;left:0;text-align:left;margin-left:408pt;margin-top:.75pt;width:174.75pt;height:88.5pt;z-index:-251660800;visibility:visible;mso-wrap-distance-top:3.6pt;mso-wrap-distance-bottom:3.6pt;mso-position-horizontal-relative:page" filled="f" stroked="f">
            <v:textbox>
              <w:txbxContent>
                <w:p w:rsidR="00F37373" w:rsidRPr="00CD0373" w:rsidRDefault="00F37373" w:rsidP="0030384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Andrew Wilson</w:t>
                  </w:r>
                </w:p>
                <w:p w:rsidR="00F37373" w:rsidRDefault="00F37373" w:rsidP="00303840">
                  <w:pPr>
                    <w:pStyle w:val="ListParagraph"/>
                    <w:spacing w:line="240" w:lineRule="auto"/>
                    <w:ind w:left="74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Emporio, KS</w:t>
                  </w:r>
                </w:p>
                <w:p w:rsidR="00F37373" w:rsidRPr="00CD0373" w:rsidRDefault="00F37373" w:rsidP="00303840">
                  <w:pPr>
                    <w:pStyle w:val="ListParagraph"/>
                    <w:spacing w:line="240" w:lineRule="auto"/>
                    <w:ind w:left="745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(971)244-2668</w:t>
                  </w:r>
                </w:p>
                <w:p w:rsidR="00F37373" w:rsidRDefault="00F37373" w:rsidP="00303840">
                  <w:pPr>
                    <w:ind w:firstLine="720"/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37" type="#_x0000_t202" style="position:absolute;left:0;text-align:left;margin-left:300.75pt;margin-top:.75pt;width:174.75pt;height:88.5pt;z-index:-251661824;visibility:visible;mso-wrap-distance-top:3.6pt;mso-wrap-distance-bottom:3.6pt;mso-position-horizontal-relative:page" filled="f" stroked="f">
            <v:textbox>
              <w:txbxContent>
                <w:p w:rsidR="00F37373" w:rsidRPr="00CD0373" w:rsidRDefault="00F37373" w:rsidP="0030384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 Forrer</w:t>
                  </w:r>
                </w:p>
                <w:p w:rsidR="00F37373" w:rsidRDefault="00F37373" w:rsidP="00303840">
                  <w:pPr>
                    <w:pStyle w:val="ListParagraph"/>
                    <w:spacing w:line="240" w:lineRule="auto"/>
                    <w:ind w:left="74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Gresham, Or</w:t>
                  </w:r>
                </w:p>
                <w:p w:rsidR="00F37373" w:rsidRDefault="00F37373" w:rsidP="00303840">
                  <w:pPr>
                    <w:pStyle w:val="ListParagraph"/>
                    <w:spacing w:line="240" w:lineRule="auto"/>
                    <w:ind w:left="74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(503)515-6871</w:t>
                  </w:r>
                </w:p>
                <w:p w:rsidR="00F37373" w:rsidRDefault="00F37373" w:rsidP="00303840">
                  <w:pPr>
                    <w:ind w:firstLine="720"/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38" type="#_x0000_t202" style="position:absolute;left:0;text-align:left;margin-left:174pt;margin-top:.75pt;width:174.75pt;height:88.5pt;z-index:-251662848;visibility:visible;mso-wrap-distance-top:3.6pt;mso-wrap-distance-bottom:3.6pt;mso-position-horizontal-relative:page" filled="f" stroked="f">
            <v:textbox>
              <w:txbxContent>
                <w:p w:rsidR="00F37373" w:rsidRPr="00CD0373" w:rsidRDefault="00F37373" w:rsidP="0030384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Denee’ Shelton</w:t>
                  </w:r>
                </w:p>
                <w:p w:rsidR="00F37373" w:rsidRDefault="00F37373" w:rsidP="00303840">
                  <w:pPr>
                    <w:pStyle w:val="ListParagraph"/>
                    <w:spacing w:line="240" w:lineRule="auto"/>
                    <w:ind w:left="74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West Linn, Or</w:t>
                  </w:r>
                </w:p>
                <w:p w:rsidR="00F37373" w:rsidRDefault="00F37373" w:rsidP="00303840">
                  <w:pPr>
                    <w:ind w:firstLine="720"/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(503)593-7973</w:t>
                  </w:r>
                </w:p>
              </w:txbxContent>
            </v:textbox>
            <w10:wrap anchorx="page"/>
          </v:shape>
        </w:pict>
      </w:r>
      <w:bookmarkStart w:id="0" w:name="_GoBack"/>
      <w:bookmarkEnd w:id="0"/>
    </w:p>
    <w:sectPr w:rsidR="00F37373" w:rsidRPr="004F7B66" w:rsidSect="004F7B66">
      <w:pgSz w:w="12240" w:h="15840"/>
      <w:pgMar w:top="1313" w:right="1689" w:bottom="1890" w:left="15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arwig Factory">
    <w:altName w:val="Jokerman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81846"/>
    <w:multiLevelType w:val="hybridMultilevel"/>
    <w:tmpl w:val="F4286A0C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cs="Wingdings" w:hint="default"/>
      </w:rPr>
    </w:lvl>
  </w:abstractNum>
  <w:abstractNum w:abstractNumId="1">
    <w:nsid w:val="1C7163D2"/>
    <w:multiLevelType w:val="hybridMultilevel"/>
    <w:tmpl w:val="FCA270EA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cs="Wingdings" w:hint="default"/>
      </w:rPr>
    </w:lvl>
  </w:abstractNum>
  <w:abstractNum w:abstractNumId="2">
    <w:nsid w:val="63A0480B"/>
    <w:multiLevelType w:val="hybridMultilevel"/>
    <w:tmpl w:val="2B3C1FDE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cs="Wingdings" w:hint="default"/>
      </w:rPr>
    </w:lvl>
  </w:abstractNum>
  <w:abstractNum w:abstractNumId="3">
    <w:nsid w:val="76031EE2"/>
    <w:multiLevelType w:val="hybridMultilevel"/>
    <w:tmpl w:val="1B12023E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1C31"/>
    <w:rsid w:val="000472B0"/>
    <w:rsid w:val="000E4384"/>
    <w:rsid w:val="001160D8"/>
    <w:rsid w:val="00303840"/>
    <w:rsid w:val="004F7B66"/>
    <w:rsid w:val="007463F3"/>
    <w:rsid w:val="00896AA5"/>
    <w:rsid w:val="009D1C31"/>
    <w:rsid w:val="00C23A78"/>
    <w:rsid w:val="00CD0373"/>
    <w:rsid w:val="00E93374"/>
    <w:rsid w:val="00F37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0D8"/>
    <w:pPr>
      <w:spacing w:line="276" w:lineRule="auto"/>
    </w:pPr>
    <w:rPr>
      <w:rFonts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160D8"/>
    <w:pPr>
      <w:keepNext/>
      <w:keepLines/>
      <w:spacing w:before="672" w:after="152" w:line="246" w:lineRule="auto"/>
      <w:ind w:left="-5" w:right="-15" w:hanging="10"/>
      <w:outlineLvl w:val="0"/>
    </w:pPr>
    <w:rPr>
      <w:rFonts w:ascii="Arial" w:hAnsi="Arial" w:cs="Arial"/>
      <w:b/>
      <w:bCs/>
      <w:sz w:val="29"/>
      <w:szCs w:val="29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160D8"/>
    <w:rPr>
      <w:rFonts w:ascii="Arial" w:eastAsia="Times New Roman" w:hAnsi="Arial" w:cs="Arial"/>
      <w:b/>
      <w:bCs/>
      <w:color w:val="000000"/>
      <w:sz w:val="22"/>
      <w:szCs w:val="22"/>
    </w:rPr>
  </w:style>
  <w:style w:type="paragraph" w:styleId="ListParagraph">
    <w:name w:val="List Paragraph"/>
    <w:basedOn w:val="Normal"/>
    <w:uiPriority w:val="99"/>
    <w:qFormat/>
    <w:rsid w:val="007463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</TotalTime>
  <Pages>2</Pages>
  <Words>242</Words>
  <Characters>1382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 Sparks</dc:creator>
  <cp:keywords/>
  <dc:description/>
  <cp:lastModifiedBy>ali</cp:lastModifiedBy>
  <cp:revision>2</cp:revision>
  <cp:lastPrinted>2013-05-15T21:22:00Z</cp:lastPrinted>
  <dcterms:created xsi:type="dcterms:W3CDTF">2013-05-15T21:55:00Z</dcterms:created>
  <dcterms:modified xsi:type="dcterms:W3CDTF">2013-05-15T21:55:00Z</dcterms:modified>
</cp:coreProperties>
</file>