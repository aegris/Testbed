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-792" w:type="dxa"/>
        <w:tblLayout w:type="fixed"/>
        <w:tblLook w:val="0000"/>
      </w:tblPr>
      <w:tblGrid>
        <w:gridCol w:w="2251"/>
        <w:gridCol w:w="89"/>
        <w:gridCol w:w="4499"/>
        <w:gridCol w:w="3511"/>
      </w:tblGrid>
      <w:tr w:rsidR="00971E9D" w:rsidRPr="00FD6113" w:rsidTr="00FD6113">
        <w:trPr>
          <w:trHeight w:hRule="exact" w:val="288"/>
        </w:trPr>
        <w:tc>
          <w:tcPr>
            <w:tcW w:w="10350" w:type="dxa"/>
            <w:gridSpan w:val="4"/>
          </w:tcPr>
          <w:p w:rsidR="00971E9D" w:rsidRPr="00FD6113" w:rsidRDefault="00E27C5D" w:rsidP="001E2672">
            <w:pPr>
              <w:pStyle w:val="StyleContactInf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14704 SW Beard Rd. Apt. 234</w:t>
            </w:r>
            <w:r w:rsidR="00F561DD" w:rsidRPr="00FD6113">
              <w:rPr>
                <w:sz w:val="17"/>
                <w:szCs w:val="17"/>
              </w:rPr>
              <w:t xml:space="preserve">, </w:t>
            </w:r>
            <w:r>
              <w:rPr>
                <w:sz w:val="17"/>
                <w:szCs w:val="17"/>
              </w:rPr>
              <w:t>Beaverton, OR 97007</w:t>
            </w:r>
            <w:r w:rsidR="001E2672" w:rsidRPr="00FD6113">
              <w:rPr>
                <w:sz w:val="17"/>
                <w:szCs w:val="17"/>
              </w:rPr>
              <w:t xml:space="preserve"> </w:t>
            </w:r>
            <w:r w:rsidR="00430460" w:rsidRPr="00FD6113">
              <w:rPr>
                <w:sz w:val="17"/>
                <w:szCs w:val="17"/>
              </w:rPr>
              <w:sym w:font="Symbol" w:char="F0B7"/>
            </w:r>
            <w:r w:rsidR="004B2FA7">
              <w:rPr>
                <w:sz w:val="17"/>
                <w:szCs w:val="17"/>
              </w:rPr>
              <w:t xml:space="preserve"> </w:t>
            </w:r>
            <w:r w:rsidR="001E2672" w:rsidRPr="00FD6113">
              <w:rPr>
                <w:sz w:val="17"/>
                <w:szCs w:val="17"/>
              </w:rPr>
              <w:t xml:space="preserve">972-261-6343 </w:t>
            </w:r>
            <w:r w:rsidR="00430460" w:rsidRPr="00FD6113">
              <w:rPr>
                <w:sz w:val="17"/>
                <w:szCs w:val="17"/>
              </w:rPr>
              <w:sym w:font="Symbol" w:char="F0B7"/>
            </w:r>
            <w:r w:rsidR="004B2FA7">
              <w:rPr>
                <w:sz w:val="17"/>
                <w:szCs w:val="17"/>
              </w:rPr>
              <w:t xml:space="preserve"> </w:t>
            </w:r>
            <w:r w:rsidR="001E2672" w:rsidRPr="00FD6113">
              <w:rPr>
                <w:sz w:val="17"/>
                <w:szCs w:val="17"/>
              </w:rPr>
              <w:t>brnksr42@gmail.com</w:t>
            </w:r>
          </w:p>
        </w:tc>
      </w:tr>
      <w:tr w:rsidR="00971E9D" w:rsidRPr="00FD6113" w:rsidTr="00FD6113">
        <w:trPr>
          <w:trHeight w:hRule="exact" w:val="720"/>
        </w:trPr>
        <w:tc>
          <w:tcPr>
            <w:tcW w:w="10350" w:type="dxa"/>
            <w:gridSpan w:val="4"/>
          </w:tcPr>
          <w:p w:rsidR="00971E9D" w:rsidRPr="00FD6113" w:rsidRDefault="001E2672" w:rsidP="001E6339">
            <w:pPr>
              <w:pStyle w:val="YourName"/>
              <w:rPr>
                <w:sz w:val="40"/>
                <w:szCs w:val="40"/>
              </w:rPr>
            </w:pPr>
            <w:r w:rsidRPr="00FD6113">
              <w:rPr>
                <w:sz w:val="40"/>
                <w:szCs w:val="40"/>
              </w:rPr>
              <w:t>Brian Kaiser</w:t>
            </w:r>
          </w:p>
        </w:tc>
      </w:tr>
      <w:tr w:rsidR="00F561DD" w:rsidRPr="00FD6113" w:rsidTr="00FD6113">
        <w:tc>
          <w:tcPr>
            <w:tcW w:w="10350" w:type="dxa"/>
            <w:gridSpan w:val="4"/>
            <w:tcBorders>
              <w:bottom w:val="single" w:sz="12" w:space="0" w:color="auto"/>
            </w:tcBorders>
          </w:tcPr>
          <w:p w:rsidR="00F561DD" w:rsidRPr="00FD6113" w:rsidRDefault="00F561DD" w:rsidP="00F561DD">
            <w:pPr>
              <w:pStyle w:val="Heading1"/>
              <w:rPr>
                <w:sz w:val="22"/>
                <w:szCs w:val="22"/>
              </w:rPr>
            </w:pPr>
            <w:r w:rsidRPr="00FD6113">
              <w:rPr>
                <w:sz w:val="22"/>
                <w:szCs w:val="22"/>
              </w:rPr>
              <w:t>Objective</w:t>
            </w:r>
          </w:p>
        </w:tc>
      </w:tr>
      <w:tr w:rsidR="00F561DD" w:rsidRPr="00FD6113" w:rsidTr="00FD6113">
        <w:tc>
          <w:tcPr>
            <w:tcW w:w="10350" w:type="dxa"/>
            <w:gridSpan w:val="4"/>
            <w:tcBorders>
              <w:top w:val="single" w:sz="12" w:space="0" w:color="auto"/>
            </w:tcBorders>
          </w:tcPr>
          <w:p w:rsidR="00F561DD" w:rsidRPr="00FD6113" w:rsidRDefault="00FF7F34" w:rsidP="00B67166">
            <w:pPr>
              <w:pStyle w:val="BodyText1"/>
              <w:rPr>
                <w:sz w:val="20"/>
              </w:rPr>
            </w:pPr>
            <w:r>
              <w:rPr>
                <w:sz w:val="20"/>
              </w:rPr>
              <w:t>Secure</w:t>
            </w:r>
            <w:r w:rsidR="00226087">
              <w:rPr>
                <w:sz w:val="20"/>
              </w:rPr>
              <w:t xml:space="preserve"> a </w:t>
            </w:r>
            <w:r w:rsidR="005C4DE0">
              <w:rPr>
                <w:sz w:val="20"/>
              </w:rPr>
              <w:t>position</w:t>
            </w:r>
            <w:r w:rsidR="00857C2A">
              <w:rPr>
                <w:sz w:val="20"/>
              </w:rPr>
              <w:t xml:space="preserve"> </w:t>
            </w:r>
            <w:r w:rsidR="00C46AC5">
              <w:rPr>
                <w:sz w:val="20"/>
              </w:rPr>
              <w:t xml:space="preserve">where I can </w:t>
            </w:r>
            <w:r w:rsidR="00226087">
              <w:rPr>
                <w:sz w:val="20"/>
              </w:rPr>
              <w:t xml:space="preserve">utilize </w:t>
            </w:r>
            <w:r w:rsidR="00F00D33">
              <w:rPr>
                <w:sz w:val="20"/>
              </w:rPr>
              <w:t>my</w:t>
            </w:r>
            <w:r w:rsidR="0044714D">
              <w:rPr>
                <w:sz w:val="20"/>
              </w:rPr>
              <w:t xml:space="preserve"> customer service</w:t>
            </w:r>
            <w:r w:rsidR="00947853">
              <w:rPr>
                <w:sz w:val="20"/>
              </w:rPr>
              <w:t xml:space="preserve">, </w:t>
            </w:r>
            <w:r w:rsidR="00F00D33">
              <w:rPr>
                <w:sz w:val="20"/>
              </w:rPr>
              <w:t>management</w:t>
            </w:r>
            <w:r w:rsidR="00947853">
              <w:rPr>
                <w:sz w:val="20"/>
              </w:rPr>
              <w:t xml:space="preserve"> and administrative</w:t>
            </w:r>
            <w:r w:rsidR="00226087">
              <w:rPr>
                <w:sz w:val="20"/>
              </w:rPr>
              <w:t xml:space="preserve"> experience. </w:t>
            </w:r>
          </w:p>
        </w:tc>
      </w:tr>
      <w:tr w:rsidR="00F561DD" w:rsidRPr="00FD6113" w:rsidTr="00FD6113">
        <w:tc>
          <w:tcPr>
            <w:tcW w:w="10350" w:type="dxa"/>
            <w:gridSpan w:val="4"/>
            <w:tcBorders>
              <w:bottom w:val="single" w:sz="4" w:space="0" w:color="auto"/>
            </w:tcBorders>
          </w:tcPr>
          <w:p w:rsidR="00F561DD" w:rsidRPr="00FD6113" w:rsidRDefault="00F561DD" w:rsidP="00F561DD">
            <w:pPr>
              <w:pStyle w:val="Heading1"/>
              <w:rPr>
                <w:sz w:val="22"/>
                <w:szCs w:val="22"/>
              </w:rPr>
            </w:pPr>
            <w:r w:rsidRPr="00FD6113">
              <w:rPr>
                <w:sz w:val="22"/>
                <w:szCs w:val="22"/>
              </w:rPr>
              <w:t>Experience</w:t>
            </w:r>
          </w:p>
        </w:tc>
      </w:tr>
      <w:tr w:rsidR="00B67166" w:rsidRPr="00FD6113" w:rsidTr="00FD6113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FD6113" w:rsidRDefault="00A025AD" w:rsidP="007C0B5E">
            <w:pPr>
              <w:pStyle w:val="BodyText1"/>
              <w:rPr>
                <w:sz w:val="20"/>
              </w:rPr>
            </w:pPr>
            <w:r>
              <w:rPr>
                <w:sz w:val="20"/>
              </w:rPr>
              <w:t xml:space="preserve">Aug </w:t>
            </w:r>
            <w:r w:rsidR="001E2672" w:rsidRPr="00FD6113">
              <w:rPr>
                <w:sz w:val="20"/>
              </w:rPr>
              <w:t xml:space="preserve">2008 </w:t>
            </w:r>
            <w:r w:rsidR="007C0B5E">
              <w:rPr>
                <w:sz w:val="20"/>
              </w:rPr>
              <w:t>–</w:t>
            </w:r>
            <w:r w:rsidR="001E2672" w:rsidRPr="00FD611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Feb </w:t>
            </w:r>
            <w:r w:rsidR="007C0B5E">
              <w:rPr>
                <w:sz w:val="20"/>
              </w:rPr>
              <w:t>2013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FD6113" w:rsidRDefault="001E2672" w:rsidP="00B67166">
            <w:pPr>
              <w:pStyle w:val="BodyText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Follett Higher Education Group</w:t>
            </w:r>
          </w:p>
        </w:tc>
        <w:tc>
          <w:tcPr>
            <w:tcW w:w="3511" w:type="dxa"/>
            <w:tcBorders>
              <w:top w:val="single" w:sz="12" w:space="0" w:color="auto"/>
            </w:tcBorders>
          </w:tcPr>
          <w:p w:rsidR="00B67166" w:rsidRPr="00FD6113" w:rsidRDefault="001E2672" w:rsidP="00B67166">
            <w:pPr>
              <w:pStyle w:val="BodyText3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Dallas, TX</w:t>
            </w:r>
          </w:p>
        </w:tc>
      </w:tr>
      <w:tr w:rsidR="00B67166" w:rsidRPr="00FD6113" w:rsidTr="00FD6113">
        <w:trPr>
          <w:trHeight w:val="1050"/>
        </w:trPr>
        <w:tc>
          <w:tcPr>
            <w:tcW w:w="10350" w:type="dxa"/>
            <w:gridSpan w:val="4"/>
          </w:tcPr>
          <w:p w:rsidR="00B67166" w:rsidRPr="00FD6113" w:rsidRDefault="003F7E99" w:rsidP="00F561DD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Textb</w:t>
            </w:r>
            <w:r w:rsidR="001E2672" w:rsidRPr="00FD6113">
              <w:rPr>
                <w:sz w:val="18"/>
                <w:szCs w:val="18"/>
              </w:rPr>
              <w:t>ook Manager</w:t>
            </w:r>
          </w:p>
          <w:p w:rsidR="00C46AC5" w:rsidRPr="00C46AC5" w:rsidRDefault="001E2672" w:rsidP="00C46AC5">
            <w:pPr>
              <w:pStyle w:val="BulletedList"/>
              <w:rPr>
                <w:sz w:val="20"/>
              </w:rPr>
            </w:pPr>
            <w:r w:rsidRPr="00FD6113">
              <w:rPr>
                <w:sz w:val="20"/>
              </w:rPr>
              <w:t>Manage the course material procurement process for the University of Texas at Dallas</w:t>
            </w:r>
            <w:r w:rsidR="00C46AC5">
              <w:rPr>
                <w:sz w:val="20"/>
              </w:rPr>
              <w:t xml:space="preserve">. </w:t>
            </w:r>
          </w:p>
          <w:p w:rsidR="00B67166" w:rsidRPr="00FD6113" w:rsidRDefault="001E2672" w:rsidP="00D62111">
            <w:pPr>
              <w:pStyle w:val="BulletedList"/>
              <w:rPr>
                <w:sz w:val="20"/>
              </w:rPr>
            </w:pPr>
            <w:r w:rsidRPr="00FD6113">
              <w:rPr>
                <w:sz w:val="20"/>
              </w:rPr>
              <w:t>Responsible for planning, purchasing and maintaining large inventories of course materials to maximize profits in a dynamic retail environment.</w:t>
            </w:r>
          </w:p>
          <w:p w:rsidR="00B271FB" w:rsidRPr="00FE43DC" w:rsidRDefault="001E2672" w:rsidP="00FE43DC">
            <w:pPr>
              <w:pStyle w:val="BulletedList"/>
              <w:rPr>
                <w:sz w:val="20"/>
              </w:rPr>
            </w:pPr>
            <w:r w:rsidRPr="00FD6113">
              <w:rPr>
                <w:sz w:val="20"/>
              </w:rPr>
              <w:t>Daily management of employees to ensure a high level of customer service through</w:t>
            </w:r>
            <w:r w:rsidR="00C46AC5">
              <w:rPr>
                <w:sz w:val="20"/>
              </w:rPr>
              <w:t xml:space="preserve"> customer interaction,</w:t>
            </w:r>
            <w:r w:rsidRPr="00FD6113">
              <w:rPr>
                <w:sz w:val="20"/>
              </w:rPr>
              <w:t xml:space="preserve"> training and development.</w:t>
            </w:r>
          </w:p>
        </w:tc>
      </w:tr>
      <w:tr w:rsidR="0037263E" w:rsidRPr="00FD6113" w:rsidTr="00FD6113">
        <w:trPr>
          <w:trHeight w:hRule="exact" w:val="144"/>
        </w:trPr>
        <w:tc>
          <w:tcPr>
            <w:tcW w:w="10350" w:type="dxa"/>
            <w:gridSpan w:val="4"/>
            <w:tcBorders>
              <w:bottom w:val="single" w:sz="2" w:space="0" w:color="999999"/>
            </w:tcBorders>
          </w:tcPr>
          <w:p w:rsidR="0037263E" w:rsidRPr="00FD6113" w:rsidRDefault="0037263E" w:rsidP="00F561DD">
            <w:pPr>
              <w:pStyle w:val="Heading2"/>
              <w:rPr>
                <w:sz w:val="18"/>
                <w:szCs w:val="18"/>
              </w:rPr>
            </w:pPr>
          </w:p>
        </w:tc>
      </w:tr>
      <w:tr w:rsidR="00B67166" w:rsidRPr="00FD6113" w:rsidTr="00FD6113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FD6113" w:rsidRDefault="00A025AD" w:rsidP="00D62111">
            <w:pPr>
              <w:pStyle w:val="BodyText1"/>
              <w:tabs>
                <w:tab w:val="left" w:pos="2520"/>
              </w:tabs>
              <w:rPr>
                <w:sz w:val="20"/>
              </w:rPr>
            </w:pPr>
            <w:r>
              <w:rPr>
                <w:sz w:val="20"/>
              </w:rPr>
              <w:t xml:space="preserve">Aug </w:t>
            </w:r>
            <w:r w:rsidR="001E2672" w:rsidRPr="00FD6113">
              <w:rPr>
                <w:sz w:val="20"/>
              </w:rPr>
              <w:t>2003-</w:t>
            </w:r>
            <w:r>
              <w:rPr>
                <w:sz w:val="20"/>
              </w:rPr>
              <w:t xml:space="preserve">June </w:t>
            </w:r>
            <w:r w:rsidR="001E2672" w:rsidRPr="00FD6113">
              <w:rPr>
                <w:sz w:val="20"/>
              </w:rPr>
              <w:t>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FD6113" w:rsidRDefault="001E2672" w:rsidP="00B67166">
            <w:pPr>
              <w:pStyle w:val="BodyText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Enterprise Rent-A-Car</w:t>
            </w:r>
          </w:p>
        </w:tc>
        <w:tc>
          <w:tcPr>
            <w:tcW w:w="3511" w:type="dxa"/>
            <w:tcBorders>
              <w:top w:val="single" w:sz="2" w:space="0" w:color="999999"/>
            </w:tcBorders>
          </w:tcPr>
          <w:p w:rsidR="00B67166" w:rsidRPr="00FD6113" w:rsidRDefault="001E2672" w:rsidP="00B67166">
            <w:pPr>
              <w:pStyle w:val="BodyText3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Los Angeles, CA/ Dallas, TX</w:t>
            </w:r>
          </w:p>
        </w:tc>
      </w:tr>
      <w:tr w:rsidR="00B67166" w:rsidRPr="00FD6113" w:rsidTr="00FD6113">
        <w:trPr>
          <w:trHeight w:val="1095"/>
        </w:trPr>
        <w:tc>
          <w:tcPr>
            <w:tcW w:w="10350" w:type="dxa"/>
            <w:gridSpan w:val="4"/>
          </w:tcPr>
          <w:p w:rsidR="00B224C8" w:rsidRPr="00FD6113" w:rsidRDefault="001E2672" w:rsidP="00B224C8">
            <w:pPr>
              <w:pStyle w:val="Heading2"/>
              <w:rPr>
                <w:sz w:val="18"/>
                <w:szCs w:val="18"/>
              </w:rPr>
            </w:pPr>
            <w:r w:rsidRPr="00FD6113">
              <w:rPr>
                <w:szCs w:val="20"/>
              </w:rPr>
              <w:t>Liability Administrator</w:t>
            </w:r>
          </w:p>
          <w:p w:rsidR="00B224C8" w:rsidRPr="00FD6113" w:rsidRDefault="001E2672" w:rsidP="00B224C8">
            <w:pPr>
              <w:pStyle w:val="BulletedList"/>
              <w:rPr>
                <w:sz w:val="20"/>
              </w:rPr>
            </w:pPr>
            <w:r w:rsidRPr="00FD6113">
              <w:rPr>
                <w:sz w:val="20"/>
              </w:rPr>
              <w:t>Successfully</w:t>
            </w:r>
            <w:r w:rsidR="00857C2A">
              <w:rPr>
                <w:sz w:val="20"/>
              </w:rPr>
              <w:t xml:space="preserve"> investigated and</w:t>
            </w:r>
            <w:r w:rsidRPr="00FD6113">
              <w:rPr>
                <w:sz w:val="20"/>
              </w:rPr>
              <w:t xml:space="preserve"> resolved minor to major property damage and bodily injury claims while mitigating large liability exposures.</w:t>
            </w:r>
          </w:p>
          <w:p w:rsidR="001E2672" w:rsidRPr="00F40204" w:rsidRDefault="005D6871" w:rsidP="001E2672">
            <w:pPr>
              <w:pStyle w:val="BulletedList"/>
              <w:rPr>
                <w:sz w:val="20"/>
              </w:rPr>
            </w:pPr>
            <w:r w:rsidRPr="00F40204">
              <w:rPr>
                <w:sz w:val="20"/>
              </w:rPr>
              <w:t>Extensive experience handling and resolving customer service</w:t>
            </w:r>
            <w:r w:rsidR="004744E9" w:rsidRPr="00F40204">
              <w:rPr>
                <w:sz w:val="20"/>
              </w:rPr>
              <w:t xml:space="preserve"> issues related to the</w:t>
            </w:r>
            <w:r w:rsidRPr="00F40204">
              <w:rPr>
                <w:sz w:val="20"/>
              </w:rPr>
              <w:t xml:space="preserve"> claims process.  </w:t>
            </w:r>
          </w:p>
          <w:p w:rsidR="001E2672" w:rsidRPr="00FD6113" w:rsidRDefault="00857C2A" w:rsidP="001E2672">
            <w:pPr>
              <w:pStyle w:val="BulletedList"/>
              <w:rPr>
                <w:sz w:val="20"/>
              </w:rPr>
            </w:pPr>
            <w:r>
              <w:rPr>
                <w:sz w:val="20"/>
              </w:rPr>
              <w:t>Efficiently</w:t>
            </w:r>
            <w:r w:rsidR="001E2672" w:rsidRPr="00FD6113">
              <w:rPr>
                <w:sz w:val="20"/>
              </w:rPr>
              <w:t xml:space="preserve"> managed a large caseload</w:t>
            </w:r>
            <w:r>
              <w:rPr>
                <w:sz w:val="20"/>
              </w:rPr>
              <w:t xml:space="preserve"> of claims</w:t>
            </w:r>
            <w:r w:rsidR="001E2672" w:rsidRPr="00FD6113">
              <w:rPr>
                <w:sz w:val="20"/>
              </w:rPr>
              <w:t xml:space="preserve"> while maximizing resou</w:t>
            </w:r>
            <w:r>
              <w:rPr>
                <w:sz w:val="20"/>
              </w:rPr>
              <w:t>rces and maintaining a high rate of closure.</w:t>
            </w:r>
          </w:p>
          <w:p w:rsidR="001E2672" w:rsidRPr="00FD6113" w:rsidRDefault="00072456" w:rsidP="00072456">
            <w:pPr>
              <w:numPr>
                <w:ilvl w:val="0"/>
                <w:numId w:val="5"/>
              </w:numPr>
            </w:pPr>
            <w:r w:rsidRPr="00FD6113">
              <w:t>Trained employees in loss evaluation and appraisal techniques.</w:t>
            </w:r>
            <w:r w:rsidR="001E2672" w:rsidRPr="00FD6113">
              <w:rPr>
                <w:sz w:val="18"/>
                <w:szCs w:val="18"/>
              </w:rPr>
              <w:t xml:space="preserve"> </w:t>
            </w:r>
          </w:p>
        </w:tc>
      </w:tr>
      <w:tr w:rsidR="0037263E" w:rsidRPr="00FD6113" w:rsidTr="00FD6113">
        <w:trPr>
          <w:trHeight w:hRule="exact" w:val="144"/>
        </w:trPr>
        <w:tc>
          <w:tcPr>
            <w:tcW w:w="10350" w:type="dxa"/>
            <w:gridSpan w:val="4"/>
            <w:tcBorders>
              <w:bottom w:val="single" w:sz="2" w:space="0" w:color="999999"/>
            </w:tcBorders>
          </w:tcPr>
          <w:p w:rsidR="0037263E" w:rsidRPr="00FD6113" w:rsidRDefault="0037263E" w:rsidP="00727993">
            <w:pPr>
              <w:pStyle w:val="Heading2"/>
              <w:rPr>
                <w:sz w:val="18"/>
                <w:szCs w:val="18"/>
              </w:rPr>
            </w:pPr>
          </w:p>
        </w:tc>
      </w:tr>
      <w:tr w:rsidR="00B67166" w:rsidRPr="00FD6113" w:rsidTr="00FD6113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FD6113" w:rsidRDefault="00A025AD" w:rsidP="00D62111">
            <w:pPr>
              <w:pStyle w:val="BodyText1"/>
              <w:tabs>
                <w:tab w:val="left" w:pos="2520"/>
              </w:tabs>
              <w:rPr>
                <w:sz w:val="20"/>
              </w:rPr>
            </w:pPr>
            <w:r>
              <w:rPr>
                <w:sz w:val="20"/>
              </w:rPr>
              <w:t xml:space="preserve">July </w:t>
            </w:r>
            <w:r w:rsidR="00072456" w:rsidRPr="00FD6113">
              <w:rPr>
                <w:sz w:val="20"/>
              </w:rPr>
              <w:t>1999-</w:t>
            </w:r>
            <w:r>
              <w:rPr>
                <w:sz w:val="20"/>
              </w:rPr>
              <w:t xml:space="preserve">Aug </w:t>
            </w:r>
            <w:r w:rsidR="00072456" w:rsidRPr="00FD6113">
              <w:rPr>
                <w:sz w:val="20"/>
              </w:rPr>
              <w:t>2003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FD6113" w:rsidRDefault="00072456" w:rsidP="00B67166">
            <w:pPr>
              <w:pStyle w:val="BodyText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Enterprise Rent-A-Car</w:t>
            </w:r>
          </w:p>
        </w:tc>
        <w:tc>
          <w:tcPr>
            <w:tcW w:w="3511" w:type="dxa"/>
            <w:tcBorders>
              <w:top w:val="single" w:sz="2" w:space="0" w:color="999999"/>
            </w:tcBorders>
          </w:tcPr>
          <w:p w:rsidR="00B67166" w:rsidRPr="00FD6113" w:rsidRDefault="00072456" w:rsidP="00B67166">
            <w:pPr>
              <w:pStyle w:val="BodyText3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Los Angeles, CA</w:t>
            </w:r>
          </w:p>
        </w:tc>
      </w:tr>
      <w:tr w:rsidR="00B67166" w:rsidRPr="00FD6113" w:rsidTr="00FD6113">
        <w:trPr>
          <w:trHeight w:val="1110"/>
        </w:trPr>
        <w:tc>
          <w:tcPr>
            <w:tcW w:w="10350" w:type="dxa"/>
            <w:gridSpan w:val="4"/>
          </w:tcPr>
          <w:p w:rsidR="00B224C8" w:rsidRPr="00FD6113" w:rsidRDefault="00072456" w:rsidP="00B224C8">
            <w:pPr>
              <w:pStyle w:val="Heading2"/>
              <w:rPr>
                <w:sz w:val="18"/>
                <w:szCs w:val="18"/>
              </w:rPr>
            </w:pPr>
            <w:r w:rsidRPr="00FD6113">
              <w:rPr>
                <w:sz w:val="18"/>
                <w:szCs w:val="18"/>
              </w:rPr>
              <w:t>Repair Supervisor</w:t>
            </w:r>
          </w:p>
          <w:p w:rsidR="00072456" w:rsidRPr="00FD6113" w:rsidRDefault="00072456" w:rsidP="00072456">
            <w:pPr>
              <w:numPr>
                <w:ilvl w:val="0"/>
                <w:numId w:val="5"/>
              </w:numPr>
            </w:pPr>
            <w:r w:rsidRPr="00FD6113">
              <w:t>Oversaw the vehicle repair depart</w:t>
            </w:r>
            <w:r w:rsidR="002B06C0">
              <w:t>ment for the largest region in s</w:t>
            </w:r>
            <w:r w:rsidRPr="00FD6113">
              <w:t>outhern California.</w:t>
            </w:r>
          </w:p>
          <w:p w:rsidR="00072456" w:rsidRPr="00FD6113" w:rsidRDefault="00072456" w:rsidP="0046169F">
            <w:pPr>
              <w:pStyle w:val="BulletedList"/>
              <w:rPr>
                <w:sz w:val="20"/>
              </w:rPr>
            </w:pPr>
            <w:r w:rsidRPr="00FD6113">
              <w:rPr>
                <w:sz w:val="20"/>
              </w:rPr>
              <w:t>Responsible for establishing and managing repair vendor relationships including marketing, contract negotiations and quality control in a high volume environment.</w:t>
            </w:r>
          </w:p>
          <w:p w:rsidR="0046169F" w:rsidRPr="00FD6113" w:rsidRDefault="0046169F" w:rsidP="0046169F">
            <w:pPr>
              <w:numPr>
                <w:ilvl w:val="0"/>
                <w:numId w:val="5"/>
              </w:numPr>
            </w:pPr>
            <w:r w:rsidRPr="00FD6113">
              <w:t>Handled all administrative duties related</w:t>
            </w:r>
            <w:r w:rsidR="003F7E99">
              <w:t xml:space="preserve"> to</w:t>
            </w:r>
            <w:r w:rsidRPr="00FD6113">
              <w:t xml:space="preserve"> </w:t>
            </w:r>
            <w:r w:rsidRPr="00B271FB">
              <w:t>accounts payable</w:t>
            </w:r>
            <w:r w:rsidRPr="00FD6113">
              <w:t xml:space="preserve">, reporting and auditing. </w:t>
            </w:r>
          </w:p>
          <w:p w:rsidR="0046169F" w:rsidRPr="00FD6113" w:rsidRDefault="0046169F" w:rsidP="0046169F">
            <w:pPr>
              <w:numPr>
                <w:ilvl w:val="0"/>
                <w:numId w:val="5"/>
              </w:numPr>
            </w:pPr>
            <w:r w:rsidRPr="00FD6113">
              <w:t>Developed data and auditing performance reports to create and implement action plans for improvement.</w:t>
            </w:r>
          </w:p>
          <w:p w:rsidR="0046169F" w:rsidRPr="00FD6113" w:rsidRDefault="0046169F" w:rsidP="0046169F">
            <w:pPr>
              <w:rPr>
                <w:sz w:val="18"/>
                <w:szCs w:val="18"/>
              </w:rPr>
            </w:pPr>
          </w:p>
        </w:tc>
      </w:tr>
      <w:tr w:rsidR="0037263E" w:rsidRPr="00FD6113" w:rsidTr="00FD6113">
        <w:trPr>
          <w:trHeight w:hRule="exact" w:val="144"/>
        </w:trPr>
        <w:tc>
          <w:tcPr>
            <w:tcW w:w="10350" w:type="dxa"/>
            <w:gridSpan w:val="4"/>
            <w:tcBorders>
              <w:bottom w:val="single" w:sz="2" w:space="0" w:color="999999"/>
            </w:tcBorders>
          </w:tcPr>
          <w:p w:rsidR="0037263E" w:rsidRPr="00FD6113" w:rsidRDefault="0037263E" w:rsidP="00727993">
            <w:pPr>
              <w:pStyle w:val="Heading2"/>
              <w:rPr>
                <w:sz w:val="18"/>
                <w:szCs w:val="18"/>
              </w:rPr>
            </w:pPr>
          </w:p>
        </w:tc>
      </w:tr>
      <w:tr w:rsidR="00B67166" w:rsidRPr="00FD6113" w:rsidTr="00FD6113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FD6113" w:rsidRDefault="00A025AD" w:rsidP="00D62111">
            <w:pPr>
              <w:pStyle w:val="BodyText1"/>
              <w:tabs>
                <w:tab w:val="left" w:pos="2520"/>
              </w:tabs>
              <w:rPr>
                <w:sz w:val="20"/>
              </w:rPr>
            </w:pPr>
            <w:r>
              <w:rPr>
                <w:sz w:val="20"/>
              </w:rPr>
              <w:t xml:space="preserve">Feb </w:t>
            </w:r>
            <w:r w:rsidR="00072456" w:rsidRPr="00FD6113">
              <w:rPr>
                <w:sz w:val="20"/>
              </w:rPr>
              <w:t>1997-</w:t>
            </w:r>
            <w:r>
              <w:rPr>
                <w:sz w:val="20"/>
              </w:rPr>
              <w:t xml:space="preserve">July </w:t>
            </w:r>
            <w:r w:rsidR="00072456" w:rsidRPr="00FD6113">
              <w:rPr>
                <w:sz w:val="20"/>
              </w:rPr>
              <w:t>1999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FD6113" w:rsidRDefault="00072456" w:rsidP="00B67166">
            <w:pPr>
              <w:pStyle w:val="BodyText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Enterprise Rent-A-Car</w:t>
            </w:r>
          </w:p>
        </w:tc>
        <w:tc>
          <w:tcPr>
            <w:tcW w:w="3511" w:type="dxa"/>
            <w:tcBorders>
              <w:top w:val="single" w:sz="2" w:space="0" w:color="999999"/>
            </w:tcBorders>
          </w:tcPr>
          <w:p w:rsidR="00B67166" w:rsidRPr="00FD6113" w:rsidRDefault="00072456" w:rsidP="00B67166">
            <w:pPr>
              <w:pStyle w:val="BodyText3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Tualatin, OR</w:t>
            </w:r>
          </w:p>
        </w:tc>
      </w:tr>
      <w:tr w:rsidR="00B67166" w:rsidRPr="00FD6113" w:rsidTr="00FD6113">
        <w:trPr>
          <w:trHeight w:val="1080"/>
        </w:trPr>
        <w:tc>
          <w:tcPr>
            <w:tcW w:w="10350" w:type="dxa"/>
            <w:gridSpan w:val="4"/>
          </w:tcPr>
          <w:p w:rsidR="00B224C8" w:rsidRPr="00FD6113" w:rsidRDefault="00072456" w:rsidP="00B224C8">
            <w:pPr>
              <w:pStyle w:val="Heading2"/>
              <w:rPr>
                <w:sz w:val="18"/>
                <w:szCs w:val="18"/>
              </w:rPr>
            </w:pPr>
            <w:r w:rsidRPr="00FD6113">
              <w:rPr>
                <w:sz w:val="18"/>
                <w:szCs w:val="18"/>
              </w:rPr>
              <w:t>Repair Coordinator</w:t>
            </w:r>
          </w:p>
          <w:p w:rsidR="00B224C8" w:rsidRPr="00FD6113" w:rsidRDefault="000C7C88" w:rsidP="00B224C8">
            <w:pPr>
              <w:pStyle w:val="BulletedList"/>
              <w:rPr>
                <w:sz w:val="20"/>
              </w:rPr>
            </w:pPr>
            <w:r>
              <w:rPr>
                <w:sz w:val="20"/>
              </w:rPr>
              <w:t>Gather, organize and act upon</w:t>
            </w:r>
            <w:r w:rsidR="0046169F" w:rsidRPr="00FD6113">
              <w:rPr>
                <w:sz w:val="20"/>
              </w:rPr>
              <w:t xml:space="preserve"> information related to maintaining</w:t>
            </w:r>
            <w:r w:rsidR="003F7E99">
              <w:rPr>
                <w:sz w:val="20"/>
              </w:rPr>
              <w:t xml:space="preserve"> a large fleet </w:t>
            </w:r>
            <w:r w:rsidR="009750FD">
              <w:rPr>
                <w:sz w:val="20"/>
              </w:rPr>
              <w:t>of vehicles</w:t>
            </w:r>
            <w:r w:rsidR="0046169F" w:rsidRPr="00FD6113">
              <w:rPr>
                <w:sz w:val="20"/>
              </w:rPr>
              <w:t xml:space="preserve"> to maximize safety and utilization.</w:t>
            </w:r>
          </w:p>
          <w:p w:rsidR="00B224C8" w:rsidRPr="00FD6113" w:rsidRDefault="0046169F" w:rsidP="0046169F">
            <w:pPr>
              <w:numPr>
                <w:ilvl w:val="0"/>
                <w:numId w:val="5"/>
              </w:numPr>
            </w:pPr>
            <w:r w:rsidRPr="00FD6113">
              <w:t>Review and authorize maintenance and</w:t>
            </w:r>
            <w:r w:rsidR="00D2788A">
              <w:t xml:space="preserve"> damage</w:t>
            </w:r>
            <w:r w:rsidRPr="00FD6113">
              <w:t xml:space="preserve"> repairs based on physical inspection</w:t>
            </w:r>
            <w:r w:rsidR="000C7C88">
              <w:t>s</w:t>
            </w:r>
            <w:r w:rsidRPr="00FD6113">
              <w:t xml:space="preserve">. </w:t>
            </w:r>
          </w:p>
          <w:p w:rsidR="00B67166" w:rsidRPr="00FD6113" w:rsidRDefault="0046169F" w:rsidP="0046169F">
            <w:pPr>
              <w:numPr>
                <w:ilvl w:val="0"/>
                <w:numId w:val="5"/>
              </w:numPr>
            </w:pPr>
            <w:r w:rsidRPr="00FD6113">
              <w:t>Maintain and evaluate vendor performance as to downtime, cost and quality control of repairs.</w:t>
            </w:r>
          </w:p>
        </w:tc>
      </w:tr>
      <w:tr w:rsidR="00F561DD" w:rsidRPr="00FD6113" w:rsidTr="00FD6113">
        <w:tc>
          <w:tcPr>
            <w:tcW w:w="10350" w:type="dxa"/>
            <w:gridSpan w:val="4"/>
            <w:tcBorders>
              <w:bottom w:val="single" w:sz="4" w:space="0" w:color="auto"/>
            </w:tcBorders>
          </w:tcPr>
          <w:p w:rsidR="00F561DD" w:rsidRPr="00FD6113" w:rsidRDefault="00F561DD" w:rsidP="00F561DD">
            <w:pPr>
              <w:pStyle w:val="Heading1"/>
              <w:rPr>
                <w:sz w:val="22"/>
                <w:szCs w:val="22"/>
              </w:rPr>
            </w:pPr>
            <w:r w:rsidRPr="00FD6113">
              <w:rPr>
                <w:sz w:val="22"/>
                <w:szCs w:val="22"/>
              </w:rPr>
              <w:t>Education</w:t>
            </w:r>
          </w:p>
        </w:tc>
      </w:tr>
      <w:tr w:rsidR="00B67166" w:rsidRPr="00FD6113" w:rsidTr="00E709BF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Pr="00FD6113" w:rsidRDefault="0046169F" w:rsidP="00B67166">
            <w:pPr>
              <w:pStyle w:val="BodyText1"/>
              <w:rPr>
                <w:sz w:val="20"/>
              </w:rPr>
            </w:pPr>
            <w:r w:rsidRPr="00FD6113">
              <w:rPr>
                <w:sz w:val="20"/>
              </w:rPr>
              <w:t>1995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Pr="00FD6113" w:rsidRDefault="0046169F" w:rsidP="00B46A03">
            <w:pPr>
              <w:pStyle w:val="BodyText"/>
              <w:jc w:val="left"/>
              <w:rPr>
                <w:sz w:val="20"/>
                <w:szCs w:val="20"/>
              </w:rPr>
            </w:pPr>
            <w:r w:rsidRPr="00FD6113">
              <w:rPr>
                <w:sz w:val="20"/>
                <w:szCs w:val="20"/>
              </w:rPr>
              <w:t>University of Oregon</w:t>
            </w:r>
            <w:r w:rsidR="00B46A03">
              <w:rPr>
                <w:sz w:val="20"/>
                <w:szCs w:val="20"/>
              </w:rPr>
              <w:t xml:space="preserve">                  </w:t>
            </w:r>
            <w:r w:rsidR="00C43B7C">
              <w:rPr>
                <w:sz w:val="20"/>
                <w:szCs w:val="20"/>
              </w:rPr>
              <w:t xml:space="preserve">              </w:t>
            </w:r>
            <w:r w:rsidR="00B46A03">
              <w:rPr>
                <w:sz w:val="20"/>
                <w:szCs w:val="20"/>
              </w:rPr>
              <w:t xml:space="preserve">BA in Music    </w:t>
            </w:r>
          </w:p>
        </w:tc>
        <w:tc>
          <w:tcPr>
            <w:tcW w:w="3511" w:type="dxa"/>
            <w:tcBorders>
              <w:top w:val="single" w:sz="12" w:space="0" w:color="auto"/>
            </w:tcBorders>
          </w:tcPr>
          <w:p w:rsidR="00B67166" w:rsidRPr="00FD6113" w:rsidRDefault="00303CAE" w:rsidP="0046169F">
            <w:pPr>
              <w:pStyle w:val="BodyText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</w:t>
            </w:r>
            <w:r w:rsidR="0046169F" w:rsidRPr="00FD6113">
              <w:rPr>
                <w:sz w:val="20"/>
                <w:szCs w:val="20"/>
              </w:rPr>
              <w:t>Eugene, OR</w:t>
            </w:r>
          </w:p>
        </w:tc>
      </w:tr>
      <w:tr w:rsidR="00B67166" w:rsidRPr="0047784F" w:rsidTr="00E709BF">
        <w:trPr>
          <w:trHeight w:val="555"/>
        </w:trPr>
        <w:tc>
          <w:tcPr>
            <w:tcW w:w="10350" w:type="dxa"/>
            <w:gridSpan w:val="4"/>
            <w:tcBorders>
              <w:bottom w:val="single" w:sz="12" w:space="0" w:color="auto"/>
            </w:tcBorders>
          </w:tcPr>
          <w:p w:rsidR="00E709BF" w:rsidRPr="0093038A" w:rsidRDefault="000006A7" w:rsidP="0093038A">
            <w:pPr>
              <w:pStyle w:val="Heading1"/>
              <w:tabs>
                <w:tab w:val="left" w:pos="172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Office </w:t>
            </w:r>
            <w:r w:rsidR="0047784F" w:rsidRPr="0047784F">
              <w:rPr>
                <w:sz w:val="22"/>
                <w:szCs w:val="22"/>
              </w:rPr>
              <w:t>Skills</w:t>
            </w:r>
          </w:p>
        </w:tc>
      </w:tr>
      <w:tr w:rsidR="00F561DD" w:rsidRPr="00FD6113" w:rsidTr="00517F67">
        <w:trPr>
          <w:trHeight w:val="1095"/>
        </w:trPr>
        <w:tc>
          <w:tcPr>
            <w:tcW w:w="1035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93038A" w:rsidRPr="00B666E5" w:rsidRDefault="003F71D8" w:rsidP="00D62111">
            <w:pPr>
              <w:pStyle w:val="Heading1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Microsoft: o</w:t>
            </w:r>
            <w:r w:rsidR="00A04D13">
              <w:rPr>
                <w:rFonts w:ascii="Times New Roman" w:hAnsi="Times New Roman"/>
                <w:b w:val="0"/>
                <w:sz w:val="20"/>
                <w:szCs w:val="20"/>
              </w:rPr>
              <w:t xml:space="preserve">utlook;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e</w:t>
            </w:r>
            <w:r w:rsidR="00A04D13">
              <w:rPr>
                <w:rFonts w:ascii="Times New Roman" w:hAnsi="Times New Roman"/>
                <w:b w:val="0"/>
                <w:sz w:val="20"/>
                <w:szCs w:val="20"/>
              </w:rPr>
              <w:t xml:space="preserve">xcel;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word; a</w:t>
            </w:r>
            <w:r w:rsidR="00A04D13">
              <w:rPr>
                <w:rFonts w:ascii="Times New Roman" w:hAnsi="Times New Roman"/>
                <w:b w:val="0"/>
                <w:sz w:val="20"/>
                <w:szCs w:val="20"/>
              </w:rPr>
              <w:t xml:space="preserve">ccess.  </w:t>
            </w:r>
            <w:r>
              <w:rPr>
                <w:rFonts w:ascii="Times New Roman" w:hAnsi="Times New Roman"/>
                <w:b w:val="0"/>
                <w:sz w:val="20"/>
                <w:szCs w:val="20"/>
              </w:rPr>
              <w:t>Accounti</w:t>
            </w:r>
            <w:r w:rsidR="00390D00">
              <w:rPr>
                <w:rFonts w:ascii="Times New Roman" w:hAnsi="Times New Roman"/>
                <w:b w:val="0"/>
                <w:sz w:val="20"/>
                <w:szCs w:val="20"/>
              </w:rPr>
              <w:t xml:space="preserve">ng: accounts payable/receivable.  </w:t>
            </w:r>
          </w:p>
          <w:p w:rsidR="00F561DD" w:rsidRPr="00FD6113" w:rsidRDefault="00F561DD" w:rsidP="00D62111">
            <w:pPr>
              <w:pStyle w:val="Heading1"/>
              <w:rPr>
                <w:sz w:val="22"/>
                <w:szCs w:val="22"/>
              </w:rPr>
            </w:pPr>
            <w:r w:rsidRPr="00FD6113">
              <w:rPr>
                <w:sz w:val="22"/>
                <w:szCs w:val="22"/>
              </w:rPr>
              <w:t>References</w:t>
            </w:r>
          </w:p>
        </w:tc>
      </w:tr>
      <w:tr w:rsidR="00D62111" w:rsidRPr="00FD6113" w:rsidTr="00FD6113">
        <w:tc>
          <w:tcPr>
            <w:tcW w:w="10350" w:type="dxa"/>
            <w:gridSpan w:val="4"/>
            <w:tcBorders>
              <w:top w:val="single" w:sz="12" w:space="0" w:color="auto"/>
            </w:tcBorders>
          </w:tcPr>
          <w:p w:rsidR="00611A40" w:rsidRPr="00FD6113" w:rsidRDefault="00D62111" w:rsidP="00B67166">
            <w:pPr>
              <w:pStyle w:val="BodyText1"/>
              <w:rPr>
                <w:sz w:val="20"/>
              </w:rPr>
            </w:pPr>
            <w:r w:rsidRPr="00FD6113">
              <w:rPr>
                <w:sz w:val="20"/>
              </w:rPr>
              <w:t>References are available on request.</w:t>
            </w:r>
          </w:p>
        </w:tc>
      </w:tr>
    </w:tbl>
    <w:p w:rsidR="00763259" w:rsidRPr="00FD6113" w:rsidRDefault="00763259" w:rsidP="00AB451F">
      <w:pPr>
        <w:rPr>
          <w:sz w:val="18"/>
          <w:szCs w:val="18"/>
        </w:rPr>
      </w:pPr>
    </w:p>
    <w:sectPr w:rsidR="00763259" w:rsidRPr="00FD6113" w:rsidSect="00517F67">
      <w:pgSz w:w="12240" w:h="15840"/>
      <w:pgMar w:top="540" w:right="1800" w:bottom="5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F2B" w:rsidRPr="00FD6113" w:rsidRDefault="00843F2B">
      <w:pPr>
        <w:rPr>
          <w:sz w:val="18"/>
          <w:szCs w:val="18"/>
        </w:rPr>
      </w:pPr>
      <w:r w:rsidRPr="00FD6113">
        <w:rPr>
          <w:sz w:val="18"/>
          <w:szCs w:val="18"/>
        </w:rPr>
        <w:separator/>
      </w:r>
    </w:p>
  </w:endnote>
  <w:endnote w:type="continuationSeparator" w:id="0">
    <w:p w:rsidR="00843F2B" w:rsidRPr="00FD6113" w:rsidRDefault="00843F2B">
      <w:pPr>
        <w:rPr>
          <w:sz w:val="18"/>
          <w:szCs w:val="18"/>
        </w:rPr>
      </w:pPr>
      <w:r w:rsidRPr="00FD6113">
        <w:rPr>
          <w:sz w:val="18"/>
          <w:szCs w:val="1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F2B" w:rsidRPr="00FD6113" w:rsidRDefault="00843F2B">
      <w:pPr>
        <w:rPr>
          <w:sz w:val="18"/>
          <w:szCs w:val="18"/>
        </w:rPr>
      </w:pPr>
      <w:r w:rsidRPr="00FD6113">
        <w:rPr>
          <w:sz w:val="18"/>
          <w:szCs w:val="18"/>
        </w:rPr>
        <w:separator/>
      </w:r>
    </w:p>
  </w:footnote>
  <w:footnote w:type="continuationSeparator" w:id="0">
    <w:p w:rsidR="00843F2B" w:rsidRPr="00FD6113" w:rsidRDefault="00843F2B">
      <w:pPr>
        <w:rPr>
          <w:sz w:val="18"/>
          <w:szCs w:val="18"/>
        </w:rPr>
      </w:pPr>
      <w:r w:rsidRPr="00FD6113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95C70"/>
    <w:multiLevelType w:val="hybridMultilevel"/>
    <w:tmpl w:val="073CCD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C360B"/>
    <w:multiLevelType w:val="hybridMultilevel"/>
    <w:tmpl w:val="D63C36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6C06AD9"/>
    <w:multiLevelType w:val="hybridMultilevel"/>
    <w:tmpl w:val="13C609B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attachedTemplate r:id="rId1"/>
  <w:stylePaneFormatFilter w:val="30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2456"/>
    <w:rsid w:val="000006A7"/>
    <w:rsid w:val="00032795"/>
    <w:rsid w:val="00072456"/>
    <w:rsid w:val="000C7C88"/>
    <w:rsid w:val="001014A0"/>
    <w:rsid w:val="001078A5"/>
    <w:rsid w:val="0012406C"/>
    <w:rsid w:val="001E2672"/>
    <w:rsid w:val="001E436E"/>
    <w:rsid w:val="001E6339"/>
    <w:rsid w:val="00226087"/>
    <w:rsid w:val="00264E2C"/>
    <w:rsid w:val="00270E92"/>
    <w:rsid w:val="00274B6F"/>
    <w:rsid w:val="002802E5"/>
    <w:rsid w:val="002B06C0"/>
    <w:rsid w:val="002F421B"/>
    <w:rsid w:val="00303CAE"/>
    <w:rsid w:val="00365AEA"/>
    <w:rsid w:val="0037263E"/>
    <w:rsid w:val="00390D00"/>
    <w:rsid w:val="003C00CF"/>
    <w:rsid w:val="003F71D8"/>
    <w:rsid w:val="003F7E99"/>
    <w:rsid w:val="00406713"/>
    <w:rsid w:val="00430460"/>
    <w:rsid w:val="0044511C"/>
    <w:rsid w:val="004467E5"/>
    <w:rsid w:val="0044714D"/>
    <w:rsid w:val="0046169F"/>
    <w:rsid w:val="004744E9"/>
    <w:rsid w:val="0047784F"/>
    <w:rsid w:val="004B2FA7"/>
    <w:rsid w:val="004F3052"/>
    <w:rsid w:val="004F67E7"/>
    <w:rsid w:val="00502D3B"/>
    <w:rsid w:val="00517F67"/>
    <w:rsid w:val="005321A1"/>
    <w:rsid w:val="00536728"/>
    <w:rsid w:val="005478FF"/>
    <w:rsid w:val="005B77CD"/>
    <w:rsid w:val="005C4DE0"/>
    <w:rsid w:val="005D6871"/>
    <w:rsid w:val="005E045A"/>
    <w:rsid w:val="00611A40"/>
    <w:rsid w:val="0063505D"/>
    <w:rsid w:val="00642D19"/>
    <w:rsid w:val="006A52DF"/>
    <w:rsid w:val="006C1E17"/>
    <w:rsid w:val="006D2AE7"/>
    <w:rsid w:val="006E580E"/>
    <w:rsid w:val="006F058F"/>
    <w:rsid w:val="00700B63"/>
    <w:rsid w:val="00727993"/>
    <w:rsid w:val="00763259"/>
    <w:rsid w:val="007C0B5E"/>
    <w:rsid w:val="008000D7"/>
    <w:rsid w:val="00801666"/>
    <w:rsid w:val="00843F2B"/>
    <w:rsid w:val="00857C2A"/>
    <w:rsid w:val="008E68B4"/>
    <w:rsid w:val="008F1161"/>
    <w:rsid w:val="00923E31"/>
    <w:rsid w:val="0093038A"/>
    <w:rsid w:val="00947853"/>
    <w:rsid w:val="00971E9D"/>
    <w:rsid w:val="009750FD"/>
    <w:rsid w:val="00984806"/>
    <w:rsid w:val="00991234"/>
    <w:rsid w:val="00A025AD"/>
    <w:rsid w:val="00A04D13"/>
    <w:rsid w:val="00A0734C"/>
    <w:rsid w:val="00A23A74"/>
    <w:rsid w:val="00A43F4E"/>
    <w:rsid w:val="00AA2CDD"/>
    <w:rsid w:val="00AA2FA0"/>
    <w:rsid w:val="00AA47AE"/>
    <w:rsid w:val="00AB451F"/>
    <w:rsid w:val="00AD5B70"/>
    <w:rsid w:val="00AD63E4"/>
    <w:rsid w:val="00B022C9"/>
    <w:rsid w:val="00B224C8"/>
    <w:rsid w:val="00B2415F"/>
    <w:rsid w:val="00B271FB"/>
    <w:rsid w:val="00B46A03"/>
    <w:rsid w:val="00B5218C"/>
    <w:rsid w:val="00B63817"/>
    <w:rsid w:val="00B64B21"/>
    <w:rsid w:val="00B666E5"/>
    <w:rsid w:val="00B67166"/>
    <w:rsid w:val="00B83D28"/>
    <w:rsid w:val="00BB2FAB"/>
    <w:rsid w:val="00C43B7C"/>
    <w:rsid w:val="00C46AC5"/>
    <w:rsid w:val="00C5369F"/>
    <w:rsid w:val="00C8677A"/>
    <w:rsid w:val="00C8736B"/>
    <w:rsid w:val="00D14890"/>
    <w:rsid w:val="00D17B7E"/>
    <w:rsid w:val="00D2788A"/>
    <w:rsid w:val="00D43291"/>
    <w:rsid w:val="00D467AD"/>
    <w:rsid w:val="00D62111"/>
    <w:rsid w:val="00D72A1D"/>
    <w:rsid w:val="00D73271"/>
    <w:rsid w:val="00D92B12"/>
    <w:rsid w:val="00E27C5D"/>
    <w:rsid w:val="00E46A4E"/>
    <w:rsid w:val="00E609B4"/>
    <w:rsid w:val="00E709BF"/>
    <w:rsid w:val="00EA2125"/>
    <w:rsid w:val="00EB1FF8"/>
    <w:rsid w:val="00F00D33"/>
    <w:rsid w:val="00F40204"/>
    <w:rsid w:val="00F561DD"/>
    <w:rsid w:val="00F71B31"/>
    <w:rsid w:val="00F86BE4"/>
    <w:rsid w:val="00F95D8A"/>
    <w:rsid w:val="00FB371B"/>
    <w:rsid w:val="00FD6113"/>
    <w:rsid w:val="00FE43DC"/>
    <w:rsid w:val="00FF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  <w:rPr>
      <w:lang w:eastAsia="en-US"/>
    </w:rPr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  <w:lang w:eastAsia="en-US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hiko\AppData\Roaming\Microsoft\Templates\Chronological%20resume(5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resume(5)</Template>
  <TotalTime>38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Yoshiko</dc:creator>
  <cp:lastModifiedBy>Yoshiko</cp:lastModifiedBy>
  <cp:revision>21</cp:revision>
  <cp:lastPrinted>2013-06-11T19:00:00Z</cp:lastPrinted>
  <dcterms:created xsi:type="dcterms:W3CDTF">2013-04-30T02:00:00Z</dcterms:created>
  <dcterms:modified xsi:type="dcterms:W3CDTF">2013-07-15T22:03:00Z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