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4D4" w:rsidRDefault="00FE34D4" w:rsidP="00B44B38">
      <w:pPr>
        <w:pBdr>
          <w:bottom w:val="single" w:sz="12" w:space="1" w:color="auto"/>
        </w:pBdr>
        <w:ind w:firstLine="0"/>
        <w:rPr>
          <w:rFonts w:ascii="Agency FB" w:eastAsia="GungsuhChe" w:hAnsi="Agency FB" w:cs="David"/>
          <w:b/>
          <w:sz w:val="36"/>
          <w:szCs w:val="36"/>
          <w:lang w:bidi="he-IL"/>
        </w:rPr>
      </w:pPr>
      <w:r>
        <w:rPr>
          <w:rFonts w:ascii="Agency FB" w:eastAsia="GungsuhChe" w:hAnsi="Agency FB" w:cs="David"/>
          <w:b/>
          <w:sz w:val="36"/>
          <w:szCs w:val="36"/>
          <w:lang w:bidi="he-IL"/>
        </w:rPr>
        <w:t>NICHOLAS V. PLATZ</w:t>
      </w:r>
    </w:p>
    <w:p w:rsidR="00FE34D4" w:rsidRDefault="00FE34D4" w:rsidP="00B44B38">
      <w:pPr>
        <w:ind w:firstLine="0"/>
        <w:rPr>
          <w:rFonts w:ascii="Times New Roman" w:hAnsi="Times New Roman"/>
          <w:sz w:val="24"/>
          <w:szCs w:val="24"/>
        </w:rPr>
      </w:pPr>
      <w:r w:rsidRPr="00F12823">
        <w:rPr>
          <w:rFonts w:ascii="Times New Roman" w:hAnsi="Times New Roman"/>
          <w:sz w:val="24"/>
          <w:szCs w:val="24"/>
        </w:rPr>
        <w:t xml:space="preserve">Missoula, MT  </w:t>
      </w:r>
      <w:r>
        <w:rPr>
          <w:rFonts w:ascii="Times New Roman" w:hAnsi="Times New Roman"/>
          <w:sz w:val="24"/>
          <w:szCs w:val="24"/>
        </w:rPr>
        <w:t>5</w:t>
      </w:r>
      <w:r w:rsidRPr="00F12823">
        <w:rPr>
          <w:rFonts w:ascii="Times New Roman" w:hAnsi="Times New Roman"/>
          <w:sz w:val="24"/>
          <w:szCs w:val="24"/>
        </w:rPr>
        <w:t>9808</w:t>
      </w:r>
      <w:r w:rsidRPr="00F12823">
        <w:rPr>
          <w:rFonts w:ascii="Times New Roman" w:hAnsi="Times New Roman"/>
          <w:sz w:val="24"/>
          <w:szCs w:val="24"/>
        </w:rPr>
        <w:tab/>
      </w:r>
      <w:r w:rsidRPr="00F12823">
        <w:rPr>
          <w:rFonts w:ascii="Times New Roman" w:hAnsi="Times New Roman"/>
          <w:sz w:val="24"/>
          <w:szCs w:val="24"/>
        </w:rPr>
        <w:tab/>
      </w:r>
      <w:r w:rsidRPr="00F12823"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  <w:t xml:space="preserve">            406-541-9210</w:t>
      </w:r>
      <w:r w:rsidRPr="00F1282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| </w:t>
      </w:r>
      <w:r w:rsidRPr="00ED3A45">
        <w:rPr>
          <w:rFonts w:ascii="Times New Roman" w:hAnsi="Times New Roman"/>
          <w:sz w:val="24"/>
          <w:szCs w:val="24"/>
        </w:rPr>
        <w:t>nicplatz@yahoo.com</w:t>
      </w:r>
      <w:r w:rsidRPr="00F12823">
        <w:rPr>
          <w:rFonts w:ascii="Times New Roman" w:hAnsi="Times New Roman"/>
          <w:sz w:val="24"/>
          <w:szCs w:val="24"/>
        </w:rPr>
        <w:tab/>
      </w:r>
    </w:p>
    <w:p w:rsidR="00FE34D4" w:rsidRPr="00F12823" w:rsidRDefault="00FE34D4" w:rsidP="00B44B38">
      <w:pPr>
        <w:ind w:firstLine="0"/>
        <w:rPr>
          <w:rFonts w:ascii="Times New Roman" w:hAnsi="Times New Roman"/>
          <w:sz w:val="24"/>
          <w:szCs w:val="24"/>
        </w:rPr>
      </w:pPr>
      <w:r w:rsidRPr="00F12823">
        <w:rPr>
          <w:rFonts w:ascii="Times New Roman" w:hAnsi="Times New Roman"/>
          <w:sz w:val="24"/>
          <w:szCs w:val="24"/>
        </w:rPr>
        <w:tab/>
        <w:t xml:space="preserve"> </w:t>
      </w:r>
    </w:p>
    <w:p w:rsidR="00FE34D4" w:rsidRPr="00F12823" w:rsidRDefault="00FE34D4" w:rsidP="00B44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General Labor | Restaurant</w:t>
      </w:r>
    </w:p>
    <w:p w:rsidR="00FE34D4" w:rsidRPr="00F12823" w:rsidRDefault="00FE34D4" w:rsidP="00B44B38">
      <w:pPr>
        <w:rPr>
          <w:rFonts w:ascii="Times New Roman" w:hAnsi="Times New Roman"/>
          <w:sz w:val="24"/>
          <w:szCs w:val="24"/>
        </w:rPr>
      </w:pPr>
    </w:p>
    <w:p w:rsidR="00FE34D4" w:rsidRDefault="00FE34D4" w:rsidP="00B44B38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Enthusiastic, motivated individual…</w:t>
      </w:r>
      <w:r w:rsidRPr="008A0572">
        <w:rPr>
          <w:rFonts w:ascii="Times New Roman" w:hAnsi="Times New Roman"/>
          <w:sz w:val="24"/>
          <w:szCs w:val="24"/>
        </w:rPr>
        <w:t>seeks position</w:t>
      </w:r>
      <w:r>
        <w:rPr>
          <w:rFonts w:ascii="Times New Roman" w:hAnsi="Times New Roman"/>
          <w:sz w:val="24"/>
          <w:szCs w:val="24"/>
        </w:rPr>
        <w:t xml:space="preserve"> requiring positive attitude and ability and desire to work well with others.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Broad range of qualifications includes:</w:t>
      </w:r>
    </w:p>
    <w:p w:rsidR="00FE34D4" w:rsidRDefault="00FE34D4" w:rsidP="00B44B38">
      <w:pPr>
        <w:ind w:firstLine="0"/>
        <w:rPr>
          <w:rFonts w:ascii="Times New Roman" w:hAnsi="Times New Roman"/>
          <w:sz w:val="24"/>
          <w:szCs w:val="24"/>
        </w:rPr>
      </w:pPr>
    </w:p>
    <w:p w:rsidR="00FE34D4" w:rsidRPr="00FD4DB8" w:rsidRDefault="00FE34D4" w:rsidP="00B44B38">
      <w:pPr>
        <w:ind w:firstLine="0"/>
        <w:rPr>
          <w:rFonts w:ascii="Times New Roman" w:hAnsi="Times New Roman"/>
          <w:sz w:val="24"/>
          <w:szCs w:val="24"/>
        </w:rPr>
        <w:sectPr w:rsidR="00FE34D4" w:rsidRPr="00FD4DB8">
          <w:pgSz w:w="12240" w:h="15840"/>
          <w:pgMar w:top="1440" w:right="1440" w:bottom="1440" w:left="1440" w:header="720" w:footer="720" w:gutter="0"/>
          <w:cols w:space="720"/>
          <w:rtlGutter/>
          <w:docGrid w:linePitch="360"/>
        </w:sectPr>
      </w:pPr>
    </w:p>
    <w:p w:rsidR="00FE34D4" w:rsidRPr="007852F1" w:rsidRDefault="00FE34D4" w:rsidP="008A0572">
      <w:pPr>
        <w:pStyle w:val="ListParagraph"/>
        <w:numPr>
          <w:ilvl w:val="0"/>
          <w:numId w:val="3"/>
        </w:numPr>
        <w:rPr>
          <w:rFonts w:ascii="Times New Roman" w:hAnsi="Times New Roman"/>
          <w:b/>
          <w:i/>
          <w:sz w:val="24"/>
          <w:szCs w:val="24"/>
        </w:rPr>
      </w:pPr>
      <w:r w:rsidRPr="007852F1">
        <w:rPr>
          <w:rFonts w:ascii="Times New Roman" w:hAnsi="Times New Roman"/>
          <w:b/>
          <w:i/>
          <w:sz w:val="24"/>
          <w:szCs w:val="24"/>
        </w:rPr>
        <w:t>Kitchen (Institution)</w:t>
      </w:r>
    </w:p>
    <w:p w:rsidR="00FE34D4" w:rsidRPr="007852F1" w:rsidRDefault="00FE34D4" w:rsidP="008A0572">
      <w:pPr>
        <w:pStyle w:val="ListParagraph"/>
        <w:numPr>
          <w:ilvl w:val="0"/>
          <w:numId w:val="3"/>
        </w:numPr>
        <w:rPr>
          <w:rFonts w:ascii="Times New Roman" w:hAnsi="Times New Roman"/>
          <w:b/>
          <w:i/>
          <w:sz w:val="24"/>
          <w:szCs w:val="24"/>
        </w:rPr>
      </w:pPr>
      <w:r w:rsidRPr="007852F1">
        <w:rPr>
          <w:rFonts w:ascii="Times New Roman" w:hAnsi="Times New Roman"/>
          <w:b/>
          <w:i/>
          <w:sz w:val="24"/>
          <w:szCs w:val="24"/>
        </w:rPr>
        <w:t>Operate Commercial Dishwasher</w:t>
      </w:r>
    </w:p>
    <w:p w:rsidR="00FE34D4" w:rsidRPr="00A62F6B" w:rsidRDefault="00FE34D4" w:rsidP="008A0572">
      <w:pPr>
        <w:pStyle w:val="ListParagraph"/>
        <w:numPr>
          <w:ilvl w:val="0"/>
          <w:numId w:val="3"/>
        </w:numPr>
        <w:rPr>
          <w:rFonts w:ascii="Times New Roman" w:hAnsi="Times New Roman"/>
          <w:b/>
          <w:i/>
          <w:sz w:val="24"/>
          <w:szCs w:val="24"/>
        </w:rPr>
      </w:pPr>
      <w:r w:rsidRPr="00A62F6B">
        <w:rPr>
          <w:rFonts w:ascii="Times New Roman" w:hAnsi="Times New Roman"/>
          <w:b/>
          <w:i/>
          <w:sz w:val="24"/>
          <w:szCs w:val="24"/>
        </w:rPr>
        <w:t>Automotive Tune-Ups</w:t>
      </w:r>
    </w:p>
    <w:p w:rsidR="00FE34D4" w:rsidRPr="007852F1" w:rsidRDefault="00FE34D4" w:rsidP="008A0572">
      <w:pPr>
        <w:pStyle w:val="ListParagraph"/>
        <w:numPr>
          <w:ilvl w:val="0"/>
          <w:numId w:val="3"/>
        </w:numPr>
        <w:rPr>
          <w:rFonts w:ascii="Times New Roman" w:hAnsi="Times New Roman"/>
          <w:b/>
          <w:i/>
          <w:sz w:val="24"/>
          <w:szCs w:val="24"/>
        </w:rPr>
      </w:pPr>
      <w:r w:rsidRPr="007852F1">
        <w:rPr>
          <w:rFonts w:ascii="Times New Roman" w:hAnsi="Times New Roman"/>
          <w:b/>
          <w:i/>
          <w:sz w:val="24"/>
          <w:szCs w:val="24"/>
        </w:rPr>
        <w:t>Mechanically Inclined</w:t>
      </w:r>
    </w:p>
    <w:p w:rsidR="00FE34D4" w:rsidRPr="007852F1" w:rsidRDefault="00FE34D4" w:rsidP="008A0572">
      <w:pPr>
        <w:pStyle w:val="ListParagraph"/>
        <w:numPr>
          <w:ilvl w:val="0"/>
          <w:numId w:val="3"/>
        </w:numPr>
        <w:rPr>
          <w:rFonts w:ascii="Times New Roman" w:hAnsi="Times New Roman"/>
          <w:b/>
          <w:i/>
          <w:sz w:val="24"/>
          <w:szCs w:val="24"/>
        </w:rPr>
      </w:pPr>
      <w:r w:rsidRPr="007852F1">
        <w:rPr>
          <w:rFonts w:ascii="Times New Roman" w:hAnsi="Times New Roman"/>
          <w:b/>
          <w:i/>
          <w:sz w:val="24"/>
          <w:szCs w:val="24"/>
        </w:rPr>
        <w:t>Tire Changing</w:t>
      </w:r>
    </w:p>
    <w:p w:rsidR="00FE34D4" w:rsidRPr="007852F1" w:rsidRDefault="00FE34D4" w:rsidP="008A0572">
      <w:pPr>
        <w:pStyle w:val="ListParagraph"/>
        <w:numPr>
          <w:ilvl w:val="0"/>
          <w:numId w:val="3"/>
        </w:numPr>
        <w:rPr>
          <w:rFonts w:ascii="Times New Roman" w:hAnsi="Times New Roman"/>
          <w:b/>
          <w:i/>
          <w:sz w:val="24"/>
          <w:szCs w:val="24"/>
        </w:rPr>
      </w:pPr>
      <w:r w:rsidRPr="007852F1">
        <w:rPr>
          <w:rFonts w:ascii="Times New Roman" w:hAnsi="Times New Roman"/>
          <w:b/>
          <w:i/>
          <w:sz w:val="24"/>
          <w:szCs w:val="24"/>
        </w:rPr>
        <w:t>MIG Welding</w:t>
      </w:r>
    </w:p>
    <w:p w:rsidR="00FE34D4" w:rsidRPr="007852F1" w:rsidRDefault="00FE34D4" w:rsidP="008A0572">
      <w:pPr>
        <w:pStyle w:val="ListParagraph"/>
        <w:numPr>
          <w:ilvl w:val="0"/>
          <w:numId w:val="3"/>
        </w:numPr>
        <w:rPr>
          <w:rFonts w:ascii="Times New Roman" w:hAnsi="Times New Roman"/>
          <w:b/>
          <w:i/>
          <w:sz w:val="24"/>
          <w:szCs w:val="24"/>
        </w:rPr>
      </w:pPr>
      <w:r w:rsidRPr="007852F1">
        <w:rPr>
          <w:rFonts w:ascii="Times New Roman" w:hAnsi="Times New Roman"/>
          <w:b/>
          <w:i/>
          <w:sz w:val="24"/>
          <w:szCs w:val="24"/>
        </w:rPr>
        <w:t>Roofing</w:t>
      </w:r>
    </w:p>
    <w:p w:rsidR="00FE34D4" w:rsidRPr="007852F1" w:rsidRDefault="00FE34D4" w:rsidP="008A0572">
      <w:pPr>
        <w:pStyle w:val="ListParagraph"/>
        <w:numPr>
          <w:ilvl w:val="0"/>
          <w:numId w:val="3"/>
        </w:numPr>
        <w:rPr>
          <w:rFonts w:ascii="Times New Roman" w:hAnsi="Times New Roman"/>
          <w:b/>
          <w:i/>
          <w:sz w:val="24"/>
          <w:szCs w:val="24"/>
        </w:rPr>
      </w:pPr>
      <w:r w:rsidRPr="007852F1">
        <w:rPr>
          <w:rFonts w:ascii="Times New Roman" w:hAnsi="Times New Roman"/>
          <w:b/>
          <w:i/>
          <w:sz w:val="24"/>
          <w:szCs w:val="24"/>
        </w:rPr>
        <w:t>Asphalt</w:t>
      </w:r>
    </w:p>
    <w:p w:rsidR="00FE34D4" w:rsidRPr="007852F1" w:rsidRDefault="00FE34D4" w:rsidP="008A0572">
      <w:pPr>
        <w:pStyle w:val="ListParagraph"/>
        <w:numPr>
          <w:ilvl w:val="0"/>
          <w:numId w:val="3"/>
        </w:numPr>
        <w:rPr>
          <w:rFonts w:ascii="Times New Roman" w:hAnsi="Times New Roman"/>
          <w:b/>
          <w:i/>
          <w:sz w:val="24"/>
          <w:szCs w:val="24"/>
        </w:rPr>
      </w:pPr>
      <w:r w:rsidRPr="007852F1">
        <w:rPr>
          <w:rFonts w:ascii="Times New Roman" w:hAnsi="Times New Roman"/>
          <w:b/>
          <w:i/>
          <w:sz w:val="24"/>
          <w:szCs w:val="24"/>
        </w:rPr>
        <w:t>Traffic Control</w:t>
      </w:r>
    </w:p>
    <w:p w:rsidR="00FE34D4" w:rsidRDefault="00FE34D4" w:rsidP="00B44B38">
      <w:pPr>
        <w:ind w:firstLine="0"/>
        <w:rPr>
          <w:rFonts w:ascii="Times New Roman" w:hAnsi="Times New Roman"/>
          <w:i/>
          <w:sz w:val="24"/>
          <w:szCs w:val="24"/>
        </w:rPr>
        <w:sectPr w:rsidR="00FE34D4" w:rsidSect="00A67CA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FE34D4" w:rsidRDefault="00FE34D4" w:rsidP="00B44B38">
      <w:pPr>
        <w:ind w:firstLine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______________________________________________________________________________</w:t>
      </w:r>
    </w:p>
    <w:p w:rsidR="00FE34D4" w:rsidRDefault="00FE34D4" w:rsidP="00B44B38">
      <w:pPr>
        <w:ind w:firstLine="0"/>
        <w:rPr>
          <w:rFonts w:ascii="Times New Roman" w:hAnsi="Times New Roman"/>
          <w:i/>
          <w:sz w:val="24"/>
          <w:szCs w:val="24"/>
        </w:rPr>
      </w:pPr>
    </w:p>
    <w:p w:rsidR="00FE34D4" w:rsidRPr="00F12823" w:rsidRDefault="00FE34D4" w:rsidP="00B44B38">
      <w:pPr>
        <w:ind w:firstLine="0"/>
        <w:rPr>
          <w:rFonts w:ascii="Times New Roman" w:hAnsi="Times New Roman"/>
          <w:i/>
          <w:sz w:val="24"/>
          <w:szCs w:val="24"/>
        </w:rPr>
        <w:sectPr w:rsidR="00FE34D4" w:rsidRPr="00F12823" w:rsidSect="00ED3A4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E34D4" w:rsidRDefault="00FE34D4" w:rsidP="00B44B38">
      <w:pPr>
        <w:ind w:firstLine="0"/>
        <w:rPr>
          <w:rFonts w:ascii="Times New Roman" w:hAnsi="Times New Roman"/>
          <w:b/>
          <w:sz w:val="24"/>
          <w:szCs w:val="24"/>
        </w:rPr>
      </w:pPr>
      <w:r w:rsidRPr="00F12823">
        <w:rPr>
          <w:rFonts w:ascii="Times New Roman" w:hAnsi="Times New Roman"/>
          <w:b/>
          <w:sz w:val="24"/>
          <w:szCs w:val="24"/>
        </w:rPr>
        <w:t>Work Experience:</w:t>
      </w:r>
    </w:p>
    <w:p w:rsidR="00FE34D4" w:rsidRDefault="00FE34D4" w:rsidP="00B44B38">
      <w:pPr>
        <w:ind w:firstLine="0"/>
        <w:rPr>
          <w:rFonts w:ascii="Times New Roman" w:hAnsi="Times New Roman"/>
          <w:sz w:val="24"/>
          <w:szCs w:val="24"/>
        </w:rPr>
      </w:pPr>
      <w:r w:rsidRPr="008A0572">
        <w:rPr>
          <w:rFonts w:ascii="Times New Roman" w:hAnsi="Times New Roman"/>
          <w:sz w:val="24"/>
          <w:szCs w:val="24"/>
        </w:rPr>
        <w:t xml:space="preserve">MASC, </w:t>
      </w:r>
      <w:r w:rsidRPr="00ED3A45">
        <w:rPr>
          <w:rFonts w:ascii="Times New Roman" w:hAnsi="Times New Roman"/>
          <w:b/>
          <w:i/>
          <w:sz w:val="24"/>
          <w:szCs w:val="24"/>
        </w:rPr>
        <w:t>Kitchen Worker</w:t>
      </w:r>
      <w:r w:rsidRPr="008A0572">
        <w:rPr>
          <w:rFonts w:ascii="Times New Roman" w:hAnsi="Times New Roman"/>
          <w:sz w:val="24"/>
          <w:szCs w:val="24"/>
        </w:rPr>
        <w:t>, Missoula, Montana, May 2013-August 2013</w:t>
      </w:r>
    </w:p>
    <w:p w:rsidR="00FE34D4" w:rsidRPr="00ED3A45" w:rsidRDefault="00FE34D4" w:rsidP="00ED3A4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ED3A45">
        <w:rPr>
          <w:rFonts w:ascii="Times New Roman" w:hAnsi="Times New Roman"/>
          <w:sz w:val="24"/>
          <w:szCs w:val="24"/>
        </w:rPr>
        <w:t>Worked in busy kitchen serving approximately 375 people (lunch and dinner) per meal.</w:t>
      </w:r>
    </w:p>
    <w:p w:rsidR="00FE34D4" w:rsidRPr="00ED3A45" w:rsidRDefault="00FE34D4" w:rsidP="00ED3A4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ED3A45">
        <w:rPr>
          <w:rFonts w:ascii="Times New Roman" w:hAnsi="Times New Roman"/>
          <w:sz w:val="24"/>
          <w:szCs w:val="24"/>
        </w:rPr>
        <w:t>Operated and utilized industrial mixer (mixed puddings, cake, cookie and biscuit mix), ovens and dishwasher.</w:t>
      </w:r>
    </w:p>
    <w:p w:rsidR="00FE34D4" w:rsidRPr="00ED3A45" w:rsidRDefault="00FE34D4" w:rsidP="00ED3A4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ED3A45">
        <w:rPr>
          <w:rFonts w:ascii="Times New Roman" w:hAnsi="Times New Roman"/>
          <w:sz w:val="24"/>
          <w:szCs w:val="24"/>
        </w:rPr>
        <w:t>Swept and mopped floors, operated buffer.</w:t>
      </w:r>
    </w:p>
    <w:p w:rsidR="00FE34D4" w:rsidRPr="00ED3A45" w:rsidRDefault="00FE34D4" w:rsidP="00ED3A4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ED3A45">
        <w:rPr>
          <w:rFonts w:ascii="Times New Roman" w:hAnsi="Times New Roman"/>
          <w:sz w:val="24"/>
          <w:szCs w:val="24"/>
        </w:rPr>
        <w:t>Achieved perfect attendance while employed with this company.</w:t>
      </w:r>
    </w:p>
    <w:p w:rsidR="00FE34D4" w:rsidRDefault="00FE34D4" w:rsidP="00B44B38">
      <w:pPr>
        <w:ind w:firstLine="0"/>
        <w:rPr>
          <w:rFonts w:ascii="Times New Roman" w:hAnsi="Times New Roman"/>
          <w:sz w:val="24"/>
          <w:szCs w:val="24"/>
        </w:rPr>
      </w:pPr>
    </w:p>
    <w:p w:rsidR="00FE34D4" w:rsidRDefault="00FE34D4" w:rsidP="00B44B38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Auto Fix Sales, </w:t>
      </w:r>
      <w:r w:rsidRPr="00ED3A45">
        <w:rPr>
          <w:rFonts w:ascii="Times New Roman" w:hAnsi="Times New Roman"/>
          <w:b/>
          <w:i/>
          <w:sz w:val="24"/>
          <w:szCs w:val="24"/>
        </w:rPr>
        <w:t>Salesman,</w:t>
      </w:r>
      <w:r>
        <w:rPr>
          <w:rFonts w:ascii="Times New Roman" w:hAnsi="Times New Roman"/>
          <w:sz w:val="24"/>
          <w:szCs w:val="24"/>
        </w:rPr>
        <w:t xml:space="preserve"> Lolo, Montana, July 2010-March 2011</w:t>
      </w:r>
    </w:p>
    <w:p w:rsidR="00FE34D4" w:rsidRPr="00ED3A45" w:rsidRDefault="00FE34D4" w:rsidP="00ED3A45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ED3A45">
        <w:rPr>
          <w:rFonts w:ascii="Times New Roman" w:hAnsi="Times New Roman"/>
          <w:sz w:val="24"/>
          <w:szCs w:val="24"/>
        </w:rPr>
        <w:t>Assisted newly established small dealership in getting off the ground by increasing sales 75%.</w:t>
      </w:r>
    </w:p>
    <w:p w:rsidR="00FE34D4" w:rsidRPr="00ED3A45" w:rsidRDefault="00FE34D4" w:rsidP="00ED3A45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ED3A45">
        <w:rPr>
          <w:rFonts w:ascii="Times New Roman" w:hAnsi="Times New Roman"/>
          <w:sz w:val="24"/>
          <w:szCs w:val="24"/>
        </w:rPr>
        <w:t>Adept at advertising on Craigslist.</w:t>
      </w:r>
    </w:p>
    <w:p w:rsidR="00FE34D4" w:rsidRPr="00ED3A45" w:rsidRDefault="00FE34D4" w:rsidP="00ED3A45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ED3A45">
        <w:rPr>
          <w:rFonts w:ascii="Times New Roman" w:hAnsi="Times New Roman"/>
          <w:sz w:val="24"/>
          <w:szCs w:val="24"/>
        </w:rPr>
        <w:t>Detailed used cars to prepare for optimal retail prices.</w:t>
      </w:r>
    </w:p>
    <w:p w:rsidR="00FE34D4" w:rsidRPr="00ED3A45" w:rsidRDefault="00FE34D4" w:rsidP="00ED3A45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ED3A45">
        <w:rPr>
          <w:rFonts w:ascii="Times New Roman" w:hAnsi="Times New Roman"/>
          <w:sz w:val="24"/>
          <w:szCs w:val="24"/>
        </w:rPr>
        <w:t>Purchased auction vehicles from Spokane area and used personal tow truck to transport back to Lolo for profitable resale.</w:t>
      </w:r>
    </w:p>
    <w:p w:rsidR="00FE34D4" w:rsidRDefault="00FE34D4" w:rsidP="00B44B38">
      <w:pPr>
        <w:ind w:firstLine="0"/>
        <w:rPr>
          <w:rFonts w:ascii="Times New Roman" w:hAnsi="Times New Roman"/>
          <w:sz w:val="24"/>
          <w:szCs w:val="24"/>
        </w:rPr>
      </w:pPr>
    </w:p>
    <w:p w:rsidR="00FE34D4" w:rsidRDefault="00FE34D4" w:rsidP="00B44B38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Highway Technologies, </w:t>
      </w:r>
      <w:r w:rsidRPr="007852F1">
        <w:rPr>
          <w:rFonts w:ascii="Times New Roman" w:hAnsi="Times New Roman"/>
          <w:b/>
          <w:i/>
          <w:sz w:val="24"/>
          <w:szCs w:val="24"/>
        </w:rPr>
        <w:t>General Laborer</w:t>
      </w:r>
      <w:r>
        <w:rPr>
          <w:rFonts w:ascii="Times New Roman" w:hAnsi="Times New Roman"/>
          <w:sz w:val="24"/>
          <w:szCs w:val="24"/>
        </w:rPr>
        <w:t>, Missoula, Montana, July 2008-June 2009</w:t>
      </w:r>
    </w:p>
    <w:p w:rsidR="00FE34D4" w:rsidRPr="00ED3A45" w:rsidRDefault="00FE34D4" w:rsidP="00ED3A4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ED3A45">
        <w:rPr>
          <w:rFonts w:ascii="Times New Roman" w:hAnsi="Times New Roman"/>
          <w:sz w:val="24"/>
          <w:szCs w:val="24"/>
        </w:rPr>
        <w:t xml:space="preserve">Adapted well to changing demands of the job, i.e., flagged for construction on Going-to-the-Sun Road in Glacier National Park; flagged and operated pilot car on new highway construction jobs </w:t>
      </w:r>
      <w:r>
        <w:rPr>
          <w:rFonts w:ascii="Times New Roman" w:hAnsi="Times New Roman"/>
          <w:sz w:val="24"/>
          <w:szCs w:val="24"/>
        </w:rPr>
        <w:t>near Augusta,</w:t>
      </w:r>
      <w:r w:rsidRPr="00ED3A45">
        <w:rPr>
          <w:rFonts w:ascii="Times New Roman" w:hAnsi="Times New Roman"/>
          <w:sz w:val="24"/>
          <w:szCs w:val="24"/>
        </w:rPr>
        <w:t xml:space="preserve"> Helmsville, Ovando and Drummond, Montana.</w:t>
      </w:r>
    </w:p>
    <w:p w:rsidR="00FE34D4" w:rsidRPr="00ED3A45" w:rsidRDefault="00FE34D4" w:rsidP="00ED3A4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Operated jackhammer on </w:t>
      </w:r>
      <w:r w:rsidRPr="00ED3A45">
        <w:rPr>
          <w:rFonts w:ascii="Times New Roman" w:hAnsi="Times New Roman"/>
          <w:sz w:val="24"/>
          <w:szCs w:val="24"/>
        </w:rPr>
        <w:t>bridge construction job on I90, west of Superior, Montana.</w:t>
      </w:r>
    </w:p>
    <w:p w:rsidR="00FE34D4" w:rsidRPr="00ED3A45" w:rsidRDefault="00FE34D4" w:rsidP="00ED3A4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ED3A45">
        <w:rPr>
          <w:rFonts w:ascii="Times New Roman" w:hAnsi="Times New Roman"/>
          <w:sz w:val="24"/>
          <w:szCs w:val="24"/>
        </w:rPr>
        <w:t xml:space="preserve">Assisted installing guardrails, utilizing sledgehammer, </w:t>
      </w:r>
      <w:r>
        <w:rPr>
          <w:rFonts w:ascii="Times New Roman" w:hAnsi="Times New Roman"/>
          <w:sz w:val="24"/>
          <w:szCs w:val="24"/>
        </w:rPr>
        <w:t>and all general hand and power tools associated with road construction</w:t>
      </w:r>
      <w:r w:rsidRPr="00ED3A45">
        <w:rPr>
          <w:rFonts w:ascii="Times New Roman" w:hAnsi="Times New Roman"/>
          <w:sz w:val="24"/>
          <w:szCs w:val="24"/>
        </w:rPr>
        <w:t>.</w:t>
      </w:r>
    </w:p>
    <w:p w:rsidR="00FE34D4" w:rsidRDefault="00FE34D4" w:rsidP="00B44B38">
      <w:pPr>
        <w:ind w:firstLine="0"/>
        <w:rPr>
          <w:rFonts w:ascii="Times New Roman" w:hAnsi="Times New Roman"/>
          <w:sz w:val="24"/>
          <w:szCs w:val="24"/>
        </w:rPr>
      </w:pPr>
    </w:p>
    <w:p w:rsidR="00FE34D4" w:rsidRDefault="00FE34D4" w:rsidP="00B44B38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Private Contractor, </w:t>
      </w:r>
      <w:r w:rsidRPr="00A67CAB">
        <w:rPr>
          <w:rFonts w:ascii="Times New Roman" w:hAnsi="Times New Roman"/>
          <w:b/>
          <w:i/>
          <w:sz w:val="24"/>
          <w:szCs w:val="24"/>
        </w:rPr>
        <w:t>Roofer</w:t>
      </w:r>
      <w:r>
        <w:rPr>
          <w:rFonts w:ascii="Times New Roman" w:hAnsi="Times New Roman"/>
          <w:sz w:val="24"/>
          <w:szCs w:val="24"/>
        </w:rPr>
        <w:t>, Missoula, Montana, June 2006-October 2008</w:t>
      </w:r>
    </w:p>
    <w:p w:rsidR="00FE34D4" w:rsidRDefault="00FE34D4" w:rsidP="00A67CA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summers during high school for family-owned roofing business.</w:t>
      </w:r>
    </w:p>
    <w:p w:rsidR="00FE34D4" w:rsidRDefault="00FE34D4" w:rsidP="00A67CA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Learned general and technical skills as a teenager, which instilled character and strong wo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rk ethics valued by employers.</w:t>
      </w:r>
    </w:p>
    <w:p w:rsidR="00FE34D4" w:rsidRPr="00A67CAB" w:rsidRDefault="00FE34D4" w:rsidP="00A67CA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Adept at flattop TPO, metal, tear-off and rain gutters.</w:t>
      </w:r>
    </w:p>
    <w:sectPr w:rsidR="00FE34D4" w:rsidRPr="00A67CAB" w:rsidSect="001054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gency FB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ungsuhChe">
    <w:panose1 w:val="00000000000000000000"/>
    <w:charset w:val="81"/>
    <w:family w:val="modern"/>
    <w:notTrueType/>
    <w:pitch w:val="fixed"/>
    <w:sig w:usb0="00000001" w:usb1="09060000" w:usb2="00000010" w:usb3="00000000" w:csb0="00080000" w:csb1="00000000"/>
  </w:font>
  <w:font w:name="David">
    <w:panose1 w:val="00000000000000000000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129A1"/>
    <w:multiLevelType w:val="hybridMultilevel"/>
    <w:tmpl w:val="9044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A7A66"/>
    <w:multiLevelType w:val="hybridMultilevel"/>
    <w:tmpl w:val="C842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47FE7"/>
    <w:multiLevelType w:val="hybridMultilevel"/>
    <w:tmpl w:val="4956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612A8"/>
    <w:multiLevelType w:val="hybridMultilevel"/>
    <w:tmpl w:val="31B2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E6539"/>
    <w:multiLevelType w:val="hybridMultilevel"/>
    <w:tmpl w:val="1478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47F0E"/>
    <w:multiLevelType w:val="hybridMultilevel"/>
    <w:tmpl w:val="2EEEB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40494"/>
    <w:multiLevelType w:val="hybridMultilevel"/>
    <w:tmpl w:val="BF94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4B38"/>
    <w:rsid w:val="00054E3F"/>
    <w:rsid w:val="001054C9"/>
    <w:rsid w:val="0065220D"/>
    <w:rsid w:val="007852F1"/>
    <w:rsid w:val="00870E38"/>
    <w:rsid w:val="008A0572"/>
    <w:rsid w:val="00982132"/>
    <w:rsid w:val="00A62F6B"/>
    <w:rsid w:val="00A67CAB"/>
    <w:rsid w:val="00B44B38"/>
    <w:rsid w:val="00E436CA"/>
    <w:rsid w:val="00ED3A45"/>
    <w:rsid w:val="00F12823"/>
    <w:rsid w:val="00F30B2C"/>
    <w:rsid w:val="00FB1209"/>
    <w:rsid w:val="00FD4DB8"/>
    <w:rsid w:val="00FE3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B38"/>
    <w:pPr>
      <w:ind w:firstLine="360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44B3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D3A45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</Pages>
  <Words>318</Words>
  <Characters>1815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NICHOLAS V</dc:title>
  <dc:subject/>
  <dc:creator>Sundee Carr</dc:creator>
  <cp:keywords/>
  <dc:description/>
  <cp:lastModifiedBy>Resource</cp:lastModifiedBy>
  <cp:revision>2</cp:revision>
  <cp:lastPrinted>2013-10-15T17:30:00Z</cp:lastPrinted>
  <dcterms:created xsi:type="dcterms:W3CDTF">2013-10-18T21:58:00Z</dcterms:created>
  <dcterms:modified xsi:type="dcterms:W3CDTF">2013-10-18T21:58:00Z</dcterms:modified>
</cp:coreProperties>
</file>