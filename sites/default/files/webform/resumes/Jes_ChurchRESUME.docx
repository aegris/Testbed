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2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0" w:type="dxa"/>
          <w:bottom w:w="14" w:type="dxa"/>
          <w:right w:w="0" w:type="dxa"/>
        </w:tblCellMar>
        <w:tblLook w:val="0600"/>
      </w:tblPr>
      <w:tblGrid>
        <w:gridCol w:w="2821"/>
        <w:gridCol w:w="273"/>
        <w:gridCol w:w="7826"/>
      </w:tblGrid>
      <w:tr w:rsidR="00910CBB" w:rsidTr="008F0C45">
        <w:trPr>
          <w:trHeight w:val="360"/>
        </w:trPr>
        <w:tc>
          <w:tcPr>
            <w:tcW w:w="10920" w:type="dxa"/>
            <w:gridSpan w:val="3"/>
            <w:shd w:val="clear" w:color="auto" w:fill="auto"/>
            <w:vAlign w:val="bottom"/>
          </w:tcPr>
          <w:p w:rsidR="00910CBB" w:rsidRPr="00576F34" w:rsidRDefault="002B2506" w:rsidP="008C59CD">
            <w:pPr>
              <w:pStyle w:val="Name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5444133"/>
                <w:placeholder>
                  <w:docPart w:val="77F050CDADD443EB8D33002AB5E69684"/>
                </w:placeholder>
              </w:sdtPr>
              <w:sdtContent>
                <w:r w:rsidR="001A521C" w:rsidRPr="00691A6D">
                  <w:rPr>
                    <w:rFonts w:ascii="Arial Narrow" w:hAnsi="Arial Narrow" w:cs="Times New Roman"/>
                    <w:color w:val="000000" w:themeColor="text1"/>
                    <w:sz w:val="36"/>
                    <w:szCs w:val="36"/>
                  </w:rPr>
                  <w:t>JESSICA J. CHURCH</w:t>
                </w:r>
              </w:sdtContent>
            </w:sdt>
          </w:p>
        </w:tc>
      </w:tr>
      <w:tr w:rsidR="00910CBB" w:rsidRPr="00B61BF2" w:rsidTr="008F0C45">
        <w:trPr>
          <w:trHeight w:val="513"/>
        </w:trPr>
        <w:tc>
          <w:tcPr>
            <w:tcW w:w="2821" w:type="dxa"/>
            <w:shd w:val="clear" w:color="auto" w:fill="auto"/>
            <w:vAlign w:val="bottom"/>
          </w:tcPr>
          <w:p w:rsidR="00910CBB" w:rsidRPr="00691A6D" w:rsidRDefault="002B2506">
            <w:pPr>
              <w:rPr>
                <w:rFonts w:ascii="Arial Narrow" w:hAnsi="Arial Narrow"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Style w:val="PersonalInfoChar"/>
                  <w:rFonts w:ascii="Arial Narrow" w:hAnsi="Arial Narrow"/>
                  <w:sz w:val="24"/>
                  <w:szCs w:val="24"/>
                </w:rPr>
                <w:id w:val="5444137"/>
                <w:placeholder>
                  <w:docPart w:val="5F8D4C02838148DA81D4C3971D7914A4"/>
                </w:placeholder>
              </w:sdtPr>
              <w:sdtContent>
                <w:r w:rsidR="008C59CD" w:rsidRPr="00691A6D">
                  <w:rPr>
                    <w:rStyle w:val="PersonalInfoChar"/>
                    <w:rFonts w:ascii="Arial Narrow" w:hAnsi="Arial Narrow"/>
                    <w:sz w:val="24"/>
                    <w:szCs w:val="24"/>
                  </w:rPr>
                  <w:t>2537 NE 111</w:t>
                </w:r>
                <w:r w:rsidR="008C59CD" w:rsidRPr="00691A6D">
                  <w:rPr>
                    <w:rStyle w:val="PersonalInfoChar"/>
                    <w:rFonts w:ascii="Arial Narrow" w:hAnsi="Arial Narrow"/>
                    <w:sz w:val="24"/>
                    <w:szCs w:val="24"/>
                    <w:vertAlign w:val="superscript"/>
                  </w:rPr>
                  <w:t>th</w:t>
                </w:r>
                <w:r w:rsidR="008C59CD" w:rsidRPr="00691A6D">
                  <w:rPr>
                    <w:rStyle w:val="PersonalInfoChar"/>
                    <w:rFonts w:ascii="Arial Narrow" w:hAnsi="Arial Narrow"/>
                    <w:sz w:val="24"/>
                    <w:szCs w:val="24"/>
                  </w:rPr>
                  <w:t xml:space="preserve"> Avenue</w:t>
                </w:r>
              </w:sdtContent>
            </w:sdt>
          </w:p>
          <w:p w:rsidR="00910CBB" w:rsidRDefault="002B2506" w:rsidP="008C59CD">
            <w:pPr>
              <w:pStyle w:val="PersonalInfo"/>
            </w:pPr>
            <w:sdt>
              <w:sdtPr>
                <w:rPr>
                  <w:rFonts w:ascii="Arial Narrow" w:hAnsi="Arial Narrow"/>
                  <w:b w:val="0"/>
                  <w:sz w:val="24"/>
                  <w:szCs w:val="24"/>
                </w:rPr>
                <w:id w:val="5444139"/>
                <w:placeholder>
                  <w:docPart w:val="70E34A69322C4A039159582268922C31"/>
                </w:placeholder>
              </w:sdtPr>
              <w:sdtContent>
                <w:r w:rsidR="008C59CD" w:rsidRPr="00691A6D">
                  <w:rPr>
                    <w:rFonts w:ascii="Arial Narrow" w:hAnsi="Arial Narrow"/>
                    <w:sz w:val="24"/>
                    <w:szCs w:val="24"/>
                  </w:rPr>
                  <w:t>Portland, OR 97220</w:t>
                </w:r>
              </w:sdtContent>
            </w:sdt>
          </w:p>
        </w:tc>
        <w:tc>
          <w:tcPr>
            <w:tcW w:w="8099" w:type="dxa"/>
            <w:gridSpan w:val="2"/>
            <w:shd w:val="clear" w:color="auto" w:fill="auto"/>
            <w:vAlign w:val="bottom"/>
          </w:tcPr>
          <w:p w:rsidR="00910CBB" w:rsidRPr="00B61BF2" w:rsidRDefault="002B2506" w:rsidP="001E5C69">
            <w:pPr>
              <w:pStyle w:val="PersonalInfoRight"/>
              <w:rPr>
                <w:rFonts w:ascii="Arial Narrow" w:hAnsi="Arial Narrow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5444140"/>
                <w:placeholder>
                  <w:docPart w:val="F7106334DC3A4AD38D12DEBD0E8EA392"/>
                </w:placeholder>
              </w:sdtPr>
              <w:sdtContent>
                <w:r w:rsidR="008C59CD" w:rsidRPr="00B61BF2">
                  <w:rPr>
                    <w:rFonts w:ascii="Arial Narrow" w:hAnsi="Arial Narrow"/>
                    <w:sz w:val="24"/>
                    <w:szCs w:val="24"/>
                  </w:rPr>
                  <w:t>jeschurch1111@gmail.com</w:t>
                </w:r>
              </w:sdtContent>
            </w:sdt>
          </w:p>
          <w:p w:rsidR="00910CBB" w:rsidRPr="00B61BF2" w:rsidRDefault="002B2506" w:rsidP="00537D3A">
            <w:pPr>
              <w:pStyle w:val="PersonalInfoRight"/>
              <w:rPr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5444141"/>
                <w:placeholder>
                  <w:docPart w:val="762FC50A266640C396F859EE75DCEEC8"/>
                </w:placeholder>
              </w:sdtPr>
              <w:sdtContent>
                <w:r w:rsidR="00537D3A">
                  <w:rPr>
                    <w:rFonts w:ascii="Arial Narrow" w:hAnsi="Arial Narrow"/>
                    <w:sz w:val="24"/>
                    <w:szCs w:val="24"/>
                  </w:rPr>
                  <w:t>(503) 610-8281</w:t>
                </w:r>
                <w:r w:rsidR="00900823">
                  <w:rPr>
                    <w:rFonts w:ascii="Arial Narrow" w:hAnsi="Arial Narrow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910CBB" w:rsidTr="008F0C45">
        <w:trPr>
          <w:trHeight w:val="185"/>
        </w:trPr>
        <w:tc>
          <w:tcPr>
            <w:tcW w:w="10920" w:type="dxa"/>
            <w:gridSpan w:val="3"/>
            <w:shd w:val="clear" w:color="auto" w:fill="auto"/>
          </w:tcPr>
          <w:p w:rsidR="00910CBB" w:rsidRDefault="00910CBB"/>
        </w:tc>
      </w:tr>
      <w:tr w:rsidR="008C59CD" w:rsidTr="00DB7A29">
        <w:trPr>
          <w:trHeight w:val="1371"/>
        </w:trPr>
        <w:tc>
          <w:tcPr>
            <w:tcW w:w="30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5C5" w:rsidRDefault="008355C5" w:rsidP="00237633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</w:p>
          <w:p w:rsidR="006D78C5" w:rsidRPr="00867AD9" w:rsidRDefault="008355C5" w:rsidP="00237633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EDUCATION</w:t>
            </w:r>
          </w:p>
        </w:tc>
        <w:tc>
          <w:tcPr>
            <w:tcW w:w="7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5C5" w:rsidRDefault="008355C5" w:rsidP="008355C5">
            <w:pPr>
              <w:pStyle w:val="BodyText"/>
              <w:spacing w:after="0" w:line="240" w:lineRule="auto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6D78C5" w:rsidRDefault="008355C5" w:rsidP="008355C5">
            <w:pPr>
              <w:pStyle w:val="BodyText"/>
              <w:spacing w:after="0" w:line="240" w:lineRule="auto"/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8355C5">
              <w:rPr>
                <w:rFonts w:ascii="Arial Narrow" w:hAnsi="Arial Narrow"/>
                <w:i/>
                <w:sz w:val="24"/>
                <w:szCs w:val="24"/>
              </w:rPr>
              <w:t>Bachelor of Arts, English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8355C5">
              <w:rPr>
                <w:rFonts w:ascii="Arial Narrow" w:hAnsi="Arial Narrow"/>
                <w:b/>
                <w:i/>
                <w:sz w:val="24"/>
                <w:szCs w:val="24"/>
              </w:rPr>
              <w:t>University of Oregon</w:t>
            </w:r>
          </w:p>
          <w:p w:rsidR="008355C5" w:rsidRDefault="008355C5" w:rsidP="008355C5">
            <w:pPr>
              <w:pStyle w:val="BodyText"/>
              <w:spacing w:after="0" w:line="240" w:lineRule="auto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96706D" w:rsidRPr="0096706D" w:rsidRDefault="008355C5" w:rsidP="0096706D">
            <w:pPr>
              <w:pStyle w:val="BodyText"/>
              <w:spacing w:after="0" w:line="240" w:lineRule="auto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Paralegal Certification, in progress, </w:t>
            </w:r>
            <w:r w:rsidRPr="008355C5">
              <w:rPr>
                <w:rFonts w:ascii="Arial Narrow" w:hAnsi="Arial Narrow"/>
                <w:b/>
                <w:i/>
                <w:sz w:val="24"/>
                <w:szCs w:val="24"/>
              </w:rPr>
              <w:t>Portland Community College</w:t>
            </w:r>
          </w:p>
        </w:tc>
      </w:tr>
      <w:tr w:rsidR="008355C5" w:rsidTr="00DB7A29">
        <w:trPr>
          <w:trHeight w:val="4008"/>
        </w:trPr>
        <w:tc>
          <w:tcPr>
            <w:tcW w:w="30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5C5" w:rsidRDefault="008355C5" w:rsidP="000C58AB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</w:p>
          <w:p w:rsidR="008355C5" w:rsidRDefault="008355C5" w:rsidP="000C58AB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LEGAL and ADMINISTRATIVE</w:t>
            </w:r>
          </w:p>
          <w:p w:rsidR="008355C5" w:rsidRDefault="008355C5" w:rsidP="000C58AB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</w:p>
          <w:p w:rsidR="008355C5" w:rsidRPr="00867AD9" w:rsidRDefault="008355C5" w:rsidP="000C58AB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7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5C5" w:rsidRDefault="008355C5" w:rsidP="000C58AB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8355C5" w:rsidRPr="00000F19" w:rsidRDefault="008355C5" w:rsidP="000C58AB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  <w:r w:rsidRPr="006D78C5">
              <w:rPr>
                <w:rFonts w:ascii="Arial Narrow" w:hAnsi="Arial Narrow"/>
                <w:i/>
                <w:sz w:val="24"/>
                <w:szCs w:val="24"/>
              </w:rPr>
              <w:t>Paralegal Intern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6D78C5">
              <w:rPr>
                <w:rFonts w:ascii="Arial Narrow" w:hAnsi="Arial Narrow"/>
                <w:b/>
                <w:sz w:val="24"/>
                <w:szCs w:val="24"/>
              </w:rPr>
              <w:t>Whipple &amp; Duyck, P.C.,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6D78C5">
              <w:rPr>
                <w:rFonts w:ascii="Arial Narrow" w:hAnsi="Arial Narrow"/>
                <w:sz w:val="24"/>
                <w:szCs w:val="24"/>
              </w:rPr>
              <w:t>Portland, OR 2012</w:t>
            </w:r>
          </w:p>
          <w:p w:rsidR="008355C5" w:rsidRDefault="008355C5" w:rsidP="000C58AB">
            <w:pPr>
              <w:pStyle w:val="BodyText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Prepared drafts of production requests, answers, and requests for admissions.</w:t>
            </w:r>
          </w:p>
          <w:p w:rsidR="008355C5" w:rsidRDefault="008355C5" w:rsidP="000C58AB">
            <w:pPr>
              <w:pStyle w:val="BodyText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Produced digital copies of multiple large case files for archiving. </w:t>
            </w:r>
          </w:p>
          <w:p w:rsidR="008355C5" w:rsidRDefault="008355C5" w:rsidP="000C58AB">
            <w:pPr>
              <w:pStyle w:val="BodyText"/>
              <w:spacing w:after="0" w:line="276" w:lineRule="auto"/>
              <w:jc w:val="left"/>
              <w:rPr>
                <w:rFonts w:ascii="Arial Narrow" w:hAnsi="Arial Narrow"/>
                <w:sz w:val="24"/>
                <w:szCs w:val="24"/>
              </w:rPr>
            </w:pPr>
          </w:p>
          <w:p w:rsidR="008355C5" w:rsidRDefault="008355C5" w:rsidP="000C58AB">
            <w:pPr>
              <w:pStyle w:val="BodyText"/>
              <w:spacing w:after="0" w:line="276" w:lineRule="auto"/>
              <w:jc w:val="left"/>
              <w:rPr>
                <w:rFonts w:ascii="Arial Narrow" w:hAnsi="Arial Narrow"/>
                <w:i/>
                <w:sz w:val="24"/>
                <w:szCs w:val="24"/>
              </w:rPr>
            </w:pPr>
            <w:r w:rsidRPr="006D78C5">
              <w:rPr>
                <w:rFonts w:ascii="Arial Narrow" w:hAnsi="Arial Narrow"/>
                <w:i/>
                <w:sz w:val="24"/>
                <w:szCs w:val="24"/>
              </w:rPr>
              <w:t>Accounting Office Assistant</w:t>
            </w:r>
            <w:r w:rsidRPr="006D78C5">
              <w:rPr>
                <w:rFonts w:ascii="Arial Narrow" w:hAnsi="Arial Narrow"/>
                <w:b/>
                <w:sz w:val="24"/>
                <w:szCs w:val="24"/>
              </w:rPr>
              <w:t>,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6D78C5">
              <w:rPr>
                <w:rFonts w:ascii="Arial Narrow" w:hAnsi="Arial Narrow"/>
                <w:b/>
                <w:i/>
                <w:sz w:val="24"/>
                <w:szCs w:val="24"/>
              </w:rPr>
              <w:t>Three J’S Distributing</w:t>
            </w:r>
            <w:r w:rsidRPr="00000F19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691A6D">
              <w:rPr>
                <w:rFonts w:ascii="Arial Narrow" w:hAnsi="Arial Narrow"/>
                <w:sz w:val="24"/>
                <w:szCs w:val="24"/>
              </w:rPr>
              <w:t>Clackamas, OR 2007-2011</w:t>
            </w:r>
          </w:p>
          <w:p w:rsidR="008355C5" w:rsidRPr="00691A6D" w:rsidRDefault="008355C5" w:rsidP="000C58AB">
            <w:pPr>
              <w:pStyle w:val="BodyText"/>
              <w:numPr>
                <w:ilvl w:val="0"/>
                <w:numId w:val="5"/>
              </w:numPr>
              <w:spacing w:after="0" w:line="276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691A6D">
              <w:rPr>
                <w:rFonts w:ascii="Arial Narrow" w:hAnsi="Arial Narrow"/>
                <w:sz w:val="24"/>
                <w:szCs w:val="24"/>
              </w:rPr>
              <w:t>Balanced payment totals in spreadsheet format.</w:t>
            </w:r>
          </w:p>
          <w:p w:rsidR="008355C5" w:rsidRPr="00691A6D" w:rsidRDefault="008355C5" w:rsidP="000C58AB">
            <w:pPr>
              <w:pStyle w:val="BodyText"/>
              <w:numPr>
                <w:ilvl w:val="0"/>
                <w:numId w:val="5"/>
              </w:numPr>
              <w:spacing w:after="0" w:line="276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691A6D">
              <w:rPr>
                <w:rFonts w:ascii="Arial Narrow" w:hAnsi="Arial Narrow"/>
                <w:sz w:val="24"/>
                <w:szCs w:val="24"/>
              </w:rPr>
              <w:t>Processed data for profit and loss reports.</w:t>
            </w:r>
          </w:p>
          <w:p w:rsidR="008355C5" w:rsidRDefault="008355C5" w:rsidP="000C58AB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8355C5" w:rsidRPr="00000F19" w:rsidRDefault="008355C5" w:rsidP="000C58AB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  <w:r w:rsidRPr="006D78C5">
              <w:rPr>
                <w:rFonts w:ascii="Arial Narrow" w:hAnsi="Arial Narrow"/>
                <w:i/>
                <w:sz w:val="24"/>
                <w:szCs w:val="24"/>
              </w:rPr>
              <w:t>Client Advocate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6D78C5">
              <w:rPr>
                <w:rFonts w:ascii="Arial Narrow" w:hAnsi="Arial Narrow"/>
                <w:b/>
                <w:i/>
                <w:sz w:val="24"/>
                <w:szCs w:val="24"/>
              </w:rPr>
              <w:t>Domestic Violence Advocacy Center</w:t>
            </w:r>
            <w:r w:rsidRPr="00000F19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691A6D">
              <w:rPr>
                <w:rFonts w:ascii="Arial Narrow" w:hAnsi="Arial Narrow"/>
                <w:sz w:val="24"/>
                <w:szCs w:val="24"/>
              </w:rPr>
              <w:t>Eugene, OR 2005-2006</w:t>
            </w:r>
          </w:p>
          <w:p w:rsidR="008355C5" w:rsidRDefault="00DB7A29" w:rsidP="000C58AB">
            <w:pPr>
              <w:pStyle w:val="BodyText"/>
              <w:numPr>
                <w:ilvl w:val="0"/>
                <w:numId w:val="3"/>
              </w:numPr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Assisted</w:t>
            </w:r>
            <w:r w:rsidR="008355C5">
              <w:rPr>
                <w:rFonts w:ascii="Arial Narrow" w:hAnsi="Arial Narrow"/>
                <w:sz w:val="24"/>
                <w:szCs w:val="24"/>
              </w:rPr>
              <w:t xml:space="preserve"> in preparation and filing of court documents.</w:t>
            </w:r>
          </w:p>
          <w:p w:rsidR="00DB7A29" w:rsidRPr="00DB7A29" w:rsidRDefault="00DB7A29" w:rsidP="00DB7A29">
            <w:pPr>
              <w:pStyle w:val="BodyText"/>
              <w:numPr>
                <w:ilvl w:val="0"/>
                <w:numId w:val="3"/>
              </w:numPr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Provided community resource contact information for clients</w:t>
            </w:r>
            <w:r w:rsidR="008355C5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8355C5" w:rsidTr="00DB7A29">
        <w:trPr>
          <w:trHeight w:val="2811"/>
        </w:trPr>
        <w:tc>
          <w:tcPr>
            <w:tcW w:w="30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B7A29" w:rsidRDefault="008355C5" w:rsidP="000C58AB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  <w:r w:rsidRPr="00F24FA7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:rsidR="008355C5" w:rsidRPr="00576F34" w:rsidRDefault="008355C5" w:rsidP="000C58AB">
            <w:pPr>
              <w:pStyle w:val="ContentHeading"/>
              <w:jc w:val="left"/>
              <w:rPr>
                <w:rFonts w:ascii="Engravers MT" w:hAnsi="Engravers MT"/>
                <w:color w:val="000000" w:themeColor="text1"/>
              </w:rPr>
            </w:pPr>
            <w:r w:rsidRPr="00F24FA7">
              <w:rPr>
                <w:rFonts w:ascii="Arial Narrow" w:hAnsi="Arial Narrow"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color w:val="000000" w:themeColor="text1"/>
              </w:rPr>
              <w:t>CUSTOMER SERVICE</w:t>
            </w:r>
            <w:r w:rsidRPr="00F24FA7">
              <w:rPr>
                <w:rFonts w:ascii="Arial Narrow" w:hAnsi="Arial Narrow"/>
                <w:color w:val="000000" w:themeColor="text1"/>
              </w:rPr>
              <w:t xml:space="preserve">                                       </w:t>
            </w:r>
          </w:p>
        </w:tc>
        <w:tc>
          <w:tcPr>
            <w:tcW w:w="7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5C5" w:rsidRDefault="008355C5" w:rsidP="000C58AB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8355C5" w:rsidRPr="00FE4DCA" w:rsidRDefault="008355C5" w:rsidP="000C58AB">
            <w:pPr>
              <w:pStyle w:val="BodyText"/>
              <w:spacing w:after="0" w:line="276" w:lineRule="auto"/>
              <w:rPr>
                <w:rFonts w:ascii="Arial Narrow" w:hAnsi="Arial Narrow"/>
                <w:color w:val="404040" w:themeColor="text1" w:themeTint="BF"/>
                <w:sz w:val="24"/>
                <w:szCs w:val="24"/>
              </w:rPr>
            </w:pPr>
            <w:r w:rsidRPr="00FE4DCA">
              <w:rPr>
                <w:rFonts w:ascii="Arial Narrow" w:hAnsi="Arial Narrow"/>
                <w:i/>
                <w:sz w:val="24"/>
                <w:szCs w:val="24"/>
              </w:rPr>
              <w:t>Server/Hostess</w:t>
            </w:r>
            <w:r>
              <w:rPr>
                <w:rFonts w:ascii="Arial Narrow" w:hAnsi="Arial Narrow"/>
                <w:color w:val="404040" w:themeColor="text1" w:themeTint="BF"/>
                <w:sz w:val="24"/>
                <w:szCs w:val="24"/>
              </w:rPr>
              <w:t xml:space="preserve">, </w:t>
            </w:r>
            <w:r w:rsidRPr="00FE4DCA">
              <w:rPr>
                <w:rFonts w:ascii="Arial Narrow" w:hAnsi="Arial Narrow"/>
                <w:b/>
                <w:i/>
                <w:sz w:val="24"/>
                <w:szCs w:val="24"/>
              </w:rPr>
              <w:t>Yoshida’s Riverview Restaurant</w:t>
            </w:r>
            <w:r w:rsidRPr="00000F19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691A6D">
              <w:rPr>
                <w:rFonts w:ascii="Arial Narrow" w:hAnsi="Arial Narrow"/>
                <w:sz w:val="24"/>
                <w:szCs w:val="24"/>
              </w:rPr>
              <w:t>Sandy, OR present</w:t>
            </w:r>
          </w:p>
          <w:p w:rsidR="008355C5" w:rsidRDefault="008355C5" w:rsidP="000C58AB">
            <w:pPr>
              <w:pStyle w:val="BodyText"/>
              <w:numPr>
                <w:ilvl w:val="0"/>
                <w:numId w:val="6"/>
              </w:numPr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r w:rsidRPr="00FE4DCA">
              <w:rPr>
                <w:rFonts w:ascii="Arial Narrow" w:hAnsi="Arial Narrow"/>
                <w:sz w:val="24"/>
                <w:szCs w:val="24"/>
              </w:rPr>
              <w:t>Recorded reservations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requests in scheduling database.</w:t>
            </w:r>
          </w:p>
          <w:p w:rsidR="008355C5" w:rsidRPr="00FE4DCA" w:rsidRDefault="008355C5" w:rsidP="000C58AB">
            <w:pPr>
              <w:pStyle w:val="BodyText"/>
              <w:numPr>
                <w:ilvl w:val="0"/>
                <w:numId w:val="6"/>
              </w:numPr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Answered guest and vendor queries on multiple phone lines.</w:t>
            </w:r>
          </w:p>
          <w:p w:rsidR="00DB7A29" w:rsidRDefault="00DB7A29" w:rsidP="00DB7A29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DB7A29" w:rsidRDefault="00DB7A29" w:rsidP="00DB7A29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  <w:r w:rsidRPr="00FE4DCA">
              <w:rPr>
                <w:rFonts w:ascii="Arial Narrow" w:hAnsi="Arial Narrow"/>
                <w:i/>
                <w:sz w:val="24"/>
                <w:szCs w:val="24"/>
              </w:rPr>
              <w:t>Lead Server/FOH Manager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, </w:t>
            </w:r>
            <w:r w:rsidRPr="00FE4DCA">
              <w:rPr>
                <w:rFonts w:ascii="Arial Narrow" w:hAnsi="Arial Narrow"/>
                <w:b/>
                <w:sz w:val="24"/>
                <w:szCs w:val="24"/>
              </w:rPr>
              <w:t>Crossroads Grille</w:t>
            </w:r>
            <w:r w:rsidRPr="00000F19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691A6D">
              <w:rPr>
                <w:rFonts w:ascii="Arial Narrow" w:hAnsi="Arial Narrow"/>
                <w:sz w:val="24"/>
                <w:szCs w:val="24"/>
              </w:rPr>
              <w:t>Eugene, OR  2001-2003</w:t>
            </w:r>
          </w:p>
          <w:p w:rsidR="00DB7A29" w:rsidRDefault="00DB7A29" w:rsidP="00DB7A29">
            <w:pPr>
              <w:pStyle w:val="BodyText"/>
              <w:numPr>
                <w:ilvl w:val="0"/>
                <w:numId w:val="7"/>
              </w:numPr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Contributed to advertising and promotional projects.</w:t>
            </w:r>
          </w:p>
          <w:p w:rsidR="00DB7A29" w:rsidRPr="00FE4DCA" w:rsidRDefault="00DB7A29" w:rsidP="00DB7A29">
            <w:pPr>
              <w:pStyle w:val="BodyText"/>
              <w:numPr>
                <w:ilvl w:val="0"/>
                <w:numId w:val="7"/>
              </w:numPr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Coordinated catering calendar and event scheduling.</w:t>
            </w:r>
            <w:proofErr w:type="gramEnd"/>
          </w:p>
          <w:p w:rsidR="008355C5" w:rsidRDefault="008355C5" w:rsidP="000C58AB">
            <w:pPr>
              <w:pStyle w:val="BodyText"/>
              <w:spacing w:after="0" w:line="276" w:lineRule="auto"/>
              <w:rPr>
                <w:rFonts w:ascii="Arial Narrow" w:hAnsi="Arial Narrow"/>
                <w:i/>
                <w:sz w:val="24"/>
                <w:szCs w:val="24"/>
              </w:rPr>
            </w:pPr>
          </w:p>
          <w:p w:rsidR="008355C5" w:rsidRPr="00691A6D" w:rsidRDefault="008355C5" w:rsidP="008355C5">
            <w:pPr>
              <w:pStyle w:val="BodyText"/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r w:rsidRPr="00FE4DCA">
              <w:rPr>
                <w:rFonts w:ascii="Arial Narrow" w:hAnsi="Arial Narrow"/>
                <w:i/>
                <w:sz w:val="24"/>
                <w:szCs w:val="24"/>
              </w:rPr>
              <w:t>Service Attendant,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E4DCA">
              <w:rPr>
                <w:rFonts w:ascii="Arial Narrow" w:hAnsi="Arial Narrow"/>
                <w:b/>
                <w:i/>
                <w:sz w:val="24"/>
                <w:szCs w:val="24"/>
              </w:rPr>
              <w:t>Portland Hilton and Executive Tower</w:t>
            </w:r>
            <w:r w:rsidRPr="00000F19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 w:rsidRPr="00691A6D">
              <w:rPr>
                <w:rFonts w:ascii="Arial Narrow" w:hAnsi="Arial Narrow"/>
                <w:sz w:val="24"/>
                <w:szCs w:val="24"/>
              </w:rPr>
              <w:t>Portland OR  2008-2010</w:t>
            </w:r>
          </w:p>
          <w:p w:rsidR="008355C5" w:rsidRDefault="008355C5" w:rsidP="008355C5">
            <w:pPr>
              <w:pStyle w:val="BodyText"/>
              <w:numPr>
                <w:ilvl w:val="0"/>
                <w:numId w:val="8"/>
              </w:numPr>
              <w:tabs>
                <w:tab w:val="left" w:pos="4500"/>
              </w:tabs>
              <w:spacing w:after="0" w:line="276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Supported six departments in substitute positions.</w:t>
            </w:r>
          </w:p>
          <w:p w:rsidR="008355C5" w:rsidRDefault="008355C5" w:rsidP="008355C5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Received “Catch Me at My Best” reward for outstanding customer service.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355C5" w:rsidRDefault="008355C5" w:rsidP="000C58AB">
            <w:pPr>
              <w:pStyle w:val="BodyText"/>
              <w:spacing w:after="0" w:line="240" w:lineRule="auto"/>
              <w:rPr>
                <w:color w:val="404040" w:themeColor="text1" w:themeTint="BF"/>
                <w:sz w:val="20"/>
              </w:rPr>
            </w:pPr>
          </w:p>
        </w:tc>
      </w:tr>
      <w:tr w:rsidR="008355C5" w:rsidTr="00DB7A29">
        <w:trPr>
          <w:trHeight w:val="1904"/>
        </w:trPr>
        <w:sdt>
          <w:sdtPr>
            <w:id w:val="604832703"/>
            <w:placeholder>
              <w:docPart w:val="83DAF39B7BCB4165B626EE4D6D2471AC"/>
            </w:placeholder>
          </w:sdtPr>
          <w:sdtContent>
            <w:tc>
              <w:tcPr>
                <w:tcW w:w="309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8355C5" w:rsidRDefault="008355C5" w:rsidP="006D78C5">
                <w:pPr>
                  <w:pStyle w:val="ContentHeading"/>
                  <w:jc w:val="left"/>
                </w:pPr>
              </w:p>
              <w:p w:rsidR="008355C5" w:rsidRPr="00024E30" w:rsidRDefault="008355C5" w:rsidP="006D78C5">
                <w:pPr>
                  <w:pStyle w:val="ContentHeading"/>
                  <w:jc w:val="left"/>
                </w:pPr>
                <w:r>
                  <w:rPr>
                    <w:rFonts w:ascii="Arial Narrow" w:hAnsi="Arial Narrow"/>
                    <w:color w:val="000000" w:themeColor="text1"/>
                  </w:rPr>
                  <w:t>SKILLS AND CERTIFICATIONS</w:t>
                </w:r>
              </w:p>
            </w:tc>
          </w:sdtContent>
        </w:sdt>
        <w:tc>
          <w:tcPr>
            <w:tcW w:w="7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5C5" w:rsidRPr="00206274" w:rsidRDefault="008355C5" w:rsidP="00206274">
            <w:pPr>
              <w:pStyle w:val="BodyText"/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</w:p>
          <w:p w:rsidR="008355C5" w:rsidRDefault="008355C5" w:rsidP="000C4774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MS Word, Excel, Access, Publisher, Outlook and PowerPoint</w:t>
            </w:r>
          </w:p>
          <w:p w:rsidR="008355C5" w:rsidRDefault="008355C5" w:rsidP="000C4774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Amicus</w:t>
            </w:r>
          </w:p>
          <w:p w:rsidR="008355C5" w:rsidRDefault="008355C5" w:rsidP="000C4774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Adobe Acrobat</w:t>
            </w:r>
          </w:p>
          <w:p w:rsidR="008355C5" w:rsidRDefault="008355C5" w:rsidP="00206274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LexisNexis, Fast Case, OJIN</w:t>
            </w:r>
          </w:p>
          <w:p w:rsidR="008355C5" w:rsidRDefault="008355C5" w:rsidP="000C4774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  <w:r w:rsidRPr="00206274">
              <w:rPr>
                <w:rFonts w:ascii="Arial Narrow" w:hAnsi="Arial Narrow"/>
                <w:b/>
                <w:sz w:val="24"/>
                <w:szCs w:val="24"/>
              </w:rPr>
              <w:t xml:space="preserve">Oregon Notary Public, commission expires </w:t>
            </w:r>
            <w:r>
              <w:rPr>
                <w:rFonts w:ascii="Arial Narrow" w:hAnsi="Arial Narrow"/>
                <w:b/>
                <w:sz w:val="24"/>
                <w:szCs w:val="24"/>
              </w:rPr>
              <w:t>10/16/2016</w:t>
            </w:r>
          </w:p>
          <w:p w:rsidR="008355C5" w:rsidRPr="000C4774" w:rsidRDefault="008355C5" w:rsidP="000C4774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355C5" w:rsidTr="00E42AB6">
        <w:trPr>
          <w:trHeight w:val="1164"/>
        </w:trPr>
        <w:tc>
          <w:tcPr>
            <w:tcW w:w="30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355C5" w:rsidRDefault="008355C5" w:rsidP="005225D9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</w:p>
          <w:p w:rsidR="008355C5" w:rsidRDefault="008355C5" w:rsidP="005225D9">
            <w:pPr>
              <w:pStyle w:val="ContentHeading"/>
              <w:jc w:val="left"/>
              <w:rPr>
                <w:rFonts w:ascii="Arial Narrow" w:hAnsi="Arial Narrow"/>
                <w:color w:val="000000" w:themeColor="text1"/>
              </w:rPr>
            </w:pPr>
            <w:r w:rsidRPr="006D78C5">
              <w:rPr>
                <w:rFonts w:ascii="Arial Narrow" w:hAnsi="Arial Narrow"/>
                <w:color w:val="000000" w:themeColor="text1"/>
              </w:rPr>
              <w:t>VOLUNTEER</w:t>
            </w:r>
            <w:r>
              <w:rPr>
                <w:rFonts w:ascii="Arial Narrow" w:hAnsi="Arial Narrow"/>
                <w:color w:val="000000" w:themeColor="text1"/>
              </w:rPr>
              <w:t xml:space="preserve"> ACTIVITIES</w:t>
            </w:r>
          </w:p>
          <w:p w:rsidR="008355C5" w:rsidRPr="006D78C5" w:rsidRDefault="008355C5" w:rsidP="005225D9">
            <w:pPr>
              <w:pStyle w:val="ContentHeading"/>
              <w:jc w:val="left"/>
              <w:rPr>
                <w:color w:val="000000" w:themeColor="text1"/>
              </w:rPr>
            </w:pPr>
          </w:p>
        </w:tc>
        <w:tc>
          <w:tcPr>
            <w:tcW w:w="7826" w:type="dxa"/>
            <w:tcBorders>
              <w:top w:val="single" w:sz="4" w:space="0" w:color="auto"/>
            </w:tcBorders>
            <w:shd w:val="clear" w:color="auto" w:fill="auto"/>
          </w:tcPr>
          <w:p w:rsidR="008355C5" w:rsidRDefault="008355C5" w:rsidP="005225D9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</w:p>
          <w:p w:rsidR="008355C5" w:rsidRDefault="008355C5" w:rsidP="005225D9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SMART Elementary Reading Tutor</w:t>
            </w:r>
          </w:p>
          <w:p w:rsidR="008355C5" w:rsidRDefault="008355C5" w:rsidP="005225D9">
            <w:pPr>
              <w:pStyle w:val="BodyText"/>
              <w:spacing w:after="0" w:line="240" w:lineRule="auto"/>
              <w:rPr>
                <w:color w:val="404040" w:themeColor="text1" w:themeTint="BF"/>
                <w:sz w:val="20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Volunteer Witness,</w:t>
            </w:r>
            <w:r w:rsidRPr="008C59CD">
              <w:rPr>
                <w:rFonts w:ascii="Arial Narrow" w:hAnsi="Arial Narrow"/>
                <w:sz w:val="24"/>
                <w:szCs w:val="24"/>
              </w:rPr>
              <w:t xml:space="preserve"> O</w:t>
            </w:r>
            <w:r>
              <w:rPr>
                <w:rFonts w:ascii="Arial Narrow" w:hAnsi="Arial Narrow"/>
                <w:sz w:val="24"/>
                <w:szCs w:val="24"/>
              </w:rPr>
              <w:t xml:space="preserve">regon </w:t>
            </w:r>
            <w:r w:rsidRPr="008C59CD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tate </w:t>
            </w:r>
            <w:r w:rsidRPr="008C59CD">
              <w:rPr>
                <w:rFonts w:ascii="Arial Narrow" w:hAnsi="Arial Narrow"/>
                <w:sz w:val="24"/>
                <w:szCs w:val="24"/>
              </w:rPr>
              <w:t>B</w:t>
            </w:r>
            <w:r>
              <w:rPr>
                <w:rFonts w:ascii="Arial Narrow" w:hAnsi="Arial Narrow"/>
                <w:sz w:val="24"/>
                <w:szCs w:val="24"/>
              </w:rPr>
              <w:t>ar</w:t>
            </w:r>
            <w:r w:rsidRPr="008C59CD">
              <w:rPr>
                <w:rFonts w:ascii="Arial Narrow" w:hAnsi="Arial Narrow"/>
                <w:sz w:val="24"/>
                <w:szCs w:val="24"/>
              </w:rPr>
              <w:t xml:space="preserve"> Trial Advocacy College</w:t>
            </w:r>
            <w:r w:rsidRPr="008C59CD">
              <w:rPr>
                <w:color w:val="404040" w:themeColor="text1" w:themeTint="BF"/>
                <w:sz w:val="20"/>
              </w:rPr>
              <w:t xml:space="preserve"> </w:t>
            </w:r>
          </w:p>
          <w:p w:rsidR="008355C5" w:rsidRPr="008C59CD" w:rsidRDefault="008355C5" w:rsidP="005225D9">
            <w:pPr>
              <w:pStyle w:val="BodyText"/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  <w:r w:rsidRPr="008C59CD">
              <w:rPr>
                <w:rFonts w:ascii="Arial Narrow" w:hAnsi="Arial Narrow"/>
                <w:sz w:val="24"/>
                <w:szCs w:val="24"/>
              </w:rPr>
              <w:t>Aquatics Coach, Lane County Special Olympics</w:t>
            </w:r>
          </w:p>
        </w:tc>
      </w:tr>
    </w:tbl>
    <w:p w:rsidR="00910CBB" w:rsidRPr="008C59CD" w:rsidRDefault="00910CBB" w:rsidP="008F0C45">
      <w:pPr>
        <w:rPr>
          <w:rFonts w:ascii="Arial Narrow" w:hAnsi="Arial Narrow"/>
          <w:b/>
        </w:rPr>
      </w:pPr>
    </w:p>
    <w:sectPr w:rsidR="00910CBB" w:rsidRPr="008C59CD" w:rsidSect="000C4774">
      <w:pgSz w:w="12240" w:h="15840" w:code="1"/>
      <w:pgMar w:top="720" w:right="720" w:bottom="72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6C0" w:rsidRDefault="006E36C0">
      <w:pPr>
        <w:spacing w:after="0" w:line="240" w:lineRule="auto"/>
      </w:pPr>
      <w:r>
        <w:separator/>
      </w:r>
    </w:p>
  </w:endnote>
  <w:endnote w:type="continuationSeparator" w:id="0">
    <w:p w:rsidR="006E36C0" w:rsidRDefault="006E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6C0" w:rsidRDefault="006E36C0">
      <w:pPr>
        <w:spacing w:after="0" w:line="240" w:lineRule="auto"/>
      </w:pPr>
      <w:r>
        <w:separator/>
      </w:r>
    </w:p>
  </w:footnote>
  <w:footnote w:type="continuationSeparator" w:id="0">
    <w:p w:rsidR="006E36C0" w:rsidRDefault="006E3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7E5"/>
    <w:multiLevelType w:val="hybridMultilevel"/>
    <w:tmpl w:val="C40A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32D37"/>
    <w:multiLevelType w:val="hybridMultilevel"/>
    <w:tmpl w:val="AF0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76961"/>
    <w:multiLevelType w:val="hybridMultilevel"/>
    <w:tmpl w:val="FA36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E60AF"/>
    <w:multiLevelType w:val="hybridMultilevel"/>
    <w:tmpl w:val="C44C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228E"/>
    <w:multiLevelType w:val="hybridMultilevel"/>
    <w:tmpl w:val="C8F8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D5519"/>
    <w:multiLevelType w:val="hybridMultilevel"/>
    <w:tmpl w:val="EE7E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E3A29"/>
    <w:multiLevelType w:val="hybridMultilevel"/>
    <w:tmpl w:val="DC50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100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4D2196"/>
    <w:rsid w:val="00000F19"/>
    <w:rsid w:val="00004B00"/>
    <w:rsid w:val="00024E30"/>
    <w:rsid w:val="000A6CF8"/>
    <w:rsid w:val="000B72F1"/>
    <w:rsid w:val="000C4774"/>
    <w:rsid w:val="000E08A6"/>
    <w:rsid w:val="001377F1"/>
    <w:rsid w:val="00162782"/>
    <w:rsid w:val="001A521C"/>
    <w:rsid w:val="001E5C69"/>
    <w:rsid w:val="00206274"/>
    <w:rsid w:val="00226576"/>
    <w:rsid w:val="002275DB"/>
    <w:rsid w:val="00237633"/>
    <w:rsid w:val="00252F74"/>
    <w:rsid w:val="002955D2"/>
    <w:rsid w:val="002B2506"/>
    <w:rsid w:val="003217F5"/>
    <w:rsid w:val="0033411D"/>
    <w:rsid w:val="00344029"/>
    <w:rsid w:val="00394112"/>
    <w:rsid w:val="003B7676"/>
    <w:rsid w:val="003C7986"/>
    <w:rsid w:val="003F2288"/>
    <w:rsid w:val="004206C8"/>
    <w:rsid w:val="004513B2"/>
    <w:rsid w:val="00463D7F"/>
    <w:rsid w:val="004B7255"/>
    <w:rsid w:val="004D2196"/>
    <w:rsid w:val="005353CA"/>
    <w:rsid w:val="00537D3A"/>
    <w:rsid w:val="00576F34"/>
    <w:rsid w:val="005A6D3F"/>
    <w:rsid w:val="00636E1B"/>
    <w:rsid w:val="0064443F"/>
    <w:rsid w:val="00647056"/>
    <w:rsid w:val="00655116"/>
    <w:rsid w:val="00685B04"/>
    <w:rsid w:val="00691A6D"/>
    <w:rsid w:val="006A4897"/>
    <w:rsid w:val="006D78C5"/>
    <w:rsid w:val="006E36C0"/>
    <w:rsid w:val="006E3BCD"/>
    <w:rsid w:val="007947FA"/>
    <w:rsid w:val="007A6966"/>
    <w:rsid w:val="007D48C6"/>
    <w:rsid w:val="008355C5"/>
    <w:rsid w:val="00867AD9"/>
    <w:rsid w:val="00874745"/>
    <w:rsid w:val="00890677"/>
    <w:rsid w:val="008C59CD"/>
    <w:rsid w:val="008D1D0F"/>
    <w:rsid w:val="008F0C45"/>
    <w:rsid w:val="00900823"/>
    <w:rsid w:val="00910CBB"/>
    <w:rsid w:val="009119F6"/>
    <w:rsid w:val="00940AD6"/>
    <w:rsid w:val="0096706D"/>
    <w:rsid w:val="0097404A"/>
    <w:rsid w:val="00A30C5D"/>
    <w:rsid w:val="00A87B7F"/>
    <w:rsid w:val="00AA2B65"/>
    <w:rsid w:val="00AA6298"/>
    <w:rsid w:val="00AA640F"/>
    <w:rsid w:val="00AF7026"/>
    <w:rsid w:val="00B008EA"/>
    <w:rsid w:val="00B00FCA"/>
    <w:rsid w:val="00B0557C"/>
    <w:rsid w:val="00B1053A"/>
    <w:rsid w:val="00B61BF2"/>
    <w:rsid w:val="00B70E14"/>
    <w:rsid w:val="00B77C8F"/>
    <w:rsid w:val="00B92D3E"/>
    <w:rsid w:val="00C90DED"/>
    <w:rsid w:val="00C9326F"/>
    <w:rsid w:val="00CA2864"/>
    <w:rsid w:val="00CA45CB"/>
    <w:rsid w:val="00CE10A5"/>
    <w:rsid w:val="00D313CE"/>
    <w:rsid w:val="00D75189"/>
    <w:rsid w:val="00D866B4"/>
    <w:rsid w:val="00DB7A29"/>
    <w:rsid w:val="00E02D4E"/>
    <w:rsid w:val="00E07EDF"/>
    <w:rsid w:val="00E33943"/>
    <w:rsid w:val="00E42AB6"/>
    <w:rsid w:val="00E71580"/>
    <w:rsid w:val="00EA43B0"/>
    <w:rsid w:val="00EC5AF4"/>
    <w:rsid w:val="00F24FA7"/>
    <w:rsid w:val="00F948D9"/>
    <w:rsid w:val="00FA1C74"/>
    <w:rsid w:val="00FE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BodyText">
    <w:name w:val="Body Text"/>
    <w:basedOn w:val="Normal"/>
    <w:link w:val="BodyTextChar"/>
    <w:rsid w:val="008C59CD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C59CD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Jo\AppData\Roaming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F050CDADD443EB8D33002AB5E69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1C38-1484-4B47-ADFF-3970BD393F67}"/>
      </w:docPartPr>
      <w:docPartBody>
        <w:p w:rsidR="00AF3332" w:rsidRDefault="003B2C14">
          <w:pPr>
            <w:pStyle w:val="77F050CDADD443EB8D33002AB5E69684"/>
          </w:pPr>
          <w:r>
            <w:t>[Your Name]</w:t>
          </w:r>
        </w:p>
      </w:docPartBody>
    </w:docPart>
    <w:docPart>
      <w:docPartPr>
        <w:name w:val="5F8D4C02838148DA81D4C3971D79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B39B3-564A-4BAA-BE60-5F1FD8F5EB33}"/>
      </w:docPartPr>
      <w:docPartBody>
        <w:p w:rsidR="00AF3332" w:rsidRDefault="003B2C14">
          <w:pPr>
            <w:pStyle w:val="5F8D4C02838148DA81D4C3971D7914A4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70E34A69322C4A03915958226892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990F-DB61-49ED-B571-DC37D8BBCC70}"/>
      </w:docPartPr>
      <w:docPartBody>
        <w:p w:rsidR="00AF3332" w:rsidRDefault="003B2C14">
          <w:pPr>
            <w:pStyle w:val="70E34A69322C4A039159582268922C31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F7106334DC3A4AD38D12DEBD0E8EA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FA63F-7FF4-4A2D-B16C-F39F6C88A76C}"/>
      </w:docPartPr>
      <w:docPartBody>
        <w:p w:rsidR="00AF3332" w:rsidRDefault="003B2C14">
          <w:pPr>
            <w:pStyle w:val="F7106334DC3A4AD38D12DEBD0E8EA392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762FC50A266640C396F859EE75DCE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AE0FA-53F3-4189-B747-F81135AF88B4}"/>
      </w:docPartPr>
      <w:docPartBody>
        <w:p w:rsidR="00AF3332" w:rsidRDefault="003B2C14">
          <w:pPr>
            <w:pStyle w:val="762FC50A266640C396F859EE75DCEEC8"/>
          </w:pPr>
          <w:r>
            <w:rPr>
              <w:color w:val="262626" w:themeColor="text1" w:themeTint="D9"/>
              <w:sz w:val="18"/>
            </w:rPr>
            <w:t>[Website]</w:t>
          </w:r>
        </w:p>
      </w:docPartBody>
    </w:docPart>
    <w:docPart>
      <w:docPartPr>
        <w:name w:val="83DAF39B7BCB4165B626EE4D6D24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F8395-C0E6-4B4C-B65B-C8CC17912769}"/>
      </w:docPartPr>
      <w:docPartBody>
        <w:p w:rsidR="00C74878" w:rsidRDefault="00C40548" w:rsidP="00C40548">
          <w:pPr>
            <w:pStyle w:val="83DAF39B7BCB4165B626EE4D6D2471AC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5CF8"/>
    <w:rsid w:val="000B63D9"/>
    <w:rsid w:val="001B7F77"/>
    <w:rsid w:val="003B2C14"/>
    <w:rsid w:val="0055320C"/>
    <w:rsid w:val="006F5CF8"/>
    <w:rsid w:val="008B3CE6"/>
    <w:rsid w:val="009C4B5D"/>
    <w:rsid w:val="00AF3332"/>
    <w:rsid w:val="00B87723"/>
    <w:rsid w:val="00C40548"/>
    <w:rsid w:val="00C74878"/>
    <w:rsid w:val="00F1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F050CDADD443EB8D33002AB5E69684">
    <w:name w:val="77F050CDADD443EB8D33002AB5E69684"/>
    <w:rsid w:val="00AF3332"/>
  </w:style>
  <w:style w:type="paragraph" w:customStyle="1" w:styleId="PersonalInfo">
    <w:name w:val="Personal Info"/>
    <w:basedOn w:val="Normal"/>
    <w:link w:val="PersonalInfoChar"/>
    <w:qFormat/>
    <w:rsid w:val="000B63D9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0B63D9"/>
    <w:rPr>
      <w:rFonts w:eastAsiaTheme="minorHAnsi"/>
      <w:color w:val="262626" w:themeColor="text1" w:themeTint="D9"/>
      <w:sz w:val="18"/>
    </w:rPr>
  </w:style>
  <w:style w:type="paragraph" w:customStyle="1" w:styleId="5F8D4C02838148DA81D4C3971D7914A4">
    <w:name w:val="5F8D4C02838148DA81D4C3971D7914A4"/>
    <w:rsid w:val="00AF3332"/>
  </w:style>
  <w:style w:type="paragraph" w:customStyle="1" w:styleId="70E34A69322C4A039159582268922C31">
    <w:name w:val="70E34A69322C4A039159582268922C31"/>
    <w:rsid w:val="00AF3332"/>
  </w:style>
  <w:style w:type="paragraph" w:customStyle="1" w:styleId="F7106334DC3A4AD38D12DEBD0E8EA392">
    <w:name w:val="F7106334DC3A4AD38D12DEBD0E8EA392"/>
    <w:rsid w:val="00AF3332"/>
  </w:style>
  <w:style w:type="paragraph" w:customStyle="1" w:styleId="762FC50A266640C396F859EE75DCEEC8">
    <w:name w:val="762FC50A266640C396F859EE75DCEEC8"/>
    <w:rsid w:val="00AF3332"/>
  </w:style>
  <w:style w:type="paragraph" w:customStyle="1" w:styleId="ECBF91717D7D4A709A1943F41A8B55A5">
    <w:name w:val="ECBF91717D7D4A709A1943F41A8B55A5"/>
    <w:rsid w:val="00AF3332"/>
  </w:style>
  <w:style w:type="paragraph" w:customStyle="1" w:styleId="BD02AE05A94D4EDA9090BB947D055011">
    <w:name w:val="BD02AE05A94D4EDA9090BB947D055011"/>
    <w:rsid w:val="00AF3332"/>
  </w:style>
  <w:style w:type="paragraph" w:customStyle="1" w:styleId="5A2CAD6324F9472190456ACE31DC9AED">
    <w:name w:val="5A2CAD6324F9472190456ACE31DC9AED"/>
    <w:rsid w:val="00AF3332"/>
  </w:style>
  <w:style w:type="paragraph" w:customStyle="1" w:styleId="BDBEE0B97DCC48C9B1BDAA502CFD2ACC">
    <w:name w:val="BDBEE0B97DCC48C9B1BDAA502CFD2ACC"/>
    <w:rsid w:val="00AF3332"/>
  </w:style>
  <w:style w:type="paragraph" w:customStyle="1" w:styleId="9C37622CEC6B4FF08029586A4A47659D">
    <w:name w:val="9C37622CEC6B4FF08029586A4A47659D"/>
    <w:rsid w:val="00AF3332"/>
  </w:style>
  <w:style w:type="paragraph" w:customStyle="1" w:styleId="65B5E7CB46A047CF8B2F0AF34478289F">
    <w:name w:val="65B5E7CB46A047CF8B2F0AF34478289F"/>
    <w:rsid w:val="00AF3332"/>
  </w:style>
  <w:style w:type="paragraph" w:customStyle="1" w:styleId="B07BFCF3DD3D4FF2B57067F805E12C83">
    <w:name w:val="B07BFCF3DD3D4FF2B57067F805E12C83"/>
    <w:rsid w:val="00AF3332"/>
  </w:style>
  <w:style w:type="paragraph" w:customStyle="1" w:styleId="7BC2E6FA13C546198C8104A02FFDA07C">
    <w:name w:val="7BC2E6FA13C546198C8104A02FFDA07C"/>
    <w:rsid w:val="00AF3332"/>
  </w:style>
  <w:style w:type="paragraph" w:customStyle="1" w:styleId="923AF781DF0743DF9EA6FC5ACD238304">
    <w:name w:val="923AF781DF0743DF9EA6FC5ACD238304"/>
    <w:rsid w:val="00AF3332"/>
  </w:style>
  <w:style w:type="paragraph" w:customStyle="1" w:styleId="BE4801FC3EC74036BBB4FE3C732E2BC6">
    <w:name w:val="BE4801FC3EC74036BBB4FE3C732E2BC6"/>
    <w:rsid w:val="00AF3332"/>
  </w:style>
  <w:style w:type="paragraph" w:customStyle="1" w:styleId="CD9369755CA54F33B34FAB1EB0AEC06F">
    <w:name w:val="CD9369755CA54F33B34FAB1EB0AEC06F"/>
    <w:rsid w:val="00AF3332"/>
  </w:style>
  <w:style w:type="paragraph" w:customStyle="1" w:styleId="91BAB0AFBA6C44AC902B627C5AD9E246">
    <w:name w:val="91BAB0AFBA6C44AC902B627C5AD9E246"/>
    <w:rsid w:val="00AF3332"/>
  </w:style>
  <w:style w:type="paragraph" w:customStyle="1" w:styleId="D32CC01183B6437FA9C9311993186D9E">
    <w:name w:val="D32CC01183B6437FA9C9311993186D9E"/>
    <w:rsid w:val="00AF3332"/>
  </w:style>
  <w:style w:type="paragraph" w:customStyle="1" w:styleId="06B373EF5DBC4E699138D2B19B408BC7">
    <w:name w:val="06B373EF5DBC4E699138D2B19B408BC7"/>
    <w:rsid w:val="00AF3332"/>
  </w:style>
  <w:style w:type="paragraph" w:customStyle="1" w:styleId="B46428D3A6E549FDB6CB9BA50A5F7A58">
    <w:name w:val="B46428D3A6E549FDB6CB9BA50A5F7A58"/>
    <w:rsid w:val="00AF3332"/>
  </w:style>
  <w:style w:type="paragraph" w:customStyle="1" w:styleId="0F4998FEB0DB468CB982ACF19DE99203">
    <w:name w:val="0F4998FEB0DB468CB982ACF19DE99203"/>
    <w:rsid w:val="00AF3332"/>
  </w:style>
  <w:style w:type="paragraph" w:customStyle="1" w:styleId="8734E90DAB784DCDA6BEE5675FED73C5">
    <w:name w:val="8734E90DAB784DCDA6BEE5675FED73C5"/>
    <w:rsid w:val="00AF3332"/>
  </w:style>
  <w:style w:type="paragraph" w:customStyle="1" w:styleId="44DC40BC822948E6AE1C1DE89F53A67C">
    <w:name w:val="44DC40BC822948E6AE1C1DE89F53A67C"/>
    <w:rsid w:val="00AF3332"/>
  </w:style>
  <w:style w:type="paragraph" w:customStyle="1" w:styleId="69F9DDE240DF44D8960D31352778DE16">
    <w:name w:val="69F9DDE240DF44D8960D31352778DE16"/>
    <w:rsid w:val="00AF3332"/>
  </w:style>
  <w:style w:type="paragraph" w:customStyle="1" w:styleId="C7ECB203FADC41BF9A66D5725D47902F">
    <w:name w:val="C7ECB203FADC41BF9A66D5725D47902F"/>
    <w:rsid w:val="00AF3332"/>
  </w:style>
  <w:style w:type="paragraph" w:customStyle="1" w:styleId="5477818422AC4F949F4384B38E88AAAF">
    <w:name w:val="5477818422AC4F949F4384B38E88AAAF"/>
    <w:rsid w:val="00AF3332"/>
  </w:style>
  <w:style w:type="paragraph" w:customStyle="1" w:styleId="31B5C09C70F8405CB4C637313E1BEF0A">
    <w:name w:val="31B5C09C70F8405CB4C637313E1BEF0A"/>
    <w:rsid w:val="00AF3332"/>
  </w:style>
  <w:style w:type="paragraph" w:customStyle="1" w:styleId="6BF95493B9A247AE9FE04EB00159BD01">
    <w:name w:val="6BF95493B9A247AE9FE04EB00159BD01"/>
    <w:rsid w:val="00AF3332"/>
  </w:style>
  <w:style w:type="paragraph" w:customStyle="1" w:styleId="8F4E2176423B40238572EA8CD9AC6A4C">
    <w:name w:val="8F4E2176423B40238572EA8CD9AC6A4C"/>
    <w:rsid w:val="00AF3332"/>
  </w:style>
  <w:style w:type="paragraph" w:customStyle="1" w:styleId="BCC299CFEC6B4F33BB2B162D6E24BE92">
    <w:name w:val="BCC299CFEC6B4F33BB2B162D6E24BE92"/>
    <w:rsid w:val="00AF3332"/>
  </w:style>
  <w:style w:type="paragraph" w:customStyle="1" w:styleId="9CD5CF884C3F4C058E3906330D2F9BC0">
    <w:name w:val="9CD5CF884C3F4C058E3906330D2F9BC0"/>
    <w:rsid w:val="00AF3332"/>
  </w:style>
  <w:style w:type="paragraph" w:customStyle="1" w:styleId="34A4114123924B37A66F8DDB51449A70">
    <w:name w:val="34A4114123924B37A66F8DDB51449A70"/>
    <w:rsid w:val="00AF3332"/>
  </w:style>
  <w:style w:type="character" w:styleId="PlaceholderText">
    <w:name w:val="Placeholder Text"/>
    <w:basedOn w:val="DefaultParagraphFont"/>
    <w:uiPriority w:val="99"/>
    <w:semiHidden/>
    <w:rsid w:val="006F5CF8"/>
    <w:rPr>
      <w:color w:val="808080"/>
    </w:rPr>
  </w:style>
  <w:style w:type="paragraph" w:customStyle="1" w:styleId="665D86264B3A45F3AA63E14B08FC3377">
    <w:name w:val="665D86264B3A45F3AA63E14B08FC3377"/>
    <w:rsid w:val="00AF3332"/>
  </w:style>
  <w:style w:type="paragraph" w:customStyle="1" w:styleId="ContentBody">
    <w:name w:val="Content Body"/>
    <w:basedOn w:val="Normal"/>
    <w:link w:val="ContentBodyChar"/>
    <w:qFormat/>
    <w:rsid w:val="006F5CF8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6F5CF8"/>
    <w:rPr>
      <w:rFonts w:eastAsiaTheme="minorHAnsi"/>
      <w:color w:val="404040" w:themeColor="text1" w:themeTint="BF"/>
      <w:sz w:val="20"/>
    </w:rPr>
  </w:style>
  <w:style w:type="paragraph" w:customStyle="1" w:styleId="CB16E30E3CEC4DA19ECE6AFF3A03C13C">
    <w:name w:val="CB16E30E3CEC4DA19ECE6AFF3A03C13C"/>
    <w:rsid w:val="00AF3332"/>
  </w:style>
  <w:style w:type="paragraph" w:customStyle="1" w:styleId="D614FD7199AC45B1981EFB5B161ED04F">
    <w:name w:val="D614FD7199AC45B1981EFB5B161ED04F"/>
    <w:rsid w:val="00AF3332"/>
  </w:style>
  <w:style w:type="paragraph" w:customStyle="1" w:styleId="B0F65D2692FC488F82BC396301A4FFA0">
    <w:name w:val="B0F65D2692FC488F82BC396301A4FFA0"/>
    <w:rsid w:val="00AF3332"/>
  </w:style>
  <w:style w:type="paragraph" w:customStyle="1" w:styleId="BF3A9852EA9A42A9A764F8B0320853DB">
    <w:name w:val="BF3A9852EA9A42A9A764F8B0320853DB"/>
    <w:rsid w:val="00AF3332"/>
  </w:style>
  <w:style w:type="paragraph" w:customStyle="1" w:styleId="A9B361EE83BB4B38A9B45BCBA4BB6C18">
    <w:name w:val="A9B361EE83BB4B38A9B45BCBA4BB6C18"/>
    <w:rsid w:val="00AF3332"/>
  </w:style>
  <w:style w:type="paragraph" w:customStyle="1" w:styleId="EBD11CFDB356492897D77D862BA4853D">
    <w:name w:val="EBD11CFDB356492897D77D862BA4853D"/>
    <w:rsid w:val="00AF3332"/>
  </w:style>
  <w:style w:type="paragraph" w:customStyle="1" w:styleId="1D8D20A3DAE84CB19224CEBCD90D1DDB">
    <w:name w:val="1D8D20A3DAE84CB19224CEBCD90D1DDB"/>
    <w:rsid w:val="00AF3332"/>
  </w:style>
  <w:style w:type="paragraph" w:customStyle="1" w:styleId="67EAE6F08D3146F49EEF0DB9CC869005">
    <w:name w:val="67EAE6F08D3146F49EEF0DB9CC869005"/>
    <w:rsid w:val="00AF3332"/>
  </w:style>
  <w:style w:type="paragraph" w:customStyle="1" w:styleId="F30E8B0CF678416B8F625D9E7599D84D">
    <w:name w:val="F30E8B0CF678416B8F625D9E7599D84D"/>
    <w:rsid w:val="00AF3332"/>
  </w:style>
  <w:style w:type="paragraph" w:customStyle="1" w:styleId="27B5903283D1428197E87E29F57BCB1E">
    <w:name w:val="27B5903283D1428197E87E29F57BCB1E"/>
    <w:rsid w:val="00AF3332"/>
  </w:style>
  <w:style w:type="paragraph" w:customStyle="1" w:styleId="8876F9D2CBCE4A3DBCF606D18F15A4EA">
    <w:name w:val="8876F9D2CBCE4A3DBCF606D18F15A4EA"/>
    <w:rsid w:val="00AF3332"/>
  </w:style>
  <w:style w:type="paragraph" w:customStyle="1" w:styleId="B3A9E8CAA2BC4CD9AA1E7AEA460FE45C">
    <w:name w:val="B3A9E8CAA2BC4CD9AA1E7AEA460FE45C"/>
    <w:rsid w:val="00AF3332"/>
  </w:style>
  <w:style w:type="paragraph" w:customStyle="1" w:styleId="901F440101A54564A2F2B9F7C17B4F2C">
    <w:name w:val="901F440101A54564A2F2B9F7C17B4F2C"/>
    <w:rsid w:val="00AF3332"/>
  </w:style>
  <w:style w:type="paragraph" w:customStyle="1" w:styleId="4CF9D7AB753442F1B89409A6B2DD31BE">
    <w:name w:val="4CF9D7AB753442F1B89409A6B2DD31BE"/>
    <w:rsid w:val="00AF3332"/>
  </w:style>
  <w:style w:type="paragraph" w:customStyle="1" w:styleId="82BDB7D2AE66497F94786DC9D6F6D3F9">
    <w:name w:val="82BDB7D2AE66497F94786DC9D6F6D3F9"/>
    <w:rsid w:val="00AF3332"/>
  </w:style>
  <w:style w:type="paragraph" w:customStyle="1" w:styleId="135111634782465495D48DB9A2F1768D">
    <w:name w:val="135111634782465495D48DB9A2F1768D"/>
    <w:rsid w:val="00AF3332"/>
  </w:style>
  <w:style w:type="paragraph" w:customStyle="1" w:styleId="9D77AFD5DBF14064BA20CB7D96AD9AD9">
    <w:name w:val="9D77AFD5DBF14064BA20CB7D96AD9AD9"/>
    <w:rsid w:val="00AF3332"/>
  </w:style>
  <w:style w:type="paragraph" w:customStyle="1" w:styleId="4D60D9C70C0A4844B79E53D5DF4E207F">
    <w:name w:val="4D60D9C70C0A4844B79E53D5DF4E207F"/>
    <w:rsid w:val="00AF3332"/>
  </w:style>
  <w:style w:type="paragraph" w:customStyle="1" w:styleId="E5FD00ABC56F476988BEE64D265924D2">
    <w:name w:val="E5FD00ABC56F476988BEE64D265924D2"/>
    <w:rsid w:val="00AF3332"/>
  </w:style>
  <w:style w:type="paragraph" w:customStyle="1" w:styleId="CAF5AFB6625145AE868690F0CC7BFA2A">
    <w:name w:val="CAF5AFB6625145AE868690F0CC7BFA2A"/>
    <w:rsid w:val="00AF3332"/>
  </w:style>
  <w:style w:type="paragraph" w:customStyle="1" w:styleId="5F981601052045ADAE30A496469E6919">
    <w:name w:val="5F981601052045ADAE30A496469E6919"/>
    <w:rsid w:val="00AF3332"/>
  </w:style>
  <w:style w:type="paragraph" w:customStyle="1" w:styleId="B2BA4CE0DC7A41FD8CE44122B4E8725E">
    <w:name w:val="B2BA4CE0DC7A41FD8CE44122B4E8725E"/>
    <w:rsid w:val="00AF3332"/>
  </w:style>
  <w:style w:type="paragraph" w:customStyle="1" w:styleId="D5DE9DA6A2044773BA2431E3704B5A7A">
    <w:name w:val="D5DE9DA6A2044773BA2431E3704B5A7A"/>
    <w:rsid w:val="006F5CF8"/>
  </w:style>
  <w:style w:type="paragraph" w:customStyle="1" w:styleId="962ACD502096458F9D2B7FD3D384B155">
    <w:name w:val="962ACD502096458F9D2B7FD3D384B155"/>
    <w:rsid w:val="006F5CF8"/>
  </w:style>
  <w:style w:type="paragraph" w:customStyle="1" w:styleId="0F051ED41795435BBEFC85AD0F3316E3">
    <w:name w:val="0F051ED41795435BBEFC85AD0F3316E3"/>
    <w:rsid w:val="006F5CF8"/>
  </w:style>
  <w:style w:type="paragraph" w:customStyle="1" w:styleId="93CCD34C8098432D8A6A1811884CEE20">
    <w:name w:val="93CCD34C8098432D8A6A1811884CEE20"/>
    <w:rsid w:val="006F5CF8"/>
  </w:style>
  <w:style w:type="paragraph" w:customStyle="1" w:styleId="CC763D51A1FF4DA98CFC461211F8C15A">
    <w:name w:val="CC763D51A1FF4DA98CFC461211F8C15A"/>
    <w:rsid w:val="006F5CF8"/>
  </w:style>
  <w:style w:type="paragraph" w:customStyle="1" w:styleId="485E0268C30342328F18436D6883B893">
    <w:name w:val="485E0268C30342328F18436D6883B893"/>
    <w:rsid w:val="006F5CF8"/>
  </w:style>
  <w:style w:type="paragraph" w:customStyle="1" w:styleId="7F54C9D7A9374F3F862D0384FC624B72">
    <w:name w:val="7F54C9D7A9374F3F862D0384FC624B72"/>
    <w:rsid w:val="006F5CF8"/>
  </w:style>
  <w:style w:type="paragraph" w:customStyle="1" w:styleId="DC05E5921CF14F90A96AEC4EE901E8C0">
    <w:name w:val="DC05E5921CF14F90A96AEC4EE901E8C0"/>
    <w:rsid w:val="006F5CF8"/>
  </w:style>
  <w:style w:type="paragraph" w:customStyle="1" w:styleId="BF0C753EAC124574908097A879875332">
    <w:name w:val="BF0C753EAC124574908097A879875332"/>
    <w:rsid w:val="006F5CF8"/>
  </w:style>
  <w:style w:type="paragraph" w:customStyle="1" w:styleId="1E1D76D44FF4449A83C8D6832D5EF63C">
    <w:name w:val="1E1D76D44FF4449A83C8D6832D5EF63C"/>
    <w:rsid w:val="006F5CF8"/>
  </w:style>
  <w:style w:type="paragraph" w:customStyle="1" w:styleId="C13EEBDDC72F4D48A0F3E34F465E1E17">
    <w:name w:val="C13EEBDDC72F4D48A0F3E34F465E1E17"/>
    <w:rsid w:val="006F5CF8"/>
  </w:style>
  <w:style w:type="paragraph" w:customStyle="1" w:styleId="CE4307E4B7674B8E9907736F43769E29">
    <w:name w:val="CE4307E4B7674B8E9907736F43769E29"/>
    <w:rsid w:val="006F5CF8"/>
  </w:style>
  <w:style w:type="paragraph" w:customStyle="1" w:styleId="EEF9DFBB10804B4A83931182B337A485">
    <w:name w:val="EEF9DFBB10804B4A83931182B337A485"/>
    <w:rsid w:val="006F5CF8"/>
  </w:style>
  <w:style w:type="paragraph" w:customStyle="1" w:styleId="E1782FEC329048A69AA49DBC1E111459">
    <w:name w:val="E1782FEC329048A69AA49DBC1E111459"/>
    <w:rsid w:val="006F5CF8"/>
  </w:style>
  <w:style w:type="paragraph" w:customStyle="1" w:styleId="6819FF9074EE4A6B9E2FF40270530FA7">
    <w:name w:val="6819FF9074EE4A6B9E2FF40270530FA7"/>
    <w:rsid w:val="006F5CF8"/>
  </w:style>
  <w:style w:type="paragraph" w:customStyle="1" w:styleId="6EFD771AABAE404888A8F2EE25A04964">
    <w:name w:val="6EFD771AABAE404888A8F2EE25A04964"/>
    <w:rsid w:val="006F5CF8"/>
  </w:style>
  <w:style w:type="paragraph" w:customStyle="1" w:styleId="3AB0EBA4A17F40F6818A40E3F3FD1659">
    <w:name w:val="3AB0EBA4A17F40F6818A40E3F3FD1659"/>
    <w:rsid w:val="006F5CF8"/>
  </w:style>
  <w:style w:type="paragraph" w:customStyle="1" w:styleId="F46CA8A54393409FB2D39B92393101AF">
    <w:name w:val="F46CA8A54393409FB2D39B92393101AF"/>
    <w:rsid w:val="006F5CF8"/>
  </w:style>
  <w:style w:type="paragraph" w:customStyle="1" w:styleId="DB489CB007BC47C2B11CF903636EFFCD">
    <w:name w:val="DB489CB007BC47C2B11CF903636EFFCD"/>
    <w:rsid w:val="006F5CF8"/>
  </w:style>
  <w:style w:type="paragraph" w:customStyle="1" w:styleId="431D057D6BC045D79306863422A90D63">
    <w:name w:val="431D057D6BC045D79306863422A90D63"/>
    <w:rsid w:val="006F5CF8"/>
  </w:style>
  <w:style w:type="paragraph" w:customStyle="1" w:styleId="8CB54FA31D42427F8C04084ACEEAD9EC">
    <w:name w:val="8CB54FA31D42427F8C04084ACEEAD9EC"/>
    <w:rsid w:val="006F5CF8"/>
  </w:style>
  <w:style w:type="paragraph" w:customStyle="1" w:styleId="B1B8C829C0F24DED85655CC65DB47868">
    <w:name w:val="B1B8C829C0F24DED85655CC65DB47868"/>
    <w:rsid w:val="006F5CF8"/>
  </w:style>
  <w:style w:type="paragraph" w:customStyle="1" w:styleId="F918BAFFEC574212BE8536B66D5E3D5F">
    <w:name w:val="F918BAFFEC574212BE8536B66D5E3D5F"/>
    <w:rsid w:val="006F5CF8"/>
  </w:style>
  <w:style w:type="paragraph" w:customStyle="1" w:styleId="83B557155D654B859156AB086D72708E">
    <w:name w:val="83B557155D654B859156AB086D72708E"/>
    <w:rsid w:val="006F5CF8"/>
  </w:style>
  <w:style w:type="paragraph" w:customStyle="1" w:styleId="9F88F57A0FD94753A8E9E362B668EC11">
    <w:name w:val="9F88F57A0FD94753A8E9E362B668EC11"/>
    <w:rsid w:val="006F5CF8"/>
  </w:style>
  <w:style w:type="paragraph" w:customStyle="1" w:styleId="A9C9BE8C934B4F2E93786B3B9748F057">
    <w:name w:val="A9C9BE8C934B4F2E93786B3B9748F057"/>
    <w:rsid w:val="006F5CF8"/>
  </w:style>
  <w:style w:type="paragraph" w:customStyle="1" w:styleId="A5AB759E69F94739BF04459175A0599A">
    <w:name w:val="A5AB759E69F94739BF04459175A0599A"/>
    <w:rsid w:val="006F5CF8"/>
  </w:style>
  <w:style w:type="paragraph" w:customStyle="1" w:styleId="4C87D2B45F4140DE9124C52B9E898213">
    <w:name w:val="4C87D2B45F4140DE9124C52B9E898213"/>
    <w:rsid w:val="006F5CF8"/>
  </w:style>
  <w:style w:type="paragraph" w:customStyle="1" w:styleId="8090590E29C2454B8790CAC3425C83E0">
    <w:name w:val="8090590E29C2454B8790CAC3425C83E0"/>
    <w:rsid w:val="006F5CF8"/>
  </w:style>
  <w:style w:type="paragraph" w:customStyle="1" w:styleId="B983AFF27CA14BB287046B9DBA90297C">
    <w:name w:val="B983AFF27CA14BB287046B9DBA90297C"/>
    <w:rsid w:val="006F5CF8"/>
  </w:style>
  <w:style w:type="paragraph" w:customStyle="1" w:styleId="2584854410A84EA6B1189F27688CAA10">
    <w:name w:val="2584854410A84EA6B1189F27688CAA10"/>
    <w:rsid w:val="006F5CF8"/>
  </w:style>
  <w:style w:type="paragraph" w:customStyle="1" w:styleId="92EDE2FFA509424E9642CFE529D9A779">
    <w:name w:val="92EDE2FFA509424E9642CFE529D9A779"/>
    <w:rsid w:val="006F5CF8"/>
  </w:style>
  <w:style w:type="paragraph" w:customStyle="1" w:styleId="53104F3D88B443A28C6D971323FF542B">
    <w:name w:val="53104F3D88B443A28C6D971323FF542B"/>
    <w:rsid w:val="006F5CF8"/>
  </w:style>
  <w:style w:type="paragraph" w:customStyle="1" w:styleId="3F29B9793388478D8E4742F2E2047878">
    <w:name w:val="3F29B9793388478D8E4742F2E2047878"/>
    <w:rsid w:val="006F5CF8"/>
  </w:style>
  <w:style w:type="paragraph" w:customStyle="1" w:styleId="3E76853A5EAD460E83FCF0559E30BDB7">
    <w:name w:val="3E76853A5EAD460E83FCF0559E30BDB7"/>
    <w:rsid w:val="006F5CF8"/>
  </w:style>
  <w:style w:type="paragraph" w:customStyle="1" w:styleId="48537EDCEAB048819B10352A78CF6920">
    <w:name w:val="48537EDCEAB048819B10352A78CF6920"/>
    <w:rsid w:val="006F5CF8"/>
  </w:style>
  <w:style w:type="paragraph" w:customStyle="1" w:styleId="125C47ADBE434D3AB9BD58A2DCAD47A7">
    <w:name w:val="125C47ADBE434D3AB9BD58A2DCAD47A7"/>
    <w:rsid w:val="006F5CF8"/>
  </w:style>
  <w:style w:type="paragraph" w:customStyle="1" w:styleId="0EFDC8540DE04BE69249FEA7EED609A5">
    <w:name w:val="0EFDC8540DE04BE69249FEA7EED609A5"/>
    <w:rsid w:val="006F5CF8"/>
  </w:style>
  <w:style w:type="paragraph" w:customStyle="1" w:styleId="979AF2CC26AB4CAAB768A5261F710457">
    <w:name w:val="979AF2CC26AB4CAAB768A5261F710457"/>
    <w:rsid w:val="006F5CF8"/>
  </w:style>
  <w:style w:type="paragraph" w:customStyle="1" w:styleId="8BE5753D55FD44658D93E2D5B54DA6F9">
    <w:name w:val="8BE5753D55FD44658D93E2D5B54DA6F9"/>
    <w:rsid w:val="006F5CF8"/>
  </w:style>
  <w:style w:type="paragraph" w:customStyle="1" w:styleId="5F56E8CBB07B460D98D93D265A073E56">
    <w:name w:val="5F56E8CBB07B460D98D93D265A073E56"/>
    <w:rsid w:val="006F5CF8"/>
  </w:style>
  <w:style w:type="paragraph" w:customStyle="1" w:styleId="A2DE67984E9C4EA2BDBBF6593AE4590B">
    <w:name w:val="A2DE67984E9C4EA2BDBBF6593AE4590B"/>
    <w:rsid w:val="006F5CF8"/>
  </w:style>
  <w:style w:type="paragraph" w:customStyle="1" w:styleId="902AF563F4E3447B9E8B288556364FEB">
    <w:name w:val="902AF563F4E3447B9E8B288556364FEB"/>
    <w:rsid w:val="006F5CF8"/>
  </w:style>
  <w:style w:type="paragraph" w:customStyle="1" w:styleId="E6EB61453DF345D0992EF4C9B2ECBEF9">
    <w:name w:val="E6EB61453DF345D0992EF4C9B2ECBEF9"/>
    <w:rsid w:val="006F5CF8"/>
  </w:style>
  <w:style w:type="paragraph" w:customStyle="1" w:styleId="AE193898BD59484B9D69BA212ACEA648">
    <w:name w:val="AE193898BD59484B9D69BA212ACEA648"/>
    <w:rsid w:val="006F5CF8"/>
  </w:style>
  <w:style w:type="paragraph" w:customStyle="1" w:styleId="E16B0D59544D46EF975019A9D2BADC36">
    <w:name w:val="E16B0D59544D46EF975019A9D2BADC36"/>
    <w:rsid w:val="006F5CF8"/>
  </w:style>
  <w:style w:type="paragraph" w:customStyle="1" w:styleId="EE597DF67D824282BDACAAA8A4AB202C">
    <w:name w:val="EE597DF67D824282BDACAAA8A4AB202C"/>
    <w:rsid w:val="006F5CF8"/>
  </w:style>
  <w:style w:type="paragraph" w:customStyle="1" w:styleId="6DBFB149F0F840CB9A1C25179AEEEAB8">
    <w:name w:val="6DBFB149F0F840CB9A1C25179AEEEAB8"/>
    <w:rsid w:val="006F5CF8"/>
  </w:style>
  <w:style w:type="paragraph" w:customStyle="1" w:styleId="46882228657B427D87FFC3B0DFA035DB">
    <w:name w:val="46882228657B427D87FFC3B0DFA035DB"/>
    <w:rsid w:val="006F5CF8"/>
  </w:style>
  <w:style w:type="paragraph" w:customStyle="1" w:styleId="7600303F129E44CABB0379B7504FC1B9">
    <w:name w:val="7600303F129E44CABB0379B7504FC1B9"/>
    <w:rsid w:val="006F5CF8"/>
  </w:style>
  <w:style w:type="paragraph" w:customStyle="1" w:styleId="FFC2851F98584591AD378F899A22CF96">
    <w:name w:val="FFC2851F98584591AD378F899A22CF96"/>
    <w:rsid w:val="006F5CF8"/>
  </w:style>
  <w:style w:type="paragraph" w:customStyle="1" w:styleId="C6CC21F5E0424B1E82FFA54EE941E482">
    <w:name w:val="C6CC21F5E0424B1E82FFA54EE941E482"/>
    <w:rsid w:val="006F5CF8"/>
  </w:style>
  <w:style w:type="paragraph" w:customStyle="1" w:styleId="07E55A0C8C2D48D89338FD8872B2FACC">
    <w:name w:val="07E55A0C8C2D48D89338FD8872B2FACC"/>
    <w:rsid w:val="006F5CF8"/>
  </w:style>
  <w:style w:type="paragraph" w:customStyle="1" w:styleId="CC6AEBB670204E499B5DB8B3E1CA0019">
    <w:name w:val="CC6AEBB670204E499B5DB8B3E1CA0019"/>
    <w:rsid w:val="006F5CF8"/>
  </w:style>
  <w:style w:type="paragraph" w:customStyle="1" w:styleId="FFC4EE338CDC48849048F92145BF615F">
    <w:name w:val="FFC4EE338CDC48849048F92145BF615F"/>
    <w:rsid w:val="006F5CF8"/>
  </w:style>
  <w:style w:type="paragraph" w:customStyle="1" w:styleId="486CF953AAE644C5B8974338C4EA93BC">
    <w:name w:val="486CF953AAE644C5B8974338C4EA93BC"/>
    <w:rsid w:val="006F5CF8"/>
  </w:style>
  <w:style w:type="paragraph" w:customStyle="1" w:styleId="D71E3C87A0DE4CE8999D8FE91429FE1E">
    <w:name w:val="D71E3C87A0DE4CE8999D8FE91429FE1E"/>
    <w:rsid w:val="006F5CF8"/>
  </w:style>
  <w:style w:type="paragraph" w:customStyle="1" w:styleId="9AE97FD474D443E5ADE6A5AF018BC2C1">
    <w:name w:val="9AE97FD474D443E5ADE6A5AF018BC2C1"/>
    <w:rsid w:val="006F5CF8"/>
  </w:style>
  <w:style w:type="paragraph" w:customStyle="1" w:styleId="CCB2F10C06E34D32B2D297C1AC1C091C">
    <w:name w:val="CCB2F10C06E34D32B2D297C1AC1C091C"/>
    <w:rsid w:val="006F5CF8"/>
  </w:style>
  <w:style w:type="paragraph" w:customStyle="1" w:styleId="72D5FDDD0DDC45BF868B03F287BAAB49">
    <w:name w:val="72D5FDDD0DDC45BF868B03F287BAAB49"/>
    <w:rsid w:val="006F5CF8"/>
  </w:style>
  <w:style w:type="paragraph" w:customStyle="1" w:styleId="EF7920A5B5E541CEB5094CCC4B6F713A">
    <w:name w:val="EF7920A5B5E541CEB5094CCC4B6F713A"/>
    <w:rsid w:val="006F5CF8"/>
  </w:style>
  <w:style w:type="paragraph" w:customStyle="1" w:styleId="B231B562FBCA4095A0B4AAB9665BA525">
    <w:name w:val="B231B562FBCA4095A0B4AAB9665BA525"/>
    <w:rsid w:val="006F5CF8"/>
  </w:style>
  <w:style w:type="paragraph" w:customStyle="1" w:styleId="892D735FCE5E4C1EA58E3EB3BDF8CC81">
    <w:name w:val="892D735FCE5E4C1EA58E3EB3BDF8CC81"/>
    <w:rsid w:val="006F5CF8"/>
  </w:style>
  <w:style w:type="paragraph" w:customStyle="1" w:styleId="18ADE9D13A574E8E8E6F6563659D3659">
    <w:name w:val="18ADE9D13A574E8E8E6F6563659D3659"/>
    <w:rsid w:val="006F5CF8"/>
  </w:style>
  <w:style w:type="paragraph" w:customStyle="1" w:styleId="70B507C3CA1C470A9EF1B4067BECC624">
    <w:name w:val="70B507C3CA1C470A9EF1B4067BECC624"/>
    <w:rsid w:val="006F5CF8"/>
  </w:style>
  <w:style w:type="paragraph" w:customStyle="1" w:styleId="B20C393B4F204B288B0553BC1F76EC1E">
    <w:name w:val="B20C393B4F204B288B0553BC1F76EC1E"/>
    <w:rsid w:val="006F5CF8"/>
  </w:style>
  <w:style w:type="paragraph" w:customStyle="1" w:styleId="312ACE4ED0B747E7A69725FD8C8666D6">
    <w:name w:val="312ACE4ED0B747E7A69725FD8C8666D6"/>
    <w:rsid w:val="006F5CF8"/>
  </w:style>
  <w:style w:type="paragraph" w:customStyle="1" w:styleId="80EECEB80B7E4A23BB9FC08C59AB7473">
    <w:name w:val="80EECEB80B7E4A23BB9FC08C59AB7473"/>
    <w:rsid w:val="006F5CF8"/>
  </w:style>
  <w:style w:type="paragraph" w:customStyle="1" w:styleId="AAEFBAC71D84479D83C461199C809C15">
    <w:name w:val="AAEFBAC71D84479D83C461199C809C15"/>
    <w:rsid w:val="006F5CF8"/>
  </w:style>
  <w:style w:type="paragraph" w:customStyle="1" w:styleId="1DE2A0DBE38349868E12BA28C06E17C7">
    <w:name w:val="1DE2A0DBE38349868E12BA28C06E17C7"/>
    <w:rsid w:val="006F5CF8"/>
  </w:style>
  <w:style w:type="paragraph" w:customStyle="1" w:styleId="3A48068DB14D41D98BA7F97E42896497">
    <w:name w:val="3A48068DB14D41D98BA7F97E42896497"/>
    <w:rsid w:val="006F5CF8"/>
  </w:style>
  <w:style w:type="paragraph" w:customStyle="1" w:styleId="842A571DBEB54E3EAB1103CFF29C1177">
    <w:name w:val="842A571DBEB54E3EAB1103CFF29C1177"/>
    <w:rsid w:val="006F5CF8"/>
  </w:style>
  <w:style w:type="paragraph" w:customStyle="1" w:styleId="DCB90D9EF6DF49E0923024BC62D549BE">
    <w:name w:val="DCB90D9EF6DF49E0923024BC62D549BE"/>
    <w:rsid w:val="006F5CF8"/>
  </w:style>
  <w:style w:type="paragraph" w:customStyle="1" w:styleId="8685E2E0D7C74530BCBD8DD8568E9299">
    <w:name w:val="8685E2E0D7C74530BCBD8DD8568E9299"/>
    <w:rsid w:val="006F5CF8"/>
  </w:style>
  <w:style w:type="paragraph" w:customStyle="1" w:styleId="8A3B322C31264FBC9056938C6BF99C24">
    <w:name w:val="8A3B322C31264FBC9056938C6BF99C24"/>
    <w:rsid w:val="006F5CF8"/>
  </w:style>
  <w:style w:type="paragraph" w:customStyle="1" w:styleId="45EFFA00BB13433C9144750C39BD12A9">
    <w:name w:val="45EFFA00BB13433C9144750C39BD12A9"/>
    <w:rsid w:val="006F5CF8"/>
  </w:style>
  <w:style w:type="paragraph" w:customStyle="1" w:styleId="B04F1768686E4C9D9F4016568523BCC6">
    <w:name w:val="B04F1768686E4C9D9F4016568523BCC6"/>
    <w:rsid w:val="006F5CF8"/>
  </w:style>
  <w:style w:type="paragraph" w:customStyle="1" w:styleId="BDA506C4792E4183B22510D4F5F81779">
    <w:name w:val="BDA506C4792E4183B22510D4F5F81779"/>
    <w:rsid w:val="006F5CF8"/>
  </w:style>
  <w:style w:type="paragraph" w:customStyle="1" w:styleId="700EDCECC07C4DA095168A42F852E520">
    <w:name w:val="700EDCECC07C4DA095168A42F852E520"/>
    <w:rsid w:val="006F5CF8"/>
  </w:style>
  <w:style w:type="paragraph" w:customStyle="1" w:styleId="3ACF92E64A3A4975A9D2105EC0A97DA2">
    <w:name w:val="3ACF92E64A3A4975A9D2105EC0A97DA2"/>
    <w:rsid w:val="006F5CF8"/>
  </w:style>
  <w:style w:type="paragraph" w:customStyle="1" w:styleId="1DC2CD8557C24D7192B22E03E4954B15">
    <w:name w:val="1DC2CD8557C24D7192B22E03E4954B15"/>
    <w:rsid w:val="006F5CF8"/>
  </w:style>
  <w:style w:type="paragraph" w:customStyle="1" w:styleId="479811205F5343D992B9A93320B6206D">
    <w:name w:val="479811205F5343D992B9A93320B6206D"/>
    <w:rsid w:val="006F5CF8"/>
  </w:style>
  <w:style w:type="paragraph" w:customStyle="1" w:styleId="055AE0E031404F1DB696D5044EF239C7">
    <w:name w:val="055AE0E031404F1DB696D5044EF239C7"/>
    <w:rsid w:val="006F5CF8"/>
  </w:style>
  <w:style w:type="paragraph" w:customStyle="1" w:styleId="FF98C6F72D184E36BF3AB04B36F3CC40">
    <w:name w:val="FF98C6F72D184E36BF3AB04B36F3CC40"/>
    <w:rsid w:val="006F5CF8"/>
  </w:style>
  <w:style w:type="paragraph" w:customStyle="1" w:styleId="12D7F21452BA43DC9F4095B8D0D96C31">
    <w:name w:val="12D7F21452BA43DC9F4095B8D0D96C31"/>
    <w:rsid w:val="006F5CF8"/>
  </w:style>
  <w:style w:type="paragraph" w:customStyle="1" w:styleId="0724E011402F4B45B6B8D039C336B341">
    <w:name w:val="0724E011402F4B45B6B8D039C336B341"/>
    <w:rsid w:val="006F5CF8"/>
  </w:style>
  <w:style w:type="paragraph" w:customStyle="1" w:styleId="2252A0E55D674939A76C7861671924E6">
    <w:name w:val="2252A0E55D674939A76C7861671924E6"/>
    <w:rsid w:val="006F5CF8"/>
  </w:style>
  <w:style w:type="paragraph" w:customStyle="1" w:styleId="208A2A48E22F406C81C257BEB637AA74">
    <w:name w:val="208A2A48E22F406C81C257BEB637AA74"/>
    <w:rsid w:val="006F5CF8"/>
  </w:style>
  <w:style w:type="paragraph" w:customStyle="1" w:styleId="A5E40090EBEF41098AF7EA38D6E24332">
    <w:name w:val="A5E40090EBEF41098AF7EA38D6E24332"/>
    <w:rsid w:val="006F5CF8"/>
  </w:style>
  <w:style w:type="paragraph" w:customStyle="1" w:styleId="2847976DCB74449CA1D8D72D74F2BFDA">
    <w:name w:val="2847976DCB74449CA1D8D72D74F2BFDA"/>
    <w:rsid w:val="006F5CF8"/>
  </w:style>
  <w:style w:type="paragraph" w:customStyle="1" w:styleId="C8762D4BB51547368E90ABF88C8E8746">
    <w:name w:val="C8762D4BB51547368E90ABF88C8E8746"/>
    <w:rsid w:val="006F5CF8"/>
  </w:style>
  <w:style w:type="paragraph" w:customStyle="1" w:styleId="175BAE1A6F8B42449A588F8575FD22E1">
    <w:name w:val="175BAE1A6F8B42449A588F8575FD22E1"/>
    <w:rsid w:val="006F5CF8"/>
  </w:style>
  <w:style w:type="paragraph" w:customStyle="1" w:styleId="F66654B5D4064DD4A6FE41B50D473D92">
    <w:name w:val="F66654B5D4064DD4A6FE41B50D473D92"/>
    <w:rsid w:val="006F5CF8"/>
  </w:style>
  <w:style w:type="paragraph" w:customStyle="1" w:styleId="158FEE520A6148628BD9EF960DB388EC">
    <w:name w:val="158FEE520A6148628BD9EF960DB388EC"/>
    <w:rsid w:val="006F5CF8"/>
  </w:style>
  <w:style w:type="paragraph" w:customStyle="1" w:styleId="8F4B16ACB8AB44E0B586DDED7B513A3F">
    <w:name w:val="8F4B16ACB8AB44E0B586DDED7B513A3F"/>
    <w:rsid w:val="006F5CF8"/>
  </w:style>
  <w:style w:type="paragraph" w:customStyle="1" w:styleId="52BAE3E47F5341F98A5CF9476CC6F624">
    <w:name w:val="52BAE3E47F5341F98A5CF9476CC6F624"/>
    <w:rsid w:val="006F5CF8"/>
  </w:style>
  <w:style w:type="paragraph" w:customStyle="1" w:styleId="440FE1FAE050446ABE4F76D9F408271D">
    <w:name w:val="440FE1FAE050446ABE4F76D9F408271D"/>
    <w:rsid w:val="006F5CF8"/>
  </w:style>
  <w:style w:type="paragraph" w:customStyle="1" w:styleId="E707A96DF96645FBB76CAD1712D322F4">
    <w:name w:val="E707A96DF96645FBB76CAD1712D322F4"/>
    <w:rsid w:val="006F5CF8"/>
  </w:style>
  <w:style w:type="paragraph" w:customStyle="1" w:styleId="88924A4D574E4D99998948F3F2B2D94D">
    <w:name w:val="88924A4D574E4D99998948F3F2B2D94D"/>
    <w:rsid w:val="006F5CF8"/>
  </w:style>
  <w:style w:type="paragraph" w:customStyle="1" w:styleId="340624384D594EECBE808A817A13B72F">
    <w:name w:val="340624384D594EECBE808A817A13B72F"/>
    <w:rsid w:val="006F5CF8"/>
  </w:style>
  <w:style w:type="paragraph" w:customStyle="1" w:styleId="0FEE57FF620F4B838E05A47092D37B18">
    <w:name w:val="0FEE57FF620F4B838E05A47092D37B18"/>
    <w:rsid w:val="006F5CF8"/>
  </w:style>
  <w:style w:type="paragraph" w:customStyle="1" w:styleId="A2A83499D291468386F4DD80F0D084F6">
    <w:name w:val="A2A83499D291468386F4DD80F0D084F6"/>
    <w:rsid w:val="006F5CF8"/>
  </w:style>
  <w:style w:type="paragraph" w:customStyle="1" w:styleId="DBE3BEFC325542938510E7274592963C">
    <w:name w:val="DBE3BEFC325542938510E7274592963C"/>
    <w:rsid w:val="006F5CF8"/>
  </w:style>
  <w:style w:type="paragraph" w:customStyle="1" w:styleId="5CBA2283A5044FD3AA2D14FF29F4C220">
    <w:name w:val="5CBA2283A5044FD3AA2D14FF29F4C220"/>
    <w:rsid w:val="006F5CF8"/>
  </w:style>
  <w:style w:type="paragraph" w:customStyle="1" w:styleId="D667EC96F7A84E5E9118DD5D6837C072">
    <w:name w:val="D667EC96F7A84E5E9118DD5D6837C072"/>
    <w:rsid w:val="006F5CF8"/>
  </w:style>
  <w:style w:type="paragraph" w:customStyle="1" w:styleId="5A8C479AF5824981BA615C0153AD8321">
    <w:name w:val="5A8C479AF5824981BA615C0153AD8321"/>
    <w:rsid w:val="006F5CF8"/>
  </w:style>
  <w:style w:type="paragraph" w:customStyle="1" w:styleId="262716FA8738459CB21AE06659AF7341">
    <w:name w:val="262716FA8738459CB21AE06659AF7341"/>
    <w:rsid w:val="006F5CF8"/>
  </w:style>
  <w:style w:type="paragraph" w:customStyle="1" w:styleId="ED1C81C41AE5406E8F0B30AD724A1DAF">
    <w:name w:val="ED1C81C41AE5406E8F0B30AD724A1DAF"/>
    <w:rsid w:val="006F5CF8"/>
  </w:style>
  <w:style w:type="paragraph" w:customStyle="1" w:styleId="B93818EE08AA40FC926EA3DA5FCDED4B">
    <w:name w:val="B93818EE08AA40FC926EA3DA5FCDED4B"/>
    <w:rsid w:val="006F5CF8"/>
  </w:style>
  <w:style w:type="paragraph" w:customStyle="1" w:styleId="42AD9FED2B7E4C7187AB9C2779919E2C">
    <w:name w:val="42AD9FED2B7E4C7187AB9C2779919E2C"/>
    <w:rsid w:val="006F5CF8"/>
  </w:style>
  <w:style w:type="paragraph" w:customStyle="1" w:styleId="68DAB10534C54EBE82141C22E3FE5E39">
    <w:name w:val="68DAB10534C54EBE82141C22E3FE5E39"/>
    <w:rsid w:val="006F5CF8"/>
  </w:style>
  <w:style w:type="paragraph" w:customStyle="1" w:styleId="D40D6E284F004665A0FFB750AA4EA78B">
    <w:name w:val="D40D6E284F004665A0FFB750AA4EA78B"/>
    <w:rsid w:val="006F5CF8"/>
  </w:style>
  <w:style w:type="paragraph" w:customStyle="1" w:styleId="56DD372422DB4CCDA004ADBA4EA888BB">
    <w:name w:val="56DD372422DB4CCDA004ADBA4EA888BB"/>
    <w:rsid w:val="006F5CF8"/>
  </w:style>
  <w:style w:type="paragraph" w:customStyle="1" w:styleId="D688E0F6207D4046B6C4E4550AEB1F84">
    <w:name w:val="D688E0F6207D4046B6C4E4550AEB1F84"/>
    <w:rsid w:val="006F5CF8"/>
  </w:style>
  <w:style w:type="paragraph" w:customStyle="1" w:styleId="1CFC339A8CF847518B4220D58B4DA897">
    <w:name w:val="1CFC339A8CF847518B4220D58B4DA897"/>
    <w:rsid w:val="006F5CF8"/>
  </w:style>
  <w:style w:type="paragraph" w:customStyle="1" w:styleId="8C4BE1CC1C0F4AF6B0427A91536D84E5">
    <w:name w:val="8C4BE1CC1C0F4AF6B0427A91536D84E5"/>
    <w:rsid w:val="006F5CF8"/>
  </w:style>
  <w:style w:type="paragraph" w:customStyle="1" w:styleId="C03EB1E9D97D4A75A6596233C52AC3D2">
    <w:name w:val="C03EB1E9D97D4A75A6596233C52AC3D2"/>
    <w:rsid w:val="006F5CF8"/>
  </w:style>
  <w:style w:type="paragraph" w:customStyle="1" w:styleId="661545306D5B47C0808719FE373384AD">
    <w:name w:val="661545306D5B47C0808719FE373384AD"/>
    <w:rsid w:val="006F5CF8"/>
  </w:style>
  <w:style w:type="paragraph" w:customStyle="1" w:styleId="8F4164314A174927A486E36DD0285E16">
    <w:name w:val="8F4164314A174927A486E36DD0285E16"/>
    <w:rsid w:val="006F5CF8"/>
  </w:style>
  <w:style w:type="paragraph" w:customStyle="1" w:styleId="DCEA35ED0B0146DDB6F702399912C9AD">
    <w:name w:val="DCEA35ED0B0146DDB6F702399912C9AD"/>
    <w:rsid w:val="006F5CF8"/>
  </w:style>
  <w:style w:type="paragraph" w:customStyle="1" w:styleId="95478C60BE4C4665B0FCA605BA709093">
    <w:name w:val="95478C60BE4C4665B0FCA605BA709093"/>
    <w:rsid w:val="006F5CF8"/>
  </w:style>
  <w:style w:type="paragraph" w:customStyle="1" w:styleId="297CEA7271044E909EEB80FDDB34E771">
    <w:name w:val="297CEA7271044E909EEB80FDDB34E771"/>
    <w:rsid w:val="008B3CE6"/>
  </w:style>
  <w:style w:type="paragraph" w:customStyle="1" w:styleId="DB45032009414035A3A54F45F4C80C3A">
    <w:name w:val="DB45032009414035A3A54F45F4C80C3A"/>
    <w:rsid w:val="000B63D9"/>
  </w:style>
  <w:style w:type="paragraph" w:customStyle="1" w:styleId="267110A80F2E493AAA7FAA79DEA5FF6B">
    <w:name w:val="267110A80F2E493AAA7FAA79DEA5FF6B"/>
    <w:rsid w:val="000B63D9"/>
  </w:style>
  <w:style w:type="paragraph" w:customStyle="1" w:styleId="137AA4962644400C8EA67637C704F6C0">
    <w:name w:val="137AA4962644400C8EA67637C704F6C0"/>
    <w:rsid w:val="000B63D9"/>
  </w:style>
  <w:style w:type="paragraph" w:customStyle="1" w:styleId="E0FF86863BB5404994273138A00B2798">
    <w:name w:val="E0FF86863BB5404994273138A00B2798"/>
    <w:rsid w:val="000B63D9"/>
  </w:style>
  <w:style w:type="paragraph" w:customStyle="1" w:styleId="F18845DB7FFB4CA6A69B0A27215933F1">
    <w:name w:val="F18845DB7FFB4CA6A69B0A27215933F1"/>
    <w:rsid w:val="000B63D9"/>
  </w:style>
  <w:style w:type="paragraph" w:customStyle="1" w:styleId="917E0629FDEF485580F9D1BE58F44320">
    <w:name w:val="917E0629FDEF485580F9D1BE58F44320"/>
    <w:rsid w:val="00C40548"/>
  </w:style>
  <w:style w:type="paragraph" w:customStyle="1" w:styleId="4E542F8D3CAF4DECA2227D34F584852D">
    <w:name w:val="4E542F8D3CAF4DECA2227D34F584852D"/>
    <w:rsid w:val="00C40548"/>
  </w:style>
  <w:style w:type="paragraph" w:customStyle="1" w:styleId="83DAF39B7BCB4165B626EE4D6D2471AC">
    <w:name w:val="83DAF39B7BCB4165B626EE4D6D2471AC"/>
    <w:rsid w:val="00C405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1F3EF-16CF-45A8-A224-A506D526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</Template>
  <TotalTime>122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Jessica Church</dc:creator>
  <cp:lastModifiedBy>JessicaChurch</cp:lastModifiedBy>
  <cp:revision>4</cp:revision>
  <cp:lastPrinted>2013-10-14T17:05:00Z</cp:lastPrinted>
  <dcterms:created xsi:type="dcterms:W3CDTF">2013-10-12T21:02:00Z</dcterms:created>
  <dcterms:modified xsi:type="dcterms:W3CDTF">2013-10-16T01:44:00Z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