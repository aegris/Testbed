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89"/>
        <w:gridCol w:w="4499"/>
        <w:gridCol w:w="3151"/>
      </w:tblGrid>
      <w:tr w:rsidR="0019466F" w:rsidRPr="0019466F" w:rsidTr="00B33452">
        <w:trPr>
          <w:trHeight w:hRule="exact" w:val="720"/>
        </w:trPr>
        <w:tc>
          <w:tcPr>
            <w:tcW w:w="9990" w:type="dxa"/>
            <w:gridSpan w:val="4"/>
          </w:tcPr>
          <w:p w:rsidR="00971E9D" w:rsidRPr="0019466F" w:rsidRDefault="00F1152F" w:rsidP="00F1152F">
            <w:pPr>
              <w:pStyle w:val="YourName"/>
              <w:tabs>
                <w:tab w:val="left" w:pos="2896"/>
                <w:tab w:val="left" w:pos="3605"/>
                <w:tab w:val="left" w:pos="4336"/>
              </w:tabs>
              <w:rPr>
                <w:rFonts w:asciiTheme="majorHAnsi" w:hAnsiTheme="majorHAnsi"/>
                <w:sz w:val="36"/>
                <w:szCs w:val="36"/>
              </w:rPr>
            </w:pPr>
            <w:r w:rsidRPr="0019466F">
              <w:rPr>
                <w:rFonts w:asciiTheme="majorHAnsi" w:hAnsiTheme="majorHAnsi"/>
                <w:sz w:val="36"/>
                <w:szCs w:val="36"/>
              </w:rPr>
              <w:t>Jennifer Anderson</w:t>
            </w:r>
          </w:p>
          <w:p w:rsidR="00F1152F" w:rsidRPr="0019466F" w:rsidRDefault="00F1152F" w:rsidP="00F1152F">
            <w:pPr>
              <w:pStyle w:val="YourName"/>
              <w:tabs>
                <w:tab w:val="left" w:pos="2896"/>
                <w:tab w:val="left" w:pos="3605"/>
                <w:tab w:val="left" w:pos="4336"/>
              </w:tabs>
              <w:rPr>
                <w:rFonts w:asciiTheme="majorHAnsi" w:hAnsiTheme="majorHAnsi"/>
              </w:rPr>
            </w:pPr>
          </w:p>
          <w:p w:rsidR="00F1152F" w:rsidRPr="0019466F" w:rsidRDefault="00F1152F" w:rsidP="00F1152F">
            <w:pPr>
              <w:pStyle w:val="YourName"/>
              <w:tabs>
                <w:tab w:val="left" w:pos="2896"/>
                <w:tab w:val="left" w:pos="3605"/>
                <w:tab w:val="left" w:pos="4336"/>
              </w:tabs>
              <w:rPr>
                <w:rFonts w:asciiTheme="majorHAnsi" w:hAnsiTheme="majorHAnsi"/>
              </w:rPr>
            </w:pPr>
          </w:p>
          <w:p w:rsidR="00F1152F" w:rsidRPr="0019466F" w:rsidRDefault="00F1152F" w:rsidP="00F1152F">
            <w:pPr>
              <w:pStyle w:val="YourName"/>
              <w:tabs>
                <w:tab w:val="left" w:pos="2896"/>
                <w:tab w:val="left" w:pos="3605"/>
                <w:tab w:val="left" w:pos="4336"/>
              </w:tabs>
              <w:rPr>
                <w:rFonts w:asciiTheme="majorHAnsi" w:hAnsiTheme="majorHAnsi"/>
              </w:rPr>
            </w:pPr>
          </w:p>
        </w:tc>
      </w:tr>
      <w:tr w:rsidR="0019466F" w:rsidRPr="0019466F" w:rsidTr="00B33452">
        <w:trPr>
          <w:trHeight w:hRule="exact" w:val="720"/>
        </w:trPr>
        <w:tc>
          <w:tcPr>
            <w:tcW w:w="9990" w:type="dxa"/>
            <w:gridSpan w:val="4"/>
          </w:tcPr>
          <w:p w:rsidR="00F1152F" w:rsidRPr="0019466F" w:rsidRDefault="00F1152F" w:rsidP="00F1152F">
            <w:pPr>
              <w:pStyle w:val="YourName"/>
              <w:rPr>
                <w:rFonts w:asciiTheme="majorHAnsi" w:hAnsiTheme="majorHAnsi"/>
                <w:sz w:val="22"/>
                <w:szCs w:val="22"/>
              </w:rPr>
            </w:pPr>
            <w:r w:rsidRPr="0019466F">
              <w:rPr>
                <w:rFonts w:asciiTheme="majorHAnsi" w:hAnsiTheme="majorHAnsi"/>
                <w:sz w:val="22"/>
                <w:szCs w:val="22"/>
              </w:rPr>
              <w:t xml:space="preserve">(503) 915-6249 </w:t>
            </w:r>
            <w:r w:rsidR="000D1D8C" w:rsidRPr="0019466F">
              <w:rPr>
                <w:rFonts w:asciiTheme="majorHAnsi" w:hAnsiTheme="majorHAnsi"/>
                <w:sz w:val="22"/>
                <w:szCs w:val="22"/>
              </w:rPr>
              <w:t>|</w:t>
            </w:r>
            <w:r w:rsidRPr="0019466F">
              <w:rPr>
                <w:rFonts w:asciiTheme="majorHAnsi" w:hAnsiTheme="majorHAnsi"/>
                <w:sz w:val="22"/>
                <w:szCs w:val="22"/>
              </w:rPr>
              <w:t xml:space="preserve">  Portland, OR </w:t>
            </w:r>
            <w:r w:rsidR="000D1D8C" w:rsidRPr="0019466F">
              <w:rPr>
                <w:rFonts w:asciiTheme="majorHAnsi" w:hAnsiTheme="majorHAnsi"/>
                <w:sz w:val="22"/>
                <w:szCs w:val="22"/>
              </w:rPr>
              <w:t>|</w:t>
            </w:r>
            <w:r w:rsidRPr="0019466F">
              <w:rPr>
                <w:rFonts w:asciiTheme="majorHAnsi" w:hAnsiTheme="majorHAnsi"/>
                <w:sz w:val="22"/>
                <w:szCs w:val="22"/>
              </w:rPr>
              <w:t xml:space="preserve">  jenandyjd4@yahoo.com</w:t>
            </w:r>
          </w:p>
        </w:tc>
      </w:tr>
      <w:tr w:rsidR="0019466F" w:rsidRPr="0019466F" w:rsidTr="00B33452">
        <w:tc>
          <w:tcPr>
            <w:tcW w:w="9990" w:type="dxa"/>
            <w:gridSpan w:val="4"/>
            <w:tcBorders>
              <w:bottom w:val="single" w:sz="12" w:space="0" w:color="auto"/>
            </w:tcBorders>
          </w:tcPr>
          <w:p w:rsidR="00F561DD" w:rsidRPr="0019466F" w:rsidRDefault="00F561DD" w:rsidP="00F561DD">
            <w:pPr>
              <w:pStyle w:val="Heading1"/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>Objective</w:t>
            </w:r>
          </w:p>
        </w:tc>
      </w:tr>
      <w:tr w:rsidR="0019466F" w:rsidRPr="0019466F" w:rsidTr="00B33452">
        <w:tc>
          <w:tcPr>
            <w:tcW w:w="9990" w:type="dxa"/>
            <w:gridSpan w:val="4"/>
            <w:tcBorders>
              <w:top w:val="single" w:sz="12" w:space="0" w:color="auto"/>
            </w:tcBorders>
          </w:tcPr>
          <w:p w:rsidR="00F561DD" w:rsidRPr="0019466F" w:rsidRDefault="000D1D8C" w:rsidP="001C6DCD">
            <w:pPr>
              <w:pStyle w:val="BodyText1"/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 xml:space="preserve">To obtain employment where I can </w:t>
            </w:r>
            <w:r w:rsidR="001C6DCD">
              <w:rPr>
                <w:rFonts w:asciiTheme="majorHAnsi" w:hAnsiTheme="majorHAnsi"/>
              </w:rPr>
              <w:t xml:space="preserve">expand on my current experience and apply my attention to detail, management, and communication skills </w:t>
            </w:r>
            <w:r w:rsidR="006D5661" w:rsidRPr="0019466F">
              <w:rPr>
                <w:rFonts w:asciiTheme="majorHAnsi" w:hAnsiTheme="majorHAnsi"/>
              </w:rPr>
              <w:t xml:space="preserve">to meet </w:t>
            </w:r>
            <w:r w:rsidRPr="0019466F">
              <w:rPr>
                <w:rFonts w:asciiTheme="majorHAnsi" w:hAnsiTheme="majorHAnsi"/>
              </w:rPr>
              <w:t>company goals</w:t>
            </w:r>
            <w:r w:rsidR="001C6DCD">
              <w:rPr>
                <w:rFonts w:asciiTheme="majorHAnsi" w:hAnsiTheme="majorHAnsi"/>
              </w:rPr>
              <w:t xml:space="preserve">. </w:t>
            </w:r>
            <w:bookmarkStart w:id="0" w:name="_GoBack"/>
            <w:bookmarkEnd w:id="0"/>
          </w:p>
        </w:tc>
      </w:tr>
      <w:tr w:rsidR="0019466F" w:rsidRPr="0019466F" w:rsidTr="00B33452">
        <w:tc>
          <w:tcPr>
            <w:tcW w:w="9990" w:type="dxa"/>
            <w:gridSpan w:val="4"/>
            <w:tcBorders>
              <w:bottom w:val="single" w:sz="4" w:space="0" w:color="auto"/>
            </w:tcBorders>
          </w:tcPr>
          <w:p w:rsidR="00F561DD" w:rsidRPr="0019466F" w:rsidRDefault="00F561DD" w:rsidP="00F561DD">
            <w:pPr>
              <w:pStyle w:val="Heading1"/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>Experience</w:t>
            </w:r>
          </w:p>
        </w:tc>
      </w:tr>
      <w:tr w:rsidR="0019466F" w:rsidRPr="0019466F" w:rsidTr="00B33452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B67166" w:rsidRPr="0019466F" w:rsidRDefault="006D5661" w:rsidP="00B67166">
            <w:pPr>
              <w:pStyle w:val="BodyText1"/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>Sept 2009-Current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B67166" w:rsidRPr="0019466F" w:rsidRDefault="006D5661" w:rsidP="00B67166">
            <w:pPr>
              <w:pStyle w:val="BodyText"/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>Oregon Air National Guard</w:t>
            </w:r>
          </w:p>
        </w:tc>
        <w:tc>
          <w:tcPr>
            <w:tcW w:w="3151" w:type="dxa"/>
            <w:tcBorders>
              <w:top w:val="single" w:sz="12" w:space="0" w:color="auto"/>
            </w:tcBorders>
          </w:tcPr>
          <w:p w:rsidR="00B67166" w:rsidRPr="0019466F" w:rsidRDefault="006D5661" w:rsidP="00B67166">
            <w:pPr>
              <w:pStyle w:val="BodyText3"/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>Portland, OR</w:t>
            </w:r>
          </w:p>
        </w:tc>
      </w:tr>
      <w:tr w:rsidR="0019466F" w:rsidRPr="0019466F" w:rsidTr="00B33452">
        <w:trPr>
          <w:trHeight w:val="1050"/>
        </w:trPr>
        <w:tc>
          <w:tcPr>
            <w:tcW w:w="9990" w:type="dxa"/>
            <w:gridSpan w:val="4"/>
          </w:tcPr>
          <w:p w:rsidR="00B67166" w:rsidRPr="0019466F" w:rsidRDefault="006D5661" w:rsidP="00F561DD">
            <w:pPr>
              <w:pStyle w:val="Heading2"/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>Weapons Technician</w:t>
            </w:r>
          </w:p>
          <w:p w:rsidR="00B67166" w:rsidRPr="0019466F" w:rsidRDefault="006D5661" w:rsidP="00A43F4E">
            <w:pPr>
              <w:pStyle w:val="BulletedList"/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>Managing and controlling of munitions loading and unloading from F-15 Eagle</w:t>
            </w:r>
          </w:p>
          <w:p w:rsidR="00B67166" w:rsidRPr="0019466F" w:rsidRDefault="006D5661" w:rsidP="00D62111">
            <w:pPr>
              <w:pStyle w:val="BulletedList"/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>Maintaining, and modifying launch, release, and suspension on aircraft gun systems</w:t>
            </w:r>
          </w:p>
          <w:p w:rsidR="00B67166" w:rsidRPr="0019466F" w:rsidRDefault="00655DD9" w:rsidP="00A43F4E">
            <w:pPr>
              <w:pStyle w:val="BulletedList"/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>Ensure safe work methods by Air Force standards</w:t>
            </w:r>
          </w:p>
        </w:tc>
      </w:tr>
      <w:tr w:rsidR="0019466F" w:rsidRPr="0019466F" w:rsidTr="00B33452">
        <w:trPr>
          <w:trHeight w:val="432"/>
        </w:trPr>
        <w:tc>
          <w:tcPr>
            <w:tcW w:w="9990" w:type="dxa"/>
            <w:gridSpan w:val="4"/>
          </w:tcPr>
          <w:p w:rsidR="00655DD9" w:rsidRPr="0019466F" w:rsidRDefault="00655DD9" w:rsidP="00655DD9">
            <w:pPr>
              <w:pStyle w:val="BulletedList"/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>Responsible for training and conducting last chance inspections on F-15 Eagle</w:t>
            </w:r>
          </w:p>
        </w:tc>
      </w:tr>
      <w:tr w:rsidR="0019466F" w:rsidRPr="0019466F" w:rsidTr="00B33452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19466F" w:rsidRDefault="002421DA" w:rsidP="00D62111">
            <w:pPr>
              <w:pStyle w:val="BodyText1"/>
              <w:tabs>
                <w:tab w:val="left" w:pos="2520"/>
              </w:tabs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>Sept 2008-May 2010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19466F" w:rsidRDefault="002421DA" w:rsidP="00B67166">
            <w:pPr>
              <w:pStyle w:val="BodyText"/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>Target Corporation</w:t>
            </w:r>
          </w:p>
        </w:tc>
        <w:tc>
          <w:tcPr>
            <w:tcW w:w="3151" w:type="dxa"/>
            <w:tcBorders>
              <w:top w:val="single" w:sz="2" w:space="0" w:color="999999"/>
            </w:tcBorders>
          </w:tcPr>
          <w:p w:rsidR="00B67166" w:rsidRPr="0019466F" w:rsidRDefault="002421DA" w:rsidP="00B67166">
            <w:pPr>
              <w:pStyle w:val="BodyText3"/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>Keizer, OR</w:t>
            </w:r>
          </w:p>
        </w:tc>
      </w:tr>
      <w:tr w:rsidR="0019466F" w:rsidRPr="0019466F" w:rsidTr="00B33452">
        <w:trPr>
          <w:trHeight w:val="999"/>
        </w:trPr>
        <w:tc>
          <w:tcPr>
            <w:tcW w:w="9990" w:type="dxa"/>
            <w:gridSpan w:val="4"/>
          </w:tcPr>
          <w:p w:rsidR="00B224C8" w:rsidRPr="0019466F" w:rsidRDefault="002421DA" w:rsidP="00B224C8">
            <w:pPr>
              <w:pStyle w:val="Heading2"/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>Team Trainer</w:t>
            </w:r>
          </w:p>
          <w:p w:rsidR="00B224C8" w:rsidRPr="0019466F" w:rsidRDefault="002421DA" w:rsidP="00B224C8">
            <w:pPr>
              <w:pStyle w:val="BulletedList"/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>Trained team members on accurate accountability of merchandise</w:t>
            </w:r>
          </w:p>
          <w:p w:rsidR="00B224C8" w:rsidRPr="0019466F" w:rsidRDefault="002421DA" w:rsidP="00B224C8">
            <w:pPr>
              <w:pStyle w:val="BulletedList"/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>Improved sales by preforming daily inventory and restocking low count goods</w:t>
            </w:r>
          </w:p>
          <w:p w:rsidR="00B67166" w:rsidRPr="0019466F" w:rsidRDefault="002421DA" w:rsidP="002421DA">
            <w:pPr>
              <w:pStyle w:val="BulletedList"/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>Enhanced customer relations by delivering outstanding guest services</w:t>
            </w:r>
          </w:p>
        </w:tc>
      </w:tr>
      <w:tr w:rsidR="0019466F" w:rsidRPr="0019466F" w:rsidTr="00B33452">
        <w:trPr>
          <w:trHeight w:val="450"/>
        </w:trPr>
        <w:tc>
          <w:tcPr>
            <w:tcW w:w="9990" w:type="dxa"/>
            <w:gridSpan w:val="4"/>
          </w:tcPr>
          <w:p w:rsidR="00874A9B" w:rsidRPr="0019466F" w:rsidRDefault="00EF5376" w:rsidP="00874A9B">
            <w:pPr>
              <w:pStyle w:val="BulletedList"/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>Cashier, customer relations</w:t>
            </w:r>
            <w:r w:rsidR="00874A9B" w:rsidRPr="0019466F">
              <w:rPr>
                <w:rFonts w:asciiTheme="majorHAnsi" w:hAnsiTheme="majorHAnsi"/>
              </w:rPr>
              <w:t xml:space="preserve"> </w:t>
            </w:r>
          </w:p>
        </w:tc>
      </w:tr>
      <w:tr w:rsidR="0019466F" w:rsidRPr="0019466F" w:rsidTr="00B33452"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19466F" w:rsidRDefault="00210FBA" w:rsidP="00D62111">
            <w:pPr>
              <w:pStyle w:val="BodyText1"/>
              <w:tabs>
                <w:tab w:val="left" w:pos="2520"/>
              </w:tabs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>Nov 2002-Nov</w:t>
            </w:r>
            <w:r w:rsidR="003D1E13" w:rsidRPr="0019466F">
              <w:rPr>
                <w:rFonts w:asciiTheme="majorHAnsi" w:hAnsiTheme="majorHAnsi"/>
              </w:rPr>
              <w:t xml:space="preserve"> </w:t>
            </w:r>
            <w:r w:rsidRPr="0019466F">
              <w:rPr>
                <w:rFonts w:asciiTheme="majorHAnsi" w:hAnsiTheme="majorHAnsi"/>
              </w:rPr>
              <w:t>2007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19466F" w:rsidRDefault="00210FBA" w:rsidP="00B67166">
            <w:pPr>
              <w:pStyle w:val="BodyText"/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>United States Navy</w:t>
            </w:r>
          </w:p>
        </w:tc>
        <w:tc>
          <w:tcPr>
            <w:tcW w:w="3151" w:type="dxa"/>
            <w:tcBorders>
              <w:top w:val="single" w:sz="2" w:space="0" w:color="999999"/>
            </w:tcBorders>
          </w:tcPr>
          <w:p w:rsidR="00B67166" w:rsidRPr="0019466F" w:rsidRDefault="00DE2B3D" w:rsidP="00B67166">
            <w:pPr>
              <w:pStyle w:val="BodyText3"/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 xml:space="preserve">Kaneohe Bay, HI </w:t>
            </w:r>
          </w:p>
        </w:tc>
      </w:tr>
      <w:tr w:rsidR="0019466F" w:rsidRPr="0019466F" w:rsidTr="00B33452">
        <w:trPr>
          <w:trHeight w:val="1110"/>
        </w:trPr>
        <w:tc>
          <w:tcPr>
            <w:tcW w:w="9990" w:type="dxa"/>
            <w:gridSpan w:val="4"/>
          </w:tcPr>
          <w:p w:rsidR="00B224C8" w:rsidRPr="0019466F" w:rsidRDefault="003D1E13" w:rsidP="00B224C8">
            <w:pPr>
              <w:pStyle w:val="Heading2"/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>Aviation Ordnance Technician</w:t>
            </w:r>
          </w:p>
          <w:p w:rsidR="00B224C8" w:rsidRPr="0019466F" w:rsidRDefault="00DE2B3D" w:rsidP="00B224C8">
            <w:pPr>
              <w:pStyle w:val="BulletedList"/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 xml:space="preserve">Shift supervisor for </w:t>
            </w:r>
            <w:r w:rsidR="003D1E13" w:rsidRPr="0019466F">
              <w:rPr>
                <w:rFonts w:asciiTheme="majorHAnsi" w:hAnsiTheme="majorHAnsi"/>
              </w:rPr>
              <w:t xml:space="preserve">aviation ordnance operations </w:t>
            </w:r>
          </w:p>
          <w:p w:rsidR="00B224C8" w:rsidRPr="0019466F" w:rsidRDefault="00DE2B3D" w:rsidP="00B224C8">
            <w:pPr>
              <w:pStyle w:val="BulletedList"/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>Implemented and coordinated training for 45 technicians which improved efficiency by 100%</w:t>
            </w:r>
          </w:p>
          <w:p w:rsidR="00B67166" w:rsidRPr="0019466F" w:rsidRDefault="003D1E13" w:rsidP="00B224C8">
            <w:pPr>
              <w:pStyle w:val="BulletedList"/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 xml:space="preserve">Inspected and maintained mechanical and electrical armament systems on P-3C aircraft </w:t>
            </w:r>
          </w:p>
        </w:tc>
      </w:tr>
      <w:tr w:rsidR="0019466F" w:rsidRPr="0019466F" w:rsidTr="00B33452">
        <w:trPr>
          <w:trHeight w:val="459"/>
        </w:trPr>
        <w:tc>
          <w:tcPr>
            <w:tcW w:w="9990" w:type="dxa"/>
            <w:gridSpan w:val="4"/>
          </w:tcPr>
          <w:p w:rsidR="003D1E13" w:rsidRPr="0019466F" w:rsidRDefault="00B82B8D" w:rsidP="003D1E13">
            <w:pPr>
              <w:pStyle w:val="BulletedList"/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>Top Secret Security C</w:t>
            </w:r>
            <w:r w:rsidR="003D1E13" w:rsidRPr="0019466F">
              <w:rPr>
                <w:rFonts w:asciiTheme="majorHAnsi" w:hAnsiTheme="majorHAnsi"/>
              </w:rPr>
              <w:t>learance; 3 deployments overseas including Djibouti, Africa</w:t>
            </w:r>
          </w:p>
        </w:tc>
      </w:tr>
      <w:tr w:rsidR="0019466F" w:rsidRPr="0019466F" w:rsidTr="00B33452"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19466F" w:rsidRDefault="00557036" w:rsidP="00D62111">
            <w:pPr>
              <w:pStyle w:val="BodyText1"/>
              <w:tabs>
                <w:tab w:val="left" w:pos="2520"/>
              </w:tabs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>Jun 2000-May 2002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19466F" w:rsidRDefault="00557036" w:rsidP="00B67166">
            <w:pPr>
              <w:pStyle w:val="BodyText"/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>Regal Cinemas</w:t>
            </w:r>
          </w:p>
        </w:tc>
        <w:tc>
          <w:tcPr>
            <w:tcW w:w="3151" w:type="dxa"/>
            <w:tcBorders>
              <w:top w:val="single" w:sz="2" w:space="0" w:color="999999"/>
            </w:tcBorders>
          </w:tcPr>
          <w:p w:rsidR="00B67166" w:rsidRPr="0019466F" w:rsidRDefault="00557036" w:rsidP="00B67166">
            <w:pPr>
              <w:pStyle w:val="BodyText3"/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>Salem, OR</w:t>
            </w:r>
          </w:p>
        </w:tc>
      </w:tr>
      <w:tr w:rsidR="0019466F" w:rsidRPr="0019466F" w:rsidTr="00B33452">
        <w:trPr>
          <w:trHeight w:val="1080"/>
        </w:trPr>
        <w:tc>
          <w:tcPr>
            <w:tcW w:w="9990" w:type="dxa"/>
            <w:gridSpan w:val="4"/>
          </w:tcPr>
          <w:p w:rsidR="00B224C8" w:rsidRPr="0019466F" w:rsidRDefault="00557036" w:rsidP="00B224C8">
            <w:pPr>
              <w:pStyle w:val="Heading2"/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>Assistant Manager</w:t>
            </w:r>
          </w:p>
          <w:p w:rsidR="00B224C8" w:rsidRPr="0019466F" w:rsidRDefault="00557036" w:rsidP="00B224C8">
            <w:pPr>
              <w:pStyle w:val="BulletedList"/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>Assisted General Managers with overall operations</w:t>
            </w:r>
            <w:r w:rsidR="00EF5376" w:rsidRPr="0019466F">
              <w:rPr>
                <w:rFonts w:asciiTheme="majorHAnsi" w:hAnsiTheme="majorHAnsi"/>
              </w:rPr>
              <w:t xml:space="preserve"> </w:t>
            </w:r>
          </w:p>
          <w:p w:rsidR="00B224C8" w:rsidRPr="0019466F" w:rsidRDefault="00557036" w:rsidP="00B224C8">
            <w:pPr>
              <w:pStyle w:val="BulletedList"/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>Supervised up to 25 employees on a daily basis</w:t>
            </w:r>
          </w:p>
          <w:p w:rsidR="00B67166" w:rsidRPr="0019466F" w:rsidRDefault="00557036" w:rsidP="00B224C8">
            <w:pPr>
              <w:pStyle w:val="BulletedList"/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>Inventory control, accounting and deposits, prepared work schedules</w:t>
            </w:r>
            <w:r w:rsidR="00EF5376" w:rsidRPr="0019466F">
              <w:rPr>
                <w:rFonts w:asciiTheme="majorHAnsi" w:hAnsiTheme="majorHAnsi"/>
              </w:rPr>
              <w:t>, guest relations</w:t>
            </w:r>
          </w:p>
        </w:tc>
      </w:tr>
      <w:tr w:rsidR="0019466F" w:rsidRPr="0019466F" w:rsidTr="00B33452">
        <w:trPr>
          <w:trHeight w:val="477"/>
        </w:trPr>
        <w:tc>
          <w:tcPr>
            <w:tcW w:w="9990" w:type="dxa"/>
            <w:gridSpan w:val="4"/>
          </w:tcPr>
          <w:p w:rsidR="00EF5376" w:rsidRPr="0019466F" w:rsidRDefault="00EF5376" w:rsidP="00EF5376">
            <w:pPr>
              <w:pStyle w:val="BulletedList"/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>Trained new staff in movie theater operations and standard protocols</w:t>
            </w:r>
          </w:p>
        </w:tc>
      </w:tr>
      <w:tr w:rsidR="0019466F" w:rsidRPr="0019466F" w:rsidTr="00B33452">
        <w:tc>
          <w:tcPr>
            <w:tcW w:w="9990" w:type="dxa"/>
            <w:gridSpan w:val="4"/>
            <w:tcBorders>
              <w:bottom w:val="single" w:sz="4" w:space="0" w:color="auto"/>
            </w:tcBorders>
          </w:tcPr>
          <w:p w:rsidR="00F561DD" w:rsidRPr="0019466F" w:rsidRDefault="00F561DD" w:rsidP="00F561DD">
            <w:pPr>
              <w:pStyle w:val="Heading1"/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>Education</w:t>
            </w:r>
          </w:p>
        </w:tc>
      </w:tr>
      <w:tr w:rsidR="0019466F" w:rsidRPr="0019466F" w:rsidTr="00B33452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B67166" w:rsidRPr="0019466F" w:rsidRDefault="00D610AB" w:rsidP="00B67166">
            <w:pPr>
              <w:pStyle w:val="BodyText1"/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>Class of 2013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B67166" w:rsidRPr="0019466F" w:rsidRDefault="00D610AB" w:rsidP="00B67166">
            <w:pPr>
              <w:pStyle w:val="BodyText"/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>Mt. Hood Community College</w:t>
            </w:r>
          </w:p>
        </w:tc>
        <w:tc>
          <w:tcPr>
            <w:tcW w:w="3151" w:type="dxa"/>
            <w:tcBorders>
              <w:top w:val="single" w:sz="12" w:space="0" w:color="auto"/>
            </w:tcBorders>
          </w:tcPr>
          <w:p w:rsidR="00B67166" w:rsidRPr="0019466F" w:rsidRDefault="00D610AB" w:rsidP="00B67166">
            <w:pPr>
              <w:pStyle w:val="BodyText3"/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>Portland, OR</w:t>
            </w:r>
          </w:p>
        </w:tc>
      </w:tr>
      <w:tr w:rsidR="0019466F" w:rsidRPr="0019466F" w:rsidTr="00B33452">
        <w:trPr>
          <w:trHeight w:val="555"/>
        </w:trPr>
        <w:tc>
          <w:tcPr>
            <w:tcW w:w="9990" w:type="dxa"/>
            <w:gridSpan w:val="4"/>
          </w:tcPr>
          <w:p w:rsidR="00B67166" w:rsidRPr="0019466F" w:rsidRDefault="00076DEE" w:rsidP="00A43F4E">
            <w:pPr>
              <w:pStyle w:val="Heading2"/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>Associates of Science &amp; Associate of Arts Oregon Transfer Degree</w:t>
            </w:r>
          </w:p>
          <w:p w:rsidR="00B67166" w:rsidRPr="0019466F" w:rsidRDefault="00076DEE" w:rsidP="00A43F4E">
            <w:pPr>
              <w:pStyle w:val="BulletedList"/>
              <w:rPr>
                <w:rFonts w:asciiTheme="majorHAnsi" w:hAnsiTheme="majorHAnsi"/>
              </w:rPr>
            </w:pPr>
            <w:r w:rsidRPr="0019466F">
              <w:rPr>
                <w:rFonts w:asciiTheme="majorHAnsi" w:hAnsiTheme="majorHAnsi"/>
              </w:rPr>
              <w:t>Presidents List and Dean’s List</w:t>
            </w:r>
          </w:p>
        </w:tc>
      </w:tr>
    </w:tbl>
    <w:p w:rsidR="00763259" w:rsidRPr="0019466F" w:rsidRDefault="00763259" w:rsidP="00AB451F">
      <w:pPr>
        <w:rPr>
          <w:rFonts w:asciiTheme="majorHAnsi" w:hAnsiTheme="majorHAnsi"/>
        </w:rPr>
      </w:pPr>
    </w:p>
    <w:sectPr w:rsidR="00763259" w:rsidRPr="0019466F" w:rsidSect="00B33452"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C73" w:rsidRDefault="00971C73">
      <w:r>
        <w:separator/>
      </w:r>
    </w:p>
  </w:endnote>
  <w:endnote w:type="continuationSeparator" w:id="0">
    <w:p w:rsidR="00971C73" w:rsidRDefault="00971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C73" w:rsidRDefault="00971C73">
      <w:r>
        <w:separator/>
      </w:r>
    </w:p>
  </w:footnote>
  <w:footnote w:type="continuationSeparator" w:id="0">
    <w:p w:rsidR="00971C73" w:rsidRDefault="00971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52F"/>
    <w:rsid w:val="00076DEE"/>
    <w:rsid w:val="000D1D8C"/>
    <w:rsid w:val="001014A0"/>
    <w:rsid w:val="0019466F"/>
    <w:rsid w:val="001C6DCD"/>
    <w:rsid w:val="001E6339"/>
    <w:rsid w:val="00210FBA"/>
    <w:rsid w:val="002421DA"/>
    <w:rsid w:val="002802E5"/>
    <w:rsid w:val="002F70DF"/>
    <w:rsid w:val="00365AEA"/>
    <w:rsid w:val="0037263E"/>
    <w:rsid w:val="003D1E13"/>
    <w:rsid w:val="00430460"/>
    <w:rsid w:val="004467E5"/>
    <w:rsid w:val="00536728"/>
    <w:rsid w:val="00557036"/>
    <w:rsid w:val="005D0603"/>
    <w:rsid w:val="00655DD9"/>
    <w:rsid w:val="006A52DF"/>
    <w:rsid w:val="006D5661"/>
    <w:rsid w:val="007114A2"/>
    <w:rsid w:val="00727993"/>
    <w:rsid w:val="00763259"/>
    <w:rsid w:val="00874A9B"/>
    <w:rsid w:val="00895978"/>
    <w:rsid w:val="009165FC"/>
    <w:rsid w:val="00971C73"/>
    <w:rsid w:val="00971E9D"/>
    <w:rsid w:val="00A43F4E"/>
    <w:rsid w:val="00AA47AE"/>
    <w:rsid w:val="00AB451F"/>
    <w:rsid w:val="00AD63E4"/>
    <w:rsid w:val="00B224C8"/>
    <w:rsid w:val="00B33452"/>
    <w:rsid w:val="00B5218C"/>
    <w:rsid w:val="00B64B21"/>
    <w:rsid w:val="00B67166"/>
    <w:rsid w:val="00B82B8D"/>
    <w:rsid w:val="00B83D28"/>
    <w:rsid w:val="00BB2FAB"/>
    <w:rsid w:val="00C5369F"/>
    <w:rsid w:val="00C568BF"/>
    <w:rsid w:val="00C8736B"/>
    <w:rsid w:val="00D43291"/>
    <w:rsid w:val="00D467AD"/>
    <w:rsid w:val="00D610AB"/>
    <w:rsid w:val="00D62111"/>
    <w:rsid w:val="00D73271"/>
    <w:rsid w:val="00DE2B3D"/>
    <w:rsid w:val="00EF5376"/>
    <w:rsid w:val="00F1152F"/>
    <w:rsid w:val="00F3578E"/>
    <w:rsid w:val="00F561DD"/>
    <w:rsid w:val="00F95D8A"/>
    <w:rsid w:val="00F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m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0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Anderson, Jennifer L SrA USAF ANG 142 AMXS/MXAAW</cp:lastModifiedBy>
  <cp:revision>2</cp:revision>
  <cp:lastPrinted>2013-06-22T02:51:00Z</cp:lastPrinted>
  <dcterms:created xsi:type="dcterms:W3CDTF">2013-07-14T17:12:00Z</dcterms:created>
  <dcterms:modified xsi:type="dcterms:W3CDTF">2013-07-14T17:12:00Z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